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1619FF" w14:textId="2A153D5A" w:rsidR="00CF29D2" w:rsidRPr="00B35C2B" w:rsidRDefault="00F514CD" w:rsidP="00446CF9">
      <w:pPr>
        <w:pStyle w:val="TitleLogo"/>
        <w:ind w:left="0"/>
        <w:jc w:val="left"/>
      </w:pPr>
      <w:r w:rsidRPr="00B35C2B">
        <w:t>Maturitní práce</w:t>
      </w:r>
    </w:p>
    <w:p w14:paraId="432D693C" w14:textId="66F4FE8C" w:rsidR="00E547BA" w:rsidRDefault="00E547BA" w:rsidP="00446CF9">
      <w:pPr>
        <w:pStyle w:val="Title1"/>
        <w:rPr>
          <w:lang w:val="cs-CZ"/>
        </w:rPr>
      </w:pPr>
    </w:p>
    <w:p w14:paraId="1BD2FDD2" w14:textId="7BBA2540" w:rsidR="00353864" w:rsidRDefault="002323F6" w:rsidP="00446CF9">
      <w:pPr>
        <w:pStyle w:val="Title1"/>
        <w:rPr>
          <w:lang w:val="cs-CZ"/>
        </w:rPr>
      </w:pPr>
      <w:r>
        <w:rPr>
          <w:lang w:val="cs-CZ"/>
        </w:rPr>
        <w:t>Strojní systém</w:t>
      </w:r>
      <w:r w:rsidR="00C26E4A">
        <w:rPr>
          <w:lang w:val="cs-CZ"/>
        </w:rPr>
        <w:t xml:space="preserve"> vidění pro detekci</w:t>
      </w:r>
    </w:p>
    <w:p w14:paraId="7BFB0841" w14:textId="658034BC" w:rsidR="006E5ACD" w:rsidRDefault="009B44CE" w:rsidP="00446CF9">
      <w:pPr>
        <w:pStyle w:val="Title1"/>
        <w:rPr>
          <w:lang w:val="cs-CZ"/>
        </w:rPr>
      </w:pPr>
      <w:r>
        <w:rPr>
          <w:lang w:val="cs-CZ"/>
        </w:rPr>
        <w:t>2D k</w:t>
      </w:r>
      <w:r w:rsidR="00CF3310">
        <w:rPr>
          <w:lang w:val="cs-CZ"/>
        </w:rPr>
        <w:t>ó</w:t>
      </w:r>
      <w:r>
        <w:rPr>
          <w:lang w:val="cs-CZ"/>
        </w:rPr>
        <w:t xml:space="preserve">du (DMC) na </w:t>
      </w:r>
      <w:r w:rsidR="009722BC">
        <w:rPr>
          <w:lang w:val="cs-CZ"/>
        </w:rPr>
        <w:t xml:space="preserve">dílu </w:t>
      </w:r>
      <w:r w:rsidR="00446CF9">
        <w:rPr>
          <w:lang w:val="cs-CZ"/>
        </w:rPr>
        <w:t>Aktuátor</w:t>
      </w:r>
    </w:p>
    <w:p w14:paraId="08227DA0" w14:textId="77777777" w:rsidR="009B44CE" w:rsidRDefault="009B44CE" w:rsidP="00F3199F">
      <w:pPr>
        <w:pStyle w:val="Title1"/>
        <w:rPr>
          <w:sz w:val="24"/>
          <w:lang w:val="cs-CZ"/>
        </w:rPr>
      </w:pPr>
    </w:p>
    <w:p w14:paraId="798E8B85" w14:textId="77777777" w:rsidR="009B44CE" w:rsidRDefault="009B44CE" w:rsidP="00F3199F">
      <w:pPr>
        <w:pStyle w:val="Title1"/>
        <w:rPr>
          <w:sz w:val="24"/>
          <w:lang w:val="cs-CZ"/>
        </w:rPr>
      </w:pPr>
    </w:p>
    <w:p w14:paraId="56548C50" w14:textId="6B14019B" w:rsidR="00F514CD" w:rsidRDefault="00F514CD" w:rsidP="00446CF9">
      <w:pPr>
        <w:pStyle w:val="Title1"/>
        <w:rPr>
          <w:sz w:val="24"/>
          <w:lang w:val="cs-CZ"/>
        </w:rPr>
      </w:pPr>
      <w:r w:rsidRPr="009B44CE">
        <w:rPr>
          <w:sz w:val="24"/>
          <w:lang w:val="cs-CZ"/>
        </w:rPr>
        <w:t>Akt. Linka EA3 ve firmě ZF Jablonec nad Nisou</w:t>
      </w:r>
    </w:p>
    <w:p w14:paraId="0188FE19" w14:textId="77777777" w:rsidR="005C393B" w:rsidRDefault="005C393B" w:rsidP="00F3199F">
      <w:pPr>
        <w:pStyle w:val="Title1"/>
        <w:rPr>
          <w:sz w:val="24"/>
          <w:lang w:val="cs-CZ"/>
        </w:rPr>
      </w:pPr>
    </w:p>
    <w:p w14:paraId="3A709F62" w14:textId="77777777" w:rsidR="005C393B" w:rsidRDefault="005C393B" w:rsidP="00F3199F">
      <w:pPr>
        <w:pStyle w:val="Title1"/>
        <w:rPr>
          <w:sz w:val="24"/>
          <w:lang w:val="cs-CZ"/>
        </w:rPr>
      </w:pPr>
    </w:p>
    <w:p w14:paraId="415EB369" w14:textId="0A1CA115" w:rsidR="005C393B" w:rsidRDefault="00E547BA" w:rsidP="00E547BA">
      <w:pPr>
        <w:pStyle w:val="Title1"/>
        <w:jc w:val="center"/>
        <w:rPr>
          <w:sz w:val="24"/>
          <w:lang w:val="cs-CZ"/>
        </w:rPr>
      </w:pPr>
      <w:r w:rsidRPr="00E547BA">
        <w:rPr>
          <w:noProof/>
          <w:sz w:val="24"/>
          <w:lang w:val="cs-CZ"/>
        </w:rPr>
        <w:drawing>
          <wp:inline distT="0" distB="0" distL="0" distR="0" wp14:anchorId="075C6146" wp14:editId="139FBC3D">
            <wp:extent cx="2943225" cy="2935633"/>
            <wp:effectExtent l="0" t="0" r="0" b="0"/>
            <wp:docPr id="25762939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29396" name=""/>
                    <pic:cNvPicPr/>
                  </pic:nvPicPr>
                  <pic:blipFill>
                    <a:blip r:embed="rId11">
                      <a:extLst>
                        <a:ext uri="{BEBA8EAE-BF5A-486C-A8C5-ECC9F3942E4B}">
                          <a14:imgProps xmlns:a14="http://schemas.microsoft.com/office/drawing/2010/main">
                            <a14:imgLayer r:embed="rId12">
                              <a14:imgEffect>
                                <a14:sharpenSoften amount="25000"/>
                              </a14:imgEffect>
                            </a14:imgLayer>
                          </a14:imgProps>
                        </a:ext>
                      </a:extLst>
                    </a:blip>
                    <a:stretch>
                      <a:fillRect/>
                    </a:stretch>
                  </pic:blipFill>
                  <pic:spPr>
                    <a:xfrm>
                      <a:off x="0" y="0"/>
                      <a:ext cx="2950372" cy="2942761"/>
                    </a:xfrm>
                    <a:prstGeom prst="rect">
                      <a:avLst/>
                    </a:prstGeom>
                  </pic:spPr>
                </pic:pic>
              </a:graphicData>
            </a:graphic>
          </wp:inline>
        </w:drawing>
      </w:r>
    </w:p>
    <w:p w14:paraId="0B14430F" w14:textId="77777777" w:rsidR="005C393B" w:rsidRDefault="005C393B" w:rsidP="00F3199F">
      <w:pPr>
        <w:pStyle w:val="Title1"/>
        <w:rPr>
          <w:sz w:val="24"/>
          <w:lang w:val="cs-CZ"/>
        </w:rPr>
      </w:pPr>
    </w:p>
    <w:p w14:paraId="4C8DDEE8" w14:textId="77777777" w:rsidR="005C393B" w:rsidRDefault="005C393B" w:rsidP="00F3199F">
      <w:pPr>
        <w:pStyle w:val="Title1"/>
        <w:rPr>
          <w:sz w:val="24"/>
          <w:lang w:val="cs-CZ"/>
        </w:rPr>
      </w:pPr>
    </w:p>
    <w:p w14:paraId="409900B8" w14:textId="77777777" w:rsidR="00D37D87" w:rsidRDefault="00D37D87" w:rsidP="00F3199F">
      <w:pPr>
        <w:pStyle w:val="Title1"/>
        <w:rPr>
          <w:sz w:val="24"/>
          <w:lang w:val="cs-CZ"/>
        </w:rPr>
      </w:pPr>
    </w:p>
    <w:p w14:paraId="78EE041E" w14:textId="6C16C3A5" w:rsidR="00A4259E" w:rsidRPr="009B44CE" w:rsidRDefault="00A4259E" w:rsidP="00F3199F">
      <w:pPr>
        <w:pStyle w:val="Title1"/>
        <w:rPr>
          <w:sz w:val="24"/>
          <w:lang w:val="cs-CZ"/>
        </w:rPr>
      </w:pPr>
    </w:p>
    <w:tbl>
      <w:tblPr>
        <w:tblStyle w:val="Atkins"/>
        <w:tblW w:w="0" w:type="auto"/>
        <w:jc w:val="left"/>
        <w:tblLook w:val="04A0" w:firstRow="1" w:lastRow="0" w:firstColumn="1" w:lastColumn="0" w:noHBand="0" w:noVBand="1"/>
      </w:tblPr>
      <w:tblGrid>
        <w:gridCol w:w="2688"/>
        <w:gridCol w:w="4073"/>
        <w:gridCol w:w="2311"/>
      </w:tblGrid>
      <w:tr w:rsidR="00D37D87" w:rsidRPr="00B35C2B" w14:paraId="012C37C2" w14:textId="77777777" w:rsidTr="0074683D">
        <w:trPr>
          <w:cnfStyle w:val="100000000000" w:firstRow="1" w:lastRow="0" w:firstColumn="0" w:lastColumn="0" w:oddVBand="0" w:evenVBand="0" w:oddHBand="0" w:evenHBand="0" w:firstRowFirstColumn="0" w:firstRowLastColumn="0" w:lastRowFirstColumn="0" w:lastRowLastColumn="0"/>
          <w:cantSplit/>
          <w:trHeight w:val="317"/>
          <w:tblHeader/>
          <w:jc w:val="left"/>
        </w:trPr>
        <w:tc>
          <w:tcPr>
            <w:tcW w:w="3009" w:type="dxa"/>
          </w:tcPr>
          <w:p w14:paraId="1CA402ED" w14:textId="77777777" w:rsidR="00D37D87" w:rsidRPr="00B35C2B" w:rsidRDefault="00D37D87" w:rsidP="0074683D">
            <w:pPr>
              <w:pStyle w:val="TableHead0"/>
            </w:pPr>
            <w:r w:rsidRPr="00B35C2B">
              <w:t>Referenční číslo</w:t>
            </w:r>
          </w:p>
        </w:tc>
        <w:tc>
          <w:tcPr>
            <w:tcW w:w="4694" w:type="dxa"/>
          </w:tcPr>
          <w:p w14:paraId="5B1106A1" w14:textId="6B280D01" w:rsidR="00D37D87" w:rsidRPr="00B35C2B" w:rsidRDefault="00E016B5" w:rsidP="0074683D">
            <w:pPr>
              <w:pStyle w:val="TableHead0"/>
            </w:pPr>
            <w:r>
              <w:t>Status</w:t>
            </w:r>
          </w:p>
        </w:tc>
        <w:tc>
          <w:tcPr>
            <w:tcW w:w="2551" w:type="dxa"/>
          </w:tcPr>
          <w:p w14:paraId="37382D3C" w14:textId="77777777" w:rsidR="00D37D87" w:rsidRPr="00B35C2B" w:rsidRDefault="00D37D87" w:rsidP="0074683D">
            <w:pPr>
              <w:pStyle w:val="TableHead0"/>
            </w:pPr>
            <w:r w:rsidRPr="00B35C2B">
              <w:t>Autor(é)</w:t>
            </w:r>
          </w:p>
        </w:tc>
      </w:tr>
      <w:tr w:rsidR="00D37D87" w:rsidRPr="00B35C2B" w14:paraId="0242C104" w14:textId="77777777" w:rsidTr="0074683D">
        <w:trPr>
          <w:cnfStyle w:val="000000100000" w:firstRow="0" w:lastRow="0" w:firstColumn="0" w:lastColumn="0" w:oddVBand="0" w:evenVBand="0" w:oddHBand="1" w:evenHBand="0" w:firstRowFirstColumn="0" w:firstRowLastColumn="0" w:lastRowFirstColumn="0" w:lastRowLastColumn="0"/>
          <w:cantSplit/>
          <w:trHeight w:val="349"/>
          <w:jc w:val="left"/>
        </w:trPr>
        <w:tc>
          <w:tcPr>
            <w:tcW w:w="3009" w:type="dxa"/>
          </w:tcPr>
          <w:p w14:paraId="1863C29A" w14:textId="09703FDF" w:rsidR="00D37D87" w:rsidRPr="00B35C2B" w:rsidRDefault="005C393B" w:rsidP="0074683D">
            <w:pPr>
              <w:pStyle w:val="TableText"/>
            </w:pPr>
            <w:r>
              <w:t>6/2/2025</w:t>
            </w:r>
          </w:p>
        </w:tc>
        <w:tc>
          <w:tcPr>
            <w:tcW w:w="4694" w:type="dxa"/>
          </w:tcPr>
          <w:p w14:paraId="462D5F78" w14:textId="20252C23" w:rsidR="00D37D87" w:rsidRPr="00B35C2B" w:rsidRDefault="006531CF" w:rsidP="0074683D">
            <w:pPr>
              <w:pStyle w:val="TableText"/>
            </w:pPr>
            <w:hyperlink r:id="rId13" w:history="1">
              <w:r w:rsidR="005C393B">
                <w:rPr>
                  <w:rStyle w:val="Hypertextovodkaz"/>
                </w:rPr>
                <w:t>Úvodní</w:t>
              </w:r>
            </w:hyperlink>
            <w:r w:rsidR="005C393B">
              <w:rPr>
                <w:rStyle w:val="Hypertextovodkaz"/>
              </w:rPr>
              <w:t xml:space="preserve"> dokument </w:t>
            </w:r>
          </w:p>
        </w:tc>
        <w:tc>
          <w:tcPr>
            <w:tcW w:w="2551" w:type="dxa"/>
          </w:tcPr>
          <w:p w14:paraId="55B4558C" w14:textId="2D9C3EBA" w:rsidR="00D37D87" w:rsidRPr="00B35C2B" w:rsidRDefault="00D05A9A" w:rsidP="0074683D">
            <w:pPr>
              <w:pStyle w:val="TableText"/>
            </w:pPr>
            <w:r>
              <w:t>D. Brejchová</w:t>
            </w:r>
          </w:p>
        </w:tc>
      </w:tr>
      <w:tr w:rsidR="00D37D87" w:rsidRPr="00B35C2B" w14:paraId="14172C01" w14:textId="77777777" w:rsidTr="0074683D">
        <w:trPr>
          <w:cnfStyle w:val="000000010000" w:firstRow="0" w:lastRow="0" w:firstColumn="0" w:lastColumn="0" w:oddVBand="0" w:evenVBand="0" w:oddHBand="0" w:evenHBand="1" w:firstRowFirstColumn="0" w:firstRowLastColumn="0" w:lastRowFirstColumn="0" w:lastRowLastColumn="0"/>
          <w:cantSplit/>
          <w:trHeight w:val="349"/>
          <w:jc w:val="left"/>
        </w:trPr>
        <w:tc>
          <w:tcPr>
            <w:tcW w:w="3009" w:type="dxa"/>
            <w:tcBorders>
              <w:top w:val="single" w:sz="4" w:space="0" w:color="auto"/>
            </w:tcBorders>
          </w:tcPr>
          <w:p w14:paraId="55F3722C" w14:textId="5F348A20" w:rsidR="00D37D87" w:rsidRPr="00B35C2B" w:rsidRDefault="00D37D87" w:rsidP="0074683D">
            <w:pPr>
              <w:pStyle w:val="TableText"/>
            </w:pPr>
          </w:p>
        </w:tc>
        <w:tc>
          <w:tcPr>
            <w:tcW w:w="4694" w:type="dxa"/>
            <w:tcBorders>
              <w:top w:val="single" w:sz="4" w:space="0" w:color="auto"/>
            </w:tcBorders>
          </w:tcPr>
          <w:p w14:paraId="776FD2E8" w14:textId="4D62B7DD" w:rsidR="00D37D87" w:rsidRPr="00B35C2B" w:rsidRDefault="00D37D87" w:rsidP="0074683D">
            <w:pPr>
              <w:pStyle w:val="TableText"/>
            </w:pPr>
          </w:p>
        </w:tc>
        <w:tc>
          <w:tcPr>
            <w:tcW w:w="2551" w:type="dxa"/>
            <w:tcBorders>
              <w:top w:val="single" w:sz="4" w:space="0" w:color="auto"/>
            </w:tcBorders>
          </w:tcPr>
          <w:p w14:paraId="17FB05B8" w14:textId="06462E16" w:rsidR="00D37D87" w:rsidRPr="00B35C2B" w:rsidRDefault="00D37D87" w:rsidP="0074683D">
            <w:pPr>
              <w:pStyle w:val="TableText"/>
            </w:pPr>
          </w:p>
        </w:tc>
      </w:tr>
      <w:tr w:rsidR="00D37D87" w:rsidRPr="00B35C2B" w14:paraId="3A38887D" w14:textId="77777777" w:rsidTr="0074683D">
        <w:trPr>
          <w:cnfStyle w:val="000000100000" w:firstRow="0" w:lastRow="0" w:firstColumn="0" w:lastColumn="0" w:oddVBand="0" w:evenVBand="0" w:oddHBand="1" w:evenHBand="0" w:firstRowFirstColumn="0" w:firstRowLastColumn="0" w:lastRowFirstColumn="0" w:lastRowLastColumn="0"/>
          <w:cantSplit/>
          <w:trHeight w:val="349"/>
          <w:jc w:val="left"/>
        </w:trPr>
        <w:tc>
          <w:tcPr>
            <w:tcW w:w="3009" w:type="dxa"/>
            <w:tcBorders>
              <w:top w:val="single" w:sz="4" w:space="0" w:color="auto"/>
              <w:bottom w:val="single" w:sz="18" w:space="0" w:color="auto"/>
            </w:tcBorders>
          </w:tcPr>
          <w:p w14:paraId="57FFD2C4" w14:textId="0408A97A" w:rsidR="00D37D87" w:rsidRPr="00B35C2B" w:rsidRDefault="00D37D87" w:rsidP="0074683D">
            <w:pPr>
              <w:pStyle w:val="TableText"/>
            </w:pPr>
          </w:p>
        </w:tc>
        <w:tc>
          <w:tcPr>
            <w:tcW w:w="4694" w:type="dxa"/>
            <w:tcBorders>
              <w:top w:val="single" w:sz="4" w:space="0" w:color="auto"/>
              <w:bottom w:val="single" w:sz="18" w:space="0" w:color="auto"/>
            </w:tcBorders>
          </w:tcPr>
          <w:p w14:paraId="0C459015" w14:textId="12528D6F" w:rsidR="00D37D87" w:rsidRPr="00B35C2B" w:rsidRDefault="00D37D87" w:rsidP="0074683D">
            <w:pPr>
              <w:pStyle w:val="TableText"/>
            </w:pPr>
          </w:p>
        </w:tc>
        <w:tc>
          <w:tcPr>
            <w:tcW w:w="2551" w:type="dxa"/>
            <w:tcBorders>
              <w:top w:val="single" w:sz="4" w:space="0" w:color="auto"/>
              <w:bottom w:val="single" w:sz="18" w:space="0" w:color="auto"/>
            </w:tcBorders>
          </w:tcPr>
          <w:p w14:paraId="63B5382A" w14:textId="7DA3DC97" w:rsidR="00D37D87" w:rsidRPr="00B35C2B" w:rsidRDefault="00D37D87" w:rsidP="0074683D">
            <w:pPr>
              <w:pStyle w:val="TableText"/>
            </w:pPr>
          </w:p>
        </w:tc>
      </w:tr>
    </w:tbl>
    <w:p w14:paraId="5E20DCD8" w14:textId="77777777" w:rsidR="00A4259E" w:rsidRPr="00B35C2B" w:rsidRDefault="00A4259E" w:rsidP="00F3199F">
      <w:pPr>
        <w:pStyle w:val="Title1"/>
        <w:rPr>
          <w:lang w:val="cs-CZ"/>
        </w:rPr>
      </w:pPr>
    </w:p>
    <w:p w14:paraId="2DC544AE" w14:textId="77777777" w:rsidR="00F3199F" w:rsidRPr="00B35C2B" w:rsidRDefault="00F3199F" w:rsidP="00F3199F">
      <w:pPr>
        <w:pStyle w:val="Title1"/>
        <w:rPr>
          <w:rFonts w:eastAsiaTheme="majorEastAsia" w:cstheme="majorBidi"/>
          <w:spacing w:val="5"/>
          <w:kern w:val="28"/>
          <w:szCs w:val="52"/>
          <w:lang w:val="cs-CZ"/>
        </w:rPr>
      </w:pPr>
    </w:p>
    <w:p w14:paraId="03E88482" w14:textId="77777777" w:rsidR="00F378A7" w:rsidRPr="00B35C2B" w:rsidRDefault="00F378A7" w:rsidP="00F3199F">
      <w:pPr>
        <w:pStyle w:val="Title1"/>
        <w:rPr>
          <w:rFonts w:eastAsiaTheme="majorEastAsia" w:cstheme="majorBidi"/>
          <w:spacing w:val="5"/>
          <w:kern w:val="28"/>
          <w:szCs w:val="52"/>
          <w:lang w:val="cs-CZ"/>
        </w:rPr>
      </w:pPr>
    </w:p>
    <w:p w14:paraId="0A3012AC" w14:textId="77777777" w:rsidR="00F378A7" w:rsidRPr="00B35C2B" w:rsidRDefault="00F378A7" w:rsidP="00F3199F">
      <w:pPr>
        <w:pStyle w:val="Title1"/>
        <w:rPr>
          <w:rFonts w:eastAsiaTheme="majorEastAsia" w:cstheme="majorBidi"/>
          <w:spacing w:val="5"/>
          <w:kern w:val="28"/>
          <w:szCs w:val="52"/>
          <w:lang w:val="cs-CZ"/>
        </w:rPr>
      </w:pPr>
    </w:p>
    <w:p w14:paraId="714900BC" w14:textId="77777777" w:rsidR="00F378A7" w:rsidRPr="00B35C2B" w:rsidRDefault="00F378A7" w:rsidP="00F3199F">
      <w:pPr>
        <w:pStyle w:val="Title1"/>
        <w:rPr>
          <w:rFonts w:eastAsiaTheme="majorEastAsia" w:cstheme="majorBidi"/>
          <w:spacing w:val="5"/>
          <w:kern w:val="28"/>
          <w:szCs w:val="52"/>
          <w:lang w:val="cs-CZ"/>
        </w:rPr>
      </w:pPr>
    </w:p>
    <w:p w14:paraId="6CCB7DCC" w14:textId="77777777" w:rsidR="00F378A7" w:rsidRPr="00B35C2B" w:rsidRDefault="00F378A7" w:rsidP="00F378A7">
      <w:pPr>
        <w:spacing w:before="120" w:after="120" w:line="240" w:lineRule="auto"/>
        <w:ind w:left="720"/>
        <w:rPr>
          <w:rFonts w:eastAsia="Arial Unicode MS"/>
          <w:szCs w:val="20"/>
        </w:rPr>
      </w:pPr>
    </w:p>
    <w:p w14:paraId="55A5E68E" w14:textId="77777777" w:rsidR="00F378A7" w:rsidRPr="00B35C2B" w:rsidRDefault="00F378A7" w:rsidP="00F378A7">
      <w:pPr>
        <w:spacing w:before="120" w:after="120" w:line="240" w:lineRule="auto"/>
        <w:ind w:left="720"/>
        <w:rPr>
          <w:rFonts w:eastAsia="Arial Unicode MS"/>
          <w:szCs w:val="20"/>
        </w:rPr>
      </w:pPr>
    </w:p>
    <w:p w14:paraId="588AC1B5" w14:textId="77777777" w:rsidR="00EE32B9" w:rsidRPr="00B35C2B" w:rsidRDefault="00EE32B9" w:rsidP="00F378A7">
      <w:pPr>
        <w:spacing w:before="120" w:after="120" w:line="240" w:lineRule="auto"/>
        <w:ind w:left="720"/>
        <w:rPr>
          <w:rFonts w:eastAsia="Arial Unicode MS"/>
          <w:szCs w:val="20"/>
        </w:rPr>
      </w:pPr>
    </w:p>
    <w:p w14:paraId="5E361AB6" w14:textId="076DBC21" w:rsidR="00F378A7" w:rsidRPr="00B35C2B" w:rsidRDefault="00F378A7" w:rsidP="00CF29D2">
      <w:pPr>
        <w:pStyle w:val="TitleLogo"/>
        <w:jc w:val="left"/>
        <w:rPr>
          <w:rFonts w:eastAsia="Arial Unicode MS"/>
        </w:rPr>
      </w:pPr>
    </w:p>
    <w:p w14:paraId="5CABAFC7" w14:textId="77777777" w:rsidR="00985AFD" w:rsidRPr="00B35C2B" w:rsidRDefault="00F3199F" w:rsidP="003D4B21">
      <w:r w:rsidRPr="00B35C2B">
        <w:br w:type="page"/>
      </w:r>
    </w:p>
    <w:p w14:paraId="21D68BE7" w14:textId="6DF01C8B" w:rsidR="00985AFD" w:rsidRPr="00B35C2B" w:rsidRDefault="00985AFD" w:rsidP="0094061C">
      <w:pPr>
        <w:pStyle w:val="Zkladntextodsazen"/>
        <w:rPr>
          <w:b/>
          <w:sz w:val="32"/>
          <w:szCs w:val="32"/>
        </w:rPr>
      </w:pPr>
      <w:r w:rsidRPr="00B35C2B">
        <w:rPr>
          <w:b/>
          <w:sz w:val="32"/>
          <w:szCs w:val="32"/>
        </w:rPr>
        <w:lastRenderedPageBreak/>
        <w:br w:type="page"/>
      </w:r>
    </w:p>
    <w:p w14:paraId="3EC1D4BD" w14:textId="77777777" w:rsidR="00047392" w:rsidRPr="00B35C2B" w:rsidRDefault="00047392" w:rsidP="009A06C8">
      <w:pPr>
        <w:pStyle w:val="Heading0"/>
        <w:rPr>
          <w:lang w:val="cs-CZ"/>
        </w:rPr>
      </w:pPr>
      <w:bookmarkStart w:id="0" w:name="_Toc191807340"/>
      <w:r w:rsidRPr="00B35C2B">
        <w:rPr>
          <w:lang w:val="cs-CZ"/>
        </w:rPr>
        <w:lastRenderedPageBreak/>
        <w:t>Obsah</w:t>
      </w:r>
      <w:bookmarkEnd w:id="0"/>
    </w:p>
    <w:p w14:paraId="0CAB1A17" w14:textId="26347502" w:rsidR="00C26AB1" w:rsidRDefault="00C41695">
      <w:pPr>
        <w:pStyle w:val="Obsah1"/>
        <w:rPr>
          <w:rFonts w:asciiTheme="minorHAnsi" w:eastAsiaTheme="minorEastAsia" w:hAnsiTheme="minorHAnsi" w:cstheme="minorBidi"/>
          <w:b w:val="0"/>
          <w:noProof/>
          <w:kern w:val="2"/>
          <w:sz w:val="24"/>
          <w:szCs w:val="24"/>
          <w:u w:val="none"/>
          <w:lang w:val="cs-CZ" w:eastAsia="cs-CZ"/>
          <w14:ligatures w14:val="standardContextual"/>
        </w:rPr>
      </w:pPr>
      <w:r w:rsidRPr="00B35C2B">
        <w:rPr>
          <w:rFonts w:eastAsia="Times New Roman"/>
          <w:b w:val="0"/>
          <w:sz w:val="24"/>
          <w:szCs w:val="24"/>
          <w:lang w:val="cs-CZ"/>
        </w:rPr>
        <w:fldChar w:fldCharType="begin"/>
      </w:r>
      <w:r w:rsidRPr="00B35C2B">
        <w:rPr>
          <w:rFonts w:eastAsia="Times New Roman"/>
          <w:b w:val="0"/>
          <w:sz w:val="24"/>
          <w:szCs w:val="24"/>
          <w:lang w:val="cs-CZ"/>
        </w:rPr>
        <w:instrText xml:space="preserve"> TOC \o "1-2" \u </w:instrText>
      </w:r>
      <w:r w:rsidRPr="00B35C2B">
        <w:rPr>
          <w:rFonts w:eastAsia="Times New Roman"/>
          <w:b w:val="0"/>
          <w:sz w:val="24"/>
          <w:szCs w:val="24"/>
          <w:lang w:val="cs-CZ"/>
        </w:rPr>
        <w:fldChar w:fldCharType="separate"/>
      </w:r>
      <w:r w:rsidR="00C26AB1" w:rsidRPr="00671B4E">
        <w:rPr>
          <w:noProof/>
          <w:lang w:val="cs-CZ"/>
        </w:rPr>
        <w:t>Obsah</w:t>
      </w:r>
      <w:r w:rsidR="00C26AB1">
        <w:rPr>
          <w:noProof/>
        </w:rPr>
        <w:tab/>
      </w:r>
      <w:r w:rsidR="00C26AB1">
        <w:rPr>
          <w:noProof/>
        </w:rPr>
        <w:fldChar w:fldCharType="begin"/>
      </w:r>
      <w:r w:rsidR="00C26AB1">
        <w:rPr>
          <w:noProof/>
        </w:rPr>
        <w:instrText xml:space="preserve"> PAGEREF _Toc191807340 \h </w:instrText>
      </w:r>
      <w:r w:rsidR="00C26AB1">
        <w:rPr>
          <w:noProof/>
        </w:rPr>
      </w:r>
      <w:r w:rsidR="00C26AB1">
        <w:rPr>
          <w:noProof/>
        </w:rPr>
        <w:fldChar w:fldCharType="separate"/>
      </w:r>
      <w:r w:rsidR="00C26AB1">
        <w:rPr>
          <w:noProof/>
        </w:rPr>
        <w:t>iv</w:t>
      </w:r>
      <w:r w:rsidR="00C26AB1">
        <w:rPr>
          <w:noProof/>
        </w:rPr>
        <w:fldChar w:fldCharType="end"/>
      </w:r>
    </w:p>
    <w:p w14:paraId="1B14A373" w14:textId="725F779C" w:rsidR="00C26AB1" w:rsidRDefault="00C26AB1">
      <w:pPr>
        <w:pStyle w:val="Obsah1"/>
        <w:rPr>
          <w:rFonts w:asciiTheme="minorHAnsi" w:eastAsiaTheme="minorEastAsia" w:hAnsiTheme="minorHAnsi" w:cstheme="minorBidi"/>
          <w:b w:val="0"/>
          <w:noProof/>
          <w:kern w:val="2"/>
          <w:sz w:val="24"/>
          <w:szCs w:val="24"/>
          <w:u w:val="none"/>
          <w:lang w:val="cs-CZ" w:eastAsia="cs-CZ"/>
          <w14:ligatures w14:val="standardContextual"/>
        </w:rPr>
      </w:pPr>
      <w:r>
        <w:rPr>
          <w:noProof/>
        </w:rPr>
        <w:t>1</w:t>
      </w:r>
      <w:r>
        <w:rPr>
          <w:rFonts w:asciiTheme="minorHAnsi" w:eastAsiaTheme="minorEastAsia" w:hAnsiTheme="minorHAnsi" w:cstheme="minorBidi"/>
          <w:b w:val="0"/>
          <w:noProof/>
          <w:kern w:val="2"/>
          <w:sz w:val="24"/>
          <w:szCs w:val="24"/>
          <w:u w:val="none"/>
          <w:lang w:val="cs-CZ" w:eastAsia="cs-CZ"/>
          <w14:ligatures w14:val="standardContextual"/>
        </w:rPr>
        <w:tab/>
      </w:r>
      <w:r>
        <w:rPr>
          <w:noProof/>
        </w:rPr>
        <w:t>Úvod a definice cílů</w:t>
      </w:r>
      <w:r>
        <w:rPr>
          <w:noProof/>
        </w:rPr>
        <w:tab/>
      </w:r>
      <w:r>
        <w:rPr>
          <w:noProof/>
        </w:rPr>
        <w:fldChar w:fldCharType="begin"/>
      </w:r>
      <w:r>
        <w:rPr>
          <w:noProof/>
        </w:rPr>
        <w:instrText xml:space="preserve"> PAGEREF _Toc191807341 \h </w:instrText>
      </w:r>
      <w:r>
        <w:rPr>
          <w:noProof/>
        </w:rPr>
      </w:r>
      <w:r>
        <w:rPr>
          <w:noProof/>
        </w:rPr>
        <w:fldChar w:fldCharType="separate"/>
      </w:r>
      <w:r>
        <w:rPr>
          <w:noProof/>
        </w:rPr>
        <w:t>1-1</w:t>
      </w:r>
      <w:r>
        <w:rPr>
          <w:noProof/>
        </w:rPr>
        <w:fldChar w:fldCharType="end"/>
      </w:r>
    </w:p>
    <w:p w14:paraId="01CF2F83" w14:textId="763892F9" w:rsidR="00C26AB1" w:rsidRDefault="00C26AB1">
      <w:pPr>
        <w:pStyle w:val="Obsah2"/>
        <w:rPr>
          <w:rFonts w:asciiTheme="minorHAnsi" w:eastAsiaTheme="minorEastAsia" w:hAnsiTheme="minorHAnsi" w:cstheme="minorBidi"/>
          <w:noProof/>
          <w:kern w:val="2"/>
          <w:sz w:val="24"/>
          <w:szCs w:val="24"/>
          <w:u w:val="none"/>
          <w:lang w:val="cs-CZ" w:eastAsia="cs-CZ"/>
          <w14:ligatures w14:val="standardContextual"/>
        </w:rPr>
      </w:pPr>
      <w:r>
        <w:rPr>
          <w:noProof/>
        </w:rPr>
        <w:t>1.1</w:t>
      </w:r>
      <w:r>
        <w:rPr>
          <w:rFonts w:asciiTheme="minorHAnsi" w:eastAsiaTheme="minorEastAsia" w:hAnsiTheme="minorHAnsi" w:cstheme="minorBidi"/>
          <w:noProof/>
          <w:kern w:val="2"/>
          <w:sz w:val="24"/>
          <w:szCs w:val="24"/>
          <w:u w:val="none"/>
          <w:lang w:val="cs-CZ" w:eastAsia="cs-CZ"/>
          <w14:ligatures w14:val="standardContextual"/>
        </w:rPr>
        <w:tab/>
      </w:r>
      <w:r>
        <w:rPr>
          <w:noProof/>
        </w:rPr>
        <w:t>Představení tématu</w:t>
      </w:r>
      <w:r>
        <w:rPr>
          <w:noProof/>
        </w:rPr>
        <w:tab/>
      </w:r>
      <w:r>
        <w:rPr>
          <w:noProof/>
        </w:rPr>
        <w:fldChar w:fldCharType="begin"/>
      </w:r>
      <w:r>
        <w:rPr>
          <w:noProof/>
        </w:rPr>
        <w:instrText xml:space="preserve"> PAGEREF _Toc191807342 \h </w:instrText>
      </w:r>
      <w:r>
        <w:rPr>
          <w:noProof/>
        </w:rPr>
      </w:r>
      <w:r>
        <w:rPr>
          <w:noProof/>
        </w:rPr>
        <w:fldChar w:fldCharType="separate"/>
      </w:r>
      <w:r>
        <w:rPr>
          <w:noProof/>
        </w:rPr>
        <w:t>1-1</w:t>
      </w:r>
      <w:r>
        <w:rPr>
          <w:noProof/>
        </w:rPr>
        <w:fldChar w:fldCharType="end"/>
      </w:r>
    </w:p>
    <w:p w14:paraId="045E5D51" w14:textId="677228B1" w:rsidR="00C26AB1" w:rsidRDefault="00C26AB1">
      <w:pPr>
        <w:pStyle w:val="Obsah2"/>
        <w:rPr>
          <w:rFonts w:asciiTheme="minorHAnsi" w:eastAsiaTheme="minorEastAsia" w:hAnsiTheme="minorHAnsi" w:cstheme="minorBidi"/>
          <w:noProof/>
          <w:kern w:val="2"/>
          <w:sz w:val="24"/>
          <w:szCs w:val="24"/>
          <w:u w:val="none"/>
          <w:lang w:val="cs-CZ" w:eastAsia="cs-CZ"/>
          <w14:ligatures w14:val="standardContextual"/>
        </w:rPr>
      </w:pPr>
      <w:r>
        <w:rPr>
          <w:noProof/>
        </w:rPr>
        <w:t>1.2</w:t>
      </w:r>
      <w:r>
        <w:rPr>
          <w:rFonts w:asciiTheme="minorHAnsi" w:eastAsiaTheme="minorEastAsia" w:hAnsiTheme="minorHAnsi" w:cstheme="minorBidi"/>
          <w:noProof/>
          <w:kern w:val="2"/>
          <w:sz w:val="24"/>
          <w:szCs w:val="24"/>
          <w:u w:val="none"/>
          <w:lang w:val="cs-CZ" w:eastAsia="cs-CZ"/>
          <w14:ligatures w14:val="standardContextual"/>
        </w:rPr>
        <w:tab/>
      </w:r>
      <w:r>
        <w:rPr>
          <w:noProof/>
        </w:rPr>
        <w:t>Význam funkce sledování ve výrobě</w:t>
      </w:r>
      <w:r>
        <w:rPr>
          <w:noProof/>
        </w:rPr>
        <w:tab/>
      </w:r>
      <w:r>
        <w:rPr>
          <w:noProof/>
        </w:rPr>
        <w:fldChar w:fldCharType="begin"/>
      </w:r>
      <w:r>
        <w:rPr>
          <w:noProof/>
        </w:rPr>
        <w:instrText xml:space="preserve"> PAGEREF _Toc191807343 \h </w:instrText>
      </w:r>
      <w:r>
        <w:rPr>
          <w:noProof/>
        </w:rPr>
      </w:r>
      <w:r>
        <w:rPr>
          <w:noProof/>
        </w:rPr>
        <w:fldChar w:fldCharType="separate"/>
      </w:r>
      <w:r>
        <w:rPr>
          <w:noProof/>
        </w:rPr>
        <w:t>1-1</w:t>
      </w:r>
      <w:r>
        <w:rPr>
          <w:noProof/>
        </w:rPr>
        <w:fldChar w:fldCharType="end"/>
      </w:r>
    </w:p>
    <w:p w14:paraId="332EA869" w14:textId="3345E2C6" w:rsidR="00C26AB1" w:rsidRDefault="00C26AB1">
      <w:pPr>
        <w:pStyle w:val="Obsah2"/>
        <w:rPr>
          <w:rFonts w:asciiTheme="minorHAnsi" w:eastAsiaTheme="minorEastAsia" w:hAnsiTheme="minorHAnsi" w:cstheme="minorBidi"/>
          <w:noProof/>
          <w:kern w:val="2"/>
          <w:sz w:val="24"/>
          <w:szCs w:val="24"/>
          <w:u w:val="none"/>
          <w:lang w:val="cs-CZ" w:eastAsia="cs-CZ"/>
          <w14:ligatures w14:val="standardContextual"/>
        </w:rPr>
      </w:pPr>
      <w:r>
        <w:rPr>
          <w:noProof/>
        </w:rPr>
        <w:t>1.3</w:t>
      </w:r>
      <w:r>
        <w:rPr>
          <w:rFonts w:asciiTheme="minorHAnsi" w:eastAsiaTheme="minorEastAsia" w:hAnsiTheme="minorHAnsi" w:cstheme="minorBidi"/>
          <w:noProof/>
          <w:kern w:val="2"/>
          <w:sz w:val="24"/>
          <w:szCs w:val="24"/>
          <w:u w:val="none"/>
          <w:lang w:val="cs-CZ" w:eastAsia="cs-CZ"/>
          <w14:ligatures w14:val="standardContextual"/>
        </w:rPr>
        <w:tab/>
      </w:r>
      <w:r>
        <w:rPr>
          <w:noProof/>
        </w:rPr>
        <w:t>Zaměření a hlavní cíle maturitní práce</w:t>
      </w:r>
      <w:r>
        <w:rPr>
          <w:noProof/>
        </w:rPr>
        <w:tab/>
      </w:r>
      <w:r>
        <w:rPr>
          <w:noProof/>
        </w:rPr>
        <w:fldChar w:fldCharType="begin"/>
      </w:r>
      <w:r>
        <w:rPr>
          <w:noProof/>
        </w:rPr>
        <w:instrText xml:space="preserve"> PAGEREF _Toc191807344 \h </w:instrText>
      </w:r>
      <w:r>
        <w:rPr>
          <w:noProof/>
        </w:rPr>
      </w:r>
      <w:r>
        <w:rPr>
          <w:noProof/>
        </w:rPr>
        <w:fldChar w:fldCharType="separate"/>
      </w:r>
      <w:r>
        <w:rPr>
          <w:noProof/>
        </w:rPr>
        <w:t>1-2</w:t>
      </w:r>
      <w:r>
        <w:rPr>
          <w:noProof/>
        </w:rPr>
        <w:fldChar w:fldCharType="end"/>
      </w:r>
    </w:p>
    <w:p w14:paraId="1FFF8AE8" w14:textId="0DA4369E" w:rsidR="00C26AB1" w:rsidRDefault="00C26AB1">
      <w:pPr>
        <w:pStyle w:val="Obsah2"/>
        <w:rPr>
          <w:rFonts w:asciiTheme="minorHAnsi" w:eastAsiaTheme="minorEastAsia" w:hAnsiTheme="minorHAnsi" w:cstheme="minorBidi"/>
          <w:noProof/>
          <w:kern w:val="2"/>
          <w:sz w:val="24"/>
          <w:szCs w:val="24"/>
          <w:u w:val="none"/>
          <w:lang w:val="cs-CZ" w:eastAsia="cs-CZ"/>
          <w14:ligatures w14:val="standardContextual"/>
        </w:rPr>
      </w:pPr>
      <w:r>
        <w:rPr>
          <w:noProof/>
        </w:rPr>
        <w:t>1.4</w:t>
      </w:r>
      <w:r>
        <w:rPr>
          <w:rFonts w:asciiTheme="minorHAnsi" w:eastAsiaTheme="minorEastAsia" w:hAnsiTheme="minorHAnsi" w:cstheme="minorBidi"/>
          <w:noProof/>
          <w:kern w:val="2"/>
          <w:sz w:val="24"/>
          <w:szCs w:val="24"/>
          <w:u w:val="none"/>
          <w:lang w:val="cs-CZ" w:eastAsia="cs-CZ"/>
          <w14:ligatures w14:val="standardContextual"/>
        </w:rPr>
        <w:tab/>
      </w:r>
      <w:r>
        <w:rPr>
          <w:noProof/>
        </w:rPr>
        <w:t>Vedlejší cíle práce</w:t>
      </w:r>
      <w:r>
        <w:rPr>
          <w:noProof/>
        </w:rPr>
        <w:tab/>
      </w:r>
      <w:r>
        <w:rPr>
          <w:noProof/>
        </w:rPr>
        <w:fldChar w:fldCharType="begin"/>
      </w:r>
      <w:r>
        <w:rPr>
          <w:noProof/>
        </w:rPr>
        <w:instrText xml:space="preserve"> PAGEREF _Toc191807345 \h </w:instrText>
      </w:r>
      <w:r>
        <w:rPr>
          <w:noProof/>
        </w:rPr>
      </w:r>
      <w:r>
        <w:rPr>
          <w:noProof/>
        </w:rPr>
        <w:fldChar w:fldCharType="separate"/>
      </w:r>
      <w:r>
        <w:rPr>
          <w:noProof/>
        </w:rPr>
        <w:t>1-2</w:t>
      </w:r>
      <w:r>
        <w:rPr>
          <w:noProof/>
        </w:rPr>
        <w:fldChar w:fldCharType="end"/>
      </w:r>
    </w:p>
    <w:p w14:paraId="2980B329" w14:textId="02E4F11B" w:rsidR="00C26AB1" w:rsidRDefault="00C26AB1">
      <w:pPr>
        <w:pStyle w:val="Obsah2"/>
        <w:rPr>
          <w:rFonts w:asciiTheme="minorHAnsi" w:eastAsiaTheme="minorEastAsia" w:hAnsiTheme="minorHAnsi" w:cstheme="minorBidi"/>
          <w:noProof/>
          <w:kern w:val="2"/>
          <w:sz w:val="24"/>
          <w:szCs w:val="24"/>
          <w:u w:val="none"/>
          <w:lang w:val="cs-CZ" w:eastAsia="cs-CZ"/>
          <w14:ligatures w14:val="standardContextual"/>
        </w:rPr>
      </w:pPr>
      <w:r>
        <w:rPr>
          <w:noProof/>
        </w:rPr>
        <w:t>1.5</w:t>
      </w:r>
      <w:r>
        <w:rPr>
          <w:rFonts w:asciiTheme="minorHAnsi" w:eastAsiaTheme="minorEastAsia" w:hAnsiTheme="minorHAnsi" w:cstheme="minorBidi"/>
          <w:noProof/>
          <w:kern w:val="2"/>
          <w:sz w:val="24"/>
          <w:szCs w:val="24"/>
          <w:u w:val="none"/>
          <w:lang w:val="cs-CZ" w:eastAsia="cs-CZ"/>
          <w14:ligatures w14:val="standardContextual"/>
        </w:rPr>
        <w:tab/>
      </w:r>
      <w:r>
        <w:rPr>
          <w:noProof/>
        </w:rPr>
        <w:t>Hlavní kroky realizace</w:t>
      </w:r>
      <w:r>
        <w:rPr>
          <w:noProof/>
        </w:rPr>
        <w:tab/>
      </w:r>
      <w:r>
        <w:rPr>
          <w:noProof/>
        </w:rPr>
        <w:fldChar w:fldCharType="begin"/>
      </w:r>
      <w:r>
        <w:rPr>
          <w:noProof/>
        </w:rPr>
        <w:instrText xml:space="preserve"> PAGEREF _Toc191807346 \h </w:instrText>
      </w:r>
      <w:r>
        <w:rPr>
          <w:noProof/>
        </w:rPr>
      </w:r>
      <w:r>
        <w:rPr>
          <w:noProof/>
        </w:rPr>
        <w:fldChar w:fldCharType="separate"/>
      </w:r>
      <w:r>
        <w:rPr>
          <w:noProof/>
        </w:rPr>
        <w:t>1-3</w:t>
      </w:r>
      <w:r>
        <w:rPr>
          <w:noProof/>
        </w:rPr>
        <w:fldChar w:fldCharType="end"/>
      </w:r>
    </w:p>
    <w:p w14:paraId="4965ED4F" w14:textId="3B6F40DC" w:rsidR="00C26AB1" w:rsidRDefault="00C26AB1">
      <w:pPr>
        <w:pStyle w:val="Obsah1"/>
        <w:rPr>
          <w:rFonts w:asciiTheme="minorHAnsi" w:eastAsiaTheme="minorEastAsia" w:hAnsiTheme="minorHAnsi" w:cstheme="minorBidi"/>
          <w:b w:val="0"/>
          <w:noProof/>
          <w:kern w:val="2"/>
          <w:sz w:val="24"/>
          <w:szCs w:val="24"/>
          <w:u w:val="none"/>
          <w:lang w:val="cs-CZ" w:eastAsia="cs-CZ"/>
          <w14:ligatures w14:val="standardContextual"/>
        </w:rPr>
      </w:pPr>
      <w:r>
        <w:rPr>
          <w:noProof/>
        </w:rPr>
        <w:t>2</w:t>
      </w:r>
      <w:r>
        <w:rPr>
          <w:rFonts w:asciiTheme="minorHAnsi" w:eastAsiaTheme="minorEastAsia" w:hAnsiTheme="minorHAnsi" w:cstheme="minorBidi"/>
          <w:b w:val="0"/>
          <w:noProof/>
          <w:kern w:val="2"/>
          <w:sz w:val="24"/>
          <w:szCs w:val="24"/>
          <w:u w:val="none"/>
          <w:lang w:val="cs-CZ" w:eastAsia="cs-CZ"/>
          <w14:ligatures w14:val="standardContextual"/>
        </w:rPr>
        <w:tab/>
      </w:r>
      <w:r w:rsidRPr="00671B4E">
        <w:rPr>
          <w:b w:val="0"/>
          <w:noProof/>
        </w:rPr>
        <w:t>Informace k projektu</w:t>
      </w:r>
      <w:r>
        <w:rPr>
          <w:noProof/>
        </w:rPr>
        <w:tab/>
      </w:r>
      <w:r>
        <w:rPr>
          <w:noProof/>
        </w:rPr>
        <w:fldChar w:fldCharType="begin"/>
      </w:r>
      <w:r>
        <w:rPr>
          <w:noProof/>
        </w:rPr>
        <w:instrText xml:space="preserve"> PAGEREF _Toc191807347 \h </w:instrText>
      </w:r>
      <w:r>
        <w:rPr>
          <w:noProof/>
        </w:rPr>
      </w:r>
      <w:r>
        <w:rPr>
          <w:noProof/>
        </w:rPr>
        <w:fldChar w:fldCharType="separate"/>
      </w:r>
      <w:r>
        <w:rPr>
          <w:noProof/>
        </w:rPr>
        <w:t>2-4</w:t>
      </w:r>
      <w:r>
        <w:rPr>
          <w:noProof/>
        </w:rPr>
        <w:fldChar w:fldCharType="end"/>
      </w:r>
    </w:p>
    <w:p w14:paraId="664DB920" w14:textId="4724F985" w:rsidR="00C26AB1" w:rsidRDefault="00C26AB1">
      <w:pPr>
        <w:pStyle w:val="Obsah2"/>
        <w:rPr>
          <w:rFonts w:asciiTheme="minorHAnsi" w:eastAsiaTheme="minorEastAsia" w:hAnsiTheme="minorHAnsi" w:cstheme="minorBidi"/>
          <w:noProof/>
          <w:kern w:val="2"/>
          <w:sz w:val="24"/>
          <w:szCs w:val="24"/>
          <w:u w:val="none"/>
          <w:lang w:val="cs-CZ" w:eastAsia="cs-CZ"/>
          <w14:ligatures w14:val="standardContextual"/>
        </w:rPr>
      </w:pPr>
      <w:r>
        <w:rPr>
          <w:noProof/>
        </w:rPr>
        <w:t>2.1</w:t>
      </w:r>
      <w:r>
        <w:rPr>
          <w:rFonts w:asciiTheme="minorHAnsi" w:eastAsiaTheme="minorEastAsia" w:hAnsiTheme="minorHAnsi" w:cstheme="minorBidi"/>
          <w:noProof/>
          <w:kern w:val="2"/>
          <w:sz w:val="24"/>
          <w:szCs w:val="24"/>
          <w:u w:val="none"/>
          <w:lang w:val="cs-CZ" w:eastAsia="cs-CZ"/>
          <w14:ligatures w14:val="standardContextual"/>
        </w:rPr>
        <w:tab/>
      </w:r>
      <w:r>
        <w:rPr>
          <w:noProof/>
        </w:rPr>
        <w:t>Historie revizí</w:t>
      </w:r>
      <w:r>
        <w:rPr>
          <w:noProof/>
        </w:rPr>
        <w:tab/>
      </w:r>
      <w:r>
        <w:rPr>
          <w:noProof/>
        </w:rPr>
        <w:fldChar w:fldCharType="begin"/>
      </w:r>
      <w:r>
        <w:rPr>
          <w:noProof/>
        </w:rPr>
        <w:instrText xml:space="preserve"> PAGEREF _Toc191807348 \h </w:instrText>
      </w:r>
      <w:r>
        <w:rPr>
          <w:noProof/>
        </w:rPr>
      </w:r>
      <w:r>
        <w:rPr>
          <w:noProof/>
        </w:rPr>
        <w:fldChar w:fldCharType="separate"/>
      </w:r>
      <w:r>
        <w:rPr>
          <w:noProof/>
        </w:rPr>
        <w:t>2-4</w:t>
      </w:r>
      <w:r>
        <w:rPr>
          <w:noProof/>
        </w:rPr>
        <w:fldChar w:fldCharType="end"/>
      </w:r>
    </w:p>
    <w:p w14:paraId="4EC40120" w14:textId="7D881E1C" w:rsidR="00C26AB1" w:rsidRDefault="00C26AB1">
      <w:pPr>
        <w:pStyle w:val="Obsah2"/>
        <w:rPr>
          <w:rFonts w:asciiTheme="minorHAnsi" w:eastAsiaTheme="minorEastAsia" w:hAnsiTheme="minorHAnsi" w:cstheme="minorBidi"/>
          <w:noProof/>
          <w:kern w:val="2"/>
          <w:sz w:val="24"/>
          <w:szCs w:val="24"/>
          <w:u w:val="none"/>
          <w:lang w:val="cs-CZ" w:eastAsia="cs-CZ"/>
          <w14:ligatures w14:val="standardContextual"/>
        </w:rPr>
      </w:pPr>
      <w:r>
        <w:rPr>
          <w:noProof/>
        </w:rPr>
        <w:t>2.2</w:t>
      </w:r>
      <w:r>
        <w:rPr>
          <w:rFonts w:asciiTheme="minorHAnsi" w:eastAsiaTheme="minorEastAsia" w:hAnsiTheme="minorHAnsi" w:cstheme="minorBidi"/>
          <w:noProof/>
          <w:kern w:val="2"/>
          <w:sz w:val="24"/>
          <w:szCs w:val="24"/>
          <w:u w:val="none"/>
          <w:lang w:val="cs-CZ" w:eastAsia="cs-CZ"/>
          <w14:ligatures w14:val="standardContextual"/>
        </w:rPr>
        <w:tab/>
      </w:r>
      <w:r>
        <w:rPr>
          <w:noProof/>
        </w:rPr>
        <w:t>Zamýšlené publikum a návrhy ke čtení</w:t>
      </w:r>
      <w:r>
        <w:rPr>
          <w:noProof/>
        </w:rPr>
        <w:tab/>
      </w:r>
      <w:r>
        <w:rPr>
          <w:noProof/>
        </w:rPr>
        <w:fldChar w:fldCharType="begin"/>
      </w:r>
      <w:r>
        <w:rPr>
          <w:noProof/>
        </w:rPr>
        <w:instrText xml:space="preserve"> PAGEREF _Toc191807349 \h </w:instrText>
      </w:r>
      <w:r>
        <w:rPr>
          <w:noProof/>
        </w:rPr>
      </w:r>
      <w:r>
        <w:rPr>
          <w:noProof/>
        </w:rPr>
        <w:fldChar w:fldCharType="separate"/>
      </w:r>
      <w:r>
        <w:rPr>
          <w:noProof/>
        </w:rPr>
        <w:t>2-4</w:t>
      </w:r>
      <w:r>
        <w:rPr>
          <w:noProof/>
        </w:rPr>
        <w:fldChar w:fldCharType="end"/>
      </w:r>
    </w:p>
    <w:p w14:paraId="506C162B" w14:textId="53170209" w:rsidR="00C26AB1" w:rsidRDefault="00C26AB1">
      <w:pPr>
        <w:pStyle w:val="Obsah2"/>
        <w:rPr>
          <w:rFonts w:asciiTheme="minorHAnsi" w:eastAsiaTheme="minorEastAsia" w:hAnsiTheme="minorHAnsi" w:cstheme="minorBidi"/>
          <w:noProof/>
          <w:kern w:val="2"/>
          <w:sz w:val="24"/>
          <w:szCs w:val="24"/>
          <w:u w:val="none"/>
          <w:lang w:val="cs-CZ" w:eastAsia="cs-CZ"/>
          <w14:ligatures w14:val="standardContextual"/>
        </w:rPr>
      </w:pPr>
      <w:r>
        <w:rPr>
          <w:noProof/>
        </w:rPr>
        <w:t>2.3</w:t>
      </w:r>
      <w:r>
        <w:rPr>
          <w:rFonts w:asciiTheme="minorHAnsi" w:eastAsiaTheme="minorEastAsia" w:hAnsiTheme="minorHAnsi" w:cstheme="minorBidi"/>
          <w:noProof/>
          <w:kern w:val="2"/>
          <w:sz w:val="24"/>
          <w:szCs w:val="24"/>
          <w:u w:val="none"/>
          <w:lang w:val="cs-CZ" w:eastAsia="cs-CZ"/>
          <w14:ligatures w14:val="standardContextual"/>
        </w:rPr>
        <w:tab/>
      </w:r>
      <w:r>
        <w:rPr>
          <w:noProof/>
        </w:rPr>
        <w:t>Zúčastněné strany technického projektu</w:t>
      </w:r>
      <w:r>
        <w:rPr>
          <w:noProof/>
        </w:rPr>
        <w:tab/>
      </w:r>
      <w:r>
        <w:rPr>
          <w:noProof/>
        </w:rPr>
        <w:fldChar w:fldCharType="begin"/>
      </w:r>
      <w:r>
        <w:rPr>
          <w:noProof/>
        </w:rPr>
        <w:instrText xml:space="preserve"> PAGEREF _Toc191807350 \h </w:instrText>
      </w:r>
      <w:r>
        <w:rPr>
          <w:noProof/>
        </w:rPr>
      </w:r>
      <w:r>
        <w:rPr>
          <w:noProof/>
        </w:rPr>
        <w:fldChar w:fldCharType="separate"/>
      </w:r>
      <w:r>
        <w:rPr>
          <w:noProof/>
        </w:rPr>
        <w:t>2-4</w:t>
      </w:r>
      <w:r>
        <w:rPr>
          <w:noProof/>
        </w:rPr>
        <w:fldChar w:fldCharType="end"/>
      </w:r>
    </w:p>
    <w:p w14:paraId="5D9B5EE3" w14:textId="0E37DCDD" w:rsidR="00C26AB1" w:rsidRDefault="00C26AB1">
      <w:pPr>
        <w:pStyle w:val="Obsah2"/>
        <w:rPr>
          <w:rFonts w:asciiTheme="minorHAnsi" w:eastAsiaTheme="minorEastAsia" w:hAnsiTheme="minorHAnsi" w:cstheme="minorBidi"/>
          <w:noProof/>
          <w:kern w:val="2"/>
          <w:sz w:val="24"/>
          <w:szCs w:val="24"/>
          <w:u w:val="none"/>
          <w:lang w:val="cs-CZ" w:eastAsia="cs-CZ"/>
          <w14:ligatures w14:val="standardContextual"/>
        </w:rPr>
      </w:pPr>
      <w:r w:rsidRPr="00671B4E">
        <w:rPr>
          <w:noProof/>
        </w:rPr>
        <w:t>2.4</w:t>
      </w:r>
      <w:r>
        <w:rPr>
          <w:rFonts w:asciiTheme="minorHAnsi" w:eastAsiaTheme="minorEastAsia" w:hAnsiTheme="minorHAnsi" w:cstheme="minorBidi"/>
          <w:noProof/>
          <w:kern w:val="2"/>
          <w:sz w:val="24"/>
          <w:szCs w:val="24"/>
          <w:u w:val="none"/>
          <w:lang w:val="cs-CZ" w:eastAsia="cs-CZ"/>
          <w14:ligatures w14:val="standardContextual"/>
        </w:rPr>
        <w:tab/>
      </w:r>
      <w:r>
        <w:rPr>
          <w:noProof/>
        </w:rPr>
        <w:t>Odkazy</w:t>
      </w:r>
      <w:r>
        <w:rPr>
          <w:noProof/>
        </w:rPr>
        <w:tab/>
      </w:r>
      <w:r>
        <w:rPr>
          <w:noProof/>
        </w:rPr>
        <w:fldChar w:fldCharType="begin"/>
      </w:r>
      <w:r>
        <w:rPr>
          <w:noProof/>
        </w:rPr>
        <w:instrText xml:space="preserve"> PAGEREF _Toc191807351 \h </w:instrText>
      </w:r>
      <w:r>
        <w:rPr>
          <w:noProof/>
        </w:rPr>
      </w:r>
      <w:r>
        <w:rPr>
          <w:noProof/>
        </w:rPr>
        <w:fldChar w:fldCharType="separate"/>
      </w:r>
      <w:r>
        <w:rPr>
          <w:noProof/>
        </w:rPr>
        <w:t>2-4</w:t>
      </w:r>
      <w:r>
        <w:rPr>
          <w:noProof/>
        </w:rPr>
        <w:fldChar w:fldCharType="end"/>
      </w:r>
    </w:p>
    <w:p w14:paraId="2C94208E" w14:textId="2281C1F1" w:rsidR="00C26AB1" w:rsidRDefault="00C26AB1">
      <w:pPr>
        <w:pStyle w:val="Obsah2"/>
        <w:rPr>
          <w:rFonts w:asciiTheme="minorHAnsi" w:eastAsiaTheme="minorEastAsia" w:hAnsiTheme="minorHAnsi" w:cstheme="minorBidi"/>
          <w:noProof/>
          <w:kern w:val="2"/>
          <w:sz w:val="24"/>
          <w:szCs w:val="24"/>
          <w:u w:val="none"/>
          <w:lang w:val="cs-CZ" w:eastAsia="cs-CZ"/>
          <w14:ligatures w14:val="standardContextual"/>
        </w:rPr>
      </w:pPr>
      <w:r>
        <w:rPr>
          <w:noProof/>
        </w:rPr>
        <w:t>2.5</w:t>
      </w:r>
      <w:r>
        <w:rPr>
          <w:rFonts w:asciiTheme="minorHAnsi" w:eastAsiaTheme="minorEastAsia" w:hAnsiTheme="minorHAnsi" w:cstheme="minorBidi"/>
          <w:noProof/>
          <w:kern w:val="2"/>
          <w:sz w:val="24"/>
          <w:szCs w:val="24"/>
          <w:u w:val="none"/>
          <w:lang w:val="cs-CZ" w:eastAsia="cs-CZ"/>
          <w14:ligatures w14:val="standardContextual"/>
        </w:rPr>
        <w:tab/>
      </w:r>
      <w:r>
        <w:rPr>
          <w:noProof/>
        </w:rPr>
        <w:t>Definice, akronymy a zkratky</w:t>
      </w:r>
      <w:r>
        <w:rPr>
          <w:noProof/>
        </w:rPr>
        <w:tab/>
      </w:r>
      <w:r>
        <w:rPr>
          <w:noProof/>
        </w:rPr>
        <w:fldChar w:fldCharType="begin"/>
      </w:r>
      <w:r>
        <w:rPr>
          <w:noProof/>
        </w:rPr>
        <w:instrText xml:space="preserve"> PAGEREF _Toc191807352 \h </w:instrText>
      </w:r>
      <w:r>
        <w:rPr>
          <w:noProof/>
        </w:rPr>
      </w:r>
      <w:r>
        <w:rPr>
          <w:noProof/>
        </w:rPr>
        <w:fldChar w:fldCharType="separate"/>
      </w:r>
      <w:r>
        <w:rPr>
          <w:noProof/>
        </w:rPr>
        <w:t>2-5</w:t>
      </w:r>
      <w:r>
        <w:rPr>
          <w:noProof/>
        </w:rPr>
        <w:fldChar w:fldCharType="end"/>
      </w:r>
    </w:p>
    <w:p w14:paraId="49B1A540" w14:textId="7E79F617" w:rsidR="00C26AB1" w:rsidRDefault="00C26AB1">
      <w:pPr>
        <w:pStyle w:val="Obsah1"/>
        <w:rPr>
          <w:rFonts w:asciiTheme="minorHAnsi" w:eastAsiaTheme="minorEastAsia" w:hAnsiTheme="minorHAnsi" w:cstheme="minorBidi"/>
          <w:b w:val="0"/>
          <w:noProof/>
          <w:kern w:val="2"/>
          <w:sz w:val="24"/>
          <w:szCs w:val="24"/>
          <w:u w:val="none"/>
          <w:lang w:val="cs-CZ" w:eastAsia="cs-CZ"/>
          <w14:ligatures w14:val="standardContextual"/>
        </w:rPr>
      </w:pPr>
      <w:r>
        <w:rPr>
          <w:noProof/>
        </w:rPr>
        <w:t>3</w:t>
      </w:r>
      <w:r>
        <w:rPr>
          <w:rFonts w:asciiTheme="minorHAnsi" w:eastAsiaTheme="minorEastAsia" w:hAnsiTheme="minorHAnsi" w:cstheme="minorBidi"/>
          <w:b w:val="0"/>
          <w:noProof/>
          <w:kern w:val="2"/>
          <w:sz w:val="24"/>
          <w:szCs w:val="24"/>
          <w:u w:val="none"/>
          <w:lang w:val="cs-CZ" w:eastAsia="cs-CZ"/>
          <w14:ligatures w14:val="standardContextual"/>
        </w:rPr>
        <w:tab/>
      </w:r>
      <w:r>
        <w:rPr>
          <w:noProof/>
        </w:rPr>
        <w:t>Konfigurace HW</w:t>
      </w:r>
      <w:r>
        <w:rPr>
          <w:noProof/>
        </w:rPr>
        <w:tab/>
      </w:r>
      <w:r>
        <w:rPr>
          <w:noProof/>
        </w:rPr>
        <w:fldChar w:fldCharType="begin"/>
      </w:r>
      <w:r>
        <w:rPr>
          <w:noProof/>
        </w:rPr>
        <w:instrText xml:space="preserve"> PAGEREF _Toc191807353 \h </w:instrText>
      </w:r>
      <w:r>
        <w:rPr>
          <w:noProof/>
        </w:rPr>
      </w:r>
      <w:r>
        <w:rPr>
          <w:noProof/>
        </w:rPr>
        <w:fldChar w:fldCharType="separate"/>
      </w:r>
      <w:r>
        <w:rPr>
          <w:noProof/>
        </w:rPr>
        <w:t>3-1</w:t>
      </w:r>
      <w:r>
        <w:rPr>
          <w:noProof/>
        </w:rPr>
        <w:fldChar w:fldCharType="end"/>
      </w:r>
    </w:p>
    <w:p w14:paraId="3F1D74E5" w14:textId="7C6F8071" w:rsidR="00C26AB1" w:rsidRDefault="00C26AB1">
      <w:pPr>
        <w:pStyle w:val="Obsah2"/>
        <w:rPr>
          <w:rFonts w:asciiTheme="minorHAnsi" w:eastAsiaTheme="minorEastAsia" w:hAnsiTheme="minorHAnsi" w:cstheme="minorBidi"/>
          <w:noProof/>
          <w:kern w:val="2"/>
          <w:sz w:val="24"/>
          <w:szCs w:val="24"/>
          <w:u w:val="none"/>
          <w:lang w:val="cs-CZ" w:eastAsia="cs-CZ"/>
          <w14:ligatures w14:val="standardContextual"/>
        </w:rPr>
      </w:pPr>
      <w:r>
        <w:rPr>
          <w:noProof/>
        </w:rPr>
        <w:t>3.1</w:t>
      </w:r>
      <w:r>
        <w:rPr>
          <w:rFonts w:asciiTheme="minorHAnsi" w:eastAsiaTheme="minorEastAsia" w:hAnsiTheme="minorHAnsi" w:cstheme="minorBidi"/>
          <w:noProof/>
          <w:kern w:val="2"/>
          <w:sz w:val="24"/>
          <w:szCs w:val="24"/>
          <w:u w:val="none"/>
          <w:lang w:val="cs-CZ" w:eastAsia="cs-CZ"/>
          <w14:ligatures w14:val="standardContextual"/>
        </w:rPr>
        <w:tab/>
      </w:r>
      <w:r>
        <w:rPr>
          <w:noProof/>
        </w:rPr>
        <w:t>Raspberry PI</w:t>
      </w:r>
      <w:r>
        <w:rPr>
          <w:noProof/>
        </w:rPr>
        <w:tab/>
      </w:r>
      <w:r>
        <w:rPr>
          <w:noProof/>
        </w:rPr>
        <w:fldChar w:fldCharType="begin"/>
      </w:r>
      <w:r>
        <w:rPr>
          <w:noProof/>
        </w:rPr>
        <w:instrText xml:space="preserve"> PAGEREF _Toc191807354 \h </w:instrText>
      </w:r>
      <w:r>
        <w:rPr>
          <w:noProof/>
        </w:rPr>
      </w:r>
      <w:r>
        <w:rPr>
          <w:noProof/>
        </w:rPr>
        <w:fldChar w:fldCharType="separate"/>
      </w:r>
      <w:r>
        <w:rPr>
          <w:noProof/>
        </w:rPr>
        <w:t>3-1</w:t>
      </w:r>
      <w:r>
        <w:rPr>
          <w:noProof/>
        </w:rPr>
        <w:fldChar w:fldCharType="end"/>
      </w:r>
    </w:p>
    <w:p w14:paraId="681A5D90" w14:textId="4218C17E" w:rsidR="00C26AB1" w:rsidRDefault="00C26AB1">
      <w:pPr>
        <w:pStyle w:val="Obsah2"/>
        <w:rPr>
          <w:rFonts w:asciiTheme="minorHAnsi" w:eastAsiaTheme="minorEastAsia" w:hAnsiTheme="minorHAnsi" w:cstheme="minorBidi"/>
          <w:noProof/>
          <w:kern w:val="2"/>
          <w:sz w:val="24"/>
          <w:szCs w:val="24"/>
          <w:u w:val="none"/>
          <w:lang w:val="cs-CZ" w:eastAsia="cs-CZ"/>
          <w14:ligatures w14:val="standardContextual"/>
        </w:rPr>
      </w:pPr>
      <w:r>
        <w:rPr>
          <w:noProof/>
        </w:rPr>
        <w:t>3.2</w:t>
      </w:r>
      <w:r>
        <w:rPr>
          <w:rFonts w:asciiTheme="minorHAnsi" w:eastAsiaTheme="minorEastAsia" w:hAnsiTheme="minorHAnsi" w:cstheme="minorBidi"/>
          <w:noProof/>
          <w:kern w:val="2"/>
          <w:sz w:val="24"/>
          <w:szCs w:val="24"/>
          <w:u w:val="none"/>
          <w:lang w:val="cs-CZ" w:eastAsia="cs-CZ"/>
          <w14:ligatures w14:val="standardContextual"/>
        </w:rPr>
        <w:tab/>
      </w:r>
      <w:r>
        <w:rPr>
          <w:noProof/>
        </w:rPr>
        <w:t>HW Workstation PC</w:t>
      </w:r>
      <w:r>
        <w:rPr>
          <w:noProof/>
        </w:rPr>
        <w:tab/>
      </w:r>
      <w:r>
        <w:rPr>
          <w:noProof/>
        </w:rPr>
        <w:fldChar w:fldCharType="begin"/>
      </w:r>
      <w:r>
        <w:rPr>
          <w:noProof/>
        </w:rPr>
        <w:instrText xml:space="preserve"> PAGEREF _Toc191807355 \h </w:instrText>
      </w:r>
      <w:r>
        <w:rPr>
          <w:noProof/>
        </w:rPr>
      </w:r>
      <w:r>
        <w:rPr>
          <w:noProof/>
        </w:rPr>
        <w:fldChar w:fldCharType="separate"/>
      </w:r>
      <w:r>
        <w:rPr>
          <w:noProof/>
        </w:rPr>
        <w:t>3-6</w:t>
      </w:r>
      <w:r>
        <w:rPr>
          <w:noProof/>
        </w:rPr>
        <w:fldChar w:fldCharType="end"/>
      </w:r>
    </w:p>
    <w:p w14:paraId="56845E7D" w14:textId="07C230B6" w:rsidR="00C26AB1" w:rsidRDefault="00C26AB1">
      <w:pPr>
        <w:pStyle w:val="Obsah2"/>
        <w:rPr>
          <w:rFonts w:asciiTheme="minorHAnsi" w:eastAsiaTheme="minorEastAsia" w:hAnsiTheme="minorHAnsi" w:cstheme="minorBidi"/>
          <w:noProof/>
          <w:kern w:val="2"/>
          <w:sz w:val="24"/>
          <w:szCs w:val="24"/>
          <w:u w:val="none"/>
          <w:lang w:val="cs-CZ" w:eastAsia="cs-CZ"/>
          <w14:ligatures w14:val="standardContextual"/>
        </w:rPr>
      </w:pPr>
      <w:r>
        <w:rPr>
          <w:noProof/>
        </w:rPr>
        <w:t>3.3</w:t>
      </w:r>
      <w:r>
        <w:rPr>
          <w:rFonts w:asciiTheme="minorHAnsi" w:eastAsiaTheme="minorEastAsia" w:hAnsiTheme="minorHAnsi" w:cstheme="minorBidi"/>
          <w:noProof/>
          <w:kern w:val="2"/>
          <w:sz w:val="24"/>
          <w:szCs w:val="24"/>
          <w:u w:val="none"/>
          <w:lang w:val="cs-CZ" w:eastAsia="cs-CZ"/>
          <w14:ligatures w14:val="standardContextual"/>
        </w:rPr>
        <w:tab/>
      </w:r>
      <w:r>
        <w:rPr>
          <w:noProof/>
        </w:rPr>
        <w:t>HW pro napájení a komunikaci</w:t>
      </w:r>
      <w:r>
        <w:rPr>
          <w:noProof/>
        </w:rPr>
        <w:tab/>
      </w:r>
      <w:r>
        <w:rPr>
          <w:noProof/>
        </w:rPr>
        <w:fldChar w:fldCharType="begin"/>
      </w:r>
      <w:r>
        <w:rPr>
          <w:noProof/>
        </w:rPr>
        <w:instrText xml:space="preserve"> PAGEREF _Toc191807356 \h </w:instrText>
      </w:r>
      <w:r>
        <w:rPr>
          <w:noProof/>
        </w:rPr>
      </w:r>
      <w:r>
        <w:rPr>
          <w:noProof/>
        </w:rPr>
        <w:fldChar w:fldCharType="separate"/>
      </w:r>
      <w:r>
        <w:rPr>
          <w:noProof/>
        </w:rPr>
        <w:t>3-6</w:t>
      </w:r>
      <w:r>
        <w:rPr>
          <w:noProof/>
        </w:rPr>
        <w:fldChar w:fldCharType="end"/>
      </w:r>
    </w:p>
    <w:p w14:paraId="2F29C0F2" w14:textId="210DD5FB" w:rsidR="00C26AB1" w:rsidRDefault="00C26AB1">
      <w:pPr>
        <w:pStyle w:val="Obsah1"/>
        <w:rPr>
          <w:rFonts w:asciiTheme="minorHAnsi" w:eastAsiaTheme="minorEastAsia" w:hAnsiTheme="minorHAnsi" w:cstheme="minorBidi"/>
          <w:b w:val="0"/>
          <w:noProof/>
          <w:kern w:val="2"/>
          <w:sz w:val="24"/>
          <w:szCs w:val="24"/>
          <w:u w:val="none"/>
          <w:lang w:val="cs-CZ" w:eastAsia="cs-CZ"/>
          <w14:ligatures w14:val="standardContextual"/>
        </w:rPr>
      </w:pPr>
      <w:r>
        <w:rPr>
          <w:noProof/>
        </w:rPr>
        <w:t>4</w:t>
      </w:r>
      <w:r>
        <w:rPr>
          <w:rFonts w:asciiTheme="minorHAnsi" w:eastAsiaTheme="minorEastAsia" w:hAnsiTheme="minorHAnsi" w:cstheme="minorBidi"/>
          <w:b w:val="0"/>
          <w:noProof/>
          <w:kern w:val="2"/>
          <w:sz w:val="24"/>
          <w:szCs w:val="24"/>
          <w:u w:val="none"/>
          <w:lang w:val="cs-CZ" w:eastAsia="cs-CZ"/>
          <w14:ligatures w14:val="standardContextual"/>
        </w:rPr>
        <w:tab/>
      </w:r>
      <w:r>
        <w:rPr>
          <w:noProof/>
        </w:rPr>
        <w:t>Konfigurace SW</w:t>
      </w:r>
      <w:r>
        <w:rPr>
          <w:noProof/>
        </w:rPr>
        <w:tab/>
      </w:r>
      <w:r>
        <w:rPr>
          <w:noProof/>
        </w:rPr>
        <w:fldChar w:fldCharType="begin"/>
      </w:r>
      <w:r>
        <w:rPr>
          <w:noProof/>
        </w:rPr>
        <w:instrText xml:space="preserve"> PAGEREF _Toc191807357 \h </w:instrText>
      </w:r>
      <w:r>
        <w:rPr>
          <w:noProof/>
        </w:rPr>
      </w:r>
      <w:r>
        <w:rPr>
          <w:noProof/>
        </w:rPr>
        <w:fldChar w:fldCharType="separate"/>
      </w:r>
      <w:r>
        <w:rPr>
          <w:noProof/>
        </w:rPr>
        <w:t>4-7</w:t>
      </w:r>
      <w:r>
        <w:rPr>
          <w:noProof/>
        </w:rPr>
        <w:fldChar w:fldCharType="end"/>
      </w:r>
    </w:p>
    <w:p w14:paraId="6FDBCE17" w14:textId="65030E5A" w:rsidR="00C26AB1" w:rsidRDefault="00C26AB1">
      <w:pPr>
        <w:pStyle w:val="Obsah2"/>
        <w:rPr>
          <w:rFonts w:asciiTheme="minorHAnsi" w:eastAsiaTheme="minorEastAsia" w:hAnsiTheme="minorHAnsi" w:cstheme="minorBidi"/>
          <w:noProof/>
          <w:kern w:val="2"/>
          <w:sz w:val="24"/>
          <w:szCs w:val="24"/>
          <w:u w:val="none"/>
          <w:lang w:val="cs-CZ" w:eastAsia="cs-CZ"/>
          <w14:ligatures w14:val="standardContextual"/>
        </w:rPr>
      </w:pPr>
      <w:r>
        <w:rPr>
          <w:noProof/>
        </w:rPr>
        <w:t>4.1</w:t>
      </w:r>
      <w:r>
        <w:rPr>
          <w:rFonts w:asciiTheme="minorHAnsi" w:eastAsiaTheme="minorEastAsia" w:hAnsiTheme="minorHAnsi" w:cstheme="minorBidi"/>
          <w:noProof/>
          <w:kern w:val="2"/>
          <w:sz w:val="24"/>
          <w:szCs w:val="24"/>
          <w:u w:val="none"/>
          <w:lang w:val="cs-CZ" w:eastAsia="cs-CZ"/>
          <w14:ligatures w14:val="standardContextual"/>
        </w:rPr>
        <w:tab/>
      </w:r>
      <w:r>
        <w:rPr>
          <w:noProof/>
        </w:rPr>
        <w:t>Raspberry PI 5 konfigurace</w:t>
      </w:r>
      <w:r>
        <w:rPr>
          <w:noProof/>
        </w:rPr>
        <w:tab/>
      </w:r>
      <w:r>
        <w:rPr>
          <w:noProof/>
        </w:rPr>
        <w:fldChar w:fldCharType="begin"/>
      </w:r>
      <w:r>
        <w:rPr>
          <w:noProof/>
        </w:rPr>
        <w:instrText xml:space="preserve"> PAGEREF _Toc191807358 \h </w:instrText>
      </w:r>
      <w:r>
        <w:rPr>
          <w:noProof/>
        </w:rPr>
      </w:r>
      <w:r>
        <w:rPr>
          <w:noProof/>
        </w:rPr>
        <w:fldChar w:fldCharType="separate"/>
      </w:r>
      <w:r>
        <w:rPr>
          <w:noProof/>
        </w:rPr>
        <w:t>4-7</w:t>
      </w:r>
      <w:r>
        <w:rPr>
          <w:noProof/>
        </w:rPr>
        <w:fldChar w:fldCharType="end"/>
      </w:r>
    </w:p>
    <w:p w14:paraId="5E7E41D0" w14:textId="37F33E50" w:rsidR="00C26AB1" w:rsidRDefault="00C26AB1">
      <w:pPr>
        <w:pStyle w:val="Obsah2"/>
        <w:rPr>
          <w:rFonts w:asciiTheme="minorHAnsi" w:eastAsiaTheme="minorEastAsia" w:hAnsiTheme="minorHAnsi" w:cstheme="minorBidi"/>
          <w:noProof/>
          <w:kern w:val="2"/>
          <w:sz w:val="24"/>
          <w:szCs w:val="24"/>
          <w:u w:val="none"/>
          <w:lang w:val="cs-CZ" w:eastAsia="cs-CZ"/>
          <w14:ligatures w14:val="standardContextual"/>
        </w:rPr>
      </w:pPr>
      <w:r>
        <w:rPr>
          <w:noProof/>
        </w:rPr>
        <w:t>4.2</w:t>
      </w:r>
      <w:r>
        <w:rPr>
          <w:rFonts w:asciiTheme="minorHAnsi" w:eastAsiaTheme="minorEastAsia" w:hAnsiTheme="minorHAnsi" w:cstheme="minorBidi"/>
          <w:noProof/>
          <w:kern w:val="2"/>
          <w:sz w:val="24"/>
          <w:szCs w:val="24"/>
          <w:u w:val="none"/>
          <w:lang w:val="cs-CZ" w:eastAsia="cs-CZ"/>
          <w14:ligatures w14:val="standardContextual"/>
        </w:rPr>
        <w:tab/>
      </w:r>
      <w:r>
        <w:rPr>
          <w:noProof/>
        </w:rPr>
        <w:t>Raspberry PI 5 SW instalace</w:t>
      </w:r>
      <w:r>
        <w:rPr>
          <w:noProof/>
        </w:rPr>
        <w:tab/>
      </w:r>
      <w:r>
        <w:rPr>
          <w:noProof/>
        </w:rPr>
        <w:fldChar w:fldCharType="begin"/>
      </w:r>
      <w:r>
        <w:rPr>
          <w:noProof/>
        </w:rPr>
        <w:instrText xml:space="preserve"> PAGEREF _Toc191807359 \h </w:instrText>
      </w:r>
      <w:r>
        <w:rPr>
          <w:noProof/>
        </w:rPr>
      </w:r>
      <w:r>
        <w:rPr>
          <w:noProof/>
        </w:rPr>
        <w:fldChar w:fldCharType="separate"/>
      </w:r>
      <w:r>
        <w:rPr>
          <w:noProof/>
        </w:rPr>
        <w:t>4-7</w:t>
      </w:r>
      <w:r>
        <w:rPr>
          <w:noProof/>
        </w:rPr>
        <w:fldChar w:fldCharType="end"/>
      </w:r>
    </w:p>
    <w:p w14:paraId="2CAFB356" w14:textId="361E3C7D" w:rsidR="00C26AB1" w:rsidRDefault="00C26AB1">
      <w:pPr>
        <w:pStyle w:val="Obsah2"/>
        <w:rPr>
          <w:rFonts w:asciiTheme="minorHAnsi" w:eastAsiaTheme="minorEastAsia" w:hAnsiTheme="minorHAnsi" w:cstheme="minorBidi"/>
          <w:noProof/>
          <w:kern w:val="2"/>
          <w:sz w:val="24"/>
          <w:szCs w:val="24"/>
          <w:u w:val="none"/>
          <w:lang w:val="cs-CZ" w:eastAsia="cs-CZ"/>
          <w14:ligatures w14:val="standardContextual"/>
        </w:rPr>
      </w:pPr>
      <w:r>
        <w:rPr>
          <w:noProof/>
        </w:rPr>
        <w:t>4.3</w:t>
      </w:r>
      <w:r>
        <w:rPr>
          <w:rFonts w:asciiTheme="minorHAnsi" w:eastAsiaTheme="minorEastAsia" w:hAnsiTheme="minorHAnsi" w:cstheme="minorBidi"/>
          <w:noProof/>
          <w:kern w:val="2"/>
          <w:sz w:val="24"/>
          <w:szCs w:val="24"/>
          <w:u w:val="none"/>
          <w:lang w:val="cs-CZ" w:eastAsia="cs-CZ"/>
          <w14:ligatures w14:val="standardContextual"/>
        </w:rPr>
        <w:tab/>
      </w:r>
      <w:r>
        <w:rPr>
          <w:noProof/>
        </w:rPr>
        <w:t>PC workstation</w:t>
      </w:r>
      <w:r>
        <w:rPr>
          <w:noProof/>
        </w:rPr>
        <w:tab/>
      </w:r>
      <w:r>
        <w:rPr>
          <w:noProof/>
        </w:rPr>
        <w:fldChar w:fldCharType="begin"/>
      </w:r>
      <w:r>
        <w:rPr>
          <w:noProof/>
        </w:rPr>
        <w:instrText xml:space="preserve"> PAGEREF _Toc191807360 \h </w:instrText>
      </w:r>
      <w:r>
        <w:rPr>
          <w:noProof/>
        </w:rPr>
      </w:r>
      <w:r>
        <w:rPr>
          <w:noProof/>
        </w:rPr>
        <w:fldChar w:fldCharType="separate"/>
      </w:r>
      <w:r>
        <w:rPr>
          <w:noProof/>
        </w:rPr>
        <w:t>4-12</w:t>
      </w:r>
      <w:r>
        <w:rPr>
          <w:noProof/>
        </w:rPr>
        <w:fldChar w:fldCharType="end"/>
      </w:r>
    </w:p>
    <w:p w14:paraId="6B7FBDDC" w14:textId="72019B53" w:rsidR="00C26AB1" w:rsidRDefault="00C26AB1">
      <w:pPr>
        <w:pStyle w:val="Obsah1"/>
        <w:rPr>
          <w:rFonts w:asciiTheme="minorHAnsi" w:eastAsiaTheme="minorEastAsia" w:hAnsiTheme="minorHAnsi" w:cstheme="minorBidi"/>
          <w:b w:val="0"/>
          <w:noProof/>
          <w:kern w:val="2"/>
          <w:sz w:val="24"/>
          <w:szCs w:val="24"/>
          <w:u w:val="none"/>
          <w:lang w:val="cs-CZ" w:eastAsia="cs-CZ"/>
          <w14:ligatures w14:val="standardContextual"/>
        </w:rPr>
      </w:pPr>
      <w:r>
        <w:rPr>
          <w:noProof/>
        </w:rPr>
        <w:t>5</w:t>
      </w:r>
      <w:r>
        <w:rPr>
          <w:rFonts w:asciiTheme="minorHAnsi" w:eastAsiaTheme="minorEastAsia" w:hAnsiTheme="minorHAnsi" w:cstheme="minorBidi"/>
          <w:b w:val="0"/>
          <w:noProof/>
          <w:kern w:val="2"/>
          <w:sz w:val="24"/>
          <w:szCs w:val="24"/>
          <w:u w:val="none"/>
          <w:lang w:val="cs-CZ" w:eastAsia="cs-CZ"/>
          <w14:ligatures w14:val="standardContextual"/>
        </w:rPr>
        <w:tab/>
      </w:r>
      <w:r>
        <w:rPr>
          <w:noProof/>
        </w:rPr>
        <w:t>Instalace softwaru</w:t>
      </w:r>
      <w:r>
        <w:rPr>
          <w:noProof/>
        </w:rPr>
        <w:tab/>
      </w:r>
      <w:r>
        <w:rPr>
          <w:noProof/>
        </w:rPr>
        <w:fldChar w:fldCharType="begin"/>
      </w:r>
      <w:r>
        <w:rPr>
          <w:noProof/>
        </w:rPr>
        <w:instrText xml:space="preserve"> PAGEREF _Toc191807361 \h </w:instrText>
      </w:r>
      <w:r>
        <w:rPr>
          <w:noProof/>
        </w:rPr>
      </w:r>
      <w:r>
        <w:rPr>
          <w:noProof/>
        </w:rPr>
        <w:fldChar w:fldCharType="separate"/>
      </w:r>
      <w:r>
        <w:rPr>
          <w:noProof/>
        </w:rPr>
        <w:t>5-1</w:t>
      </w:r>
      <w:r>
        <w:rPr>
          <w:noProof/>
        </w:rPr>
        <w:fldChar w:fldCharType="end"/>
      </w:r>
    </w:p>
    <w:p w14:paraId="1EA3960A" w14:textId="4605FD28" w:rsidR="00C26AB1" w:rsidRDefault="00C26AB1">
      <w:pPr>
        <w:pStyle w:val="Obsah2"/>
        <w:rPr>
          <w:rFonts w:asciiTheme="minorHAnsi" w:eastAsiaTheme="minorEastAsia" w:hAnsiTheme="minorHAnsi" w:cstheme="minorBidi"/>
          <w:noProof/>
          <w:kern w:val="2"/>
          <w:sz w:val="24"/>
          <w:szCs w:val="24"/>
          <w:u w:val="none"/>
          <w:lang w:val="cs-CZ" w:eastAsia="cs-CZ"/>
          <w14:ligatures w14:val="standardContextual"/>
        </w:rPr>
      </w:pPr>
      <w:r>
        <w:rPr>
          <w:noProof/>
        </w:rPr>
        <w:t>5.1</w:t>
      </w:r>
      <w:r>
        <w:rPr>
          <w:rFonts w:asciiTheme="minorHAnsi" w:eastAsiaTheme="minorEastAsia" w:hAnsiTheme="minorHAnsi" w:cstheme="minorBidi"/>
          <w:noProof/>
          <w:kern w:val="2"/>
          <w:sz w:val="24"/>
          <w:szCs w:val="24"/>
          <w:u w:val="none"/>
          <w:lang w:val="cs-CZ" w:eastAsia="cs-CZ"/>
          <w14:ligatures w14:val="standardContextual"/>
        </w:rPr>
        <w:tab/>
      </w:r>
      <w:r>
        <w:rPr>
          <w:noProof/>
        </w:rPr>
        <w:t>Raspberry PI</w:t>
      </w:r>
      <w:r>
        <w:rPr>
          <w:noProof/>
        </w:rPr>
        <w:tab/>
      </w:r>
      <w:r>
        <w:rPr>
          <w:noProof/>
        </w:rPr>
        <w:fldChar w:fldCharType="begin"/>
      </w:r>
      <w:r>
        <w:rPr>
          <w:noProof/>
        </w:rPr>
        <w:instrText xml:space="preserve"> PAGEREF _Toc191807362 \h </w:instrText>
      </w:r>
      <w:r>
        <w:rPr>
          <w:noProof/>
        </w:rPr>
      </w:r>
      <w:r>
        <w:rPr>
          <w:noProof/>
        </w:rPr>
        <w:fldChar w:fldCharType="separate"/>
      </w:r>
      <w:r>
        <w:rPr>
          <w:noProof/>
        </w:rPr>
        <w:t>5-1</w:t>
      </w:r>
      <w:r>
        <w:rPr>
          <w:noProof/>
        </w:rPr>
        <w:fldChar w:fldCharType="end"/>
      </w:r>
    </w:p>
    <w:p w14:paraId="04BFAD84" w14:textId="351BE56B" w:rsidR="00C26AB1" w:rsidRDefault="00C26AB1">
      <w:pPr>
        <w:pStyle w:val="Obsah2"/>
        <w:rPr>
          <w:rFonts w:asciiTheme="minorHAnsi" w:eastAsiaTheme="minorEastAsia" w:hAnsiTheme="minorHAnsi" w:cstheme="minorBidi"/>
          <w:noProof/>
          <w:kern w:val="2"/>
          <w:sz w:val="24"/>
          <w:szCs w:val="24"/>
          <w:u w:val="none"/>
          <w:lang w:val="cs-CZ" w:eastAsia="cs-CZ"/>
          <w14:ligatures w14:val="standardContextual"/>
        </w:rPr>
      </w:pPr>
      <w:r>
        <w:rPr>
          <w:noProof/>
        </w:rPr>
        <w:t>5.2</w:t>
      </w:r>
      <w:r>
        <w:rPr>
          <w:rFonts w:asciiTheme="minorHAnsi" w:eastAsiaTheme="minorEastAsia" w:hAnsiTheme="minorHAnsi" w:cstheme="minorBidi"/>
          <w:noProof/>
          <w:kern w:val="2"/>
          <w:sz w:val="24"/>
          <w:szCs w:val="24"/>
          <w:u w:val="none"/>
          <w:lang w:val="cs-CZ" w:eastAsia="cs-CZ"/>
          <w14:ligatures w14:val="standardContextual"/>
        </w:rPr>
        <w:tab/>
      </w:r>
      <w:r>
        <w:rPr>
          <w:noProof/>
        </w:rPr>
        <w:t>PC pro systém učení</w:t>
      </w:r>
      <w:r>
        <w:rPr>
          <w:noProof/>
        </w:rPr>
        <w:tab/>
      </w:r>
      <w:r>
        <w:rPr>
          <w:noProof/>
        </w:rPr>
        <w:fldChar w:fldCharType="begin"/>
      </w:r>
      <w:r>
        <w:rPr>
          <w:noProof/>
        </w:rPr>
        <w:instrText xml:space="preserve"> PAGEREF _Toc191807363 \h </w:instrText>
      </w:r>
      <w:r>
        <w:rPr>
          <w:noProof/>
        </w:rPr>
      </w:r>
      <w:r>
        <w:rPr>
          <w:noProof/>
        </w:rPr>
        <w:fldChar w:fldCharType="separate"/>
      </w:r>
      <w:r>
        <w:rPr>
          <w:noProof/>
        </w:rPr>
        <w:t>5-3</w:t>
      </w:r>
      <w:r>
        <w:rPr>
          <w:noProof/>
        </w:rPr>
        <w:fldChar w:fldCharType="end"/>
      </w:r>
    </w:p>
    <w:p w14:paraId="4870570D" w14:textId="61BEB070" w:rsidR="00C26AB1" w:rsidRDefault="00C26AB1">
      <w:pPr>
        <w:pStyle w:val="Obsah1"/>
        <w:rPr>
          <w:rFonts w:asciiTheme="minorHAnsi" w:eastAsiaTheme="minorEastAsia" w:hAnsiTheme="minorHAnsi" w:cstheme="minorBidi"/>
          <w:b w:val="0"/>
          <w:noProof/>
          <w:kern w:val="2"/>
          <w:sz w:val="24"/>
          <w:szCs w:val="24"/>
          <w:u w:val="none"/>
          <w:lang w:val="cs-CZ" w:eastAsia="cs-CZ"/>
          <w14:ligatures w14:val="standardContextual"/>
        </w:rPr>
      </w:pPr>
      <w:r>
        <w:rPr>
          <w:noProof/>
        </w:rPr>
        <w:t>6</w:t>
      </w:r>
      <w:r>
        <w:rPr>
          <w:rFonts w:asciiTheme="minorHAnsi" w:eastAsiaTheme="minorEastAsia" w:hAnsiTheme="minorHAnsi" w:cstheme="minorBidi"/>
          <w:b w:val="0"/>
          <w:noProof/>
          <w:kern w:val="2"/>
          <w:sz w:val="24"/>
          <w:szCs w:val="24"/>
          <w:u w:val="none"/>
          <w:lang w:val="cs-CZ" w:eastAsia="cs-CZ"/>
          <w14:ligatures w14:val="standardContextual"/>
        </w:rPr>
        <w:tab/>
      </w:r>
      <w:r>
        <w:rPr>
          <w:noProof/>
        </w:rPr>
        <w:t>ML modely a přehled funkce</w:t>
      </w:r>
      <w:r>
        <w:rPr>
          <w:noProof/>
        </w:rPr>
        <w:tab/>
      </w:r>
      <w:r>
        <w:rPr>
          <w:noProof/>
        </w:rPr>
        <w:fldChar w:fldCharType="begin"/>
      </w:r>
      <w:r>
        <w:rPr>
          <w:noProof/>
        </w:rPr>
        <w:instrText xml:space="preserve"> PAGEREF _Toc191807364 \h </w:instrText>
      </w:r>
      <w:r>
        <w:rPr>
          <w:noProof/>
        </w:rPr>
      </w:r>
      <w:r>
        <w:rPr>
          <w:noProof/>
        </w:rPr>
        <w:fldChar w:fldCharType="separate"/>
      </w:r>
      <w:r>
        <w:rPr>
          <w:noProof/>
        </w:rPr>
        <w:t>6-1</w:t>
      </w:r>
      <w:r>
        <w:rPr>
          <w:noProof/>
        </w:rPr>
        <w:fldChar w:fldCharType="end"/>
      </w:r>
    </w:p>
    <w:p w14:paraId="18C86D1C" w14:textId="74263157" w:rsidR="00C26AB1" w:rsidRDefault="00C26AB1">
      <w:pPr>
        <w:pStyle w:val="Obsah1"/>
        <w:rPr>
          <w:rFonts w:asciiTheme="minorHAnsi" w:eastAsiaTheme="minorEastAsia" w:hAnsiTheme="minorHAnsi" w:cstheme="minorBidi"/>
          <w:b w:val="0"/>
          <w:noProof/>
          <w:kern w:val="2"/>
          <w:sz w:val="24"/>
          <w:szCs w:val="24"/>
          <w:u w:val="none"/>
          <w:lang w:val="cs-CZ" w:eastAsia="cs-CZ"/>
          <w14:ligatures w14:val="standardContextual"/>
        </w:rPr>
      </w:pPr>
      <w:r>
        <w:rPr>
          <w:noProof/>
        </w:rPr>
        <w:t>7</w:t>
      </w:r>
      <w:r>
        <w:rPr>
          <w:rFonts w:asciiTheme="minorHAnsi" w:eastAsiaTheme="minorEastAsia" w:hAnsiTheme="minorHAnsi" w:cstheme="minorBidi"/>
          <w:b w:val="0"/>
          <w:noProof/>
          <w:kern w:val="2"/>
          <w:sz w:val="24"/>
          <w:szCs w:val="24"/>
          <w:u w:val="none"/>
          <w:lang w:val="cs-CZ" w:eastAsia="cs-CZ"/>
          <w14:ligatures w14:val="standardContextual"/>
        </w:rPr>
        <w:tab/>
      </w:r>
      <w:r>
        <w:rPr>
          <w:noProof/>
        </w:rPr>
        <w:t>Work flow, učení modelu</w:t>
      </w:r>
      <w:r>
        <w:rPr>
          <w:noProof/>
        </w:rPr>
        <w:tab/>
      </w:r>
      <w:r>
        <w:rPr>
          <w:noProof/>
        </w:rPr>
        <w:fldChar w:fldCharType="begin"/>
      </w:r>
      <w:r>
        <w:rPr>
          <w:noProof/>
        </w:rPr>
        <w:instrText xml:space="preserve"> PAGEREF _Toc191807365 \h </w:instrText>
      </w:r>
      <w:r>
        <w:rPr>
          <w:noProof/>
        </w:rPr>
      </w:r>
      <w:r>
        <w:rPr>
          <w:noProof/>
        </w:rPr>
        <w:fldChar w:fldCharType="separate"/>
      </w:r>
      <w:r>
        <w:rPr>
          <w:noProof/>
        </w:rPr>
        <w:t>7-2</w:t>
      </w:r>
      <w:r>
        <w:rPr>
          <w:noProof/>
        </w:rPr>
        <w:fldChar w:fldCharType="end"/>
      </w:r>
    </w:p>
    <w:p w14:paraId="5C0E876A" w14:textId="6C9DE560" w:rsidR="00C26AB1" w:rsidRDefault="00C26AB1">
      <w:pPr>
        <w:pStyle w:val="Obsah2"/>
        <w:rPr>
          <w:rFonts w:asciiTheme="minorHAnsi" w:eastAsiaTheme="minorEastAsia" w:hAnsiTheme="minorHAnsi" w:cstheme="minorBidi"/>
          <w:noProof/>
          <w:kern w:val="2"/>
          <w:sz w:val="24"/>
          <w:szCs w:val="24"/>
          <w:u w:val="none"/>
          <w:lang w:val="cs-CZ" w:eastAsia="cs-CZ"/>
          <w14:ligatures w14:val="standardContextual"/>
        </w:rPr>
      </w:pPr>
      <w:r>
        <w:rPr>
          <w:noProof/>
        </w:rPr>
        <w:t>7.1</w:t>
      </w:r>
      <w:r>
        <w:rPr>
          <w:rFonts w:asciiTheme="minorHAnsi" w:eastAsiaTheme="minorEastAsia" w:hAnsiTheme="minorHAnsi" w:cstheme="minorBidi"/>
          <w:noProof/>
          <w:kern w:val="2"/>
          <w:sz w:val="24"/>
          <w:szCs w:val="24"/>
          <w:u w:val="none"/>
          <w:lang w:val="cs-CZ" w:eastAsia="cs-CZ"/>
          <w14:ligatures w14:val="standardContextual"/>
        </w:rPr>
        <w:tab/>
      </w:r>
      <w:r>
        <w:rPr>
          <w:noProof/>
        </w:rPr>
        <w:t>Použití Google COLAB</w:t>
      </w:r>
      <w:r>
        <w:rPr>
          <w:noProof/>
        </w:rPr>
        <w:tab/>
      </w:r>
      <w:r>
        <w:rPr>
          <w:noProof/>
        </w:rPr>
        <w:fldChar w:fldCharType="begin"/>
      </w:r>
      <w:r>
        <w:rPr>
          <w:noProof/>
        </w:rPr>
        <w:instrText xml:space="preserve"> PAGEREF _Toc191807366 \h </w:instrText>
      </w:r>
      <w:r>
        <w:rPr>
          <w:noProof/>
        </w:rPr>
      </w:r>
      <w:r>
        <w:rPr>
          <w:noProof/>
        </w:rPr>
        <w:fldChar w:fldCharType="separate"/>
      </w:r>
      <w:r>
        <w:rPr>
          <w:noProof/>
        </w:rPr>
        <w:t>7-2</w:t>
      </w:r>
      <w:r>
        <w:rPr>
          <w:noProof/>
        </w:rPr>
        <w:fldChar w:fldCharType="end"/>
      </w:r>
    </w:p>
    <w:p w14:paraId="346DC8D9" w14:textId="18A318FE" w:rsidR="00C26AB1" w:rsidRDefault="00C26AB1">
      <w:pPr>
        <w:pStyle w:val="Obsah1"/>
        <w:rPr>
          <w:rFonts w:asciiTheme="minorHAnsi" w:eastAsiaTheme="minorEastAsia" w:hAnsiTheme="minorHAnsi" w:cstheme="minorBidi"/>
          <w:b w:val="0"/>
          <w:noProof/>
          <w:kern w:val="2"/>
          <w:sz w:val="24"/>
          <w:szCs w:val="24"/>
          <w:u w:val="none"/>
          <w:lang w:val="cs-CZ" w:eastAsia="cs-CZ"/>
          <w14:ligatures w14:val="standardContextual"/>
        </w:rPr>
      </w:pPr>
      <w:r>
        <w:rPr>
          <w:noProof/>
        </w:rPr>
        <w:t>8</w:t>
      </w:r>
      <w:r>
        <w:rPr>
          <w:rFonts w:asciiTheme="minorHAnsi" w:eastAsiaTheme="minorEastAsia" w:hAnsiTheme="minorHAnsi" w:cstheme="minorBidi"/>
          <w:b w:val="0"/>
          <w:noProof/>
          <w:kern w:val="2"/>
          <w:sz w:val="24"/>
          <w:szCs w:val="24"/>
          <w:u w:val="none"/>
          <w:lang w:val="cs-CZ" w:eastAsia="cs-CZ"/>
          <w14:ligatures w14:val="standardContextual"/>
        </w:rPr>
        <w:tab/>
      </w:r>
      <w:r>
        <w:rPr>
          <w:noProof/>
        </w:rPr>
        <w:t>Postup učení a konverze modelu</w:t>
      </w:r>
      <w:r>
        <w:rPr>
          <w:noProof/>
        </w:rPr>
        <w:tab/>
      </w:r>
      <w:r>
        <w:rPr>
          <w:noProof/>
        </w:rPr>
        <w:fldChar w:fldCharType="begin"/>
      </w:r>
      <w:r>
        <w:rPr>
          <w:noProof/>
        </w:rPr>
        <w:instrText xml:space="preserve"> PAGEREF _Toc191807367 \h </w:instrText>
      </w:r>
      <w:r>
        <w:rPr>
          <w:noProof/>
        </w:rPr>
      </w:r>
      <w:r>
        <w:rPr>
          <w:noProof/>
        </w:rPr>
        <w:fldChar w:fldCharType="separate"/>
      </w:r>
      <w:r>
        <w:rPr>
          <w:noProof/>
        </w:rPr>
        <w:t>8-12</w:t>
      </w:r>
      <w:r>
        <w:rPr>
          <w:noProof/>
        </w:rPr>
        <w:fldChar w:fldCharType="end"/>
      </w:r>
    </w:p>
    <w:p w14:paraId="72BEF06A" w14:textId="1185C23D" w:rsidR="00C26AB1" w:rsidRDefault="00C26AB1">
      <w:pPr>
        <w:pStyle w:val="Obsah2"/>
        <w:rPr>
          <w:rFonts w:asciiTheme="minorHAnsi" w:eastAsiaTheme="minorEastAsia" w:hAnsiTheme="minorHAnsi" w:cstheme="minorBidi"/>
          <w:noProof/>
          <w:kern w:val="2"/>
          <w:sz w:val="24"/>
          <w:szCs w:val="24"/>
          <w:u w:val="none"/>
          <w:lang w:val="cs-CZ" w:eastAsia="cs-CZ"/>
          <w14:ligatures w14:val="standardContextual"/>
        </w:rPr>
      </w:pPr>
      <w:r>
        <w:rPr>
          <w:noProof/>
        </w:rPr>
        <w:t>8.1</w:t>
      </w:r>
      <w:r>
        <w:rPr>
          <w:rFonts w:asciiTheme="minorHAnsi" w:eastAsiaTheme="minorEastAsia" w:hAnsiTheme="minorHAnsi" w:cstheme="minorBidi"/>
          <w:noProof/>
          <w:kern w:val="2"/>
          <w:sz w:val="24"/>
          <w:szCs w:val="24"/>
          <w:u w:val="none"/>
          <w:lang w:val="cs-CZ" w:eastAsia="cs-CZ"/>
          <w14:ligatures w14:val="standardContextual"/>
        </w:rPr>
        <w:tab/>
      </w:r>
      <w:r>
        <w:rPr>
          <w:noProof/>
        </w:rPr>
        <w:t>Převod modelu PyTorch --</w:t>
      </w:r>
      <w:r w:rsidRPr="00671B4E">
        <w:rPr>
          <w:noProof/>
        </w:rPr>
        <w:t xml:space="preserve">&gt; </w:t>
      </w:r>
      <w:r>
        <w:rPr>
          <w:noProof/>
        </w:rPr>
        <w:t>ONNX</w:t>
      </w:r>
      <w:r>
        <w:rPr>
          <w:noProof/>
        </w:rPr>
        <w:tab/>
      </w:r>
      <w:r>
        <w:rPr>
          <w:noProof/>
        </w:rPr>
        <w:fldChar w:fldCharType="begin"/>
      </w:r>
      <w:r>
        <w:rPr>
          <w:noProof/>
        </w:rPr>
        <w:instrText xml:space="preserve"> PAGEREF _Toc191807368 \h </w:instrText>
      </w:r>
      <w:r>
        <w:rPr>
          <w:noProof/>
        </w:rPr>
      </w:r>
      <w:r>
        <w:rPr>
          <w:noProof/>
        </w:rPr>
        <w:fldChar w:fldCharType="separate"/>
      </w:r>
      <w:r>
        <w:rPr>
          <w:noProof/>
        </w:rPr>
        <w:t>8-12</w:t>
      </w:r>
      <w:r>
        <w:rPr>
          <w:noProof/>
        </w:rPr>
        <w:fldChar w:fldCharType="end"/>
      </w:r>
    </w:p>
    <w:p w14:paraId="221A0C91" w14:textId="60FC59DD" w:rsidR="00C26AB1" w:rsidRDefault="00C26AB1">
      <w:pPr>
        <w:pStyle w:val="Obsah2"/>
        <w:rPr>
          <w:rFonts w:asciiTheme="minorHAnsi" w:eastAsiaTheme="minorEastAsia" w:hAnsiTheme="minorHAnsi" w:cstheme="minorBidi"/>
          <w:noProof/>
          <w:kern w:val="2"/>
          <w:sz w:val="24"/>
          <w:szCs w:val="24"/>
          <w:u w:val="none"/>
          <w:lang w:val="cs-CZ" w:eastAsia="cs-CZ"/>
          <w14:ligatures w14:val="standardContextual"/>
        </w:rPr>
      </w:pPr>
      <w:r>
        <w:rPr>
          <w:noProof/>
        </w:rPr>
        <w:t>8.2</w:t>
      </w:r>
      <w:r>
        <w:rPr>
          <w:rFonts w:asciiTheme="minorHAnsi" w:eastAsiaTheme="minorEastAsia" w:hAnsiTheme="minorHAnsi" w:cstheme="minorBidi"/>
          <w:noProof/>
          <w:kern w:val="2"/>
          <w:sz w:val="24"/>
          <w:szCs w:val="24"/>
          <w:u w:val="none"/>
          <w:lang w:val="cs-CZ" w:eastAsia="cs-CZ"/>
          <w14:ligatures w14:val="standardContextual"/>
        </w:rPr>
        <w:tab/>
      </w:r>
      <w:r>
        <w:rPr>
          <w:noProof/>
        </w:rPr>
        <w:t>Pou6it9 Dataflow Compileru – Hailo -</w:t>
      </w:r>
      <w:r>
        <w:rPr>
          <w:noProof/>
        </w:rPr>
        <w:tab/>
      </w:r>
      <w:r>
        <w:rPr>
          <w:noProof/>
        </w:rPr>
        <w:fldChar w:fldCharType="begin"/>
      </w:r>
      <w:r>
        <w:rPr>
          <w:noProof/>
        </w:rPr>
        <w:instrText xml:space="preserve"> PAGEREF _Toc191807369 \h </w:instrText>
      </w:r>
      <w:r>
        <w:rPr>
          <w:noProof/>
        </w:rPr>
      </w:r>
      <w:r>
        <w:rPr>
          <w:noProof/>
        </w:rPr>
        <w:fldChar w:fldCharType="separate"/>
      </w:r>
      <w:r>
        <w:rPr>
          <w:noProof/>
        </w:rPr>
        <w:t>8-14</w:t>
      </w:r>
      <w:r>
        <w:rPr>
          <w:noProof/>
        </w:rPr>
        <w:fldChar w:fldCharType="end"/>
      </w:r>
    </w:p>
    <w:p w14:paraId="5C60EC78" w14:textId="0A8448DD" w:rsidR="00C26AB1" w:rsidRDefault="00C26AB1">
      <w:pPr>
        <w:pStyle w:val="Obsah2"/>
        <w:rPr>
          <w:rFonts w:asciiTheme="minorHAnsi" w:eastAsiaTheme="minorEastAsia" w:hAnsiTheme="minorHAnsi" w:cstheme="minorBidi"/>
          <w:noProof/>
          <w:kern w:val="2"/>
          <w:sz w:val="24"/>
          <w:szCs w:val="24"/>
          <w:u w:val="none"/>
          <w:lang w:val="cs-CZ" w:eastAsia="cs-CZ"/>
          <w14:ligatures w14:val="standardContextual"/>
        </w:rPr>
      </w:pPr>
      <w:r>
        <w:rPr>
          <w:noProof/>
        </w:rPr>
        <w:t>8.3</w:t>
      </w:r>
      <w:r>
        <w:rPr>
          <w:rFonts w:asciiTheme="minorHAnsi" w:eastAsiaTheme="minorEastAsia" w:hAnsiTheme="minorHAnsi" w:cstheme="minorBidi"/>
          <w:noProof/>
          <w:kern w:val="2"/>
          <w:sz w:val="24"/>
          <w:szCs w:val="24"/>
          <w:u w:val="none"/>
          <w:lang w:val="cs-CZ" w:eastAsia="cs-CZ"/>
          <w14:ligatures w14:val="standardContextual"/>
        </w:rPr>
        <w:tab/>
      </w:r>
      <w:r>
        <w:rPr>
          <w:noProof/>
        </w:rPr>
        <w:t>ONNX model - Identifikace koncových uzlů v siti</w:t>
      </w:r>
      <w:r>
        <w:rPr>
          <w:noProof/>
        </w:rPr>
        <w:tab/>
      </w:r>
      <w:r>
        <w:rPr>
          <w:noProof/>
        </w:rPr>
        <w:fldChar w:fldCharType="begin"/>
      </w:r>
      <w:r>
        <w:rPr>
          <w:noProof/>
        </w:rPr>
        <w:instrText xml:space="preserve"> PAGEREF _Toc191807370 \h </w:instrText>
      </w:r>
      <w:r>
        <w:rPr>
          <w:noProof/>
        </w:rPr>
      </w:r>
      <w:r>
        <w:rPr>
          <w:noProof/>
        </w:rPr>
        <w:fldChar w:fldCharType="separate"/>
      </w:r>
      <w:r>
        <w:rPr>
          <w:noProof/>
        </w:rPr>
        <w:t>8-16</w:t>
      </w:r>
      <w:r>
        <w:rPr>
          <w:noProof/>
        </w:rPr>
        <w:fldChar w:fldCharType="end"/>
      </w:r>
    </w:p>
    <w:p w14:paraId="0D5C909D" w14:textId="25692626" w:rsidR="00C26AB1" w:rsidRDefault="00C26AB1">
      <w:pPr>
        <w:pStyle w:val="Obsah2"/>
        <w:rPr>
          <w:rFonts w:asciiTheme="minorHAnsi" w:eastAsiaTheme="minorEastAsia" w:hAnsiTheme="minorHAnsi" w:cstheme="minorBidi"/>
          <w:noProof/>
          <w:kern w:val="2"/>
          <w:sz w:val="24"/>
          <w:szCs w:val="24"/>
          <w:u w:val="none"/>
          <w:lang w:val="cs-CZ" w:eastAsia="cs-CZ"/>
          <w14:ligatures w14:val="standardContextual"/>
        </w:rPr>
      </w:pPr>
      <w:r>
        <w:rPr>
          <w:noProof/>
        </w:rPr>
        <w:lastRenderedPageBreak/>
        <w:t>8.4</w:t>
      </w:r>
      <w:r>
        <w:rPr>
          <w:rFonts w:asciiTheme="minorHAnsi" w:eastAsiaTheme="minorEastAsia" w:hAnsiTheme="minorHAnsi" w:cstheme="minorBidi"/>
          <w:noProof/>
          <w:kern w:val="2"/>
          <w:sz w:val="24"/>
          <w:szCs w:val="24"/>
          <w:u w:val="none"/>
          <w:lang w:val="cs-CZ" w:eastAsia="cs-CZ"/>
          <w14:ligatures w14:val="standardContextual"/>
        </w:rPr>
        <w:tab/>
      </w:r>
      <w:r>
        <w:rPr>
          <w:noProof/>
        </w:rPr>
        <w:t>Převod modelu ONNX --</w:t>
      </w:r>
      <w:r w:rsidRPr="00671B4E">
        <w:rPr>
          <w:noProof/>
        </w:rPr>
        <w:t>&gt; HAR</w:t>
      </w:r>
      <w:r>
        <w:rPr>
          <w:noProof/>
        </w:rPr>
        <w:tab/>
      </w:r>
      <w:r>
        <w:rPr>
          <w:noProof/>
        </w:rPr>
        <w:fldChar w:fldCharType="begin"/>
      </w:r>
      <w:r>
        <w:rPr>
          <w:noProof/>
        </w:rPr>
        <w:instrText xml:space="preserve"> PAGEREF _Toc191807371 \h </w:instrText>
      </w:r>
      <w:r>
        <w:rPr>
          <w:noProof/>
        </w:rPr>
      </w:r>
      <w:r>
        <w:rPr>
          <w:noProof/>
        </w:rPr>
        <w:fldChar w:fldCharType="separate"/>
      </w:r>
      <w:r>
        <w:rPr>
          <w:noProof/>
        </w:rPr>
        <w:t>8-18</w:t>
      </w:r>
      <w:r>
        <w:rPr>
          <w:noProof/>
        </w:rPr>
        <w:fldChar w:fldCharType="end"/>
      </w:r>
    </w:p>
    <w:p w14:paraId="3324826B" w14:textId="5EA1143B" w:rsidR="00C26AB1" w:rsidRDefault="00C26AB1">
      <w:pPr>
        <w:pStyle w:val="Obsah2"/>
        <w:rPr>
          <w:rFonts w:asciiTheme="minorHAnsi" w:eastAsiaTheme="minorEastAsia" w:hAnsiTheme="minorHAnsi" w:cstheme="minorBidi"/>
          <w:noProof/>
          <w:kern w:val="2"/>
          <w:sz w:val="24"/>
          <w:szCs w:val="24"/>
          <w:u w:val="none"/>
          <w:lang w:val="cs-CZ" w:eastAsia="cs-CZ"/>
          <w14:ligatures w14:val="standardContextual"/>
        </w:rPr>
      </w:pPr>
      <w:r>
        <w:rPr>
          <w:noProof/>
        </w:rPr>
        <w:t>8.5</w:t>
      </w:r>
      <w:r>
        <w:rPr>
          <w:rFonts w:asciiTheme="minorHAnsi" w:eastAsiaTheme="minorEastAsia" w:hAnsiTheme="minorHAnsi" w:cstheme="minorBidi"/>
          <w:noProof/>
          <w:kern w:val="2"/>
          <w:sz w:val="24"/>
          <w:szCs w:val="24"/>
          <w:u w:val="none"/>
          <w:lang w:val="cs-CZ" w:eastAsia="cs-CZ"/>
          <w14:ligatures w14:val="standardContextual"/>
        </w:rPr>
        <w:tab/>
      </w:r>
      <w:r>
        <w:rPr>
          <w:noProof/>
        </w:rPr>
        <w:t>Kontrola HAR souboru</w:t>
      </w:r>
      <w:r>
        <w:rPr>
          <w:noProof/>
        </w:rPr>
        <w:tab/>
      </w:r>
      <w:r>
        <w:rPr>
          <w:noProof/>
        </w:rPr>
        <w:fldChar w:fldCharType="begin"/>
      </w:r>
      <w:r>
        <w:rPr>
          <w:noProof/>
        </w:rPr>
        <w:instrText xml:space="preserve"> PAGEREF _Toc191807372 \h </w:instrText>
      </w:r>
      <w:r>
        <w:rPr>
          <w:noProof/>
        </w:rPr>
      </w:r>
      <w:r>
        <w:rPr>
          <w:noProof/>
        </w:rPr>
        <w:fldChar w:fldCharType="separate"/>
      </w:r>
      <w:r>
        <w:rPr>
          <w:noProof/>
        </w:rPr>
        <w:t>8-20</w:t>
      </w:r>
      <w:r>
        <w:rPr>
          <w:noProof/>
        </w:rPr>
        <w:fldChar w:fldCharType="end"/>
      </w:r>
    </w:p>
    <w:p w14:paraId="1AAC233B" w14:textId="243AE4DD" w:rsidR="00C26AB1" w:rsidRDefault="00C26AB1">
      <w:pPr>
        <w:pStyle w:val="Obsah2"/>
        <w:rPr>
          <w:rFonts w:asciiTheme="minorHAnsi" w:eastAsiaTheme="minorEastAsia" w:hAnsiTheme="minorHAnsi" w:cstheme="minorBidi"/>
          <w:noProof/>
          <w:kern w:val="2"/>
          <w:sz w:val="24"/>
          <w:szCs w:val="24"/>
          <w:u w:val="none"/>
          <w:lang w:val="cs-CZ" w:eastAsia="cs-CZ"/>
          <w14:ligatures w14:val="standardContextual"/>
        </w:rPr>
      </w:pPr>
      <w:r>
        <w:rPr>
          <w:noProof/>
        </w:rPr>
        <w:t>8.6</w:t>
      </w:r>
      <w:r>
        <w:rPr>
          <w:rFonts w:asciiTheme="minorHAnsi" w:eastAsiaTheme="minorEastAsia" w:hAnsiTheme="minorHAnsi" w:cstheme="minorBidi"/>
          <w:noProof/>
          <w:kern w:val="2"/>
          <w:sz w:val="24"/>
          <w:szCs w:val="24"/>
          <w:u w:val="none"/>
          <w:lang w:val="cs-CZ" w:eastAsia="cs-CZ"/>
          <w14:ligatures w14:val="standardContextual"/>
        </w:rPr>
        <w:tab/>
      </w:r>
      <w:r>
        <w:rPr>
          <w:noProof/>
        </w:rPr>
        <w:t>Optimalizace HAR souboru</w:t>
      </w:r>
      <w:r>
        <w:rPr>
          <w:noProof/>
        </w:rPr>
        <w:tab/>
      </w:r>
      <w:r>
        <w:rPr>
          <w:noProof/>
        </w:rPr>
        <w:fldChar w:fldCharType="begin"/>
      </w:r>
      <w:r>
        <w:rPr>
          <w:noProof/>
        </w:rPr>
        <w:instrText xml:space="preserve"> PAGEREF _Toc191807373 \h </w:instrText>
      </w:r>
      <w:r>
        <w:rPr>
          <w:noProof/>
        </w:rPr>
      </w:r>
      <w:r>
        <w:rPr>
          <w:noProof/>
        </w:rPr>
        <w:fldChar w:fldCharType="separate"/>
      </w:r>
      <w:r>
        <w:rPr>
          <w:noProof/>
        </w:rPr>
        <w:t>8-21</w:t>
      </w:r>
      <w:r>
        <w:rPr>
          <w:noProof/>
        </w:rPr>
        <w:fldChar w:fldCharType="end"/>
      </w:r>
    </w:p>
    <w:p w14:paraId="58D05889" w14:textId="2F9B6B08" w:rsidR="00C26AB1" w:rsidRDefault="00C26AB1">
      <w:pPr>
        <w:pStyle w:val="Obsah2"/>
        <w:rPr>
          <w:rFonts w:asciiTheme="minorHAnsi" w:eastAsiaTheme="minorEastAsia" w:hAnsiTheme="minorHAnsi" w:cstheme="minorBidi"/>
          <w:noProof/>
          <w:kern w:val="2"/>
          <w:sz w:val="24"/>
          <w:szCs w:val="24"/>
          <w:u w:val="none"/>
          <w:lang w:val="cs-CZ" w:eastAsia="cs-CZ"/>
          <w14:ligatures w14:val="standardContextual"/>
        </w:rPr>
      </w:pPr>
      <w:r>
        <w:rPr>
          <w:noProof/>
        </w:rPr>
        <w:t>8.7</w:t>
      </w:r>
      <w:r>
        <w:rPr>
          <w:rFonts w:asciiTheme="minorHAnsi" w:eastAsiaTheme="minorEastAsia" w:hAnsiTheme="minorHAnsi" w:cstheme="minorBidi"/>
          <w:noProof/>
          <w:kern w:val="2"/>
          <w:sz w:val="24"/>
          <w:szCs w:val="24"/>
          <w:u w:val="none"/>
          <w:lang w:val="cs-CZ" w:eastAsia="cs-CZ"/>
          <w14:ligatures w14:val="standardContextual"/>
        </w:rPr>
        <w:tab/>
      </w:r>
      <w:r w:rsidRPr="00671B4E">
        <w:rPr>
          <w:noProof/>
          <w:color w:val="FF0000"/>
        </w:rPr>
        <w:t>Optimalizace</w:t>
      </w:r>
      <w:r>
        <w:rPr>
          <w:noProof/>
        </w:rPr>
        <w:t xml:space="preserve"> modelu do HEF souboru</w:t>
      </w:r>
      <w:r>
        <w:rPr>
          <w:noProof/>
        </w:rPr>
        <w:tab/>
      </w:r>
      <w:r>
        <w:rPr>
          <w:noProof/>
        </w:rPr>
        <w:fldChar w:fldCharType="begin"/>
      </w:r>
      <w:r>
        <w:rPr>
          <w:noProof/>
        </w:rPr>
        <w:instrText xml:space="preserve"> PAGEREF _Toc191807374 \h </w:instrText>
      </w:r>
      <w:r>
        <w:rPr>
          <w:noProof/>
        </w:rPr>
      </w:r>
      <w:r>
        <w:rPr>
          <w:noProof/>
        </w:rPr>
        <w:fldChar w:fldCharType="separate"/>
      </w:r>
      <w:r>
        <w:rPr>
          <w:noProof/>
        </w:rPr>
        <w:t>8-26</w:t>
      </w:r>
      <w:r>
        <w:rPr>
          <w:noProof/>
        </w:rPr>
        <w:fldChar w:fldCharType="end"/>
      </w:r>
    </w:p>
    <w:p w14:paraId="4BE17242" w14:textId="21F3655E" w:rsidR="00C26AB1" w:rsidRDefault="00C26AB1">
      <w:pPr>
        <w:pStyle w:val="Obsah2"/>
        <w:rPr>
          <w:rFonts w:asciiTheme="minorHAnsi" w:eastAsiaTheme="minorEastAsia" w:hAnsiTheme="minorHAnsi" w:cstheme="minorBidi"/>
          <w:noProof/>
          <w:kern w:val="2"/>
          <w:sz w:val="24"/>
          <w:szCs w:val="24"/>
          <w:u w:val="none"/>
          <w:lang w:val="cs-CZ" w:eastAsia="cs-CZ"/>
          <w14:ligatures w14:val="standardContextual"/>
        </w:rPr>
      </w:pPr>
      <w:r>
        <w:rPr>
          <w:noProof/>
        </w:rPr>
        <w:t>8.8</w:t>
      </w:r>
      <w:r>
        <w:rPr>
          <w:rFonts w:asciiTheme="minorHAnsi" w:eastAsiaTheme="minorEastAsia" w:hAnsiTheme="minorHAnsi" w:cstheme="minorBidi"/>
          <w:noProof/>
          <w:kern w:val="2"/>
          <w:sz w:val="24"/>
          <w:szCs w:val="24"/>
          <w:u w:val="none"/>
          <w:lang w:val="cs-CZ" w:eastAsia="cs-CZ"/>
          <w14:ligatures w14:val="standardContextual"/>
        </w:rPr>
        <w:tab/>
      </w:r>
      <w:r w:rsidRPr="00671B4E">
        <w:rPr>
          <w:noProof/>
          <w:color w:val="FF0000"/>
        </w:rPr>
        <w:t>Kompilace</w:t>
      </w:r>
      <w:r>
        <w:rPr>
          <w:noProof/>
        </w:rPr>
        <w:t xml:space="preserve"> do souboru </w:t>
      </w:r>
      <w:r w:rsidRPr="00671B4E">
        <w:rPr>
          <w:bCs/>
          <w:noProof/>
        </w:rPr>
        <w:t>HEF</w:t>
      </w:r>
      <w:r>
        <w:rPr>
          <w:noProof/>
        </w:rPr>
        <w:tab/>
      </w:r>
      <w:r>
        <w:rPr>
          <w:noProof/>
        </w:rPr>
        <w:fldChar w:fldCharType="begin"/>
      </w:r>
      <w:r>
        <w:rPr>
          <w:noProof/>
        </w:rPr>
        <w:instrText xml:space="preserve"> PAGEREF _Toc191807375 \h </w:instrText>
      </w:r>
      <w:r>
        <w:rPr>
          <w:noProof/>
        </w:rPr>
      </w:r>
      <w:r>
        <w:rPr>
          <w:noProof/>
        </w:rPr>
        <w:fldChar w:fldCharType="separate"/>
      </w:r>
      <w:r>
        <w:rPr>
          <w:noProof/>
        </w:rPr>
        <w:t>8-27</w:t>
      </w:r>
      <w:r>
        <w:rPr>
          <w:noProof/>
        </w:rPr>
        <w:fldChar w:fldCharType="end"/>
      </w:r>
    </w:p>
    <w:p w14:paraId="22E93CCC" w14:textId="46C78004" w:rsidR="00C26AB1" w:rsidRDefault="00C26AB1">
      <w:pPr>
        <w:pStyle w:val="Obsah1"/>
        <w:rPr>
          <w:rFonts w:asciiTheme="minorHAnsi" w:eastAsiaTheme="minorEastAsia" w:hAnsiTheme="minorHAnsi" w:cstheme="minorBidi"/>
          <w:b w:val="0"/>
          <w:noProof/>
          <w:kern w:val="2"/>
          <w:sz w:val="24"/>
          <w:szCs w:val="24"/>
          <w:u w:val="none"/>
          <w:lang w:val="cs-CZ" w:eastAsia="cs-CZ"/>
          <w14:ligatures w14:val="standardContextual"/>
        </w:rPr>
      </w:pPr>
      <w:r>
        <w:rPr>
          <w:noProof/>
        </w:rPr>
        <w:t>9</w:t>
      </w:r>
      <w:r>
        <w:rPr>
          <w:rFonts w:asciiTheme="minorHAnsi" w:eastAsiaTheme="minorEastAsia" w:hAnsiTheme="minorHAnsi" w:cstheme="minorBidi"/>
          <w:b w:val="0"/>
          <w:noProof/>
          <w:kern w:val="2"/>
          <w:sz w:val="24"/>
          <w:szCs w:val="24"/>
          <w:u w:val="none"/>
          <w:lang w:val="cs-CZ" w:eastAsia="cs-CZ"/>
          <w14:ligatures w14:val="standardContextual"/>
        </w:rPr>
        <w:tab/>
      </w:r>
      <w:r>
        <w:rPr>
          <w:noProof/>
        </w:rPr>
        <w:t>Raspberry Pi5 a Hailo: Základní pipeline pro zpracování dat</w:t>
      </w:r>
      <w:r>
        <w:rPr>
          <w:noProof/>
        </w:rPr>
        <w:tab/>
      </w:r>
      <w:r>
        <w:rPr>
          <w:noProof/>
        </w:rPr>
        <w:fldChar w:fldCharType="begin"/>
      </w:r>
      <w:r>
        <w:rPr>
          <w:noProof/>
        </w:rPr>
        <w:instrText xml:space="preserve"> PAGEREF _Toc191807376 \h </w:instrText>
      </w:r>
      <w:r>
        <w:rPr>
          <w:noProof/>
        </w:rPr>
      </w:r>
      <w:r>
        <w:rPr>
          <w:noProof/>
        </w:rPr>
        <w:fldChar w:fldCharType="separate"/>
      </w:r>
      <w:r>
        <w:rPr>
          <w:noProof/>
        </w:rPr>
        <w:t>9-34</w:t>
      </w:r>
      <w:r>
        <w:rPr>
          <w:noProof/>
        </w:rPr>
        <w:fldChar w:fldCharType="end"/>
      </w:r>
    </w:p>
    <w:p w14:paraId="68CE2A62" w14:textId="178C6E4D" w:rsidR="00C26AB1" w:rsidRDefault="00C26AB1">
      <w:pPr>
        <w:pStyle w:val="Obsah2"/>
        <w:rPr>
          <w:rFonts w:asciiTheme="minorHAnsi" w:eastAsiaTheme="minorEastAsia" w:hAnsiTheme="minorHAnsi" w:cstheme="minorBidi"/>
          <w:noProof/>
          <w:kern w:val="2"/>
          <w:sz w:val="24"/>
          <w:szCs w:val="24"/>
          <w:u w:val="none"/>
          <w:lang w:val="cs-CZ" w:eastAsia="cs-CZ"/>
          <w14:ligatures w14:val="standardContextual"/>
        </w:rPr>
      </w:pPr>
      <w:r>
        <w:rPr>
          <w:noProof/>
        </w:rPr>
        <w:t>9.1</w:t>
      </w:r>
      <w:r>
        <w:rPr>
          <w:rFonts w:asciiTheme="minorHAnsi" w:eastAsiaTheme="minorEastAsia" w:hAnsiTheme="minorHAnsi" w:cstheme="minorBidi"/>
          <w:noProof/>
          <w:kern w:val="2"/>
          <w:sz w:val="24"/>
          <w:szCs w:val="24"/>
          <w:u w:val="none"/>
          <w:lang w:val="cs-CZ" w:eastAsia="cs-CZ"/>
          <w14:ligatures w14:val="standardContextual"/>
        </w:rPr>
        <w:tab/>
      </w:r>
      <w:r>
        <w:rPr>
          <w:noProof/>
        </w:rPr>
        <w:t>Instalace prostředí, základní pipeline</w:t>
      </w:r>
      <w:r>
        <w:rPr>
          <w:noProof/>
        </w:rPr>
        <w:tab/>
      </w:r>
      <w:r>
        <w:rPr>
          <w:noProof/>
        </w:rPr>
        <w:fldChar w:fldCharType="begin"/>
      </w:r>
      <w:r>
        <w:rPr>
          <w:noProof/>
        </w:rPr>
        <w:instrText xml:space="preserve"> PAGEREF _Toc191807377 \h </w:instrText>
      </w:r>
      <w:r>
        <w:rPr>
          <w:noProof/>
        </w:rPr>
      </w:r>
      <w:r>
        <w:rPr>
          <w:noProof/>
        </w:rPr>
        <w:fldChar w:fldCharType="separate"/>
      </w:r>
      <w:r>
        <w:rPr>
          <w:noProof/>
        </w:rPr>
        <w:t>9-34</w:t>
      </w:r>
      <w:r>
        <w:rPr>
          <w:noProof/>
        </w:rPr>
        <w:fldChar w:fldCharType="end"/>
      </w:r>
    </w:p>
    <w:p w14:paraId="483CEE5B" w14:textId="6CEE1235" w:rsidR="00C26AB1" w:rsidRDefault="00C26AB1">
      <w:pPr>
        <w:pStyle w:val="Obsah2"/>
        <w:rPr>
          <w:rFonts w:asciiTheme="minorHAnsi" w:eastAsiaTheme="minorEastAsia" w:hAnsiTheme="minorHAnsi" w:cstheme="minorBidi"/>
          <w:noProof/>
          <w:kern w:val="2"/>
          <w:sz w:val="24"/>
          <w:szCs w:val="24"/>
          <w:u w:val="none"/>
          <w:lang w:val="cs-CZ" w:eastAsia="cs-CZ"/>
          <w14:ligatures w14:val="standardContextual"/>
        </w:rPr>
      </w:pPr>
      <w:r w:rsidRPr="00671B4E">
        <w:rPr>
          <w:rFonts w:ascii="Times New Roman" w:hAnsi="Times New Roman" w:cs="Times New Roman"/>
          <w:noProof/>
        </w:rPr>
        <w:t>9.2</w:t>
      </w:r>
      <w:r>
        <w:rPr>
          <w:rFonts w:asciiTheme="minorHAnsi" w:eastAsiaTheme="minorEastAsia" w:hAnsiTheme="minorHAnsi" w:cstheme="minorBidi"/>
          <w:noProof/>
          <w:kern w:val="2"/>
          <w:sz w:val="24"/>
          <w:szCs w:val="24"/>
          <w:u w:val="none"/>
          <w:lang w:val="cs-CZ" w:eastAsia="cs-CZ"/>
          <w14:ligatures w14:val="standardContextual"/>
        </w:rPr>
        <w:tab/>
      </w:r>
      <w:r>
        <w:rPr>
          <w:noProof/>
        </w:rPr>
        <w:t>Hailo RPi5: Základní pipeline</w:t>
      </w:r>
      <w:r>
        <w:rPr>
          <w:noProof/>
        </w:rPr>
        <w:tab/>
      </w:r>
      <w:r>
        <w:rPr>
          <w:noProof/>
        </w:rPr>
        <w:fldChar w:fldCharType="begin"/>
      </w:r>
      <w:r>
        <w:rPr>
          <w:noProof/>
        </w:rPr>
        <w:instrText xml:space="preserve"> PAGEREF _Toc191807378 \h </w:instrText>
      </w:r>
      <w:r>
        <w:rPr>
          <w:noProof/>
        </w:rPr>
      </w:r>
      <w:r>
        <w:rPr>
          <w:noProof/>
        </w:rPr>
        <w:fldChar w:fldCharType="separate"/>
      </w:r>
      <w:r>
        <w:rPr>
          <w:noProof/>
        </w:rPr>
        <w:t>9-34</w:t>
      </w:r>
      <w:r>
        <w:rPr>
          <w:noProof/>
        </w:rPr>
        <w:fldChar w:fldCharType="end"/>
      </w:r>
    </w:p>
    <w:p w14:paraId="64910374" w14:textId="1AEAEE31" w:rsidR="00C26AB1" w:rsidRDefault="00C26AB1">
      <w:pPr>
        <w:pStyle w:val="Obsah2"/>
        <w:rPr>
          <w:rFonts w:asciiTheme="minorHAnsi" w:eastAsiaTheme="minorEastAsia" w:hAnsiTheme="minorHAnsi" w:cstheme="minorBidi"/>
          <w:noProof/>
          <w:kern w:val="2"/>
          <w:sz w:val="24"/>
          <w:szCs w:val="24"/>
          <w:u w:val="none"/>
          <w:lang w:val="cs-CZ" w:eastAsia="cs-CZ"/>
          <w14:ligatures w14:val="standardContextual"/>
        </w:rPr>
      </w:pPr>
      <w:r>
        <w:rPr>
          <w:noProof/>
        </w:rPr>
        <w:t>9.3</w:t>
      </w:r>
      <w:r>
        <w:rPr>
          <w:rFonts w:asciiTheme="minorHAnsi" w:eastAsiaTheme="minorEastAsia" w:hAnsiTheme="minorHAnsi" w:cstheme="minorBidi"/>
          <w:noProof/>
          <w:kern w:val="2"/>
          <w:sz w:val="24"/>
          <w:szCs w:val="24"/>
          <w:u w:val="none"/>
          <w:lang w:val="cs-CZ" w:eastAsia="cs-CZ"/>
          <w14:ligatures w14:val="standardContextual"/>
        </w:rPr>
        <w:tab/>
      </w:r>
      <w:r>
        <w:rPr>
          <w:noProof/>
        </w:rPr>
        <w:t>Přehled pipeline a jejich využití</w:t>
      </w:r>
      <w:r>
        <w:rPr>
          <w:noProof/>
        </w:rPr>
        <w:tab/>
      </w:r>
      <w:r>
        <w:rPr>
          <w:noProof/>
        </w:rPr>
        <w:fldChar w:fldCharType="begin"/>
      </w:r>
      <w:r>
        <w:rPr>
          <w:noProof/>
        </w:rPr>
        <w:instrText xml:space="preserve"> PAGEREF _Toc191807379 \h </w:instrText>
      </w:r>
      <w:r>
        <w:rPr>
          <w:noProof/>
        </w:rPr>
      </w:r>
      <w:r>
        <w:rPr>
          <w:noProof/>
        </w:rPr>
        <w:fldChar w:fldCharType="separate"/>
      </w:r>
      <w:r>
        <w:rPr>
          <w:noProof/>
        </w:rPr>
        <w:t>9-35</w:t>
      </w:r>
      <w:r>
        <w:rPr>
          <w:noProof/>
        </w:rPr>
        <w:fldChar w:fldCharType="end"/>
      </w:r>
    </w:p>
    <w:p w14:paraId="2A3E76A6" w14:textId="79767ADA" w:rsidR="00C26AB1" w:rsidRDefault="00C26AB1">
      <w:pPr>
        <w:pStyle w:val="Obsah1"/>
        <w:rPr>
          <w:rFonts w:asciiTheme="minorHAnsi" w:eastAsiaTheme="minorEastAsia" w:hAnsiTheme="minorHAnsi" w:cstheme="minorBidi"/>
          <w:b w:val="0"/>
          <w:noProof/>
          <w:kern w:val="2"/>
          <w:sz w:val="24"/>
          <w:szCs w:val="24"/>
          <w:u w:val="none"/>
          <w:lang w:val="cs-CZ" w:eastAsia="cs-CZ"/>
          <w14:ligatures w14:val="standardContextual"/>
        </w:rPr>
      </w:pPr>
      <w:r>
        <w:rPr>
          <w:noProof/>
        </w:rPr>
        <w:t>10</w:t>
      </w:r>
      <w:r>
        <w:rPr>
          <w:rFonts w:asciiTheme="minorHAnsi" w:eastAsiaTheme="minorEastAsia" w:hAnsiTheme="minorHAnsi" w:cstheme="minorBidi"/>
          <w:b w:val="0"/>
          <w:noProof/>
          <w:kern w:val="2"/>
          <w:sz w:val="24"/>
          <w:szCs w:val="24"/>
          <w:u w:val="none"/>
          <w:lang w:val="cs-CZ" w:eastAsia="cs-CZ"/>
          <w14:ligatures w14:val="standardContextual"/>
        </w:rPr>
        <w:tab/>
      </w:r>
      <w:r>
        <w:rPr>
          <w:noProof/>
        </w:rPr>
        <w:t>Moje aplikace</w:t>
      </w:r>
      <w:r>
        <w:rPr>
          <w:noProof/>
        </w:rPr>
        <w:tab/>
      </w:r>
      <w:r>
        <w:rPr>
          <w:noProof/>
        </w:rPr>
        <w:fldChar w:fldCharType="begin"/>
      </w:r>
      <w:r>
        <w:rPr>
          <w:noProof/>
        </w:rPr>
        <w:instrText xml:space="preserve"> PAGEREF _Toc191807380 \h </w:instrText>
      </w:r>
      <w:r>
        <w:rPr>
          <w:noProof/>
        </w:rPr>
      </w:r>
      <w:r>
        <w:rPr>
          <w:noProof/>
        </w:rPr>
        <w:fldChar w:fldCharType="separate"/>
      </w:r>
      <w:r>
        <w:rPr>
          <w:noProof/>
        </w:rPr>
        <w:t>10-38</w:t>
      </w:r>
      <w:r>
        <w:rPr>
          <w:noProof/>
        </w:rPr>
        <w:fldChar w:fldCharType="end"/>
      </w:r>
    </w:p>
    <w:p w14:paraId="395A7B4C" w14:textId="09635DBE" w:rsidR="00C26AB1" w:rsidRDefault="00C26AB1">
      <w:pPr>
        <w:pStyle w:val="Obsah2"/>
        <w:rPr>
          <w:rFonts w:asciiTheme="minorHAnsi" w:eastAsiaTheme="minorEastAsia" w:hAnsiTheme="minorHAnsi" w:cstheme="minorBidi"/>
          <w:noProof/>
          <w:kern w:val="2"/>
          <w:sz w:val="24"/>
          <w:szCs w:val="24"/>
          <w:u w:val="none"/>
          <w:lang w:val="cs-CZ" w:eastAsia="cs-CZ"/>
          <w14:ligatures w14:val="standardContextual"/>
        </w:rPr>
      </w:pPr>
      <w:r>
        <w:rPr>
          <w:noProof/>
        </w:rPr>
        <w:t>10.1</w:t>
      </w:r>
      <w:r>
        <w:rPr>
          <w:rFonts w:asciiTheme="minorHAnsi" w:eastAsiaTheme="minorEastAsia" w:hAnsiTheme="minorHAnsi" w:cstheme="minorBidi"/>
          <w:noProof/>
          <w:kern w:val="2"/>
          <w:sz w:val="24"/>
          <w:szCs w:val="24"/>
          <w:u w:val="none"/>
          <w:lang w:val="cs-CZ" w:eastAsia="cs-CZ"/>
          <w14:ligatures w14:val="standardContextual"/>
        </w:rPr>
        <w:tab/>
      </w:r>
      <w:r>
        <w:rPr>
          <w:noProof/>
        </w:rPr>
        <w:t>Uživatelský návod pro projekt DMC dekódování na Raspberry Pi</w:t>
      </w:r>
      <w:r>
        <w:rPr>
          <w:noProof/>
        </w:rPr>
        <w:tab/>
      </w:r>
      <w:r>
        <w:rPr>
          <w:noProof/>
        </w:rPr>
        <w:fldChar w:fldCharType="begin"/>
      </w:r>
      <w:r>
        <w:rPr>
          <w:noProof/>
        </w:rPr>
        <w:instrText xml:space="preserve"> PAGEREF _Toc191807381 \h </w:instrText>
      </w:r>
      <w:r>
        <w:rPr>
          <w:noProof/>
        </w:rPr>
      </w:r>
      <w:r>
        <w:rPr>
          <w:noProof/>
        </w:rPr>
        <w:fldChar w:fldCharType="separate"/>
      </w:r>
      <w:r>
        <w:rPr>
          <w:noProof/>
        </w:rPr>
        <w:t>10-38</w:t>
      </w:r>
      <w:r>
        <w:rPr>
          <w:noProof/>
        </w:rPr>
        <w:fldChar w:fldCharType="end"/>
      </w:r>
    </w:p>
    <w:p w14:paraId="5F38E6E7" w14:textId="27BF8F96" w:rsidR="00C26AB1" w:rsidRDefault="00C26AB1">
      <w:pPr>
        <w:pStyle w:val="Obsah2"/>
        <w:rPr>
          <w:rFonts w:asciiTheme="minorHAnsi" w:eastAsiaTheme="minorEastAsia" w:hAnsiTheme="minorHAnsi" w:cstheme="minorBidi"/>
          <w:noProof/>
          <w:kern w:val="2"/>
          <w:sz w:val="24"/>
          <w:szCs w:val="24"/>
          <w:u w:val="none"/>
          <w:lang w:val="cs-CZ" w:eastAsia="cs-CZ"/>
          <w14:ligatures w14:val="standardContextual"/>
        </w:rPr>
      </w:pPr>
      <w:r w:rsidRPr="00671B4E">
        <w:rPr>
          <w:bCs/>
          <w:noProof/>
        </w:rPr>
        <w:t>10.2</w:t>
      </w:r>
      <w:r>
        <w:rPr>
          <w:rFonts w:asciiTheme="minorHAnsi" w:eastAsiaTheme="minorEastAsia" w:hAnsiTheme="minorHAnsi" w:cstheme="minorBidi"/>
          <w:noProof/>
          <w:kern w:val="2"/>
          <w:sz w:val="24"/>
          <w:szCs w:val="24"/>
          <w:u w:val="none"/>
          <w:lang w:val="cs-CZ" w:eastAsia="cs-CZ"/>
          <w14:ligatures w14:val="standardContextual"/>
        </w:rPr>
        <w:tab/>
      </w:r>
      <w:r w:rsidRPr="00671B4E">
        <w:rPr>
          <w:noProof/>
        </w:rPr>
        <w:t>Přehled souborů projektu</w:t>
      </w:r>
      <w:r>
        <w:rPr>
          <w:noProof/>
        </w:rPr>
        <w:tab/>
      </w:r>
      <w:r>
        <w:rPr>
          <w:noProof/>
        </w:rPr>
        <w:fldChar w:fldCharType="begin"/>
      </w:r>
      <w:r>
        <w:rPr>
          <w:noProof/>
        </w:rPr>
        <w:instrText xml:space="preserve"> PAGEREF _Toc191807382 \h </w:instrText>
      </w:r>
      <w:r>
        <w:rPr>
          <w:noProof/>
        </w:rPr>
      </w:r>
      <w:r>
        <w:rPr>
          <w:noProof/>
        </w:rPr>
        <w:fldChar w:fldCharType="separate"/>
      </w:r>
      <w:r>
        <w:rPr>
          <w:noProof/>
        </w:rPr>
        <w:t>10-38</w:t>
      </w:r>
      <w:r>
        <w:rPr>
          <w:noProof/>
        </w:rPr>
        <w:fldChar w:fldCharType="end"/>
      </w:r>
    </w:p>
    <w:p w14:paraId="24FF1305" w14:textId="17ED88BC" w:rsidR="00C26AB1" w:rsidRDefault="00C26AB1">
      <w:pPr>
        <w:pStyle w:val="Obsah2"/>
        <w:rPr>
          <w:rFonts w:asciiTheme="minorHAnsi" w:eastAsiaTheme="minorEastAsia" w:hAnsiTheme="minorHAnsi" w:cstheme="minorBidi"/>
          <w:noProof/>
          <w:kern w:val="2"/>
          <w:sz w:val="24"/>
          <w:szCs w:val="24"/>
          <w:u w:val="none"/>
          <w:lang w:val="cs-CZ" w:eastAsia="cs-CZ"/>
          <w14:ligatures w14:val="standardContextual"/>
        </w:rPr>
      </w:pPr>
      <w:r w:rsidRPr="00671B4E">
        <w:rPr>
          <w:bCs/>
          <w:noProof/>
        </w:rPr>
        <w:t>10.3</w:t>
      </w:r>
      <w:r>
        <w:rPr>
          <w:rFonts w:asciiTheme="minorHAnsi" w:eastAsiaTheme="minorEastAsia" w:hAnsiTheme="minorHAnsi" w:cstheme="minorBidi"/>
          <w:noProof/>
          <w:kern w:val="2"/>
          <w:sz w:val="24"/>
          <w:szCs w:val="24"/>
          <w:u w:val="none"/>
          <w:lang w:val="cs-CZ" w:eastAsia="cs-CZ"/>
          <w14:ligatures w14:val="standardContextual"/>
        </w:rPr>
        <w:tab/>
      </w:r>
      <w:r w:rsidRPr="00671B4E">
        <w:rPr>
          <w:noProof/>
        </w:rPr>
        <w:t>Instalace a spuštění</w:t>
      </w:r>
      <w:r>
        <w:rPr>
          <w:noProof/>
        </w:rPr>
        <w:tab/>
      </w:r>
      <w:r>
        <w:rPr>
          <w:noProof/>
        </w:rPr>
        <w:fldChar w:fldCharType="begin"/>
      </w:r>
      <w:r>
        <w:rPr>
          <w:noProof/>
        </w:rPr>
        <w:instrText xml:space="preserve"> PAGEREF _Toc191807383 \h </w:instrText>
      </w:r>
      <w:r>
        <w:rPr>
          <w:noProof/>
        </w:rPr>
      </w:r>
      <w:r>
        <w:rPr>
          <w:noProof/>
        </w:rPr>
        <w:fldChar w:fldCharType="separate"/>
      </w:r>
      <w:r>
        <w:rPr>
          <w:noProof/>
        </w:rPr>
        <w:t>10-38</w:t>
      </w:r>
      <w:r>
        <w:rPr>
          <w:noProof/>
        </w:rPr>
        <w:fldChar w:fldCharType="end"/>
      </w:r>
    </w:p>
    <w:p w14:paraId="68897E41" w14:textId="199E555A" w:rsidR="00C26AB1" w:rsidRDefault="00C26AB1">
      <w:pPr>
        <w:pStyle w:val="Obsah2"/>
        <w:rPr>
          <w:rFonts w:asciiTheme="minorHAnsi" w:eastAsiaTheme="minorEastAsia" w:hAnsiTheme="minorHAnsi" w:cstheme="minorBidi"/>
          <w:noProof/>
          <w:kern w:val="2"/>
          <w:sz w:val="24"/>
          <w:szCs w:val="24"/>
          <w:u w:val="none"/>
          <w:lang w:val="cs-CZ" w:eastAsia="cs-CZ"/>
          <w14:ligatures w14:val="standardContextual"/>
        </w:rPr>
      </w:pPr>
      <w:r>
        <w:rPr>
          <w:noProof/>
        </w:rPr>
        <w:t>10.4</w:t>
      </w:r>
      <w:r>
        <w:rPr>
          <w:rFonts w:asciiTheme="minorHAnsi" w:eastAsiaTheme="minorEastAsia" w:hAnsiTheme="minorHAnsi" w:cstheme="minorBidi"/>
          <w:noProof/>
          <w:kern w:val="2"/>
          <w:sz w:val="24"/>
          <w:szCs w:val="24"/>
          <w:u w:val="none"/>
          <w:lang w:val="cs-CZ" w:eastAsia="cs-CZ"/>
          <w14:ligatures w14:val="standardContextual"/>
        </w:rPr>
        <w:tab/>
      </w:r>
      <w:r>
        <w:rPr>
          <w:noProof/>
        </w:rPr>
        <w:t>Hlavní řídící skript (main.py)</w:t>
      </w:r>
      <w:r>
        <w:rPr>
          <w:noProof/>
        </w:rPr>
        <w:tab/>
      </w:r>
      <w:r>
        <w:rPr>
          <w:noProof/>
        </w:rPr>
        <w:fldChar w:fldCharType="begin"/>
      </w:r>
      <w:r>
        <w:rPr>
          <w:noProof/>
        </w:rPr>
        <w:instrText xml:space="preserve"> PAGEREF _Toc191807384 \h </w:instrText>
      </w:r>
      <w:r>
        <w:rPr>
          <w:noProof/>
        </w:rPr>
      </w:r>
      <w:r>
        <w:rPr>
          <w:noProof/>
        </w:rPr>
        <w:fldChar w:fldCharType="separate"/>
      </w:r>
      <w:r>
        <w:rPr>
          <w:noProof/>
        </w:rPr>
        <w:t>10-39</w:t>
      </w:r>
      <w:r>
        <w:rPr>
          <w:noProof/>
        </w:rPr>
        <w:fldChar w:fldCharType="end"/>
      </w:r>
    </w:p>
    <w:p w14:paraId="7DBD82D7" w14:textId="53D66F74" w:rsidR="00C26AB1" w:rsidRDefault="00C26AB1">
      <w:pPr>
        <w:pStyle w:val="Obsah2"/>
        <w:rPr>
          <w:rFonts w:asciiTheme="minorHAnsi" w:eastAsiaTheme="minorEastAsia" w:hAnsiTheme="minorHAnsi" w:cstheme="minorBidi"/>
          <w:noProof/>
          <w:kern w:val="2"/>
          <w:sz w:val="24"/>
          <w:szCs w:val="24"/>
          <w:u w:val="none"/>
          <w:lang w:val="cs-CZ" w:eastAsia="cs-CZ"/>
          <w14:ligatures w14:val="standardContextual"/>
        </w:rPr>
      </w:pPr>
      <w:r>
        <w:rPr>
          <w:noProof/>
        </w:rPr>
        <w:t>10.5</w:t>
      </w:r>
      <w:r>
        <w:rPr>
          <w:rFonts w:asciiTheme="minorHAnsi" w:eastAsiaTheme="minorEastAsia" w:hAnsiTheme="minorHAnsi" w:cstheme="minorBidi"/>
          <w:noProof/>
          <w:kern w:val="2"/>
          <w:sz w:val="24"/>
          <w:szCs w:val="24"/>
          <w:u w:val="none"/>
          <w:lang w:val="cs-CZ" w:eastAsia="cs-CZ"/>
          <w14:ligatures w14:val="standardContextual"/>
        </w:rPr>
        <w:tab/>
      </w:r>
      <w:r>
        <w:rPr>
          <w:noProof/>
        </w:rPr>
        <w:t>GStreamer pipeline (pipeline_code.py)</w:t>
      </w:r>
      <w:r>
        <w:rPr>
          <w:noProof/>
        </w:rPr>
        <w:tab/>
      </w:r>
      <w:r>
        <w:rPr>
          <w:noProof/>
        </w:rPr>
        <w:fldChar w:fldCharType="begin"/>
      </w:r>
      <w:r>
        <w:rPr>
          <w:noProof/>
        </w:rPr>
        <w:instrText xml:space="preserve"> PAGEREF _Toc191807385 \h </w:instrText>
      </w:r>
      <w:r>
        <w:rPr>
          <w:noProof/>
        </w:rPr>
      </w:r>
      <w:r>
        <w:rPr>
          <w:noProof/>
        </w:rPr>
        <w:fldChar w:fldCharType="separate"/>
      </w:r>
      <w:r>
        <w:rPr>
          <w:noProof/>
        </w:rPr>
        <w:t>10-41</w:t>
      </w:r>
      <w:r>
        <w:rPr>
          <w:noProof/>
        </w:rPr>
        <w:fldChar w:fldCharType="end"/>
      </w:r>
    </w:p>
    <w:p w14:paraId="6A515C47" w14:textId="192A9912" w:rsidR="00C26AB1" w:rsidRDefault="00C26AB1">
      <w:pPr>
        <w:pStyle w:val="Obsah2"/>
        <w:rPr>
          <w:rFonts w:asciiTheme="minorHAnsi" w:eastAsiaTheme="minorEastAsia" w:hAnsiTheme="minorHAnsi" w:cstheme="minorBidi"/>
          <w:noProof/>
          <w:kern w:val="2"/>
          <w:sz w:val="24"/>
          <w:szCs w:val="24"/>
          <w:u w:val="none"/>
          <w:lang w:val="cs-CZ" w:eastAsia="cs-CZ"/>
          <w14:ligatures w14:val="standardContextual"/>
        </w:rPr>
      </w:pPr>
      <w:r>
        <w:rPr>
          <w:noProof/>
        </w:rPr>
        <w:t>10.6</w:t>
      </w:r>
      <w:r>
        <w:rPr>
          <w:rFonts w:asciiTheme="minorHAnsi" w:eastAsiaTheme="minorEastAsia" w:hAnsiTheme="minorHAnsi" w:cstheme="minorBidi"/>
          <w:noProof/>
          <w:kern w:val="2"/>
          <w:sz w:val="24"/>
          <w:szCs w:val="24"/>
          <w:u w:val="none"/>
          <w:lang w:val="cs-CZ" w:eastAsia="cs-CZ"/>
          <w14:ligatures w14:val="standardContextual"/>
        </w:rPr>
        <w:tab/>
      </w:r>
      <w:r>
        <w:rPr>
          <w:noProof/>
        </w:rPr>
        <w:t>Dekódovací vlákno (decode_thread.py)</w:t>
      </w:r>
      <w:r>
        <w:rPr>
          <w:noProof/>
        </w:rPr>
        <w:tab/>
      </w:r>
      <w:r>
        <w:rPr>
          <w:noProof/>
        </w:rPr>
        <w:fldChar w:fldCharType="begin"/>
      </w:r>
      <w:r>
        <w:rPr>
          <w:noProof/>
        </w:rPr>
        <w:instrText xml:space="preserve"> PAGEREF _Toc191807386 \h </w:instrText>
      </w:r>
      <w:r>
        <w:rPr>
          <w:noProof/>
        </w:rPr>
      </w:r>
      <w:r>
        <w:rPr>
          <w:noProof/>
        </w:rPr>
        <w:fldChar w:fldCharType="separate"/>
      </w:r>
      <w:r>
        <w:rPr>
          <w:noProof/>
        </w:rPr>
        <w:t>10-43</w:t>
      </w:r>
      <w:r>
        <w:rPr>
          <w:noProof/>
        </w:rPr>
        <w:fldChar w:fldCharType="end"/>
      </w:r>
    </w:p>
    <w:p w14:paraId="4E4DF878" w14:textId="5EFD4C84" w:rsidR="00C26AB1" w:rsidRDefault="00C26AB1">
      <w:pPr>
        <w:pStyle w:val="Obsah2"/>
        <w:rPr>
          <w:rFonts w:asciiTheme="minorHAnsi" w:eastAsiaTheme="minorEastAsia" w:hAnsiTheme="minorHAnsi" w:cstheme="minorBidi"/>
          <w:noProof/>
          <w:kern w:val="2"/>
          <w:sz w:val="24"/>
          <w:szCs w:val="24"/>
          <w:u w:val="none"/>
          <w:lang w:val="cs-CZ" w:eastAsia="cs-CZ"/>
          <w14:ligatures w14:val="standardContextual"/>
        </w:rPr>
      </w:pPr>
      <w:r>
        <w:rPr>
          <w:noProof/>
        </w:rPr>
        <w:t>10.7</w:t>
      </w:r>
      <w:r>
        <w:rPr>
          <w:rFonts w:asciiTheme="minorHAnsi" w:eastAsiaTheme="minorEastAsia" w:hAnsiTheme="minorHAnsi" w:cstheme="minorBidi"/>
          <w:noProof/>
          <w:kern w:val="2"/>
          <w:sz w:val="24"/>
          <w:szCs w:val="24"/>
          <w:u w:val="none"/>
          <w:lang w:val="cs-CZ" w:eastAsia="cs-CZ"/>
          <w14:ligatures w14:val="standardContextual"/>
        </w:rPr>
        <w:tab/>
      </w:r>
      <w:r>
        <w:rPr>
          <w:noProof/>
        </w:rPr>
        <w:t>Callback funkce (user_callback.py)</w:t>
      </w:r>
      <w:r>
        <w:rPr>
          <w:noProof/>
        </w:rPr>
        <w:tab/>
      </w:r>
      <w:r>
        <w:rPr>
          <w:noProof/>
        </w:rPr>
        <w:fldChar w:fldCharType="begin"/>
      </w:r>
      <w:r>
        <w:rPr>
          <w:noProof/>
        </w:rPr>
        <w:instrText xml:space="preserve"> PAGEREF _Toc191807387 \h </w:instrText>
      </w:r>
      <w:r>
        <w:rPr>
          <w:noProof/>
        </w:rPr>
      </w:r>
      <w:r>
        <w:rPr>
          <w:noProof/>
        </w:rPr>
        <w:fldChar w:fldCharType="separate"/>
      </w:r>
      <w:r>
        <w:rPr>
          <w:noProof/>
        </w:rPr>
        <w:t>10-44</w:t>
      </w:r>
      <w:r>
        <w:rPr>
          <w:noProof/>
        </w:rPr>
        <w:fldChar w:fldCharType="end"/>
      </w:r>
    </w:p>
    <w:p w14:paraId="2041E3EB" w14:textId="49125EBA" w:rsidR="00C26AB1" w:rsidRDefault="00C26AB1">
      <w:pPr>
        <w:pStyle w:val="Obsah2"/>
        <w:rPr>
          <w:rFonts w:asciiTheme="minorHAnsi" w:eastAsiaTheme="minorEastAsia" w:hAnsiTheme="minorHAnsi" w:cstheme="minorBidi"/>
          <w:noProof/>
          <w:kern w:val="2"/>
          <w:sz w:val="24"/>
          <w:szCs w:val="24"/>
          <w:u w:val="none"/>
          <w:lang w:val="cs-CZ" w:eastAsia="cs-CZ"/>
          <w14:ligatures w14:val="standardContextual"/>
        </w:rPr>
      </w:pPr>
      <w:r>
        <w:rPr>
          <w:noProof/>
        </w:rPr>
        <w:t>10.8</w:t>
      </w:r>
      <w:r>
        <w:rPr>
          <w:rFonts w:asciiTheme="minorHAnsi" w:eastAsiaTheme="minorEastAsia" w:hAnsiTheme="minorHAnsi" w:cstheme="minorBidi"/>
          <w:noProof/>
          <w:kern w:val="2"/>
          <w:sz w:val="24"/>
          <w:szCs w:val="24"/>
          <w:u w:val="none"/>
          <w:lang w:val="cs-CZ" w:eastAsia="cs-CZ"/>
          <w14:ligatures w14:val="standardContextual"/>
        </w:rPr>
        <w:tab/>
      </w:r>
      <w:r>
        <w:rPr>
          <w:noProof/>
        </w:rPr>
        <w:t>Grafické rozhraní (gui_display.py)</w:t>
      </w:r>
      <w:r>
        <w:rPr>
          <w:noProof/>
        </w:rPr>
        <w:tab/>
      </w:r>
      <w:r>
        <w:rPr>
          <w:noProof/>
        </w:rPr>
        <w:fldChar w:fldCharType="begin"/>
      </w:r>
      <w:r>
        <w:rPr>
          <w:noProof/>
        </w:rPr>
        <w:instrText xml:space="preserve"> PAGEREF _Toc191807388 \h </w:instrText>
      </w:r>
      <w:r>
        <w:rPr>
          <w:noProof/>
        </w:rPr>
      </w:r>
      <w:r>
        <w:rPr>
          <w:noProof/>
        </w:rPr>
        <w:fldChar w:fldCharType="separate"/>
      </w:r>
      <w:r>
        <w:rPr>
          <w:noProof/>
        </w:rPr>
        <w:t>10-45</w:t>
      </w:r>
      <w:r>
        <w:rPr>
          <w:noProof/>
        </w:rPr>
        <w:fldChar w:fldCharType="end"/>
      </w:r>
    </w:p>
    <w:p w14:paraId="1AD17D6C" w14:textId="6EAC2E87" w:rsidR="00C26AB1" w:rsidRDefault="00C26AB1">
      <w:pPr>
        <w:pStyle w:val="Obsah2"/>
        <w:rPr>
          <w:rFonts w:asciiTheme="minorHAnsi" w:eastAsiaTheme="minorEastAsia" w:hAnsiTheme="minorHAnsi" w:cstheme="minorBidi"/>
          <w:noProof/>
          <w:kern w:val="2"/>
          <w:sz w:val="24"/>
          <w:szCs w:val="24"/>
          <w:u w:val="none"/>
          <w:lang w:val="cs-CZ" w:eastAsia="cs-CZ"/>
          <w14:ligatures w14:val="standardContextual"/>
        </w:rPr>
      </w:pPr>
      <w:r>
        <w:rPr>
          <w:noProof/>
        </w:rPr>
        <w:t>10.9</w:t>
      </w:r>
      <w:r>
        <w:rPr>
          <w:rFonts w:asciiTheme="minorHAnsi" w:eastAsiaTheme="minorEastAsia" w:hAnsiTheme="minorHAnsi" w:cstheme="minorBidi"/>
          <w:noProof/>
          <w:kern w:val="2"/>
          <w:sz w:val="24"/>
          <w:szCs w:val="24"/>
          <w:u w:val="none"/>
          <w:lang w:val="cs-CZ" w:eastAsia="cs-CZ"/>
          <w14:ligatures w14:val="standardContextual"/>
        </w:rPr>
        <w:tab/>
      </w:r>
      <w:r>
        <w:rPr>
          <w:noProof/>
        </w:rPr>
        <w:t>vizuální znázornění fungování systému</w:t>
      </w:r>
      <w:r>
        <w:rPr>
          <w:noProof/>
        </w:rPr>
        <w:tab/>
      </w:r>
      <w:r>
        <w:rPr>
          <w:noProof/>
        </w:rPr>
        <w:fldChar w:fldCharType="begin"/>
      </w:r>
      <w:r>
        <w:rPr>
          <w:noProof/>
        </w:rPr>
        <w:instrText xml:space="preserve"> PAGEREF _Toc191807389 \h </w:instrText>
      </w:r>
      <w:r>
        <w:rPr>
          <w:noProof/>
        </w:rPr>
      </w:r>
      <w:r>
        <w:rPr>
          <w:noProof/>
        </w:rPr>
        <w:fldChar w:fldCharType="separate"/>
      </w:r>
      <w:r>
        <w:rPr>
          <w:noProof/>
        </w:rPr>
        <w:t>10-45</w:t>
      </w:r>
      <w:r>
        <w:rPr>
          <w:noProof/>
        </w:rPr>
        <w:fldChar w:fldCharType="end"/>
      </w:r>
    </w:p>
    <w:p w14:paraId="71C563E9" w14:textId="536A6521" w:rsidR="00C26AB1" w:rsidRDefault="00C26AB1">
      <w:pPr>
        <w:pStyle w:val="Obsah2"/>
        <w:rPr>
          <w:rFonts w:asciiTheme="minorHAnsi" w:eastAsiaTheme="minorEastAsia" w:hAnsiTheme="minorHAnsi" w:cstheme="minorBidi"/>
          <w:noProof/>
          <w:kern w:val="2"/>
          <w:sz w:val="24"/>
          <w:szCs w:val="24"/>
          <w:u w:val="none"/>
          <w:lang w:val="cs-CZ" w:eastAsia="cs-CZ"/>
          <w14:ligatures w14:val="standardContextual"/>
        </w:rPr>
      </w:pPr>
      <w:r>
        <w:rPr>
          <w:noProof/>
        </w:rPr>
        <w:t>10.10</w:t>
      </w:r>
      <w:r>
        <w:rPr>
          <w:rFonts w:asciiTheme="minorHAnsi" w:eastAsiaTheme="minorEastAsia" w:hAnsiTheme="minorHAnsi" w:cstheme="minorBidi"/>
          <w:noProof/>
          <w:kern w:val="2"/>
          <w:sz w:val="24"/>
          <w:szCs w:val="24"/>
          <w:u w:val="none"/>
          <w:lang w:val="cs-CZ" w:eastAsia="cs-CZ"/>
          <w14:ligatures w14:val="standardContextual"/>
        </w:rPr>
        <w:tab/>
      </w:r>
      <w:r>
        <w:rPr>
          <w:noProof/>
        </w:rPr>
        <w:t>Závěr</w:t>
      </w:r>
      <w:r>
        <w:rPr>
          <w:noProof/>
        </w:rPr>
        <w:tab/>
      </w:r>
      <w:r>
        <w:rPr>
          <w:noProof/>
        </w:rPr>
        <w:fldChar w:fldCharType="begin"/>
      </w:r>
      <w:r>
        <w:rPr>
          <w:noProof/>
        </w:rPr>
        <w:instrText xml:space="preserve"> PAGEREF _Toc191807390 \h </w:instrText>
      </w:r>
      <w:r>
        <w:rPr>
          <w:noProof/>
        </w:rPr>
      </w:r>
      <w:r>
        <w:rPr>
          <w:noProof/>
        </w:rPr>
        <w:fldChar w:fldCharType="separate"/>
      </w:r>
      <w:r>
        <w:rPr>
          <w:noProof/>
        </w:rPr>
        <w:t>10-46</w:t>
      </w:r>
      <w:r>
        <w:rPr>
          <w:noProof/>
        </w:rPr>
        <w:fldChar w:fldCharType="end"/>
      </w:r>
    </w:p>
    <w:p w14:paraId="3C96CD04" w14:textId="70AF4D8A" w:rsidR="00C26AB1" w:rsidRDefault="00C26AB1">
      <w:pPr>
        <w:pStyle w:val="Obsah1"/>
        <w:rPr>
          <w:rFonts w:asciiTheme="minorHAnsi" w:eastAsiaTheme="minorEastAsia" w:hAnsiTheme="minorHAnsi" w:cstheme="minorBidi"/>
          <w:b w:val="0"/>
          <w:noProof/>
          <w:kern w:val="2"/>
          <w:sz w:val="24"/>
          <w:szCs w:val="24"/>
          <w:u w:val="none"/>
          <w:lang w:val="cs-CZ" w:eastAsia="cs-CZ"/>
          <w14:ligatures w14:val="standardContextual"/>
        </w:rPr>
      </w:pPr>
      <w:r>
        <w:rPr>
          <w:noProof/>
        </w:rPr>
        <w:t>11</w:t>
      </w:r>
      <w:r>
        <w:rPr>
          <w:noProof/>
        </w:rPr>
        <w:tab/>
      </w:r>
      <w:r>
        <w:rPr>
          <w:noProof/>
        </w:rPr>
        <w:fldChar w:fldCharType="begin"/>
      </w:r>
      <w:r>
        <w:rPr>
          <w:noProof/>
        </w:rPr>
        <w:instrText xml:space="preserve"> PAGEREF _Toc191807391 \h </w:instrText>
      </w:r>
      <w:r>
        <w:rPr>
          <w:noProof/>
        </w:rPr>
      </w:r>
      <w:r>
        <w:rPr>
          <w:noProof/>
        </w:rPr>
        <w:fldChar w:fldCharType="separate"/>
      </w:r>
      <w:r>
        <w:rPr>
          <w:noProof/>
        </w:rPr>
        <w:t>11-47</w:t>
      </w:r>
      <w:r>
        <w:rPr>
          <w:noProof/>
        </w:rPr>
        <w:fldChar w:fldCharType="end"/>
      </w:r>
    </w:p>
    <w:p w14:paraId="0043F789" w14:textId="176C8532" w:rsidR="00C26AB1" w:rsidRDefault="00C26AB1">
      <w:pPr>
        <w:pStyle w:val="Obsah2"/>
        <w:rPr>
          <w:rFonts w:asciiTheme="minorHAnsi" w:eastAsiaTheme="minorEastAsia" w:hAnsiTheme="minorHAnsi" w:cstheme="minorBidi"/>
          <w:noProof/>
          <w:kern w:val="2"/>
          <w:sz w:val="24"/>
          <w:szCs w:val="24"/>
          <w:u w:val="none"/>
          <w:lang w:val="cs-CZ" w:eastAsia="cs-CZ"/>
          <w14:ligatures w14:val="standardContextual"/>
        </w:rPr>
      </w:pPr>
      <w:r>
        <w:rPr>
          <w:noProof/>
        </w:rPr>
        <w:t>11.1</w:t>
      </w:r>
      <w:r>
        <w:rPr>
          <w:rFonts w:asciiTheme="minorHAnsi" w:eastAsiaTheme="minorEastAsia" w:hAnsiTheme="minorHAnsi" w:cstheme="minorBidi"/>
          <w:noProof/>
          <w:kern w:val="2"/>
          <w:sz w:val="24"/>
          <w:szCs w:val="24"/>
          <w:u w:val="none"/>
          <w:lang w:val="cs-CZ" w:eastAsia="cs-CZ"/>
          <w14:ligatures w14:val="standardContextual"/>
        </w:rPr>
        <w:tab/>
      </w:r>
      <w:r>
        <w:rPr>
          <w:noProof/>
        </w:rPr>
        <w:t>Raspberry PI</w:t>
      </w:r>
      <w:r>
        <w:rPr>
          <w:noProof/>
        </w:rPr>
        <w:tab/>
      </w:r>
      <w:r>
        <w:rPr>
          <w:noProof/>
        </w:rPr>
        <w:fldChar w:fldCharType="begin"/>
      </w:r>
      <w:r>
        <w:rPr>
          <w:noProof/>
        </w:rPr>
        <w:instrText xml:space="preserve"> PAGEREF _Toc191807392 \h </w:instrText>
      </w:r>
      <w:r>
        <w:rPr>
          <w:noProof/>
        </w:rPr>
      </w:r>
      <w:r>
        <w:rPr>
          <w:noProof/>
        </w:rPr>
        <w:fldChar w:fldCharType="separate"/>
      </w:r>
      <w:r>
        <w:rPr>
          <w:noProof/>
        </w:rPr>
        <w:t>11-1</w:t>
      </w:r>
      <w:r>
        <w:rPr>
          <w:noProof/>
        </w:rPr>
        <w:fldChar w:fldCharType="end"/>
      </w:r>
    </w:p>
    <w:p w14:paraId="4A7BF785" w14:textId="6EB08E4F" w:rsidR="00C26AB1" w:rsidRDefault="00C26AB1">
      <w:pPr>
        <w:pStyle w:val="Obsah2"/>
        <w:rPr>
          <w:rFonts w:asciiTheme="minorHAnsi" w:eastAsiaTheme="minorEastAsia" w:hAnsiTheme="minorHAnsi" w:cstheme="minorBidi"/>
          <w:noProof/>
          <w:kern w:val="2"/>
          <w:sz w:val="24"/>
          <w:szCs w:val="24"/>
          <w:u w:val="none"/>
          <w:lang w:val="cs-CZ" w:eastAsia="cs-CZ"/>
          <w14:ligatures w14:val="standardContextual"/>
        </w:rPr>
      </w:pPr>
      <w:r>
        <w:rPr>
          <w:noProof/>
        </w:rPr>
        <w:t>11.2</w:t>
      </w:r>
      <w:r>
        <w:rPr>
          <w:rFonts w:asciiTheme="minorHAnsi" w:eastAsiaTheme="minorEastAsia" w:hAnsiTheme="minorHAnsi" w:cstheme="minorBidi"/>
          <w:noProof/>
          <w:kern w:val="2"/>
          <w:sz w:val="24"/>
          <w:szCs w:val="24"/>
          <w:u w:val="none"/>
          <w:lang w:val="cs-CZ" w:eastAsia="cs-CZ"/>
          <w14:ligatures w14:val="standardContextual"/>
        </w:rPr>
        <w:tab/>
      </w:r>
      <w:r>
        <w:rPr>
          <w:noProof/>
        </w:rPr>
        <w:t>Workastation</w:t>
      </w:r>
      <w:r>
        <w:rPr>
          <w:noProof/>
        </w:rPr>
        <w:tab/>
      </w:r>
      <w:r>
        <w:rPr>
          <w:noProof/>
        </w:rPr>
        <w:fldChar w:fldCharType="begin"/>
      </w:r>
      <w:r>
        <w:rPr>
          <w:noProof/>
        </w:rPr>
        <w:instrText xml:space="preserve"> PAGEREF _Toc191807393 \h </w:instrText>
      </w:r>
      <w:r>
        <w:rPr>
          <w:noProof/>
        </w:rPr>
      </w:r>
      <w:r>
        <w:rPr>
          <w:noProof/>
        </w:rPr>
        <w:fldChar w:fldCharType="separate"/>
      </w:r>
      <w:r>
        <w:rPr>
          <w:noProof/>
        </w:rPr>
        <w:t>11-1</w:t>
      </w:r>
      <w:r>
        <w:rPr>
          <w:noProof/>
        </w:rPr>
        <w:fldChar w:fldCharType="end"/>
      </w:r>
    </w:p>
    <w:p w14:paraId="10D37E5D" w14:textId="1AA7E136" w:rsidR="00C26AB1" w:rsidRDefault="00C26AB1">
      <w:pPr>
        <w:pStyle w:val="Obsah1"/>
        <w:rPr>
          <w:rFonts w:asciiTheme="minorHAnsi" w:eastAsiaTheme="minorEastAsia" w:hAnsiTheme="minorHAnsi" w:cstheme="minorBidi"/>
          <w:b w:val="0"/>
          <w:noProof/>
          <w:kern w:val="2"/>
          <w:sz w:val="24"/>
          <w:szCs w:val="24"/>
          <w:u w:val="none"/>
          <w:lang w:val="cs-CZ" w:eastAsia="cs-CZ"/>
          <w14:ligatures w14:val="standardContextual"/>
        </w:rPr>
      </w:pPr>
      <w:r>
        <w:rPr>
          <w:noProof/>
        </w:rPr>
        <w:t>12</w:t>
      </w:r>
      <w:r>
        <w:rPr>
          <w:rFonts w:asciiTheme="minorHAnsi" w:eastAsiaTheme="minorEastAsia" w:hAnsiTheme="minorHAnsi" w:cstheme="minorBidi"/>
          <w:b w:val="0"/>
          <w:noProof/>
          <w:kern w:val="2"/>
          <w:sz w:val="24"/>
          <w:szCs w:val="24"/>
          <w:u w:val="none"/>
          <w:lang w:val="cs-CZ" w:eastAsia="cs-CZ"/>
          <w14:ligatures w14:val="standardContextual"/>
        </w:rPr>
        <w:tab/>
      </w:r>
      <w:r>
        <w:rPr>
          <w:noProof/>
        </w:rPr>
        <w:t>Cognex Machine Vision Systém</w:t>
      </w:r>
      <w:r>
        <w:rPr>
          <w:noProof/>
        </w:rPr>
        <w:tab/>
      </w:r>
      <w:r>
        <w:rPr>
          <w:noProof/>
        </w:rPr>
        <w:fldChar w:fldCharType="begin"/>
      </w:r>
      <w:r>
        <w:rPr>
          <w:noProof/>
        </w:rPr>
        <w:instrText xml:space="preserve"> PAGEREF _Toc191807394 \h </w:instrText>
      </w:r>
      <w:r>
        <w:rPr>
          <w:noProof/>
        </w:rPr>
      </w:r>
      <w:r>
        <w:rPr>
          <w:noProof/>
        </w:rPr>
        <w:fldChar w:fldCharType="separate"/>
      </w:r>
      <w:r>
        <w:rPr>
          <w:noProof/>
        </w:rPr>
        <w:t>12-2</w:t>
      </w:r>
      <w:r>
        <w:rPr>
          <w:noProof/>
        </w:rPr>
        <w:fldChar w:fldCharType="end"/>
      </w:r>
    </w:p>
    <w:p w14:paraId="1CA37DDE" w14:textId="7A064BE1" w:rsidR="00C26AB1" w:rsidRDefault="00C26AB1">
      <w:pPr>
        <w:pStyle w:val="Obsah2"/>
        <w:rPr>
          <w:rFonts w:asciiTheme="minorHAnsi" w:eastAsiaTheme="minorEastAsia" w:hAnsiTheme="minorHAnsi" w:cstheme="minorBidi"/>
          <w:noProof/>
          <w:kern w:val="2"/>
          <w:sz w:val="24"/>
          <w:szCs w:val="24"/>
          <w:u w:val="none"/>
          <w:lang w:val="cs-CZ" w:eastAsia="cs-CZ"/>
          <w14:ligatures w14:val="standardContextual"/>
        </w:rPr>
      </w:pPr>
      <w:r>
        <w:rPr>
          <w:noProof/>
        </w:rPr>
        <w:t>12.1</w:t>
      </w:r>
      <w:r>
        <w:rPr>
          <w:rFonts w:asciiTheme="minorHAnsi" w:eastAsiaTheme="minorEastAsia" w:hAnsiTheme="minorHAnsi" w:cstheme="minorBidi"/>
          <w:noProof/>
          <w:kern w:val="2"/>
          <w:sz w:val="24"/>
          <w:szCs w:val="24"/>
          <w:u w:val="none"/>
          <w:lang w:val="cs-CZ" w:eastAsia="cs-CZ"/>
          <w14:ligatures w14:val="standardContextual"/>
        </w:rPr>
        <w:tab/>
      </w:r>
      <w:r>
        <w:rPr>
          <w:noProof/>
        </w:rPr>
        <w:t>Hlavní součásti systému</w:t>
      </w:r>
      <w:r>
        <w:rPr>
          <w:noProof/>
        </w:rPr>
        <w:tab/>
      </w:r>
      <w:r>
        <w:rPr>
          <w:noProof/>
        </w:rPr>
        <w:fldChar w:fldCharType="begin"/>
      </w:r>
      <w:r>
        <w:rPr>
          <w:noProof/>
        </w:rPr>
        <w:instrText xml:space="preserve"> PAGEREF _Toc191807395 \h </w:instrText>
      </w:r>
      <w:r>
        <w:rPr>
          <w:noProof/>
        </w:rPr>
      </w:r>
      <w:r>
        <w:rPr>
          <w:noProof/>
        </w:rPr>
        <w:fldChar w:fldCharType="separate"/>
      </w:r>
      <w:r>
        <w:rPr>
          <w:noProof/>
        </w:rPr>
        <w:t>12-2</w:t>
      </w:r>
      <w:r>
        <w:rPr>
          <w:noProof/>
        </w:rPr>
        <w:fldChar w:fldCharType="end"/>
      </w:r>
    </w:p>
    <w:p w14:paraId="47207D72" w14:textId="64614C91" w:rsidR="00C26AB1" w:rsidRDefault="00C26AB1">
      <w:pPr>
        <w:pStyle w:val="Obsah2"/>
        <w:rPr>
          <w:rFonts w:asciiTheme="minorHAnsi" w:eastAsiaTheme="minorEastAsia" w:hAnsiTheme="minorHAnsi" w:cstheme="minorBidi"/>
          <w:noProof/>
          <w:kern w:val="2"/>
          <w:sz w:val="24"/>
          <w:szCs w:val="24"/>
          <w:u w:val="none"/>
          <w:lang w:val="cs-CZ" w:eastAsia="cs-CZ"/>
          <w14:ligatures w14:val="standardContextual"/>
        </w:rPr>
      </w:pPr>
      <w:r>
        <w:rPr>
          <w:noProof/>
        </w:rPr>
        <w:t>12.2</w:t>
      </w:r>
      <w:r>
        <w:rPr>
          <w:rFonts w:asciiTheme="minorHAnsi" w:eastAsiaTheme="minorEastAsia" w:hAnsiTheme="minorHAnsi" w:cstheme="minorBidi"/>
          <w:noProof/>
          <w:kern w:val="2"/>
          <w:sz w:val="24"/>
          <w:szCs w:val="24"/>
          <w:u w:val="none"/>
          <w:lang w:val="cs-CZ" w:eastAsia="cs-CZ"/>
          <w14:ligatures w14:val="standardContextual"/>
        </w:rPr>
        <w:tab/>
      </w:r>
      <w:r>
        <w:rPr>
          <w:noProof/>
        </w:rPr>
        <w:t>Klíčové funkce a přínosy</w:t>
      </w:r>
      <w:r>
        <w:rPr>
          <w:noProof/>
        </w:rPr>
        <w:tab/>
      </w:r>
      <w:r>
        <w:rPr>
          <w:noProof/>
        </w:rPr>
        <w:fldChar w:fldCharType="begin"/>
      </w:r>
      <w:r>
        <w:rPr>
          <w:noProof/>
        </w:rPr>
        <w:instrText xml:space="preserve"> PAGEREF _Toc191807396 \h </w:instrText>
      </w:r>
      <w:r>
        <w:rPr>
          <w:noProof/>
        </w:rPr>
      </w:r>
      <w:r>
        <w:rPr>
          <w:noProof/>
        </w:rPr>
        <w:fldChar w:fldCharType="separate"/>
      </w:r>
      <w:r>
        <w:rPr>
          <w:noProof/>
        </w:rPr>
        <w:t>12-2</w:t>
      </w:r>
      <w:r>
        <w:rPr>
          <w:noProof/>
        </w:rPr>
        <w:fldChar w:fldCharType="end"/>
      </w:r>
    </w:p>
    <w:p w14:paraId="44796969" w14:textId="6DC0FA2E" w:rsidR="00C26AB1" w:rsidRDefault="00C26AB1">
      <w:pPr>
        <w:pStyle w:val="Obsah2"/>
        <w:rPr>
          <w:rFonts w:asciiTheme="minorHAnsi" w:eastAsiaTheme="minorEastAsia" w:hAnsiTheme="minorHAnsi" w:cstheme="minorBidi"/>
          <w:noProof/>
          <w:kern w:val="2"/>
          <w:sz w:val="24"/>
          <w:szCs w:val="24"/>
          <w:u w:val="none"/>
          <w:lang w:val="cs-CZ" w:eastAsia="cs-CZ"/>
          <w14:ligatures w14:val="standardContextual"/>
        </w:rPr>
      </w:pPr>
      <w:r>
        <w:rPr>
          <w:noProof/>
        </w:rPr>
        <w:t>12.3</w:t>
      </w:r>
      <w:r>
        <w:rPr>
          <w:rFonts w:asciiTheme="minorHAnsi" w:eastAsiaTheme="minorEastAsia" w:hAnsiTheme="minorHAnsi" w:cstheme="minorBidi"/>
          <w:noProof/>
          <w:kern w:val="2"/>
          <w:sz w:val="24"/>
          <w:szCs w:val="24"/>
          <w:u w:val="none"/>
          <w:lang w:val="cs-CZ" w:eastAsia="cs-CZ"/>
          <w14:ligatures w14:val="standardContextual"/>
        </w:rPr>
        <w:tab/>
      </w:r>
      <w:r>
        <w:rPr>
          <w:noProof/>
        </w:rPr>
        <w:t>Oblasti využití</w:t>
      </w:r>
      <w:r>
        <w:rPr>
          <w:noProof/>
        </w:rPr>
        <w:tab/>
      </w:r>
      <w:r>
        <w:rPr>
          <w:noProof/>
        </w:rPr>
        <w:fldChar w:fldCharType="begin"/>
      </w:r>
      <w:r>
        <w:rPr>
          <w:noProof/>
        </w:rPr>
        <w:instrText xml:space="preserve"> PAGEREF _Toc191807397 \h </w:instrText>
      </w:r>
      <w:r>
        <w:rPr>
          <w:noProof/>
        </w:rPr>
      </w:r>
      <w:r>
        <w:rPr>
          <w:noProof/>
        </w:rPr>
        <w:fldChar w:fldCharType="separate"/>
      </w:r>
      <w:r>
        <w:rPr>
          <w:noProof/>
        </w:rPr>
        <w:t>12-2</w:t>
      </w:r>
      <w:r>
        <w:rPr>
          <w:noProof/>
        </w:rPr>
        <w:fldChar w:fldCharType="end"/>
      </w:r>
    </w:p>
    <w:p w14:paraId="00CDC9AC" w14:textId="6A202997" w:rsidR="00C26AB1" w:rsidRDefault="00C26AB1">
      <w:pPr>
        <w:pStyle w:val="Obsah2"/>
        <w:rPr>
          <w:rFonts w:asciiTheme="minorHAnsi" w:eastAsiaTheme="minorEastAsia" w:hAnsiTheme="minorHAnsi" w:cstheme="minorBidi"/>
          <w:noProof/>
          <w:kern w:val="2"/>
          <w:sz w:val="24"/>
          <w:szCs w:val="24"/>
          <w:u w:val="none"/>
          <w:lang w:val="cs-CZ" w:eastAsia="cs-CZ"/>
          <w14:ligatures w14:val="standardContextual"/>
        </w:rPr>
      </w:pPr>
      <w:r>
        <w:rPr>
          <w:noProof/>
        </w:rPr>
        <w:t>12.4</w:t>
      </w:r>
      <w:r>
        <w:rPr>
          <w:rFonts w:asciiTheme="minorHAnsi" w:eastAsiaTheme="minorEastAsia" w:hAnsiTheme="minorHAnsi" w:cstheme="minorBidi"/>
          <w:noProof/>
          <w:kern w:val="2"/>
          <w:sz w:val="24"/>
          <w:szCs w:val="24"/>
          <w:u w:val="none"/>
          <w:lang w:val="cs-CZ" w:eastAsia="cs-CZ"/>
          <w14:ligatures w14:val="standardContextual"/>
        </w:rPr>
        <w:tab/>
      </w:r>
      <w:r>
        <w:rPr>
          <w:noProof/>
        </w:rPr>
        <w:t>Závěr</w:t>
      </w:r>
      <w:r>
        <w:rPr>
          <w:noProof/>
        </w:rPr>
        <w:tab/>
      </w:r>
      <w:r>
        <w:rPr>
          <w:noProof/>
        </w:rPr>
        <w:fldChar w:fldCharType="begin"/>
      </w:r>
      <w:r>
        <w:rPr>
          <w:noProof/>
        </w:rPr>
        <w:instrText xml:space="preserve"> PAGEREF _Toc191807398 \h </w:instrText>
      </w:r>
      <w:r>
        <w:rPr>
          <w:noProof/>
        </w:rPr>
      </w:r>
      <w:r>
        <w:rPr>
          <w:noProof/>
        </w:rPr>
        <w:fldChar w:fldCharType="separate"/>
      </w:r>
      <w:r>
        <w:rPr>
          <w:noProof/>
        </w:rPr>
        <w:t>12-3</w:t>
      </w:r>
      <w:r>
        <w:rPr>
          <w:noProof/>
        </w:rPr>
        <w:fldChar w:fldCharType="end"/>
      </w:r>
    </w:p>
    <w:p w14:paraId="71BE8DDE" w14:textId="07989E3D" w:rsidR="00C26AB1" w:rsidRDefault="00C26AB1">
      <w:pPr>
        <w:pStyle w:val="Obsah1"/>
        <w:rPr>
          <w:rFonts w:asciiTheme="minorHAnsi" w:eastAsiaTheme="minorEastAsia" w:hAnsiTheme="minorHAnsi" w:cstheme="minorBidi"/>
          <w:b w:val="0"/>
          <w:noProof/>
          <w:kern w:val="2"/>
          <w:sz w:val="24"/>
          <w:szCs w:val="24"/>
          <w:u w:val="none"/>
          <w:lang w:val="cs-CZ" w:eastAsia="cs-CZ"/>
          <w14:ligatures w14:val="standardContextual"/>
        </w:rPr>
      </w:pPr>
      <w:r>
        <w:rPr>
          <w:noProof/>
        </w:rPr>
        <w:t>13</w:t>
      </w:r>
      <w:r>
        <w:rPr>
          <w:rFonts w:asciiTheme="minorHAnsi" w:eastAsiaTheme="minorEastAsia" w:hAnsiTheme="minorHAnsi" w:cstheme="minorBidi"/>
          <w:b w:val="0"/>
          <w:noProof/>
          <w:kern w:val="2"/>
          <w:sz w:val="24"/>
          <w:szCs w:val="24"/>
          <w:u w:val="none"/>
          <w:lang w:val="cs-CZ" w:eastAsia="cs-CZ"/>
          <w14:ligatures w14:val="standardContextual"/>
        </w:rPr>
        <w:tab/>
      </w:r>
      <w:r>
        <w:rPr>
          <w:noProof/>
        </w:rPr>
        <w:t>Porovnání modelů a závěr práce</w:t>
      </w:r>
      <w:r>
        <w:rPr>
          <w:noProof/>
        </w:rPr>
        <w:tab/>
      </w:r>
      <w:r>
        <w:rPr>
          <w:noProof/>
        </w:rPr>
        <w:fldChar w:fldCharType="begin"/>
      </w:r>
      <w:r>
        <w:rPr>
          <w:noProof/>
        </w:rPr>
        <w:instrText xml:space="preserve"> PAGEREF _Toc191807399 \h </w:instrText>
      </w:r>
      <w:r>
        <w:rPr>
          <w:noProof/>
        </w:rPr>
      </w:r>
      <w:r>
        <w:rPr>
          <w:noProof/>
        </w:rPr>
        <w:fldChar w:fldCharType="separate"/>
      </w:r>
      <w:r>
        <w:rPr>
          <w:noProof/>
        </w:rPr>
        <w:t>13-4</w:t>
      </w:r>
      <w:r>
        <w:rPr>
          <w:noProof/>
        </w:rPr>
        <w:fldChar w:fldCharType="end"/>
      </w:r>
    </w:p>
    <w:p w14:paraId="36557B4E" w14:textId="733B32C5" w:rsidR="00C26AB1" w:rsidRDefault="00C26AB1">
      <w:pPr>
        <w:pStyle w:val="Obsah1"/>
        <w:rPr>
          <w:rFonts w:asciiTheme="minorHAnsi" w:eastAsiaTheme="minorEastAsia" w:hAnsiTheme="minorHAnsi" w:cstheme="minorBidi"/>
          <w:b w:val="0"/>
          <w:noProof/>
          <w:kern w:val="2"/>
          <w:sz w:val="24"/>
          <w:szCs w:val="24"/>
          <w:u w:val="none"/>
          <w:lang w:val="cs-CZ" w:eastAsia="cs-CZ"/>
          <w14:ligatures w14:val="standardContextual"/>
        </w:rPr>
      </w:pPr>
      <w:r>
        <w:rPr>
          <w:noProof/>
        </w:rPr>
        <w:t>14</w:t>
      </w:r>
      <w:r>
        <w:rPr>
          <w:rFonts w:asciiTheme="minorHAnsi" w:eastAsiaTheme="minorEastAsia" w:hAnsiTheme="minorHAnsi" w:cstheme="minorBidi"/>
          <w:b w:val="0"/>
          <w:noProof/>
          <w:kern w:val="2"/>
          <w:sz w:val="24"/>
          <w:szCs w:val="24"/>
          <w:u w:val="none"/>
          <w:lang w:val="cs-CZ" w:eastAsia="cs-CZ"/>
          <w14:ligatures w14:val="standardContextual"/>
        </w:rPr>
        <w:tab/>
      </w:r>
      <w:r>
        <w:rPr>
          <w:noProof/>
        </w:rPr>
        <w:t>APPENDIX I princip EPB</w:t>
      </w:r>
      <w:r>
        <w:rPr>
          <w:noProof/>
        </w:rPr>
        <w:tab/>
      </w:r>
      <w:r>
        <w:rPr>
          <w:noProof/>
        </w:rPr>
        <w:fldChar w:fldCharType="begin"/>
      </w:r>
      <w:r>
        <w:rPr>
          <w:noProof/>
        </w:rPr>
        <w:instrText xml:space="preserve"> PAGEREF _Toc191807400 \h </w:instrText>
      </w:r>
      <w:r>
        <w:rPr>
          <w:noProof/>
        </w:rPr>
      </w:r>
      <w:r>
        <w:rPr>
          <w:noProof/>
        </w:rPr>
        <w:fldChar w:fldCharType="separate"/>
      </w:r>
      <w:r>
        <w:rPr>
          <w:noProof/>
        </w:rPr>
        <w:t>14-5</w:t>
      </w:r>
      <w:r>
        <w:rPr>
          <w:noProof/>
        </w:rPr>
        <w:fldChar w:fldCharType="end"/>
      </w:r>
    </w:p>
    <w:p w14:paraId="086835E2" w14:textId="6F7A1BF9" w:rsidR="00C26AB1" w:rsidRDefault="00C26AB1">
      <w:pPr>
        <w:pStyle w:val="Obsah2"/>
        <w:rPr>
          <w:rFonts w:asciiTheme="minorHAnsi" w:eastAsiaTheme="minorEastAsia" w:hAnsiTheme="minorHAnsi" w:cstheme="minorBidi"/>
          <w:noProof/>
          <w:kern w:val="2"/>
          <w:sz w:val="24"/>
          <w:szCs w:val="24"/>
          <w:u w:val="none"/>
          <w:lang w:val="cs-CZ" w:eastAsia="cs-CZ"/>
          <w14:ligatures w14:val="standardContextual"/>
        </w:rPr>
      </w:pPr>
      <w:r>
        <w:rPr>
          <w:noProof/>
        </w:rPr>
        <w:t>14.1</w:t>
      </w:r>
      <w:r>
        <w:rPr>
          <w:rFonts w:asciiTheme="minorHAnsi" w:eastAsiaTheme="minorEastAsia" w:hAnsiTheme="minorHAnsi" w:cstheme="minorBidi"/>
          <w:noProof/>
          <w:kern w:val="2"/>
          <w:sz w:val="24"/>
          <w:szCs w:val="24"/>
          <w:u w:val="none"/>
          <w:lang w:val="cs-CZ" w:eastAsia="cs-CZ"/>
          <w14:ligatures w14:val="standardContextual"/>
        </w:rPr>
        <w:tab/>
      </w:r>
      <w:r>
        <w:rPr>
          <w:noProof/>
        </w:rPr>
        <w:t>Princip elektrické parkovací brzdy a její konstrukce</w:t>
      </w:r>
      <w:r>
        <w:rPr>
          <w:noProof/>
        </w:rPr>
        <w:tab/>
      </w:r>
      <w:r>
        <w:rPr>
          <w:noProof/>
        </w:rPr>
        <w:fldChar w:fldCharType="begin"/>
      </w:r>
      <w:r>
        <w:rPr>
          <w:noProof/>
        </w:rPr>
        <w:instrText xml:space="preserve"> PAGEREF _Toc191807401 \h </w:instrText>
      </w:r>
      <w:r>
        <w:rPr>
          <w:noProof/>
        </w:rPr>
      </w:r>
      <w:r>
        <w:rPr>
          <w:noProof/>
        </w:rPr>
        <w:fldChar w:fldCharType="separate"/>
      </w:r>
      <w:r>
        <w:rPr>
          <w:noProof/>
        </w:rPr>
        <w:t>14-5</w:t>
      </w:r>
      <w:r>
        <w:rPr>
          <w:noProof/>
        </w:rPr>
        <w:fldChar w:fldCharType="end"/>
      </w:r>
    </w:p>
    <w:p w14:paraId="20E7CAB6" w14:textId="5DCEEF36" w:rsidR="00C26AB1" w:rsidRDefault="00C26AB1">
      <w:pPr>
        <w:pStyle w:val="Obsah1"/>
        <w:rPr>
          <w:rFonts w:asciiTheme="minorHAnsi" w:eastAsiaTheme="minorEastAsia" w:hAnsiTheme="minorHAnsi" w:cstheme="minorBidi"/>
          <w:b w:val="0"/>
          <w:noProof/>
          <w:kern w:val="2"/>
          <w:sz w:val="24"/>
          <w:szCs w:val="24"/>
          <w:u w:val="none"/>
          <w:lang w:val="cs-CZ" w:eastAsia="cs-CZ"/>
          <w14:ligatures w14:val="standardContextual"/>
        </w:rPr>
      </w:pPr>
      <w:r>
        <w:rPr>
          <w:noProof/>
        </w:rPr>
        <w:t>15</w:t>
      </w:r>
      <w:r>
        <w:rPr>
          <w:rFonts w:asciiTheme="minorHAnsi" w:eastAsiaTheme="minorEastAsia" w:hAnsiTheme="minorHAnsi" w:cstheme="minorBidi"/>
          <w:b w:val="0"/>
          <w:noProof/>
          <w:kern w:val="2"/>
          <w:sz w:val="24"/>
          <w:szCs w:val="24"/>
          <w:u w:val="none"/>
          <w:lang w:val="cs-CZ" w:eastAsia="cs-CZ"/>
          <w14:ligatures w14:val="standardContextual"/>
        </w:rPr>
        <w:tab/>
      </w:r>
      <w:r>
        <w:rPr>
          <w:noProof/>
        </w:rPr>
        <w:t>APPENDIX II dokumentace nakup díly</w:t>
      </w:r>
      <w:r>
        <w:rPr>
          <w:noProof/>
        </w:rPr>
        <w:tab/>
      </w:r>
      <w:r>
        <w:rPr>
          <w:noProof/>
        </w:rPr>
        <w:fldChar w:fldCharType="begin"/>
      </w:r>
      <w:r>
        <w:rPr>
          <w:noProof/>
        </w:rPr>
        <w:instrText xml:space="preserve"> PAGEREF _Toc191807402 \h </w:instrText>
      </w:r>
      <w:r>
        <w:rPr>
          <w:noProof/>
        </w:rPr>
      </w:r>
      <w:r>
        <w:rPr>
          <w:noProof/>
        </w:rPr>
        <w:fldChar w:fldCharType="separate"/>
      </w:r>
      <w:r>
        <w:rPr>
          <w:noProof/>
        </w:rPr>
        <w:t>15-7</w:t>
      </w:r>
      <w:r>
        <w:rPr>
          <w:noProof/>
        </w:rPr>
        <w:fldChar w:fldCharType="end"/>
      </w:r>
    </w:p>
    <w:p w14:paraId="14712F63" w14:textId="77587703" w:rsidR="00F42851" w:rsidRPr="00B35C2B" w:rsidRDefault="00C41695" w:rsidP="00075A34">
      <w:pPr>
        <w:sectPr w:rsidR="00F42851" w:rsidRPr="00B35C2B" w:rsidSect="00D01920">
          <w:headerReference w:type="even" r:id="rId14"/>
          <w:headerReference w:type="default" r:id="rId15"/>
          <w:footerReference w:type="even" r:id="rId16"/>
          <w:footerReference w:type="default" r:id="rId17"/>
          <w:headerReference w:type="first" r:id="rId18"/>
          <w:footerReference w:type="first" r:id="rId19"/>
          <w:pgSz w:w="11906" w:h="16838" w:code="9"/>
          <w:pgMar w:top="1417" w:right="1417" w:bottom="1417" w:left="1417" w:header="720" w:footer="720" w:gutter="0"/>
          <w:pgNumType w:fmt="lowerRoman"/>
          <w:cols w:space="720"/>
          <w:titlePg/>
          <w:docGrid w:linePitch="360"/>
        </w:sectPr>
      </w:pPr>
      <w:r w:rsidRPr="00B35C2B">
        <w:rPr>
          <w:rFonts w:eastAsia="Times New Roman"/>
          <w:b/>
          <w:sz w:val="24"/>
          <w:szCs w:val="24"/>
          <w:u w:val="single"/>
        </w:rPr>
        <w:fldChar w:fldCharType="end"/>
      </w:r>
    </w:p>
    <w:p w14:paraId="5533A97A" w14:textId="5D2EDB61" w:rsidR="00047392" w:rsidRPr="00B35C2B" w:rsidRDefault="00047392" w:rsidP="000545C9">
      <w:pPr>
        <w:pStyle w:val="Nadpis1"/>
      </w:pPr>
      <w:bookmarkStart w:id="1" w:name="_Toc191807341"/>
      <w:r w:rsidRPr="00B35C2B">
        <w:lastRenderedPageBreak/>
        <w:t>Úvod</w:t>
      </w:r>
      <w:r w:rsidR="000933A6">
        <w:t xml:space="preserve"> a definice cílů</w:t>
      </w:r>
      <w:bookmarkEnd w:id="1"/>
    </w:p>
    <w:p w14:paraId="39F99638" w14:textId="24DE5191" w:rsidR="003048B7" w:rsidRPr="00B35C2B" w:rsidRDefault="00375564" w:rsidP="003048B7">
      <w:pPr>
        <w:pStyle w:val="Nadpis2"/>
      </w:pPr>
      <w:bookmarkStart w:id="2" w:name="_Toc191807342"/>
      <w:r w:rsidRPr="00B35C2B">
        <w:t>Představení tématu</w:t>
      </w:r>
      <w:bookmarkEnd w:id="2"/>
    </w:p>
    <w:p w14:paraId="2496BA04" w14:textId="77777777" w:rsidR="00647838" w:rsidRPr="00B35C2B" w:rsidRDefault="00647838" w:rsidP="00647838">
      <w:pPr>
        <w:jc w:val="both"/>
        <w:rPr>
          <w:rFonts w:asciiTheme="minorHAnsi" w:hAnsiTheme="minorHAnsi" w:cstheme="minorBidi"/>
        </w:rPr>
      </w:pPr>
      <w:r w:rsidRPr="00B35C2B">
        <w:t xml:space="preserve">V dnešní době hraje automatizace kontroly kvality klíčovou roli v průmyslové výrobě. Pomáhá dosáhnout vysoké přesnosti a efektivity, což je zásadní pro udržení konkurenceschopnosti. Mezi nejvýznamnější technologie používané v tomto procesu </w:t>
      </w:r>
      <w:proofErr w:type="gramStart"/>
      <w:r w:rsidRPr="00B35C2B">
        <w:t>patří</w:t>
      </w:r>
      <w:proofErr w:type="gramEnd"/>
      <w:r w:rsidRPr="00B35C2B">
        <w:t xml:space="preserve"> kamerové systémy, které umožňují rychlou, přesnou a spolehlivou kontrolu výrobků. Tyto systémy nacházejí uplatnění v mnoha odvětvích, od elektroniky a automobilového průmyslu až po farmaceutickou výrobu.</w:t>
      </w:r>
    </w:p>
    <w:p w14:paraId="456AEB24" w14:textId="77777777" w:rsidR="00647838" w:rsidRPr="00B35C2B" w:rsidRDefault="00647838" w:rsidP="00647838">
      <w:pPr>
        <w:jc w:val="both"/>
      </w:pPr>
      <w:r w:rsidRPr="00B35C2B">
        <w:t>Díky kamerovým systémům lze snadno detekovat výrobní vady, kontrolovat montážní procesy, identifikovat jednotlivé součástky a ověřovat správnost značení. Moderní kamerové systémy využívají pokročilé algoritmy strojového vidění, které analyzují snímané obrazy a vyhodnocují je na základě předem stanovených kritérií. Tím pomáhají zajistit stabilní kvalitu výroby a eliminovat lidské chyby, které by mohly vést k vadným produktům nebo zvýšeným nákladům na opravy.</w:t>
      </w:r>
    </w:p>
    <w:p w14:paraId="214FA957" w14:textId="35B885D5" w:rsidR="006D4E34" w:rsidRPr="00B35C2B" w:rsidRDefault="006D4E34" w:rsidP="00647838">
      <w:pPr>
        <w:jc w:val="both"/>
      </w:pPr>
      <w:r w:rsidRPr="00B35C2B">
        <w:t>Kontrola kvality prováděná lidskými pracovníky je dnes považována za zastaralé řešení, jelikož je méně spolehlivá a nevhodná pro opakující se úkoly vyžadující vysokou přesnost. Moderní průmyslové procesy se stále více spoléhají na automatizované systémy, které eliminují lidské chyby, zvyšují efektivitu a umožňují nepřetržitou kontrolu kvality.</w:t>
      </w:r>
    </w:p>
    <w:p w14:paraId="31CBAD0E" w14:textId="6F65B558" w:rsidR="00647838" w:rsidRPr="00B35C2B" w:rsidRDefault="00647838" w:rsidP="006C75BF">
      <w:pPr>
        <w:pStyle w:val="Vrazncitt"/>
      </w:pPr>
      <w:r w:rsidRPr="00B35C2B">
        <w:t>V automobilovém průmyslu se kamerové systémy používají například ke kontrole</w:t>
      </w:r>
      <w:r w:rsidR="00152146" w:rsidRPr="00B35C2B">
        <w:t xml:space="preserve"> přítomnosti, správné</w:t>
      </w:r>
      <w:r w:rsidRPr="00B35C2B">
        <w:t xml:space="preserve"> montáže součástek, měření rozměrů, </w:t>
      </w:r>
      <w:r w:rsidRPr="00B35C2B">
        <w:rPr>
          <w:b/>
          <w:bCs/>
        </w:rPr>
        <w:t xml:space="preserve">čtení </w:t>
      </w:r>
      <w:r w:rsidR="006C75BF" w:rsidRPr="00B35C2B">
        <w:rPr>
          <w:b/>
          <w:bCs/>
        </w:rPr>
        <w:t>kódů</w:t>
      </w:r>
      <w:r w:rsidR="00FC44FD" w:rsidRPr="00B35C2B">
        <w:rPr>
          <w:b/>
          <w:bCs/>
        </w:rPr>
        <w:t xml:space="preserve"> systému sledování nakupovaných nebo hotových</w:t>
      </w:r>
      <w:r w:rsidR="006C75BF" w:rsidRPr="00B35C2B">
        <w:rPr>
          <w:b/>
          <w:bCs/>
        </w:rPr>
        <w:t xml:space="preserve"> dílů</w:t>
      </w:r>
      <w:r w:rsidRPr="00B35C2B">
        <w:t xml:space="preserve"> nebo odhalování povrchových vad. </w:t>
      </w:r>
    </w:p>
    <w:p w14:paraId="46F95E62" w14:textId="0DD6C951" w:rsidR="00754A66" w:rsidRPr="00B35C2B" w:rsidRDefault="00754A66" w:rsidP="00754A66">
      <w:pPr>
        <w:pStyle w:val="Nadpis2"/>
      </w:pPr>
      <w:bookmarkStart w:id="3" w:name="_Toc191807343"/>
      <w:r w:rsidRPr="00B35C2B">
        <w:t xml:space="preserve">Význam </w:t>
      </w:r>
      <w:r w:rsidR="00DC291F" w:rsidRPr="00B35C2B">
        <w:t xml:space="preserve">funkce sledování </w:t>
      </w:r>
      <w:r w:rsidRPr="00B35C2B">
        <w:t>ve výrobě</w:t>
      </w:r>
      <w:bookmarkEnd w:id="3"/>
    </w:p>
    <w:p w14:paraId="76A8CCC5" w14:textId="48CABE6D" w:rsidR="00E868DB" w:rsidRPr="00B35C2B" w:rsidRDefault="00FC44FD" w:rsidP="00E868DB">
      <w:pPr>
        <w:jc w:val="both"/>
      </w:pPr>
      <w:r w:rsidRPr="00B35C2B">
        <w:t>V automobilovém průmyslu, kde jsou nároky na spolehlivost a bezpečnost extrémně vysoké, je sledovatelnost jednotlivých součástí</w:t>
      </w:r>
      <w:r w:rsidR="00901594" w:rsidRPr="00B35C2B">
        <w:t xml:space="preserve"> produktu</w:t>
      </w:r>
      <w:r w:rsidRPr="00B35C2B">
        <w:t xml:space="preserve"> nezbytná. </w:t>
      </w:r>
      <w:r w:rsidR="00C83C2D" w:rsidRPr="00B35C2B">
        <w:t xml:space="preserve"> </w:t>
      </w:r>
      <w:r w:rsidR="00E868DB" w:rsidRPr="00B35C2B">
        <w:t>Příklady důležitosti sledovatelnosti jednotlivých dílů:</w:t>
      </w:r>
    </w:p>
    <w:p w14:paraId="44C499D4" w14:textId="77777777" w:rsidR="00E868DB" w:rsidRPr="00B35C2B" w:rsidRDefault="00E868DB" w:rsidP="00C83C2D">
      <w:pPr>
        <w:pStyle w:val="Nadpis3"/>
      </w:pPr>
      <w:r w:rsidRPr="00B35C2B">
        <w:t>Rychlá reakce na výrobní vady a svolávací akce</w:t>
      </w:r>
    </w:p>
    <w:p w14:paraId="71035D72" w14:textId="77777777" w:rsidR="001337E2" w:rsidRPr="00B35C2B" w:rsidRDefault="00E868DB" w:rsidP="00E868DB">
      <w:pPr>
        <w:jc w:val="both"/>
      </w:pPr>
      <w:r w:rsidRPr="00B35C2B">
        <w:t>Pokud se objeví vadný díl v sériové výrobě nebo u zákazníka, lze rychle dohledat jeho původ, dodavatele a konkrétní výrobní šarži. To umožňuje cílené svolávací akce místo plošných výměn, což snižuje náklady i dopady na zákazníky.</w:t>
      </w:r>
    </w:p>
    <w:p w14:paraId="6E7280D8" w14:textId="3EE84DF4" w:rsidR="00E868DB" w:rsidRPr="00B35C2B" w:rsidRDefault="00E868DB" w:rsidP="00E868DB">
      <w:pPr>
        <w:jc w:val="both"/>
      </w:pPr>
      <w:r w:rsidRPr="00B35C2B">
        <w:t>Např. při vadné</w:t>
      </w:r>
      <w:r w:rsidR="00C83C2D" w:rsidRPr="00B35C2B">
        <w:t xml:space="preserve"> brzdě</w:t>
      </w:r>
      <w:r w:rsidRPr="00B35C2B">
        <w:t xml:space="preserve"> lze zjistit, ve kterých vozidlech byl konkrétní kus instalován a rychle kontaktovat majitele.</w:t>
      </w:r>
      <w:r w:rsidR="00C83C2D" w:rsidRPr="00B35C2B">
        <w:t xml:space="preserve"> Případně lze dosledovat konkrétní vadnou </w:t>
      </w:r>
      <w:r w:rsidR="00DC291F" w:rsidRPr="00B35C2B">
        <w:t>sérii</w:t>
      </w:r>
      <w:r w:rsidR="00C83C2D" w:rsidRPr="00B35C2B">
        <w:t xml:space="preserve"> </w:t>
      </w:r>
      <w:r w:rsidR="00DC291F" w:rsidRPr="00B35C2B">
        <w:t>neshodné vstupní komponenty u dodavatele.</w:t>
      </w:r>
    </w:p>
    <w:p w14:paraId="39C5C69F" w14:textId="77777777" w:rsidR="00E868DB" w:rsidRPr="00B35C2B" w:rsidRDefault="00E868DB" w:rsidP="00C83C2D">
      <w:pPr>
        <w:pStyle w:val="Nadpis3"/>
      </w:pPr>
      <w:r w:rsidRPr="00B35C2B">
        <w:t>Kvalitativní kontrola a optimalizace dodavatelského řetězce</w:t>
      </w:r>
    </w:p>
    <w:p w14:paraId="5EA137CD" w14:textId="5AD98CF6" w:rsidR="00E868DB" w:rsidRPr="00B35C2B" w:rsidRDefault="00E868DB" w:rsidP="00E868DB">
      <w:pPr>
        <w:jc w:val="both"/>
      </w:pPr>
      <w:r w:rsidRPr="00B35C2B">
        <w:t>Umožňuje porovnávat kvalitu dílů od různých dodavatelů a eliminovat nespolehlivé subdodavatele.</w:t>
      </w:r>
      <w:r w:rsidR="001337E2" w:rsidRPr="00B35C2B">
        <w:t xml:space="preserve"> </w:t>
      </w:r>
      <w:r w:rsidRPr="00B35C2B">
        <w:t>Pomáhá odhalit opakující se vady u konkrétního výrobce a přizpůsobit požadavky na vstupní kontrolu.</w:t>
      </w:r>
    </w:p>
    <w:p w14:paraId="4F90E7A9" w14:textId="63486061" w:rsidR="00E868DB" w:rsidRPr="00B35C2B" w:rsidRDefault="00E868DB" w:rsidP="001337E2">
      <w:pPr>
        <w:pStyle w:val="Nadpis3"/>
      </w:pPr>
      <w:r w:rsidRPr="00B35C2B">
        <w:lastRenderedPageBreak/>
        <w:t>Efektivní řízení výroby a skladových zásob</w:t>
      </w:r>
    </w:p>
    <w:p w14:paraId="05142593" w14:textId="77777777" w:rsidR="00E868DB" w:rsidRPr="00B35C2B" w:rsidRDefault="00E868DB" w:rsidP="00E868DB">
      <w:pPr>
        <w:jc w:val="both"/>
      </w:pPr>
      <w:r w:rsidRPr="00B35C2B">
        <w:t xml:space="preserve">Díky sledovatelnosti lze optimalizovat skladování, identifikovat starší šarže a zajistit správné pořadí použití dílů (FIFO – </w:t>
      </w:r>
      <w:proofErr w:type="spellStart"/>
      <w:r w:rsidRPr="00B35C2B">
        <w:t>First</w:t>
      </w:r>
      <w:proofErr w:type="spellEnd"/>
      <w:r w:rsidRPr="00B35C2B">
        <w:t xml:space="preserve"> In, </w:t>
      </w:r>
      <w:proofErr w:type="spellStart"/>
      <w:r w:rsidRPr="00B35C2B">
        <w:t>First</w:t>
      </w:r>
      <w:proofErr w:type="spellEnd"/>
      <w:r w:rsidRPr="00B35C2B">
        <w:t xml:space="preserve"> Out).</w:t>
      </w:r>
    </w:p>
    <w:p w14:paraId="70F23072" w14:textId="77777777" w:rsidR="00E868DB" w:rsidRPr="00B35C2B" w:rsidRDefault="00E868DB" w:rsidP="00E868DB">
      <w:pPr>
        <w:jc w:val="both"/>
      </w:pPr>
      <w:r w:rsidRPr="00B35C2B">
        <w:t>Minimalizuje se riziko použití nesprávných komponent nebo zastaralých verzí dílů ve výrobě.</w:t>
      </w:r>
    </w:p>
    <w:p w14:paraId="16398086" w14:textId="77777777" w:rsidR="00E868DB" w:rsidRPr="00B35C2B" w:rsidRDefault="00E868DB" w:rsidP="00DC291F">
      <w:pPr>
        <w:pStyle w:val="Nadpis3"/>
      </w:pPr>
      <w:r w:rsidRPr="00B35C2B">
        <w:t>Ochrana proti padělkům a zajištění shody s předpisy</w:t>
      </w:r>
    </w:p>
    <w:p w14:paraId="3CD4DB3C" w14:textId="77777777" w:rsidR="00E868DB" w:rsidRPr="00B35C2B" w:rsidRDefault="00E868DB" w:rsidP="00E868DB">
      <w:pPr>
        <w:jc w:val="both"/>
      </w:pPr>
      <w:r w:rsidRPr="00B35C2B">
        <w:t>Umožňuje ověření pravosti dílů, což je klíčové pro bezpečnostní a certifikační normy (např. ISO 9001, IATF 16949).</w:t>
      </w:r>
    </w:p>
    <w:p w14:paraId="2CA44F77" w14:textId="4CEB63CA" w:rsidR="00901594" w:rsidRPr="00B35C2B" w:rsidRDefault="00E868DB" w:rsidP="00E868DB">
      <w:pPr>
        <w:jc w:val="both"/>
      </w:pPr>
      <w:r w:rsidRPr="00B35C2B">
        <w:t>Pomáhá eliminovat neoriginální nebo necertifikované komponenty, které mohou ohrozit bezpečnost vozidla.</w:t>
      </w:r>
    </w:p>
    <w:p w14:paraId="1DC66EB7" w14:textId="40D9BCA5" w:rsidR="00FC44FD" w:rsidRPr="00B35C2B" w:rsidRDefault="00D94E35" w:rsidP="00D94E35">
      <w:pPr>
        <w:pStyle w:val="Vrazncitt"/>
      </w:pPr>
      <w:r w:rsidRPr="00B35C2B">
        <w:rPr>
          <w:b/>
          <w:bCs/>
        </w:rPr>
        <w:t>Systém sledování nakupovaných nebo hotových dílů</w:t>
      </w:r>
      <w:r w:rsidRPr="00B35C2B">
        <w:t xml:space="preserve"> </w:t>
      </w:r>
      <w:r w:rsidR="00FC44FD" w:rsidRPr="00B35C2B">
        <w:t xml:space="preserve">se realizuje buď štítkováním, nebo přímým značením </w:t>
      </w:r>
      <w:r w:rsidR="003738E7" w:rsidRPr="00B35C2B">
        <w:t xml:space="preserve">(DMP) např. laserovým </w:t>
      </w:r>
      <w:r w:rsidR="00A1539B" w:rsidRPr="00B35C2B">
        <w:t xml:space="preserve">popisem </w:t>
      </w:r>
      <w:r w:rsidR="00FC44FD" w:rsidRPr="00B35C2B">
        <w:t xml:space="preserve">Data Matrix </w:t>
      </w:r>
      <w:proofErr w:type="spellStart"/>
      <w:r w:rsidR="00FC44FD" w:rsidRPr="00B35C2B">
        <w:t>Code</w:t>
      </w:r>
      <w:proofErr w:type="spellEnd"/>
      <w:r w:rsidR="00FC44FD" w:rsidRPr="00B35C2B">
        <w:t xml:space="preserve"> (DMC)</w:t>
      </w:r>
      <w:r w:rsidR="00A1539B" w:rsidRPr="00B35C2B">
        <w:t xml:space="preserve"> na díl</w:t>
      </w:r>
      <w:r w:rsidR="00FC44FD" w:rsidRPr="00B35C2B">
        <w:t>, který umožňuje přesné přiřazení dílu k jeho výrobní historii.</w:t>
      </w:r>
    </w:p>
    <w:p w14:paraId="41F242B6" w14:textId="71FBB946" w:rsidR="007F1888" w:rsidRPr="00B35C2B" w:rsidRDefault="00F67659" w:rsidP="00D94E35">
      <w:pPr>
        <w:pStyle w:val="Vrazncitt"/>
      </w:pPr>
      <w:r w:rsidRPr="00B35C2B">
        <w:t>K</w:t>
      </w:r>
      <w:r w:rsidR="007F1888" w:rsidRPr="00B35C2B">
        <w:t>ontrola kvality</w:t>
      </w:r>
      <w:r w:rsidR="00A1539B" w:rsidRPr="00B35C2B">
        <w:t xml:space="preserve"> </w:t>
      </w:r>
      <w:r w:rsidR="001441C0" w:rsidRPr="00B35C2B">
        <w:t>DMC</w:t>
      </w:r>
      <w:r w:rsidRPr="00B35C2B">
        <w:t xml:space="preserve"> </w:t>
      </w:r>
      <w:r w:rsidR="007F1888" w:rsidRPr="00B35C2B">
        <w:t xml:space="preserve">laserového značení hraje klíčovou roli </w:t>
      </w:r>
      <w:r w:rsidR="001441C0" w:rsidRPr="00B35C2B">
        <w:t xml:space="preserve">pro zabezpečení </w:t>
      </w:r>
      <w:r w:rsidR="00AD43AB" w:rsidRPr="00B35C2B">
        <w:t>čitelnosti</w:t>
      </w:r>
      <w:r w:rsidR="001441C0" w:rsidRPr="00B35C2B">
        <w:t xml:space="preserve"> během procesu výroby </w:t>
      </w:r>
      <w:r w:rsidR="00AD43AB" w:rsidRPr="00B35C2B">
        <w:t>a následně</w:t>
      </w:r>
      <w:r w:rsidR="001441C0" w:rsidRPr="00B35C2B">
        <w:t xml:space="preserve"> </w:t>
      </w:r>
      <w:r w:rsidR="00AD43AB" w:rsidRPr="00B35C2B">
        <w:t>během</w:t>
      </w:r>
      <w:r w:rsidR="001441C0" w:rsidRPr="00B35C2B">
        <w:t xml:space="preserve"> celé </w:t>
      </w:r>
      <w:r w:rsidR="00AD43AB" w:rsidRPr="00B35C2B">
        <w:t>životnosti</w:t>
      </w:r>
      <w:r w:rsidR="001441C0" w:rsidRPr="00B35C2B">
        <w:t xml:space="preserve"> dílu. </w:t>
      </w:r>
    </w:p>
    <w:p w14:paraId="5F4BD7FF" w14:textId="538031DD" w:rsidR="00284B66" w:rsidRPr="00B35C2B" w:rsidRDefault="00284B66" w:rsidP="002A7946">
      <w:pPr>
        <w:pStyle w:val="Nadpis2"/>
      </w:pPr>
      <w:bookmarkStart w:id="4" w:name="_Toc191807344"/>
      <w:r w:rsidRPr="00B35C2B">
        <w:t xml:space="preserve">Zaměření a </w:t>
      </w:r>
      <w:r w:rsidR="002A7946" w:rsidRPr="00B35C2B">
        <w:t xml:space="preserve">hlavní </w:t>
      </w:r>
      <w:r w:rsidRPr="00B35C2B">
        <w:t>cíle maturitní práce</w:t>
      </w:r>
      <w:bookmarkEnd w:id="4"/>
    </w:p>
    <w:p w14:paraId="7BAA3E0E" w14:textId="73255747" w:rsidR="00284B66" w:rsidRPr="00BC63A2" w:rsidRDefault="00284B66" w:rsidP="00284B66">
      <w:pPr>
        <w:jc w:val="both"/>
        <w:rPr>
          <w:rStyle w:val="Siln"/>
        </w:rPr>
      </w:pPr>
      <w:r w:rsidRPr="00BC63A2">
        <w:rPr>
          <w:rStyle w:val="Siln"/>
        </w:rPr>
        <w:t xml:space="preserve">Tato maturitní práce se zabývá návrhem a implementací kamerového systému </w:t>
      </w:r>
      <w:r w:rsidR="00DA5A88" w:rsidRPr="00BC63A2">
        <w:rPr>
          <w:rStyle w:val="Siln"/>
        </w:rPr>
        <w:t>Kontrola kvality DMC laserového značení</w:t>
      </w:r>
      <w:r w:rsidRPr="00BC63A2">
        <w:rPr>
          <w:rStyle w:val="Siln"/>
        </w:rPr>
        <w:t xml:space="preserve"> na součásti elektrické parkovací brzdy (EPB), konkrétně na aktuátoru EPB. Identifikace a sledování této součásti v průběhu výrobního procesu je zajištěn</w:t>
      </w:r>
      <w:r w:rsidR="00DA5A88" w:rsidRPr="00BC63A2">
        <w:rPr>
          <w:rStyle w:val="Siln"/>
        </w:rPr>
        <w:t>a</w:t>
      </w:r>
      <w:r w:rsidRPr="00BC63A2">
        <w:rPr>
          <w:rStyle w:val="Siln"/>
        </w:rPr>
        <w:t xml:space="preserve"> prostřednictvím Data Matrix </w:t>
      </w:r>
      <w:proofErr w:type="spellStart"/>
      <w:r w:rsidRPr="00BC63A2">
        <w:rPr>
          <w:rStyle w:val="Siln"/>
        </w:rPr>
        <w:t>Code</w:t>
      </w:r>
      <w:proofErr w:type="spellEnd"/>
      <w:r w:rsidRPr="00BC63A2">
        <w:rPr>
          <w:rStyle w:val="Siln"/>
        </w:rPr>
        <w:t xml:space="preserve"> (DMC), který je na aktuátor aplikován laserovým popisem</w:t>
      </w:r>
      <w:r w:rsidR="00DA5A88" w:rsidRPr="00BC63A2">
        <w:rPr>
          <w:rStyle w:val="Siln"/>
        </w:rPr>
        <w:t xml:space="preserve"> pomocí zařízení PANASONIC</w:t>
      </w:r>
    </w:p>
    <w:p w14:paraId="36C656B3" w14:textId="77777777" w:rsidR="00284B66" w:rsidRPr="00B35C2B" w:rsidRDefault="00284B66" w:rsidP="00DA5A88">
      <w:pPr>
        <w:pStyle w:val="Vrazncitt"/>
      </w:pPr>
      <w:r w:rsidRPr="00B35C2B">
        <w:t>Hlavním cílem navrhovaného systému je automatická detekce DMC kódu v pracovním prostoru stanice DPM. Jakmile je kód nalezen, bude pořízený snímek analyzován z hlediska kvality čtení, což je zásadní aspekt pro sledovatelnost dílu a jeho bezchybnou identifikaci ve výrobním procesu.</w:t>
      </w:r>
    </w:p>
    <w:p w14:paraId="725D5A97" w14:textId="5A3C3E31" w:rsidR="00284B66" w:rsidRPr="00B35C2B" w:rsidRDefault="002A7946" w:rsidP="00284B66">
      <w:pPr>
        <w:pStyle w:val="Nadpis2"/>
      </w:pPr>
      <w:bookmarkStart w:id="5" w:name="_Toc191807345"/>
      <w:r w:rsidRPr="00B35C2B">
        <w:t>Vedlejší</w:t>
      </w:r>
      <w:r w:rsidR="00284B66" w:rsidRPr="00B35C2B">
        <w:t xml:space="preserve"> cíle práce</w:t>
      </w:r>
      <w:bookmarkEnd w:id="5"/>
    </w:p>
    <w:p w14:paraId="02693E3B" w14:textId="77777777" w:rsidR="00284B66" w:rsidRPr="00B35C2B" w:rsidRDefault="00284B66" w:rsidP="00284B66">
      <w:pPr>
        <w:jc w:val="both"/>
      </w:pPr>
      <w:r w:rsidRPr="00B35C2B">
        <w:t>Tato maturitní práce se zaměřuje na návrh a realizaci cenově dostupného open-source řešení, které využívá strojové učení (</w:t>
      </w:r>
      <w:proofErr w:type="spellStart"/>
      <w:r w:rsidRPr="00B35C2B">
        <w:t>Machine</w:t>
      </w:r>
      <w:proofErr w:type="spellEnd"/>
      <w:r w:rsidRPr="00B35C2B">
        <w:t xml:space="preserve"> Learning – ML) pro přesnou a robustní detekci DMC kódu. Výkonnost navrženého systému bude porovnána s profesionálním řešením od společnosti COGNEX s důrazem na následující klíčové aspekty:</w:t>
      </w:r>
    </w:p>
    <w:p w14:paraId="7F95B8EB" w14:textId="77777777" w:rsidR="00284B66" w:rsidRPr="00BC63A2" w:rsidRDefault="00284B66" w:rsidP="00BC63A2">
      <w:pPr>
        <w:pStyle w:val="ListBullet2Single"/>
        <w:rPr>
          <w:rStyle w:val="Siln"/>
        </w:rPr>
      </w:pPr>
      <w:r w:rsidRPr="00BC63A2">
        <w:rPr>
          <w:rStyle w:val="Siln"/>
        </w:rPr>
        <w:t>Náklady na realizaci – porovnání investičních a provozních nákladů open-source řešení a profesionálního systému.</w:t>
      </w:r>
    </w:p>
    <w:p w14:paraId="2DE3FB6B" w14:textId="77777777" w:rsidR="00284B66" w:rsidRPr="00BC63A2" w:rsidRDefault="00284B66" w:rsidP="00BC63A2">
      <w:pPr>
        <w:pStyle w:val="ListBullet2Single"/>
        <w:rPr>
          <w:rStyle w:val="Siln"/>
        </w:rPr>
      </w:pPr>
      <w:r w:rsidRPr="00BC63A2">
        <w:rPr>
          <w:rStyle w:val="Siln"/>
        </w:rPr>
        <w:lastRenderedPageBreak/>
        <w:t>Náročnost integrace – posouzení technické složitosti implementace obou přístupů.</w:t>
      </w:r>
    </w:p>
    <w:p w14:paraId="1E310F04" w14:textId="77777777" w:rsidR="00284B66" w:rsidRPr="00BC63A2" w:rsidRDefault="00284B66" w:rsidP="00BC63A2">
      <w:pPr>
        <w:pStyle w:val="ListBullet2Single"/>
        <w:rPr>
          <w:rStyle w:val="Siln"/>
        </w:rPr>
      </w:pPr>
      <w:r w:rsidRPr="00BC63A2">
        <w:rPr>
          <w:rStyle w:val="Siln"/>
        </w:rPr>
        <w:t>Spolehlivost čtení – analýza přesnosti a úspěšnosti detekce DMC kódu v reálných podmínkách výroby.</w:t>
      </w:r>
    </w:p>
    <w:p w14:paraId="5B19C972" w14:textId="320A68A6" w:rsidR="00284B66" w:rsidRPr="00B35C2B" w:rsidRDefault="00284B66" w:rsidP="002A7946">
      <w:pPr>
        <w:pStyle w:val="Nadpis2"/>
      </w:pPr>
      <w:bookmarkStart w:id="6" w:name="_Toc191807346"/>
      <w:r w:rsidRPr="00B35C2B">
        <w:t>Hlavní kroky realizace</w:t>
      </w:r>
      <w:bookmarkEnd w:id="6"/>
    </w:p>
    <w:p w14:paraId="0751EEB6" w14:textId="376356B6" w:rsidR="00284B66" w:rsidRPr="00B35C2B" w:rsidRDefault="00284B66" w:rsidP="00284B66">
      <w:pPr>
        <w:jc w:val="both"/>
      </w:pPr>
      <w:r w:rsidRPr="00B35C2B">
        <w:t>V rámci této práce budou provedeny následující kroky</w:t>
      </w:r>
    </w:p>
    <w:p w14:paraId="37A5B500" w14:textId="77777777" w:rsidR="00284B66" w:rsidRPr="002A0B6B" w:rsidRDefault="00284B66" w:rsidP="002A0B6B">
      <w:pPr>
        <w:rPr>
          <w:rStyle w:val="Siln"/>
        </w:rPr>
      </w:pPr>
      <w:r w:rsidRPr="002A0B6B">
        <w:rPr>
          <w:rStyle w:val="Siln"/>
        </w:rPr>
        <w:t>Výběr vhodného hardwarového open-source systému pro strojové vidění, včetně volby výpočetní jednotky, kamery, optiky a osvětlovacího systému.</w:t>
      </w:r>
    </w:p>
    <w:p w14:paraId="6B1D99F0" w14:textId="77777777" w:rsidR="00284B66" w:rsidRPr="002A0B6B" w:rsidRDefault="00284B66" w:rsidP="002A0B6B">
      <w:pPr>
        <w:rPr>
          <w:rStyle w:val="Siln"/>
        </w:rPr>
      </w:pPr>
      <w:r w:rsidRPr="002A0B6B">
        <w:rPr>
          <w:rStyle w:val="Siln"/>
        </w:rPr>
        <w:t>Návrh a implementace open-source softwaru, včetně re-trénování AI modelů a úpravy softwarových algoritmů pro analýzu obrazu (ML), optimalizovaných pro detekci DMC kódu.</w:t>
      </w:r>
    </w:p>
    <w:p w14:paraId="4FABF8A0" w14:textId="4A92AFF9" w:rsidR="007A5DF9" w:rsidRPr="002A0B6B" w:rsidRDefault="007A5DF9" w:rsidP="002A0B6B">
      <w:pPr>
        <w:rPr>
          <w:rStyle w:val="Siln"/>
        </w:rPr>
      </w:pPr>
      <w:r w:rsidRPr="002A0B6B">
        <w:rPr>
          <w:rStyle w:val="Siln"/>
        </w:rPr>
        <w:t>Návrh zapojení, sestavení a oživení jednotlivých komponent testovacího systému strojního vidění, včetně napájení a komunikace s řídicí jednotkou.</w:t>
      </w:r>
    </w:p>
    <w:p w14:paraId="3DFE5186" w14:textId="44291F6E" w:rsidR="00601CA5" w:rsidRPr="002A0B6B" w:rsidRDefault="00601CA5" w:rsidP="002A0B6B">
      <w:pPr>
        <w:rPr>
          <w:rStyle w:val="Siln"/>
        </w:rPr>
      </w:pPr>
      <w:r w:rsidRPr="002A0B6B">
        <w:rPr>
          <w:rStyle w:val="Siln"/>
        </w:rPr>
        <w:t>Nasazení SW</w:t>
      </w:r>
      <w:r w:rsidR="007A5DF9" w:rsidRPr="002A0B6B">
        <w:rPr>
          <w:rStyle w:val="Siln"/>
        </w:rPr>
        <w:t xml:space="preserve"> a </w:t>
      </w:r>
      <w:r w:rsidR="00BC63A2" w:rsidRPr="002A0B6B">
        <w:rPr>
          <w:rStyle w:val="Siln"/>
        </w:rPr>
        <w:t>před</w:t>
      </w:r>
      <w:r w:rsidR="00BC63A2">
        <w:rPr>
          <w:rStyle w:val="Siln"/>
        </w:rPr>
        <w:t>-</w:t>
      </w:r>
      <w:r w:rsidR="00BC63A2" w:rsidRPr="002A0B6B">
        <w:rPr>
          <w:rStyle w:val="Siln"/>
        </w:rPr>
        <w:t>učeného</w:t>
      </w:r>
      <w:r w:rsidR="007A5DF9" w:rsidRPr="002A0B6B">
        <w:rPr>
          <w:rStyle w:val="Siln"/>
        </w:rPr>
        <w:t xml:space="preserve"> modelu (ML)</w:t>
      </w:r>
      <w:r w:rsidRPr="002A0B6B">
        <w:rPr>
          <w:rStyle w:val="Siln"/>
        </w:rPr>
        <w:t xml:space="preserve"> </w:t>
      </w:r>
      <w:r w:rsidR="007A5DF9" w:rsidRPr="002A0B6B">
        <w:rPr>
          <w:rStyle w:val="Siln"/>
        </w:rPr>
        <w:t>n</w:t>
      </w:r>
      <w:r w:rsidRPr="002A0B6B">
        <w:rPr>
          <w:rStyle w:val="Siln"/>
        </w:rPr>
        <w:t>a testovací systém strojního vidění</w:t>
      </w:r>
    </w:p>
    <w:p w14:paraId="69A77D54" w14:textId="6B8D35C0" w:rsidR="00284B66" w:rsidRPr="002A0B6B" w:rsidRDefault="00284B66" w:rsidP="002A0B6B">
      <w:pPr>
        <w:rPr>
          <w:rStyle w:val="Siln"/>
        </w:rPr>
      </w:pPr>
      <w:r w:rsidRPr="002A0B6B">
        <w:rPr>
          <w:rStyle w:val="Siln"/>
        </w:rPr>
        <w:t xml:space="preserve">Optimalizace procesu </w:t>
      </w:r>
      <w:r w:rsidR="007A5DF9" w:rsidRPr="002A0B6B">
        <w:rPr>
          <w:rStyle w:val="Siln"/>
        </w:rPr>
        <w:t>(</w:t>
      </w:r>
      <w:r w:rsidRPr="002A0B6B">
        <w:rPr>
          <w:rStyle w:val="Siln"/>
        </w:rPr>
        <w:t>ML</w:t>
      </w:r>
      <w:r w:rsidR="007A5DF9" w:rsidRPr="002A0B6B">
        <w:rPr>
          <w:rStyle w:val="Siln"/>
        </w:rPr>
        <w:t>)</w:t>
      </w:r>
      <w:r w:rsidRPr="002A0B6B">
        <w:rPr>
          <w:rStyle w:val="Siln"/>
        </w:rPr>
        <w:t xml:space="preserve"> detekce DMC, včetně výběru vhodného AI modelu a jeho přizpůsobení specifickým požadavkům aplikace.</w:t>
      </w:r>
      <w:r w:rsidR="00601CA5" w:rsidRPr="002A0B6B">
        <w:rPr>
          <w:rStyle w:val="Siln"/>
        </w:rPr>
        <w:t xml:space="preserve"> Jedná se o hlavní proces, cílem je najít optimální AI </w:t>
      </w:r>
      <w:r w:rsidR="007A5DF9" w:rsidRPr="002A0B6B">
        <w:rPr>
          <w:rStyle w:val="Siln"/>
        </w:rPr>
        <w:t xml:space="preserve">model </w:t>
      </w:r>
    </w:p>
    <w:p w14:paraId="3EF0B095" w14:textId="1A60371C" w:rsidR="004B22AC" w:rsidRPr="002A0B6B" w:rsidRDefault="00284B66" w:rsidP="002A0B6B">
      <w:pPr>
        <w:rPr>
          <w:rStyle w:val="Siln"/>
        </w:rPr>
      </w:pPr>
      <w:r w:rsidRPr="002A0B6B">
        <w:rPr>
          <w:rStyle w:val="Siln"/>
        </w:rPr>
        <w:t>Vyhodnocení experimentálního open-source řešení a jeho srovnání s profesionálním systémem COGNEX z hlediska přesnosti, efektivity a nákladů.</w:t>
      </w:r>
    </w:p>
    <w:p w14:paraId="3F84D8AD" w14:textId="77777777" w:rsidR="00A66A2C" w:rsidRPr="002A0B6B" w:rsidRDefault="00A66A2C" w:rsidP="00C16262">
      <w:pPr>
        <w:pStyle w:val="Zkladntext"/>
        <w:rPr>
          <w:rStyle w:val="Siln"/>
        </w:rPr>
      </w:pPr>
    </w:p>
    <w:p w14:paraId="41E43DF9" w14:textId="77777777" w:rsidR="00A66A2C" w:rsidRPr="00B35C2B" w:rsidRDefault="00A66A2C" w:rsidP="00C16262">
      <w:pPr>
        <w:pStyle w:val="Zkladntext"/>
      </w:pPr>
    </w:p>
    <w:p w14:paraId="3CB98B37" w14:textId="77777777" w:rsidR="00C37397" w:rsidRPr="00B35C2B" w:rsidRDefault="00C37397" w:rsidP="00647838">
      <w:pPr>
        <w:jc w:val="both"/>
      </w:pPr>
    </w:p>
    <w:p w14:paraId="315F3C03" w14:textId="77777777" w:rsidR="00C37397" w:rsidRPr="00B35C2B" w:rsidRDefault="00C37397" w:rsidP="00647838">
      <w:pPr>
        <w:jc w:val="both"/>
      </w:pPr>
    </w:p>
    <w:p w14:paraId="4D905344" w14:textId="77777777" w:rsidR="00C37397" w:rsidRPr="00B35C2B" w:rsidRDefault="00C37397" w:rsidP="00647838">
      <w:pPr>
        <w:jc w:val="both"/>
      </w:pPr>
    </w:p>
    <w:p w14:paraId="42C7EA7E" w14:textId="77777777" w:rsidR="00C37397" w:rsidRPr="00B35C2B" w:rsidRDefault="00C37397" w:rsidP="00647838">
      <w:pPr>
        <w:jc w:val="both"/>
      </w:pPr>
    </w:p>
    <w:p w14:paraId="7D0A99BB" w14:textId="77777777" w:rsidR="00C37397" w:rsidRPr="00B35C2B" w:rsidRDefault="00C37397" w:rsidP="00647838">
      <w:pPr>
        <w:jc w:val="both"/>
      </w:pPr>
    </w:p>
    <w:p w14:paraId="1DAAF1EA" w14:textId="77777777" w:rsidR="00C37397" w:rsidRPr="00B35C2B" w:rsidRDefault="00C37397" w:rsidP="00647838">
      <w:pPr>
        <w:jc w:val="both"/>
      </w:pPr>
    </w:p>
    <w:p w14:paraId="20967709" w14:textId="08403860" w:rsidR="00C37397" w:rsidRPr="00B35C2B" w:rsidRDefault="006F2ACF" w:rsidP="008C707F">
      <w:pPr>
        <w:pStyle w:val="Nadpis1"/>
        <w:jc w:val="both"/>
      </w:pPr>
      <w:bookmarkStart w:id="7" w:name="_Toc191807347"/>
      <w:r>
        <w:rPr>
          <w:rStyle w:val="Nadpis1Char"/>
          <w:rFonts w:eastAsiaTheme="minorHAnsi"/>
        </w:rPr>
        <w:lastRenderedPageBreak/>
        <w:t>Informace k projektu</w:t>
      </w:r>
      <w:bookmarkEnd w:id="7"/>
    </w:p>
    <w:p w14:paraId="4D691517" w14:textId="77777777" w:rsidR="004277B3" w:rsidRPr="00B35C2B" w:rsidRDefault="004277B3" w:rsidP="00F631D0">
      <w:pPr>
        <w:pStyle w:val="Nadpis2"/>
      </w:pPr>
      <w:bookmarkStart w:id="8" w:name="_Toc191807348"/>
      <w:r w:rsidRPr="00B35C2B">
        <w:t>Historie revizí</w:t>
      </w:r>
      <w:bookmarkEnd w:id="8"/>
      <w:r w:rsidRPr="00B35C2B">
        <w:t xml:space="preserve"> </w:t>
      </w:r>
    </w:p>
    <w:p w14:paraId="535AE028" w14:textId="77777777" w:rsidR="004277B3" w:rsidRPr="00B35C2B" w:rsidRDefault="004277B3" w:rsidP="009A06C8">
      <w:pPr>
        <w:pStyle w:val="Zkladntext"/>
      </w:pPr>
      <w:r w:rsidRPr="00B35C2B">
        <w:t xml:space="preserve">Tabulka Historie revizí zobrazuje datum, změny a autory, kteří na tomto dokumentu pracovali. </w:t>
      </w:r>
    </w:p>
    <w:tbl>
      <w:tblPr>
        <w:tblStyle w:val="Atkins"/>
        <w:tblW w:w="0" w:type="auto"/>
        <w:tblLook w:val="04A0" w:firstRow="1" w:lastRow="0" w:firstColumn="1" w:lastColumn="0" w:noHBand="0" w:noVBand="1"/>
      </w:tblPr>
      <w:tblGrid>
        <w:gridCol w:w="2018"/>
        <w:gridCol w:w="1440"/>
        <w:gridCol w:w="4410"/>
        <w:gridCol w:w="1960"/>
      </w:tblGrid>
      <w:tr w:rsidR="00F42851" w:rsidRPr="00B35C2B" w14:paraId="0334CA94" w14:textId="77777777" w:rsidTr="004077A4">
        <w:trPr>
          <w:cnfStyle w:val="100000000000" w:firstRow="1" w:lastRow="0" w:firstColumn="0" w:lastColumn="0" w:oddVBand="0" w:evenVBand="0" w:oddHBand="0" w:evenHBand="0" w:firstRowFirstColumn="0" w:firstRowLastColumn="0" w:lastRowFirstColumn="0" w:lastRowLastColumn="0"/>
          <w:cantSplit/>
          <w:tblHeader/>
        </w:trPr>
        <w:tc>
          <w:tcPr>
            <w:tcW w:w="2018" w:type="dxa"/>
          </w:tcPr>
          <w:p w14:paraId="60563F56" w14:textId="77777777" w:rsidR="00F42851" w:rsidRPr="00B35C2B" w:rsidRDefault="00F42851" w:rsidP="00F631D0">
            <w:pPr>
              <w:pStyle w:val="TableHead0"/>
            </w:pPr>
            <w:r w:rsidRPr="00B35C2B">
              <w:t>Číslo požadavku na verzi/změnu</w:t>
            </w:r>
          </w:p>
        </w:tc>
        <w:tc>
          <w:tcPr>
            <w:tcW w:w="1440" w:type="dxa"/>
          </w:tcPr>
          <w:p w14:paraId="67C8BA27" w14:textId="77777777" w:rsidR="00F42851" w:rsidRPr="00B35C2B" w:rsidRDefault="00F42851" w:rsidP="00F631D0">
            <w:pPr>
              <w:pStyle w:val="TableHead0"/>
            </w:pPr>
            <w:r w:rsidRPr="00B35C2B">
              <w:t>Datum verze</w:t>
            </w:r>
          </w:p>
        </w:tc>
        <w:tc>
          <w:tcPr>
            <w:tcW w:w="4410" w:type="dxa"/>
          </w:tcPr>
          <w:p w14:paraId="1A9A6A4C" w14:textId="77777777" w:rsidR="00F42851" w:rsidRPr="00B35C2B" w:rsidRDefault="00F42851" w:rsidP="00F631D0">
            <w:pPr>
              <w:pStyle w:val="TableHead0"/>
            </w:pPr>
            <w:r w:rsidRPr="00B35C2B">
              <w:t>Popis změn</w:t>
            </w:r>
          </w:p>
        </w:tc>
        <w:tc>
          <w:tcPr>
            <w:tcW w:w="1960" w:type="dxa"/>
          </w:tcPr>
          <w:p w14:paraId="30ECB050" w14:textId="77777777" w:rsidR="00F42851" w:rsidRPr="00B35C2B" w:rsidRDefault="00F42851" w:rsidP="00F631D0">
            <w:pPr>
              <w:pStyle w:val="TableHead0"/>
            </w:pPr>
            <w:r w:rsidRPr="00B35C2B">
              <w:t>Autor</w:t>
            </w:r>
          </w:p>
        </w:tc>
      </w:tr>
      <w:tr w:rsidR="000545C9" w:rsidRPr="00B35C2B" w14:paraId="094F87B7" w14:textId="77777777" w:rsidTr="004077A4">
        <w:trPr>
          <w:cnfStyle w:val="000000100000" w:firstRow="0" w:lastRow="0" w:firstColumn="0" w:lastColumn="0" w:oddVBand="0" w:evenVBand="0" w:oddHBand="1" w:evenHBand="0" w:firstRowFirstColumn="0" w:firstRowLastColumn="0" w:lastRowFirstColumn="0" w:lastRowLastColumn="0"/>
          <w:cantSplit/>
        </w:trPr>
        <w:tc>
          <w:tcPr>
            <w:tcW w:w="2018" w:type="dxa"/>
          </w:tcPr>
          <w:p w14:paraId="1B4C3741" w14:textId="77777777" w:rsidR="000545C9" w:rsidRPr="00B35C2B" w:rsidRDefault="000545C9" w:rsidP="00F42851">
            <w:pPr>
              <w:pStyle w:val="TableText"/>
            </w:pPr>
          </w:p>
        </w:tc>
        <w:tc>
          <w:tcPr>
            <w:tcW w:w="1440" w:type="dxa"/>
          </w:tcPr>
          <w:p w14:paraId="55F087E4" w14:textId="1F263F8D" w:rsidR="000545C9" w:rsidRPr="00B35C2B" w:rsidRDefault="000545C9" w:rsidP="00D23268">
            <w:pPr>
              <w:pStyle w:val="TableText"/>
            </w:pPr>
            <w:r w:rsidRPr="00B35C2B">
              <w:t>12/23/20</w:t>
            </w:r>
            <w:r w:rsidR="008C0119">
              <w:t>24</w:t>
            </w:r>
          </w:p>
        </w:tc>
        <w:tc>
          <w:tcPr>
            <w:tcW w:w="4410" w:type="dxa"/>
          </w:tcPr>
          <w:p w14:paraId="079A070E" w14:textId="77777777" w:rsidR="000545C9" w:rsidRPr="00B35C2B" w:rsidRDefault="000545C9" w:rsidP="000545C9">
            <w:pPr>
              <w:pStyle w:val="TableText"/>
            </w:pPr>
            <w:r w:rsidRPr="00B35C2B">
              <w:t>První návrh</w:t>
            </w:r>
          </w:p>
        </w:tc>
        <w:tc>
          <w:tcPr>
            <w:tcW w:w="1960" w:type="dxa"/>
          </w:tcPr>
          <w:p w14:paraId="3B0D53AB" w14:textId="7F44571E" w:rsidR="000545C9" w:rsidRPr="00B35C2B" w:rsidRDefault="008C0119" w:rsidP="000545C9">
            <w:pPr>
              <w:pStyle w:val="TableText"/>
            </w:pPr>
            <w:proofErr w:type="spellStart"/>
            <w:r>
              <w:t>D.Brejchová</w:t>
            </w:r>
            <w:proofErr w:type="spellEnd"/>
          </w:p>
        </w:tc>
      </w:tr>
      <w:tr w:rsidR="008C0119" w:rsidRPr="00B35C2B" w14:paraId="550C2D9B" w14:textId="77777777" w:rsidTr="004077A4">
        <w:trPr>
          <w:cnfStyle w:val="000000010000" w:firstRow="0" w:lastRow="0" w:firstColumn="0" w:lastColumn="0" w:oddVBand="0" w:evenVBand="0" w:oddHBand="0" w:evenHBand="1" w:firstRowFirstColumn="0" w:firstRowLastColumn="0" w:lastRowFirstColumn="0" w:lastRowLastColumn="0"/>
          <w:cantSplit/>
        </w:trPr>
        <w:tc>
          <w:tcPr>
            <w:tcW w:w="2018" w:type="dxa"/>
          </w:tcPr>
          <w:p w14:paraId="65BB282D" w14:textId="77777777" w:rsidR="008C0119" w:rsidRPr="00B35C2B" w:rsidRDefault="008C0119" w:rsidP="00F42851">
            <w:pPr>
              <w:pStyle w:val="TableText"/>
            </w:pPr>
          </w:p>
        </w:tc>
        <w:tc>
          <w:tcPr>
            <w:tcW w:w="1440" w:type="dxa"/>
          </w:tcPr>
          <w:p w14:paraId="58013251" w14:textId="77777777" w:rsidR="008C0119" w:rsidRPr="00B35C2B" w:rsidRDefault="008C0119" w:rsidP="00D23268">
            <w:pPr>
              <w:pStyle w:val="TableText"/>
            </w:pPr>
          </w:p>
        </w:tc>
        <w:tc>
          <w:tcPr>
            <w:tcW w:w="4410" w:type="dxa"/>
          </w:tcPr>
          <w:p w14:paraId="40F443D0" w14:textId="77777777" w:rsidR="008C0119" w:rsidRPr="00B35C2B" w:rsidRDefault="008C0119" w:rsidP="000545C9">
            <w:pPr>
              <w:pStyle w:val="TableText"/>
            </w:pPr>
          </w:p>
        </w:tc>
        <w:tc>
          <w:tcPr>
            <w:tcW w:w="1960" w:type="dxa"/>
          </w:tcPr>
          <w:p w14:paraId="75DA5C19" w14:textId="77777777" w:rsidR="008C0119" w:rsidRPr="00B35C2B" w:rsidRDefault="008C0119" w:rsidP="000545C9">
            <w:pPr>
              <w:pStyle w:val="TableText"/>
            </w:pPr>
          </w:p>
        </w:tc>
      </w:tr>
      <w:tr w:rsidR="008C0119" w:rsidRPr="00B35C2B" w14:paraId="19FBD943" w14:textId="77777777" w:rsidTr="004077A4">
        <w:trPr>
          <w:cnfStyle w:val="000000100000" w:firstRow="0" w:lastRow="0" w:firstColumn="0" w:lastColumn="0" w:oddVBand="0" w:evenVBand="0" w:oddHBand="1" w:evenHBand="0" w:firstRowFirstColumn="0" w:firstRowLastColumn="0" w:lastRowFirstColumn="0" w:lastRowLastColumn="0"/>
          <w:cantSplit/>
        </w:trPr>
        <w:tc>
          <w:tcPr>
            <w:tcW w:w="2018" w:type="dxa"/>
          </w:tcPr>
          <w:p w14:paraId="3E310ED5" w14:textId="77777777" w:rsidR="008C0119" w:rsidRPr="00B35C2B" w:rsidRDefault="008C0119" w:rsidP="00F42851">
            <w:pPr>
              <w:pStyle w:val="TableText"/>
            </w:pPr>
          </w:p>
        </w:tc>
        <w:tc>
          <w:tcPr>
            <w:tcW w:w="1440" w:type="dxa"/>
          </w:tcPr>
          <w:p w14:paraId="7B12CBA1" w14:textId="77777777" w:rsidR="008C0119" w:rsidRPr="00B35C2B" w:rsidRDefault="008C0119" w:rsidP="00D23268">
            <w:pPr>
              <w:pStyle w:val="TableText"/>
            </w:pPr>
          </w:p>
        </w:tc>
        <w:tc>
          <w:tcPr>
            <w:tcW w:w="4410" w:type="dxa"/>
          </w:tcPr>
          <w:p w14:paraId="1B1ADFEB" w14:textId="77777777" w:rsidR="008C0119" w:rsidRPr="00B35C2B" w:rsidRDefault="008C0119" w:rsidP="000545C9">
            <w:pPr>
              <w:pStyle w:val="TableText"/>
            </w:pPr>
          </w:p>
        </w:tc>
        <w:tc>
          <w:tcPr>
            <w:tcW w:w="1960" w:type="dxa"/>
          </w:tcPr>
          <w:p w14:paraId="710CFABB" w14:textId="77777777" w:rsidR="008C0119" w:rsidRPr="00B35C2B" w:rsidRDefault="008C0119" w:rsidP="000545C9">
            <w:pPr>
              <w:pStyle w:val="TableText"/>
            </w:pPr>
          </w:p>
        </w:tc>
      </w:tr>
    </w:tbl>
    <w:p w14:paraId="4B161A9F" w14:textId="77777777" w:rsidR="00052DE4" w:rsidRPr="00B35C2B" w:rsidRDefault="00052DE4" w:rsidP="00F631D0">
      <w:pPr>
        <w:pStyle w:val="Nadpis2"/>
      </w:pPr>
      <w:bookmarkStart w:id="9" w:name="_Toc191807349"/>
      <w:r w:rsidRPr="00B35C2B">
        <w:t>Zamýšlené publikum a návrhy ke čtení</w:t>
      </w:r>
      <w:bookmarkEnd w:id="9"/>
    </w:p>
    <w:p w14:paraId="2A0826DF" w14:textId="0C8055CB" w:rsidR="003048B7" w:rsidRPr="00880A13" w:rsidRDefault="0094061C" w:rsidP="003048B7">
      <w:pPr>
        <w:pStyle w:val="Zkladntext"/>
        <w:rPr>
          <w:highlight w:val="yellow"/>
        </w:rPr>
      </w:pPr>
      <w:r w:rsidRPr="00880A13">
        <w:rPr>
          <w:highlight w:val="yellow"/>
        </w:rPr>
        <w:t>T</w:t>
      </w:r>
      <w:r w:rsidR="00AD1B25">
        <w:rPr>
          <w:highlight w:val="yellow"/>
        </w:rPr>
        <w:t>ento</w:t>
      </w:r>
      <w:r w:rsidRPr="00880A13">
        <w:rPr>
          <w:highlight w:val="yellow"/>
        </w:rPr>
        <w:t xml:space="preserve"> </w:t>
      </w:r>
      <w:r w:rsidRPr="00880A13">
        <w:rPr>
          <w:highlight w:val="yellow"/>
        </w:rPr>
        <w:fldChar w:fldCharType="begin"/>
      </w:r>
      <w:r w:rsidRPr="00880A13">
        <w:rPr>
          <w:highlight w:val="yellow"/>
        </w:rPr>
        <w:instrText xml:space="preserve"> TITLE  "Installation and Deployment Guide"  \* MERGEFORMAT </w:instrText>
      </w:r>
      <w:r w:rsidRPr="00880A13">
        <w:rPr>
          <w:highlight w:val="yellow"/>
        </w:rPr>
        <w:fldChar w:fldCharType="separate"/>
      </w:r>
      <w:r w:rsidR="0059560A" w:rsidRPr="00880A13">
        <w:rPr>
          <w:highlight w:val="yellow"/>
        </w:rPr>
        <w:t>Průvodce instalací a nasazením</w:t>
      </w:r>
      <w:r w:rsidRPr="00880A13">
        <w:rPr>
          <w:highlight w:val="yellow"/>
        </w:rPr>
        <w:fldChar w:fldCharType="end"/>
      </w:r>
      <w:r w:rsidRPr="00880A13">
        <w:rPr>
          <w:highlight w:val="yellow"/>
        </w:rPr>
        <w:t xml:space="preserve"> je určen pro technické účastníky projektu, kteří budou zodpovědní za plánování, provádění nebo údržbu instalace nebo nasazení, jako je správce systému, ředitel informačních technologií (CIO), analytici nebo vývojáři. </w:t>
      </w:r>
    </w:p>
    <w:p w14:paraId="15C7FC13" w14:textId="77777777" w:rsidR="003048B7" w:rsidRPr="00B35C2B" w:rsidRDefault="003048B7" w:rsidP="003048B7">
      <w:pPr>
        <w:pStyle w:val="Zkladntext"/>
      </w:pPr>
      <w:r w:rsidRPr="00880A13">
        <w:rPr>
          <w:highlight w:val="yellow"/>
        </w:rPr>
        <w:t>Účelem je, aby si zúčastněné strany a pracovníci softwarové podpory mohli přečíst tento dokument a koordinovat své úsilí při instalaci/nasazení aplikace.</w:t>
      </w:r>
      <w:r w:rsidRPr="00B35C2B">
        <w:t xml:space="preserve"> </w:t>
      </w:r>
    </w:p>
    <w:p w14:paraId="341E2E2F" w14:textId="77777777" w:rsidR="00052DE4" w:rsidRPr="00B35C2B" w:rsidRDefault="00A4259E" w:rsidP="00F631D0">
      <w:pPr>
        <w:pStyle w:val="Nadpis2"/>
      </w:pPr>
      <w:bookmarkStart w:id="10" w:name="_Toc191807350"/>
      <w:r w:rsidRPr="00B35C2B">
        <w:t>Zúčastněné strany technického projektu</w:t>
      </w:r>
      <w:bookmarkEnd w:id="10"/>
      <w:r w:rsidRPr="00B35C2B">
        <w:t xml:space="preserve"> </w:t>
      </w:r>
    </w:p>
    <w:p w14:paraId="04DE8D48" w14:textId="77777777" w:rsidR="00052DE4" w:rsidRPr="00B35C2B" w:rsidRDefault="00052DE4" w:rsidP="009A06C8">
      <w:pPr>
        <w:pStyle w:val="Zkladntext"/>
      </w:pPr>
      <w:r w:rsidRPr="00B35C2B">
        <w:t>V této části je uveden seznam všech známých zúčastněných stran, které mají o projekt zájem.</w:t>
      </w:r>
    </w:p>
    <w:tbl>
      <w:tblPr>
        <w:tblStyle w:val="Atkins"/>
        <w:tblW w:w="0" w:type="auto"/>
        <w:tblLook w:val="04A0" w:firstRow="1" w:lastRow="0" w:firstColumn="1" w:lastColumn="0" w:noHBand="0" w:noVBand="1"/>
      </w:tblPr>
      <w:tblGrid>
        <w:gridCol w:w="1800"/>
        <w:gridCol w:w="2808"/>
        <w:gridCol w:w="1710"/>
        <w:gridCol w:w="3510"/>
      </w:tblGrid>
      <w:tr w:rsidR="00052DE4" w:rsidRPr="00B35C2B" w14:paraId="158DA6AB" w14:textId="77777777" w:rsidTr="004077A4">
        <w:trPr>
          <w:cnfStyle w:val="100000000000" w:firstRow="1" w:lastRow="0" w:firstColumn="0" w:lastColumn="0" w:oddVBand="0" w:evenVBand="0" w:oddHBand="0" w:evenHBand="0" w:firstRowFirstColumn="0" w:firstRowLastColumn="0" w:lastRowFirstColumn="0" w:lastRowLastColumn="0"/>
          <w:cantSplit/>
          <w:trHeight w:val="374"/>
          <w:tblHeader/>
        </w:trPr>
        <w:tc>
          <w:tcPr>
            <w:tcW w:w="1800" w:type="dxa"/>
          </w:tcPr>
          <w:p w14:paraId="68DEAC37" w14:textId="77777777" w:rsidR="00052DE4" w:rsidRPr="00B35C2B" w:rsidRDefault="00052DE4" w:rsidP="009A06C8">
            <w:pPr>
              <w:pStyle w:val="TableHead0"/>
            </w:pPr>
            <w:r w:rsidRPr="00B35C2B">
              <w:t>Jméno</w:t>
            </w:r>
          </w:p>
        </w:tc>
        <w:tc>
          <w:tcPr>
            <w:tcW w:w="2808" w:type="dxa"/>
          </w:tcPr>
          <w:p w14:paraId="4181A880" w14:textId="77777777" w:rsidR="00052DE4" w:rsidRPr="00B35C2B" w:rsidRDefault="00092549" w:rsidP="009A06C8">
            <w:pPr>
              <w:pStyle w:val="TableHead0"/>
              <w:rPr>
                <w:szCs w:val="22"/>
              </w:rPr>
            </w:pPr>
            <w:r w:rsidRPr="00B35C2B">
              <w:rPr>
                <w:szCs w:val="22"/>
              </w:rPr>
              <w:t xml:space="preserve">E-mailová </w:t>
            </w:r>
            <w:r w:rsidR="009331A2" w:rsidRPr="00B35C2B">
              <w:t>adresa</w:t>
            </w:r>
          </w:p>
        </w:tc>
        <w:tc>
          <w:tcPr>
            <w:tcW w:w="1710" w:type="dxa"/>
          </w:tcPr>
          <w:p w14:paraId="262A0D45" w14:textId="77777777" w:rsidR="00052DE4" w:rsidRPr="00B35C2B" w:rsidRDefault="00052DE4" w:rsidP="009A06C8">
            <w:pPr>
              <w:pStyle w:val="TableHead0"/>
            </w:pPr>
            <w:r w:rsidRPr="00B35C2B">
              <w:t>Telefon</w:t>
            </w:r>
          </w:p>
        </w:tc>
        <w:tc>
          <w:tcPr>
            <w:tcW w:w="3510" w:type="dxa"/>
          </w:tcPr>
          <w:p w14:paraId="364BD095" w14:textId="77777777" w:rsidR="00052DE4" w:rsidRPr="00B35C2B" w:rsidRDefault="00052DE4" w:rsidP="009A06C8">
            <w:pPr>
              <w:pStyle w:val="TableHead0"/>
            </w:pPr>
            <w:r w:rsidRPr="00B35C2B">
              <w:t>Role</w:t>
            </w:r>
          </w:p>
        </w:tc>
      </w:tr>
      <w:tr w:rsidR="00052DE4" w:rsidRPr="00B35C2B" w14:paraId="67F87F79" w14:textId="77777777" w:rsidTr="004077A4">
        <w:trPr>
          <w:cnfStyle w:val="000000100000" w:firstRow="0" w:lastRow="0" w:firstColumn="0" w:lastColumn="0" w:oddVBand="0" w:evenVBand="0" w:oddHBand="1" w:evenHBand="0" w:firstRowFirstColumn="0" w:firstRowLastColumn="0" w:lastRowFirstColumn="0" w:lastRowLastColumn="0"/>
          <w:cantSplit/>
          <w:trHeight w:val="387"/>
        </w:trPr>
        <w:tc>
          <w:tcPr>
            <w:tcW w:w="1800" w:type="dxa"/>
          </w:tcPr>
          <w:p w14:paraId="763FACFC" w14:textId="5FB0AC18" w:rsidR="00052DE4" w:rsidRPr="008C0119" w:rsidRDefault="008C0119" w:rsidP="009331A2">
            <w:pPr>
              <w:pStyle w:val="TableText"/>
              <w:rPr>
                <w:lang w:val="en-US"/>
              </w:rPr>
            </w:pPr>
            <w:r>
              <w:t>Dominika Brejchova</w:t>
            </w:r>
          </w:p>
        </w:tc>
        <w:tc>
          <w:tcPr>
            <w:tcW w:w="2808" w:type="dxa"/>
          </w:tcPr>
          <w:p w14:paraId="03DC289A" w14:textId="77777777" w:rsidR="00052DE4" w:rsidRPr="00B35C2B" w:rsidRDefault="00052DE4" w:rsidP="00F5383E">
            <w:pPr>
              <w:pStyle w:val="TableText"/>
              <w:rPr>
                <w:rStyle w:val="Hypertextovodkaz"/>
              </w:rPr>
            </w:pPr>
          </w:p>
        </w:tc>
        <w:tc>
          <w:tcPr>
            <w:tcW w:w="1710" w:type="dxa"/>
          </w:tcPr>
          <w:p w14:paraId="300E4289" w14:textId="77777777" w:rsidR="00052DE4" w:rsidRPr="00B35C2B" w:rsidRDefault="00052DE4" w:rsidP="009331A2">
            <w:pPr>
              <w:pStyle w:val="TableText"/>
            </w:pPr>
          </w:p>
        </w:tc>
        <w:tc>
          <w:tcPr>
            <w:tcW w:w="3510" w:type="dxa"/>
          </w:tcPr>
          <w:p w14:paraId="2E1B4A27" w14:textId="77777777" w:rsidR="00052DE4" w:rsidRPr="00B35C2B" w:rsidRDefault="00D23268" w:rsidP="00A4259E">
            <w:pPr>
              <w:pStyle w:val="TableText"/>
            </w:pPr>
            <w:r w:rsidRPr="00B35C2B">
              <w:t>Hlavní vývojář</w:t>
            </w:r>
          </w:p>
        </w:tc>
      </w:tr>
      <w:tr w:rsidR="00052DE4" w:rsidRPr="00B35C2B" w14:paraId="491C963C" w14:textId="77777777" w:rsidTr="004077A4">
        <w:trPr>
          <w:cnfStyle w:val="000000010000" w:firstRow="0" w:lastRow="0" w:firstColumn="0" w:lastColumn="0" w:oddVBand="0" w:evenVBand="0" w:oddHBand="0" w:evenHBand="1" w:firstRowFirstColumn="0" w:firstRowLastColumn="0" w:lastRowFirstColumn="0" w:lastRowLastColumn="0"/>
          <w:cantSplit/>
          <w:trHeight w:val="374"/>
        </w:trPr>
        <w:tc>
          <w:tcPr>
            <w:tcW w:w="1800" w:type="dxa"/>
            <w:tcBorders>
              <w:top w:val="single" w:sz="4" w:space="0" w:color="auto"/>
              <w:bottom w:val="single" w:sz="18" w:space="0" w:color="auto"/>
            </w:tcBorders>
          </w:tcPr>
          <w:p w14:paraId="433F45D5" w14:textId="1EDEB30B" w:rsidR="00052DE4" w:rsidRPr="00B35C2B" w:rsidRDefault="008C0119" w:rsidP="009331A2">
            <w:pPr>
              <w:pStyle w:val="TableText"/>
            </w:pPr>
            <w:r>
              <w:t>David Sokola</w:t>
            </w:r>
          </w:p>
        </w:tc>
        <w:tc>
          <w:tcPr>
            <w:tcW w:w="2808" w:type="dxa"/>
            <w:tcBorders>
              <w:top w:val="single" w:sz="4" w:space="0" w:color="auto"/>
              <w:bottom w:val="single" w:sz="18" w:space="0" w:color="auto"/>
            </w:tcBorders>
          </w:tcPr>
          <w:p w14:paraId="6D66E666" w14:textId="77777777" w:rsidR="00052DE4" w:rsidRPr="00B35C2B" w:rsidRDefault="00052DE4" w:rsidP="003048B7">
            <w:pPr>
              <w:pStyle w:val="TableText"/>
            </w:pPr>
          </w:p>
        </w:tc>
        <w:tc>
          <w:tcPr>
            <w:tcW w:w="1710" w:type="dxa"/>
            <w:tcBorders>
              <w:top w:val="single" w:sz="4" w:space="0" w:color="auto"/>
              <w:bottom w:val="single" w:sz="18" w:space="0" w:color="auto"/>
            </w:tcBorders>
          </w:tcPr>
          <w:p w14:paraId="1FA1D815" w14:textId="77777777" w:rsidR="00052DE4" w:rsidRPr="00B35C2B" w:rsidRDefault="00052DE4" w:rsidP="009331A2">
            <w:pPr>
              <w:pStyle w:val="TableText"/>
            </w:pPr>
          </w:p>
        </w:tc>
        <w:tc>
          <w:tcPr>
            <w:tcW w:w="3510" w:type="dxa"/>
            <w:tcBorders>
              <w:top w:val="single" w:sz="4" w:space="0" w:color="auto"/>
              <w:bottom w:val="single" w:sz="18" w:space="0" w:color="auto"/>
            </w:tcBorders>
          </w:tcPr>
          <w:p w14:paraId="1EEB6F61" w14:textId="62BED936" w:rsidR="00052DE4" w:rsidRPr="00B35C2B" w:rsidRDefault="008C0119" w:rsidP="009331A2">
            <w:pPr>
              <w:pStyle w:val="TableText"/>
            </w:pPr>
            <w:r>
              <w:t>Technická podpora</w:t>
            </w:r>
          </w:p>
        </w:tc>
      </w:tr>
    </w:tbl>
    <w:p w14:paraId="68BC45E6" w14:textId="77777777" w:rsidR="00E154A9" w:rsidRPr="00B35C2B" w:rsidRDefault="00E154A9" w:rsidP="003D4B21">
      <w:pPr>
        <w:pStyle w:val="Zkladntext"/>
      </w:pPr>
    </w:p>
    <w:p w14:paraId="19D27B0C" w14:textId="77777777" w:rsidR="004D04A9" w:rsidRPr="00B35C2B" w:rsidRDefault="004D04A9" w:rsidP="00F631D0">
      <w:pPr>
        <w:pStyle w:val="Nadpis2"/>
        <w:rPr>
          <w:rStyle w:val="Nadpis1Char"/>
        </w:rPr>
      </w:pPr>
      <w:bookmarkStart w:id="11" w:name="_Toc191807351"/>
      <w:r w:rsidRPr="00B35C2B">
        <w:t>Odkazy</w:t>
      </w:r>
      <w:bookmarkEnd w:id="11"/>
      <w:r w:rsidRPr="00B35C2B">
        <w:t xml:space="preserve"> </w:t>
      </w:r>
    </w:p>
    <w:p w14:paraId="3AC743D1" w14:textId="77777777" w:rsidR="006E5ACD" w:rsidRPr="00B35C2B" w:rsidRDefault="006E5ACD" w:rsidP="006B5896">
      <w:pPr>
        <w:pStyle w:val="Instruction"/>
      </w:pPr>
      <w:r w:rsidRPr="00B35C2B">
        <w:t>Nahraďte níže uvedené ukázky relevantními odkazy pro instalační prostředí.</w:t>
      </w:r>
    </w:p>
    <w:tbl>
      <w:tblPr>
        <w:tblStyle w:val="Atkins"/>
        <w:tblW w:w="0" w:type="auto"/>
        <w:jc w:val="left"/>
        <w:tblLook w:val="04A0" w:firstRow="1" w:lastRow="0" w:firstColumn="1" w:lastColumn="0" w:noHBand="0" w:noVBand="1"/>
      </w:tblPr>
      <w:tblGrid>
        <w:gridCol w:w="2959"/>
        <w:gridCol w:w="4604"/>
        <w:gridCol w:w="2517"/>
      </w:tblGrid>
      <w:tr w:rsidR="00D62761" w:rsidRPr="00B35C2B" w14:paraId="567534BA" w14:textId="77777777" w:rsidTr="00D62761">
        <w:trPr>
          <w:cnfStyle w:val="100000000000" w:firstRow="1" w:lastRow="0" w:firstColumn="0" w:lastColumn="0" w:oddVBand="0" w:evenVBand="0" w:oddHBand="0" w:evenHBand="0" w:firstRowFirstColumn="0" w:firstRowLastColumn="0" w:lastRowFirstColumn="0" w:lastRowLastColumn="0"/>
          <w:cantSplit/>
          <w:trHeight w:val="317"/>
          <w:tblHeader/>
          <w:jc w:val="left"/>
        </w:trPr>
        <w:tc>
          <w:tcPr>
            <w:tcW w:w="3009" w:type="dxa"/>
          </w:tcPr>
          <w:p w14:paraId="09817535" w14:textId="77777777" w:rsidR="00D62761" w:rsidRPr="00B35C2B" w:rsidRDefault="00D62761" w:rsidP="009A06C8">
            <w:pPr>
              <w:pStyle w:val="TableHead0"/>
            </w:pPr>
            <w:r w:rsidRPr="00B35C2B">
              <w:t>Referenční číslo</w:t>
            </w:r>
          </w:p>
        </w:tc>
        <w:tc>
          <w:tcPr>
            <w:tcW w:w="4694" w:type="dxa"/>
          </w:tcPr>
          <w:p w14:paraId="467A2248" w14:textId="77777777" w:rsidR="00D62761" w:rsidRPr="00B35C2B" w:rsidRDefault="00D62761" w:rsidP="009A06C8">
            <w:pPr>
              <w:pStyle w:val="TableHead0"/>
            </w:pPr>
            <w:r w:rsidRPr="00B35C2B">
              <w:t>Dokument</w:t>
            </w:r>
          </w:p>
        </w:tc>
        <w:tc>
          <w:tcPr>
            <w:tcW w:w="2551" w:type="dxa"/>
          </w:tcPr>
          <w:p w14:paraId="56820E8E" w14:textId="77777777" w:rsidR="00D62761" w:rsidRPr="00B35C2B" w:rsidRDefault="00D62761" w:rsidP="009A06C8">
            <w:pPr>
              <w:pStyle w:val="TableHead0"/>
            </w:pPr>
            <w:r w:rsidRPr="00B35C2B">
              <w:t>Autor(é)</w:t>
            </w:r>
          </w:p>
        </w:tc>
      </w:tr>
      <w:tr w:rsidR="00D62761" w:rsidRPr="00B35C2B" w14:paraId="4CD52067" w14:textId="77777777" w:rsidTr="00D62761">
        <w:trPr>
          <w:cnfStyle w:val="000000100000" w:firstRow="0" w:lastRow="0" w:firstColumn="0" w:lastColumn="0" w:oddVBand="0" w:evenVBand="0" w:oddHBand="1" w:evenHBand="0" w:firstRowFirstColumn="0" w:firstRowLastColumn="0" w:lastRowFirstColumn="0" w:lastRowLastColumn="0"/>
          <w:cantSplit/>
          <w:trHeight w:val="349"/>
          <w:jc w:val="left"/>
        </w:trPr>
        <w:tc>
          <w:tcPr>
            <w:tcW w:w="3009" w:type="dxa"/>
          </w:tcPr>
          <w:p w14:paraId="6974A6EC" w14:textId="77777777" w:rsidR="00D62761" w:rsidRPr="00B35C2B" w:rsidRDefault="00D62761" w:rsidP="009331A2">
            <w:pPr>
              <w:pStyle w:val="TableText"/>
            </w:pPr>
            <w:r w:rsidRPr="00B35C2B">
              <w:t>ODKAZ 1</w:t>
            </w:r>
          </w:p>
        </w:tc>
        <w:tc>
          <w:tcPr>
            <w:tcW w:w="4694" w:type="dxa"/>
          </w:tcPr>
          <w:p w14:paraId="3B34A665" w14:textId="77777777" w:rsidR="00D62761" w:rsidRPr="00B35C2B" w:rsidRDefault="006531CF" w:rsidP="009331A2">
            <w:pPr>
              <w:pStyle w:val="TableText"/>
            </w:pPr>
            <w:hyperlink r:id="rId20" w:history="1">
              <w:r w:rsidR="00D23268" w:rsidRPr="00B35C2B">
                <w:rPr>
                  <w:rStyle w:val="Hypertextovodkaz"/>
                </w:rPr>
                <w:t xml:space="preserve">Stáhnout sadu nástrojů WCF RIA </w:t>
              </w:r>
              <w:proofErr w:type="spellStart"/>
              <w:r w:rsidR="00D23268" w:rsidRPr="00B35C2B">
                <w:rPr>
                  <w:rStyle w:val="Hypertextovodkaz"/>
                </w:rPr>
                <w:t>Services</w:t>
              </w:r>
              <w:proofErr w:type="spellEnd"/>
              <w:r w:rsidR="00D23268" w:rsidRPr="00B35C2B">
                <w:rPr>
                  <w:rStyle w:val="Hypertextovodkaz"/>
                </w:rPr>
                <w:t xml:space="preserve"> </w:t>
              </w:r>
              <w:proofErr w:type="spellStart"/>
              <w:r w:rsidR="00D23268" w:rsidRPr="00B35C2B">
                <w:rPr>
                  <w:rStyle w:val="Hypertextovodkaz"/>
                </w:rPr>
                <w:t>Toolkit</w:t>
              </w:r>
              <w:proofErr w:type="spellEnd"/>
              <w:r w:rsidR="00D23268" w:rsidRPr="00B35C2B">
                <w:rPr>
                  <w:rStyle w:val="Hypertextovodkaz"/>
                </w:rPr>
                <w:t>, květen 2010</w:t>
              </w:r>
            </w:hyperlink>
          </w:p>
        </w:tc>
        <w:tc>
          <w:tcPr>
            <w:tcW w:w="2551" w:type="dxa"/>
          </w:tcPr>
          <w:p w14:paraId="6DE0316D" w14:textId="77777777" w:rsidR="00D62761" w:rsidRPr="00B35C2B" w:rsidRDefault="00D62761" w:rsidP="009331A2">
            <w:pPr>
              <w:pStyle w:val="TableText"/>
            </w:pPr>
            <w:r w:rsidRPr="00B35C2B">
              <w:t>Společnost Microsoft</w:t>
            </w:r>
          </w:p>
        </w:tc>
      </w:tr>
      <w:tr w:rsidR="00D62761" w:rsidRPr="00B35C2B" w14:paraId="42A79775" w14:textId="77777777" w:rsidTr="009D08D6">
        <w:trPr>
          <w:cnfStyle w:val="000000010000" w:firstRow="0" w:lastRow="0" w:firstColumn="0" w:lastColumn="0" w:oddVBand="0" w:evenVBand="0" w:oddHBand="0" w:evenHBand="1" w:firstRowFirstColumn="0" w:firstRowLastColumn="0" w:lastRowFirstColumn="0" w:lastRowLastColumn="0"/>
          <w:cantSplit/>
          <w:trHeight w:val="349"/>
          <w:jc w:val="left"/>
        </w:trPr>
        <w:tc>
          <w:tcPr>
            <w:tcW w:w="3009" w:type="dxa"/>
            <w:tcBorders>
              <w:top w:val="single" w:sz="4" w:space="0" w:color="auto"/>
            </w:tcBorders>
          </w:tcPr>
          <w:p w14:paraId="2748E85C" w14:textId="77777777" w:rsidR="00D62761" w:rsidRPr="00B35C2B" w:rsidRDefault="00CA7C0A" w:rsidP="009331A2">
            <w:pPr>
              <w:pStyle w:val="TableText"/>
            </w:pPr>
            <w:r w:rsidRPr="00B35C2B">
              <w:t>ODKAZ 2</w:t>
            </w:r>
          </w:p>
        </w:tc>
        <w:tc>
          <w:tcPr>
            <w:tcW w:w="4694" w:type="dxa"/>
            <w:tcBorders>
              <w:top w:val="single" w:sz="4" w:space="0" w:color="auto"/>
            </w:tcBorders>
          </w:tcPr>
          <w:p w14:paraId="3306DC34" w14:textId="77777777" w:rsidR="00D62761" w:rsidRPr="00B35C2B" w:rsidRDefault="006531CF" w:rsidP="008A0CC4">
            <w:pPr>
              <w:pStyle w:val="TableText"/>
            </w:pPr>
            <w:hyperlink r:id="rId21" w:history="1">
              <w:r w:rsidR="008A0CC4" w:rsidRPr="00B35C2B">
                <w:rPr>
                  <w:rStyle w:val="Hypertextovodkaz"/>
                </w:rPr>
                <w:t>Postupy: Instalace SQL Server 2008 R2 (instalační program)</w:t>
              </w:r>
            </w:hyperlink>
          </w:p>
        </w:tc>
        <w:tc>
          <w:tcPr>
            <w:tcW w:w="2551" w:type="dxa"/>
            <w:tcBorders>
              <w:top w:val="single" w:sz="4" w:space="0" w:color="auto"/>
            </w:tcBorders>
          </w:tcPr>
          <w:p w14:paraId="293A7502" w14:textId="77777777" w:rsidR="00D62761" w:rsidRPr="00B35C2B" w:rsidRDefault="00CA7C0A" w:rsidP="009331A2">
            <w:pPr>
              <w:pStyle w:val="TableText"/>
            </w:pPr>
            <w:r w:rsidRPr="00B35C2B">
              <w:t>Společnost Microsoft</w:t>
            </w:r>
          </w:p>
        </w:tc>
      </w:tr>
      <w:tr w:rsidR="009D08D6" w:rsidRPr="00B35C2B" w14:paraId="412A92BE" w14:textId="77777777" w:rsidTr="00D62761">
        <w:trPr>
          <w:cnfStyle w:val="000000100000" w:firstRow="0" w:lastRow="0" w:firstColumn="0" w:lastColumn="0" w:oddVBand="0" w:evenVBand="0" w:oddHBand="1" w:evenHBand="0" w:firstRowFirstColumn="0" w:firstRowLastColumn="0" w:lastRowFirstColumn="0" w:lastRowLastColumn="0"/>
          <w:cantSplit/>
          <w:trHeight w:val="349"/>
          <w:jc w:val="left"/>
        </w:trPr>
        <w:tc>
          <w:tcPr>
            <w:tcW w:w="3009" w:type="dxa"/>
            <w:tcBorders>
              <w:top w:val="single" w:sz="4" w:space="0" w:color="auto"/>
              <w:bottom w:val="single" w:sz="18" w:space="0" w:color="auto"/>
            </w:tcBorders>
          </w:tcPr>
          <w:p w14:paraId="326A3327" w14:textId="77777777" w:rsidR="009D08D6" w:rsidRPr="00B35C2B" w:rsidRDefault="009D08D6" w:rsidP="009331A2">
            <w:pPr>
              <w:pStyle w:val="TableText"/>
            </w:pPr>
            <w:r w:rsidRPr="00B35C2B">
              <w:t>ODKAZ 3</w:t>
            </w:r>
          </w:p>
        </w:tc>
        <w:tc>
          <w:tcPr>
            <w:tcW w:w="4694" w:type="dxa"/>
            <w:tcBorders>
              <w:top w:val="single" w:sz="4" w:space="0" w:color="auto"/>
              <w:bottom w:val="single" w:sz="18" w:space="0" w:color="auto"/>
            </w:tcBorders>
          </w:tcPr>
          <w:p w14:paraId="2F393C3B" w14:textId="77777777" w:rsidR="009D08D6" w:rsidRPr="00B35C2B" w:rsidRDefault="006531CF" w:rsidP="008A0CC4">
            <w:pPr>
              <w:pStyle w:val="TableText"/>
            </w:pPr>
            <w:hyperlink r:id="rId22" w:history="1">
              <w:r w:rsidR="009D08D6" w:rsidRPr="00B35C2B">
                <w:rPr>
                  <w:rStyle w:val="Hypertextovodkaz"/>
                </w:rPr>
                <w:t>Microsoft .NET Framework 4 (samostatný instalační program)</w:t>
              </w:r>
            </w:hyperlink>
          </w:p>
        </w:tc>
        <w:tc>
          <w:tcPr>
            <w:tcW w:w="2551" w:type="dxa"/>
            <w:tcBorders>
              <w:top w:val="single" w:sz="4" w:space="0" w:color="auto"/>
              <w:bottom w:val="single" w:sz="18" w:space="0" w:color="auto"/>
            </w:tcBorders>
          </w:tcPr>
          <w:p w14:paraId="41C86DD6" w14:textId="77777777" w:rsidR="009D08D6" w:rsidRPr="00B35C2B" w:rsidRDefault="009D08D6" w:rsidP="009331A2">
            <w:pPr>
              <w:pStyle w:val="TableText"/>
            </w:pPr>
            <w:r w:rsidRPr="00B35C2B">
              <w:t>Společnost Microsoft</w:t>
            </w:r>
          </w:p>
        </w:tc>
      </w:tr>
    </w:tbl>
    <w:p w14:paraId="194C615C" w14:textId="77777777" w:rsidR="00EA1A25" w:rsidRPr="00B35C2B" w:rsidRDefault="00EA1A25" w:rsidP="00F631D0">
      <w:pPr>
        <w:pStyle w:val="Zkladntext"/>
      </w:pPr>
    </w:p>
    <w:p w14:paraId="223FD433" w14:textId="77777777" w:rsidR="004D04A9" w:rsidRPr="00B35C2B" w:rsidRDefault="004D04A9" w:rsidP="00F631D0">
      <w:pPr>
        <w:pStyle w:val="Nadpis2"/>
      </w:pPr>
      <w:bookmarkStart w:id="12" w:name="_Toc191807352"/>
      <w:r w:rsidRPr="00B35C2B">
        <w:lastRenderedPageBreak/>
        <w:t>Definice, akronymy a zkratky</w:t>
      </w:r>
      <w:bookmarkEnd w:id="12"/>
    </w:p>
    <w:tbl>
      <w:tblPr>
        <w:tblStyle w:val="Atkins"/>
        <w:tblW w:w="0" w:type="auto"/>
        <w:tblLook w:val="04A0" w:firstRow="1" w:lastRow="0" w:firstColumn="1" w:lastColumn="0" w:noHBand="0" w:noVBand="1"/>
      </w:tblPr>
      <w:tblGrid>
        <w:gridCol w:w="3022"/>
        <w:gridCol w:w="7058"/>
      </w:tblGrid>
      <w:tr w:rsidR="00EA1A25" w:rsidRPr="00B35C2B" w14:paraId="50DB8443" w14:textId="77777777" w:rsidTr="003048B7">
        <w:trPr>
          <w:cnfStyle w:val="100000000000" w:firstRow="1" w:lastRow="0" w:firstColumn="0" w:lastColumn="0" w:oddVBand="0" w:evenVBand="0" w:oddHBand="0" w:evenHBand="0" w:firstRowFirstColumn="0" w:firstRowLastColumn="0" w:lastRowFirstColumn="0" w:lastRowLastColumn="0"/>
          <w:cantSplit/>
          <w:tblHeader/>
        </w:trPr>
        <w:tc>
          <w:tcPr>
            <w:tcW w:w="3078" w:type="dxa"/>
          </w:tcPr>
          <w:p w14:paraId="05BC70D6" w14:textId="77777777" w:rsidR="00EA1A25" w:rsidRPr="00B35C2B" w:rsidRDefault="00EA1A25" w:rsidP="009A06C8">
            <w:pPr>
              <w:pStyle w:val="TableHead0"/>
            </w:pPr>
            <w:r w:rsidRPr="00B35C2B">
              <w:t>Semestr</w:t>
            </w:r>
          </w:p>
        </w:tc>
        <w:tc>
          <w:tcPr>
            <w:tcW w:w="7218" w:type="dxa"/>
          </w:tcPr>
          <w:p w14:paraId="29418016" w14:textId="77777777" w:rsidR="00EA1A25" w:rsidRPr="00B35C2B" w:rsidRDefault="00EA1A25" w:rsidP="009A06C8">
            <w:pPr>
              <w:pStyle w:val="TableHead0"/>
            </w:pPr>
            <w:r w:rsidRPr="00B35C2B">
              <w:t>Definice</w:t>
            </w:r>
          </w:p>
        </w:tc>
      </w:tr>
      <w:tr w:rsidR="00EA1A25" w:rsidRPr="00B35C2B" w14:paraId="690885EB" w14:textId="77777777" w:rsidTr="003048B7">
        <w:trPr>
          <w:cnfStyle w:val="000000100000" w:firstRow="0" w:lastRow="0" w:firstColumn="0" w:lastColumn="0" w:oddVBand="0" w:evenVBand="0" w:oddHBand="1" w:evenHBand="0" w:firstRowFirstColumn="0" w:firstRowLastColumn="0" w:lastRowFirstColumn="0" w:lastRowLastColumn="0"/>
          <w:cantSplit/>
        </w:trPr>
        <w:tc>
          <w:tcPr>
            <w:tcW w:w="3078" w:type="dxa"/>
          </w:tcPr>
          <w:p w14:paraId="106DE7FE" w14:textId="77777777" w:rsidR="00EA1A25" w:rsidRPr="00B35C2B" w:rsidRDefault="00EA1A25" w:rsidP="009331A2">
            <w:pPr>
              <w:pStyle w:val="TableText"/>
            </w:pPr>
            <w:r w:rsidRPr="00B35C2B">
              <w:t>Správce</w:t>
            </w:r>
          </w:p>
        </w:tc>
        <w:tc>
          <w:tcPr>
            <w:tcW w:w="7218" w:type="dxa"/>
          </w:tcPr>
          <w:p w14:paraId="6369B318" w14:textId="5DE8537C" w:rsidR="00EA1A25" w:rsidRPr="00B35C2B" w:rsidRDefault="000A27EA" w:rsidP="000A27EA">
            <w:pPr>
              <w:pStyle w:val="TableText"/>
            </w:pPr>
            <w:r w:rsidRPr="00B35C2B">
              <w:t xml:space="preserve">Jedná se o kohokoli z klienta, kterému byla udělena oprávnění správce v </w:t>
            </w:r>
            <w:r w:rsidR="00531223" w:rsidRPr="00B35C2B">
              <w:fldChar w:fldCharType="begin"/>
            </w:r>
            <w:r w:rsidR="005F56B7" w:rsidRPr="00B35C2B">
              <w:instrText xml:space="preserve">ref  proj  \* MERGEFORMAT </w:instrText>
            </w:r>
            <w:r w:rsidR="00531223" w:rsidRPr="00B35C2B">
              <w:fldChar w:fldCharType="separate"/>
            </w:r>
            <w:r w:rsidR="00D01920">
              <w:rPr>
                <w:b/>
                <w:bCs/>
              </w:rPr>
              <w:t>Chyba! Nenalezen zdroj odkazů.</w:t>
            </w:r>
            <w:r w:rsidR="00531223" w:rsidRPr="00B35C2B">
              <w:fldChar w:fldCharType="end"/>
            </w:r>
            <w:r w:rsidR="00EA1A25" w:rsidRPr="00B35C2B">
              <w:t>.</w:t>
            </w:r>
          </w:p>
        </w:tc>
      </w:tr>
      <w:tr w:rsidR="00D62761" w:rsidRPr="00B35C2B" w14:paraId="075C04DA" w14:textId="77777777" w:rsidTr="003048B7">
        <w:trPr>
          <w:cnfStyle w:val="000000010000" w:firstRow="0" w:lastRow="0" w:firstColumn="0" w:lastColumn="0" w:oddVBand="0" w:evenVBand="0" w:oddHBand="0" w:evenHBand="1" w:firstRowFirstColumn="0" w:firstRowLastColumn="0" w:lastRowFirstColumn="0" w:lastRowLastColumn="0"/>
          <w:cantSplit/>
        </w:trPr>
        <w:tc>
          <w:tcPr>
            <w:tcW w:w="3078" w:type="dxa"/>
            <w:tcBorders>
              <w:top w:val="single" w:sz="4" w:space="0" w:color="auto"/>
              <w:bottom w:val="single" w:sz="18" w:space="0" w:color="auto"/>
            </w:tcBorders>
          </w:tcPr>
          <w:p w14:paraId="07067F49" w14:textId="77777777" w:rsidR="00D62761" w:rsidRPr="00B35C2B" w:rsidRDefault="00D62761" w:rsidP="00803591">
            <w:pPr>
              <w:pStyle w:val="TableText"/>
            </w:pPr>
            <w:r w:rsidRPr="00B35C2B">
              <w:t>IIS 7</w:t>
            </w:r>
          </w:p>
        </w:tc>
        <w:tc>
          <w:tcPr>
            <w:tcW w:w="7218" w:type="dxa"/>
            <w:tcBorders>
              <w:top w:val="single" w:sz="4" w:space="0" w:color="auto"/>
              <w:bottom w:val="single" w:sz="18" w:space="0" w:color="auto"/>
            </w:tcBorders>
          </w:tcPr>
          <w:p w14:paraId="1F4DD11D" w14:textId="77777777" w:rsidR="00D62761" w:rsidRPr="00B35C2B" w:rsidRDefault="00D62761" w:rsidP="000A27EA">
            <w:pPr>
              <w:pStyle w:val="TableText"/>
            </w:pPr>
            <w:r w:rsidRPr="00B35C2B">
              <w:t xml:space="preserve">Microsoft Internet </w:t>
            </w:r>
            <w:proofErr w:type="spellStart"/>
            <w:r w:rsidRPr="00B35C2B">
              <w:t>Information</w:t>
            </w:r>
            <w:proofErr w:type="spellEnd"/>
            <w:r w:rsidRPr="00B35C2B">
              <w:t xml:space="preserve"> Server 7</w:t>
            </w:r>
          </w:p>
        </w:tc>
      </w:tr>
    </w:tbl>
    <w:p w14:paraId="7032E553" w14:textId="77777777" w:rsidR="00B86428" w:rsidRPr="00B35C2B" w:rsidRDefault="00B86428" w:rsidP="0094061C">
      <w:pPr>
        <w:pStyle w:val="Zkladntext"/>
      </w:pPr>
    </w:p>
    <w:p w14:paraId="6B94A1F4" w14:textId="77777777" w:rsidR="0094061C" w:rsidRPr="00B35C2B" w:rsidRDefault="0094061C" w:rsidP="0094061C">
      <w:pPr>
        <w:pStyle w:val="Zkladntext"/>
      </w:pPr>
    </w:p>
    <w:p w14:paraId="4015F0C5" w14:textId="77777777" w:rsidR="0094061C" w:rsidRPr="00B35C2B" w:rsidRDefault="0094061C" w:rsidP="0094061C">
      <w:pPr>
        <w:pStyle w:val="Zkladntext"/>
        <w:sectPr w:rsidR="0094061C" w:rsidRPr="00B35C2B" w:rsidSect="00E730C3">
          <w:headerReference w:type="even" r:id="rId23"/>
          <w:headerReference w:type="default" r:id="rId24"/>
          <w:footerReference w:type="even" r:id="rId25"/>
          <w:footerReference w:type="default" r:id="rId26"/>
          <w:headerReference w:type="first" r:id="rId27"/>
          <w:footerReference w:type="first" r:id="rId28"/>
          <w:type w:val="oddPage"/>
          <w:pgSz w:w="12240" w:h="15840" w:code="1"/>
          <w:pgMar w:top="1080" w:right="1080" w:bottom="1080" w:left="1080" w:header="720" w:footer="720" w:gutter="0"/>
          <w:pgNumType w:start="1" w:chapStyle="1"/>
          <w:cols w:space="720"/>
          <w:titlePg/>
          <w:docGrid w:linePitch="360"/>
        </w:sectPr>
      </w:pPr>
    </w:p>
    <w:p w14:paraId="6C2D2424" w14:textId="244742B1" w:rsidR="009976BF" w:rsidRPr="00AD68CA" w:rsidRDefault="00C039C0">
      <w:pPr>
        <w:pStyle w:val="Nadpis1"/>
      </w:pPr>
      <w:bookmarkStart w:id="16" w:name="_Toc191807353"/>
      <w:r w:rsidRPr="00AD68CA">
        <w:lastRenderedPageBreak/>
        <w:t>Konfigurace HW</w:t>
      </w:r>
      <w:bookmarkEnd w:id="16"/>
    </w:p>
    <w:p w14:paraId="7060D5F4" w14:textId="707463C6" w:rsidR="00706357" w:rsidRDefault="00B35C2B" w:rsidP="00706357">
      <w:pPr>
        <w:pStyle w:val="Nadpis2"/>
      </w:pPr>
      <w:bookmarkStart w:id="17" w:name="_Toc191807354"/>
      <w:r w:rsidRPr="00AD68CA">
        <w:t>Raspberry PI</w:t>
      </w:r>
      <w:bookmarkEnd w:id="17"/>
    </w:p>
    <w:p w14:paraId="0342E760" w14:textId="2B64B9D1" w:rsidR="00030202" w:rsidRPr="00030202" w:rsidRDefault="006531CF" w:rsidP="00030202">
      <w:pPr>
        <w:pStyle w:val="Zkladntext"/>
      </w:pPr>
      <w:hyperlink r:id="rId29" w:history="1">
        <w:r w:rsidR="00030202" w:rsidRPr="002E3149">
          <w:rPr>
            <w:rStyle w:val="Hypertextovodkaz"/>
          </w:rPr>
          <w:t>https://www.raspberrypi.com/documentation/</w:t>
        </w:r>
      </w:hyperlink>
      <w:r w:rsidR="00030202">
        <w:t xml:space="preserve"> </w:t>
      </w:r>
    </w:p>
    <w:p w14:paraId="10ADBF68" w14:textId="7BDF8D78" w:rsidR="00B35C2B" w:rsidRDefault="00B84FEA" w:rsidP="005C309F">
      <w:pPr>
        <w:pStyle w:val="Nadpis3"/>
        <w:suppressLineNumbers/>
      </w:pPr>
      <w:r>
        <w:t xml:space="preserve">Raspberry </w:t>
      </w:r>
      <w:r w:rsidR="00ED7DAD">
        <w:t>PI 5, 8Gb</w:t>
      </w:r>
    </w:p>
    <w:p w14:paraId="5EFA73FD" w14:textId="344F57F7" w:rsidR="003B258D" w:rsidRPr="003B258D" w:rsidRDefault="003B258D" w:rsidP="003B258D">
      <w:pPr>
        <w:pStyle w:val="Zkladntext"/>
      </w:pPr>
      <w:r w:rsidRPr="003B258D">
        <w:t xml:space="preserve">Počítač Raspberry </w:t>
      </w:r>
      <w:proofErr w:type="spellStart"/>
      <w:r w:rsidRPr="003B258D">
        <w:t>Pi</w:t>
      </w:r>
      <w:proofErr w:type="spellEnd"/>
      <w:r w:rsidRPr="003B258D">
        <w:t xml:space="preserve"> 5 je vybaven 64bitovým čtyřjádrovým procesorem </w:t>
      </w:r>
      <w:proofErr w:type="spellStart"/>
      <w:r w:rsidRPr="003B258D">
        <w:t>Arm</w:t>
      </w:r>
      <w:proofErr w:type="spellEnd"/>
      <w:r w:rsidRPr="003B258D">
        <w:t xml:space="preserve"> Cortex-A76 s frekvencí 2,4 GHz. Přináší 2-3× vyšší výkon procesoru než Raspberry </w:t>
      </w:r>
      <w:proofErr w:type="spellStart"/>
      <w:r w:rsidRPr="003B258D">
        <w:t>Pi</w:t>
      </w:r>
      <w:proofErr w:type="spellEnd"/>
      <w:r w:rsidRPr="003B258D">
        <w:t xml:space="preserve"> 4 a výrazně posílenou 800MHz grafickou </w:t>
      </w:r>
      <w:proofErr w:type="spellStart"/>
      <w:r w:rsidRPr="003B258D">
        <w:t>VideoCore</w:t>
      </w:r>
      <w:proofErr w:type="spellEnd"/>
      <w:r w:rsidRPr="003B258D">
        <w:t xml:space="preserve"> VII. Zvládá dva 4Kp60 displeje připojené přes </w:t>
      </w:r>
      <w:proofErr w:type="spellStart"/>
      <w:r w:rsidRPr="003B258D">
        <w:t>microHDMI</w:t>
      </w:r>
      <w:proofErr w:type="spellEnd"/>
      <w:r w:rsidRPr="003B258D">
        <w:t xml:space="preserve"> a díky přepracovanému procesoru pro zpracování obrazu přidává i nejmodernější podporu kamer. </w:t>
      </w:r>
    </w:p>
    <w:p w14:paraId="4C22D6F8" w14:textId="4CF55EEF" w:rsidR="00AD68CA" w:rsidRPr="00AD68CA" w:rsidRDefault="00AD68CA" w:rsidP="00E4784F">
      <w:pPr>
        <w:pStyle w:val="Zkladntext"/>
        <w:numPr>
          <w:ilvl w:val="0"/>
          <w:numId w:val="12"/>
        </w:numPr>
        <w:suppressLineNumbers/>
      </w:pPr>
      <w:r w:rsidRPr="00AD68CA">
        <w:t xml:space="preserve">Raspberry </w:t>
      </w:r>
      <w:proofErr w:type="spellStart"/>
      <w:r w:rsidRPr="00AD68CA">
        <w:t>Pi</w:t>
      </w:r>
      <w:proofErr w:type="spellEnd"/>
      <w:r w:rsidRPr="00AD68CA">
        <w:t xml:space="preserve"> 5, verze 8Gb</w:t>
      </w:r>
    </w:p>
    <w:p w14:paraId="6F9DD39D" w14:textId="5C3E6E74" w:rsidR="00AD68CA" w:rsidRPr="00AD68CA" w:rsidRDefault="00AD68CA" w:rsidP="00E4784F">
      <w:pPr>
        <w:pStyle w:val="Zkladntext"/>
        <w:numPr>
          <w:ilvl w:val="0"/>
          <w:numId w:val="12"/>
        </w:numPr>
        <w:suppressLineNumbers/>
      </w:pPr>
      <w:r w:rsidRPr="00AD68CA">
        <w:t xml:space="preserve">MicroSD  32GB </w:t>
      </w:r>
      <w:proofErr w:type="spellStart"/>
      <w:r w:rsidRPr="00AD68CA">
        <w:t>Class</w:t>
      </w:r>
      <w:proofErr w:type="spellEnd"/>
      <w:r w:rsidRPr="00AD68CA">
        <w:t xml:space="preserve"> 10</w:t>
      </w:r>
    </w:p>
    <w:p w14:paraId="14CC20FA" w14:textId="1CC3062E" w:rsidR="00AD68CA" w:rsidRPr="00AD68CA" w:rsidRDefault="00AD68CA" w:rsidP="00E4784F">
      <w:pPr>
        <w:pStyle w:val="Zkladntext"/>
        <w:numPr>
          <w:ilvl w:val="0"/>
          <w:numId w:val="12"/>
        </w:numPr>
        <w:suppressLineNumbers/>
      </w:pPr>
      <w:r w:rsidRPr="00AD68CA">
        <w:t>USB-C napájecí adaptér (5V/5A), originál příslušenství</w:t>
      </w:r>
    </w:p>
    <w:p w14:paraId="7619E2DF" w14:textId="4BA6A41C" w:rsidR="00AD68CA" w:rsidRPr="00AD68CA" w:rsidRDefault="00AD68CA" w:rsidP="00E4784F">
      <w:pPr>
        <w:pStyle w:val="Zkladntext"/>
        <w:numPr>
          <w:ilvl w:val="0"/>
          <w:numId w:val="12"/>
        </w:numPr>
        <w:suppressLineNumbers/>
      </w:pPr>
      <w:r w:rsidRPr="00AD68CA">
        <w:t>Klávesnice a myš (USB/Bluetooth)</w:t>
      </w:r>
      <w:r>
        <w:t>, originál příslušenství</w:t>
      </w:r>
    </w:p>
    <w:p w14:paraId="5A216CDC" w14:textId="104FC600" w:rsidR="00AD68CA" w:rsidRPr="00AD68CA" w:rsidRDefault="00AD68CA" w:rsidP="00E4784F">
      <w:pPr>
        <w:pStyle w:val="Zkladntext"/>
        <w:numPr>
          <w:ilvl w:val="0"/>
          <w:numId w:val="12"/>
        </w:numPr>
        <w:suppressLineNumbers/>
      </w:pPr>
      <w:r w:rsidRPr="00AD68CA">
        <w:t>Monitor s HDMI vstupem</w:t>
      </w:r>
      <w:r>
        <w:t>, pozor nutné</w:t>
      </w:r>
      <w:r w:rsidRPr="00AD68CA">
        <w:t xml:space="preserve"> </w:t>
      </w:r>
      <w:proofErr w:type="spellStart"/>
      <w:r w:rsidRPr="00AD68CA">
        <w:t>micro</w:t>
      </w:r>
      <w:proofErr w:type="spellEnd"/>
      <w:r w:rsidRPr="00AD68CA">
        <w:t xml:space="preserve">-HDMI </w:t>
      </w:r>
      <w:proofErr w:type="spellStart"/>
      <w:r w:rsidRPr="00AD68CA">
        <w:t>ka</w:t>
      </w:r>
      <w:r w:rsidR="00E016B5">
        <w:t>be</w:t>
      </w:r>
      <w:r>
        <w:t>al</w:t>
      </w:r>
      <w:proofErr w:type="spellEnd"/>
      <w:r>
        <w:t xml:space="preserve"> pro připojení</w:t>
      </w:r>
    </w:p>
    <w:p w14:paraId="26DEF8F9" w14:textId="0587B227" w:rsidR="00AD68CA" w:rsidRDefault="00AD68CA" w:rsidP="00E4784F">
      <w:pPr>
        <w:pStyle w:val="Zkladntext"/>
        <w:numPr>
          <w:ilvl w:val="0"/>
          <w:numId w:val="12"/>
        </w:numPr>
        <w:suppressLineNumbers/>
      </w:pPr>
      <w:r w:rsidRPr="00AD68CA">
        <w:t>Síťové připojení Wi-Fi nebo Ethernet kabel</w:t>
      </w:r>
      <w:r>
        <w:t>, pro ETHERNET kabel proběhne instalace Raspbian automaticky</w:t>
      </w:r>
    </w:p>
    <w:p w14:paraId="34D12D4C" w14:textId="18323AB8" w:rsidR="009C6FD0" w:rsidRPr="00AD68CA" w:rsidRDefault="009C6FD0" w:rsidP="005C309F">
      <w:pPr>
        <w:pStyle w:val="Zkladntext"/>
        <w:suppressLineNumbers/>
        <w:jc w:val="center"/>
      </w:pPr>
      <w:r w:rsidRPr="009C6FD0">
        <w:rPr>
          <w:noProof/>
        </w:rPr>
        <w:drawing>
          <wp:inline distT="0" distB="0" distL="0" distR="0" wp14:anchorId="5A03620F" wp14:editId="5E73DD48">
            <wp:extent cx="2569559" cy="2160000"/>
            <wp:effectExtent l="38100" t="38100" r="97790" b="88265"/>
            <wp:docPr id="163395480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54807" name=""/>
                    <pic:cNvPicPr/>
                  </pic:nvPicPr>
                  <pic:blipFill>
                    <a:blip r:embed="rId30"/>
                    <a:stretch>
                      <a:fillRect/>
                    </a:stretch>
                  </pic:blipFill>
                  <pic:spPr>
                    <a:xfrm>
                      <a:off x="0" y="0"/>
                      <a:ext cx="2569559" cy="2160000"/>
                    </a:xfrm>
                    <a:prstGeom prst="rect">
                      <a:avLst/>
                    </a:prstGeom>
                    <a:effectLst>
                      <a:outerShdw blurRad="50800" dist="38100" dir="2700000" algn="tl" rotWithShape="0">
                        <a:prstClr val="black">
                          <a:alpha val="40000"/>
                        </a:prstClr>
                      </a:outerShdw>
                    </a:effectLst>
                  </pic:spPr>
                </pic:pic>
              </a:graphicData>
            </a:graphic>
          </wp:inline>
        </w:drawing>
      </w:r>
    </w:p>
    <w:p w14:paraId="1977F99D" w14:textId="77777777" w:rsidR="0092776C" w:rsidRDefault="0092776C" w:rsidP="0092776C">
      <w:pPr>
        <w:pStyle w:val="Nadpis3"/>
      </w:pPr>
      <w:r w:rsidRPr="0092776C">
        <w:t xml:space="preserve">Raspberry </w:t>
      </w:r>
      <w:proofErr w:type="spellStart"/>
      <w:r w:rsidRPr="0092776C">
        <w:t>Pi</w:t>
      </w:r>
      <w:proofErr w:type="spellEnd"/>
      <w:r w:rsidRPr="0092776C">
        <w:t xml:space="preserve"> AI HAT+ 26 TOPS</w:t>
      </w:r>
    </w:p>
    <w:p w14:paraId="55873B88" w14:textId="77777777" w:rsidR="00552959" w:rsidRPr="00552959" w:rsidRDefault="00552959" w:rsidP="00A052D3">
      <w:pPr>
        <w:pStyle w:val="Sekvenceakc"/>
        <w:rPr>
          <w:lang w:eastAsia="cs-CZ"/>
        </w:rPr>
      </w:pPr>
      <w:r w:rsidRPr="00552959">
        <w:rPr>
          <w:lang w:eastAsia="cs-CZ"/>
        </w:rPr>
        <w:t>Odpojte Raspberry Pi od napájení před zahájením instalace.</w:t>
      </w:r>
    </w:p>
    <w:p w14:paraId="53D09F59" w14:textId="05BFA7FF" w:rsidR="00552959" w:rsidRPr="00552959" w:rsidRDefault="00552959" w:rsidP="00A052D3">
      <w:pPr>
        <w:pStyle w:val="Sekvenceakc"/>
        <w:rPr>
          <w:lang w:eastAsia="cs-CZ"/>
        </w:rPr>
      </w:pPr>
      <w:r w:rsidRPr="00552959">
        <w:rPr>
          <w:lang w:eastAsia="cs-CZ"/>
        </w:rPr>
        <w:t>Pomocí čtyř dodaných šroubů připevněte distanční sloupky. Pevně zatlačte GPIO zásuvkovou lištu na piny GPIO na Raspberry Pi. Orientace nezáleží, pokud všechny piny správně zapadnou. Odpojte páskový kabel od AI Kitu a druhý konec vložte do PCIe portu Raspberry Pi. Zvedněte držák páskového kabelu z obou stran, poté vložte kabel tak, aby měděné kontakty směřovaly dovnitř směrem k USB portům. Jakmile je páskový kabel plně a rovnoměrně zasunut do PCIe portu, zatlačte držák dolů z obou stran, aby byl kabel pevně upevněn.</w:t>
      </w:r>
    </w:p>
    <w:p w14:paraId="057DFABE" w14:textId="258B51DD" w:rsidR="00552959" w:rsidRPr="00552959" w:rsidRDefault="00552959" w:rsidP="00A052D3">
      <w:pPr>
        <w:pStyle w:val="Sekvenceakc"/>
        <w:rPr>
          <w:lang w:eastAsia="cs-CZ"/>
        </w:rPr>
      </w:pPr>
      <w:r w:rsidRPr="00552959">
        <w:rPr>
          <w:lang w:eastAsia="cs-CZ"/>
        </w:rPr>
        <w:lastRenderedPageBreak/>
        <w:t>Umístěte AI Kit na distanční sloupky. Pomocí čtyř zbývajících šroubů jej pevně připevněte.</w:t>
      </w:r>
    </w:p>
    <w:p w14:paraId="4D090398" w14:textId="062A0965" w:rsidR="00552959" w:rsidRPr="00552959" w:rsidRDefault="00552959" w:rsidP="00A052D3">
      <w:pPr>
        <w:pStyle w:val="Sekvenceakc"/>
        <w:rPr>
          <w:lang w:eastAsia="cs-CZ"/>
        </w:rPr>
      </w:pPr>
      <w:r w:rsidRPr="00552959">
        <w:rPr>
          <w:lang w:eastAsia="cs-CZ"/>
        </w:rPr>
        <w:br/>
        <w:t>Vložte páskový kabel do slotu na AI Kitu. Zvedněte držák páskového kabelu z obou stran. Vložte kabel tak, aby měděné kontakty směřovaly nahoru. Jakmile je páskový kabel plně a rovnoměrně zasunut do portu, zatlačte držák dolů z obou stran, aby byl kabel pevně upevněn.</w:t>
      </w:r>
    </w:p>
    <w:p w14:paraId="6DDBBD60" w14:textId="77777777" w:rsidR="00552959" w:rsidRPr="00552959" w:rsidRDefault="00552959" w:rsidP="00A052D3">
      <w:pPr>
        <w:pStyle w:val="Sekvenceakc"/>
        <w:rPr>
          <w:rFonts w:ascii="Times New Roman" w:hAnsi="Times New Roman" w:cs="Times New Roman"/>
          <w:sz w:val="24"/>
          <w:szCs w:val="24"/>
          <w:lang w:eastAsia="cs-CZ"/>
        </w:rPr>
      </w:pPr>
      <w:r w:rsidRPr="00552959">
        <w:rPr>
          <w:lang w:eastAsia="cs-CZ"/>
        </w:rPr>
        <w:t xml:space="preserve">Tímto je instalace </w:t>
      </w:r>
      <w:r w:rsidRPr="00552959">
        <w:rPr>
          <w:rFonts w:ascii="Times New Roman" w:hAnsi="Times New Roman" w:cs="Times New Roman"/>
          <w:sz w:val="24"/>
          <w:szCs w:val="24"/>
          <w:lang w:eastAsia="cs-CZ"/>
        </w:rPr>
        <w:t>AI Kitu dokončena.</w:t>
      </w:r>
    </w:p>
    <w:p w14:paraId="2AEB4DED" w14:textId="77777777" w:rsidR="00552959" w:rsidRPr="00552959" w:rsidRDefault="00552959" w:rsidP="00552959">
      <w:pPr>
        <w:pStyle w:val="Zkladntext"/>
      </w:pPr>
    </w:p>
    <w:p w14:paraId="7BDFE189" w14:textId="773DD096" w:rsidR="00A11E20" w:rsidRDefault="006D7679" w:rsidP="005C309F">
      <w:pPr>
        <w:pStyle w:val="Zkladntext"/>
        <w:suppressLineNumbers/>
      </w:pPr>
      <w:r w:rsidRPr="006D7679">
        <w:t xml:space="preserve">Rozšiřující deska s vestavěným Hailo AI akcelerátorem pro Raspberry </w:t>
      </w:r>
      <w:proofErr w:type="spellStart"/>
      <w:r w:rsidRPr="006D7679">
        <w:t>Pi</w:t>
      </w:r>
      <w:proofErr w:type="spellEnd"/>
      <w:r w:rsidRPr="006D7679">
        <w:t xml:space="preserve"> 5. </w:t>
      </w:r>
    </w:p>
    <w:p w14:paraId="58E3A971" w14:textId="2FFF95D6" w:rsidR="00346275" w:rsidRDefault="00346275" w:rsidP="00E4784F">
      <w:pPr>
        <w:pStyle w:val="Zkladntext"/>
        <w:numPr>
          <w:ilvl w:val="0"/>
          <w:numId w:val="13"/>
        </w:numPr>
        <w:suppressLineNumbers/>
      </w:pPr>
      <w:r>
        <w:t>Akcelerátor, Neuronový</w:t>
      </w:r>
      <w:r w:rsidR="001B01EC">
        <w:t>,</w:t>
      </w:r>
      <w:r>
        <w:t xml:space="preserve"> síťový inference akcelerátor 26 </w:t>
      </w:r>
      <w:proofErr w:type="spellStart"/>
      <w:r>
        <w:t>tera</w:t>
      </w:r>
      <w:proofErr w:type="spellEnd"/>
      <w:r>
        <w:t>-operací za sekundu (TOPS)</w:t>
      </w:r>
    </w:p>
    <w:p w14:paraId="30E834C9" w14:textId="2768109A" w:rsidR="00346275" w:rsidRDefault="00346275" w:rsidP="00E4784F">
      <w:pPr>
        <w:pStyle w:val="Zkladntext"/>
        <w:numPr>
          <w:ilvl w:val="0"/>
          <w:numId w:val="13"/>
        </w:numPr>
        <w:suppressLineNumbers/>
      </w:pPr>
      <w:r>
        <w:t xml:space="preserve">Plně integrovaný do softwarového </w:t>
      </w:r>
      <w:proofErr w:type="spellStart"/>
      <w:r>
        <w:t>stacku</w:t>
      </w:r>
      <w:proofErr w:type="spellEnd"/>
      <w:r>
        <w:t xml:space="preserve"> kamer Raspberry </w:t>
      </w:r>
      <w:proofErr w:type="spellStart"/>
      <w:r>
        <w:t>Pi</w:t>
      </w:r>
      <w:proofErr w:type="spellEnd"/>
    </w:p>
    <w:p w14:paraId="573DC99A" w14:textId="18AD0C3E" w:rsidR="00346275" w:rsidRDefault="00346275" w:rsidP="00E4784F">
      <w:pPr>
        <w:pStyle w:val="Zkladntext"/>
        <w:numPr>
          <w:ilvl w:val="0"/>
          <w:numId w:val="13"/>
        </w:numPr>
        <w:suppressLineNumbers/>
      </w:pPr>
      <w:r>
        <w:t xml:space="preserve">Odpovídá specifikaci Raspberry </w:t>
      </w:r>
      <w:proofErr w:type="spellStart"/>
      <w:r>
        <w:t>Pi</w:t>
      </w:r>
      <w:proofErr w:type="spellEnd"/>
      <w:r>
        <w:t xml:space="preserve"> HAT+</w:t>
      </w:r>
    </w:p>
    <w:p w14:paraId="786BF6D4" w14:textId="21CBF4BB" w:rsidR="00346275" w:rsidRDefault="00346275" w:rsidP="00E4784F">
      <w:pPr>
        <w:pStyle w:val="Zkladntext"/>
        <w:numPr>
          <w:ilvl w:val="0"/>
          <w:numId w:val="13"/>
        </w:numPr>
        <w:suppressLineNumbers/>
      </w:pPr>
      <w:r>
        <w:t>Dodáváno s 16 mm stohovatelným konektorem, distančními sloupky a šrouby</w:t>
      </w:r>
    </w:p>
    <w:p w14:paraId="0C9B7653" w14:textId="1FF29EAC" w:rsidR="006D7679" w:rsidRPr="0078035A" w:rsidRDefault="006D7679" w:rsidP="0078035A">
      <w:pPr>
        <w:pStyle w:val="Zkladntext"/>
        <w:suppressLineNumbers/>
      </w:pPr>
      <w:r w:rsidRPr="0078035A">
        <w:t xml:space="preserve">Komunikuje prostřednictvím rozhraní </w:t>
      </w:r>
      <w:proofErr w:type="spellStart"/>
      <w:r w:rsidRPr="0078035A">
        <w:t>PCIe</w:t>
      </w:r>
      <w:proofErr w:type="spellEnd"/>
      <w:r w:rsidRPr="0078035A">
        <w:t xml:space="preserve"> Gen 3 na Raspberry </w:t>
      </w:r>
      <w:proofErr w:type="spellStart"/>
      <w:r w:rsidRPr="0078035A">
        <w:t>Pi</w:t>
      </w:r>
      <w:proofErr w:type="spellEnd"/>
      <w:r w:rsidRPr="0078035A">
        <w:t xml:space="preserve"> 5. Když hostitelský Raspberry </w:t>
      </w:r>
      <w:proofErr w:type="spellStart"/>
      <w:r w:rsidRPr="0078035A">
        <w:t>Pi</w:t>
      </w:r>
      <w:proofErr w:type="spellEnd"/>
      <w:r w:rsidRPr="0078035A">
        <w:t xml:space="preserve"> 5 používá aktualizovaný obraz operačního systému Raspberry </w:t>
      </w:r>
      <w:proofErr w:type="spellStart"/>
      <w:r w:rsidRPr="0078035A">
        <w:t>Pi</w:t>
      </w:r>
      <w:proofErr w:type="spellEnd"/>
      <w:r w:rsidRPr="0078035A">
        <w:t xml:space="preserve"> OS, automaticky detekuje vestavěný akcelerátor Hailo a zpřístupní NPU pro úlohy umělé inteligence. Vestavěné aplikace rpicam-apps v Raspberry </w:t>
      </w:r>
      <w:proofErr w:type="spellStart"/>
      <w:r w:rsidRPr="0078035A">
        <w:t>Pi</w:t>
      </w:r>
      <w:proofErr w:type="spellEnd"/>
      <w:r w:rsidRPr="0078035A">
        <w:t xml:space="preserve"> OS nativně podporují AI modul a automaticky využívají NPU pro kompatibilní </w:t>
      </w:r>
      <w:proofErr w:type="spellStart"/>
      <w:r w:rsidRPr="0078035A">
        <w:t>postprocessingové</w:t>
      </w:r>
      <w:proofErr w:type="spellEnd"/>
      <w:r w:rsidRPr="0078035A">
        <w:t xml:space="preserve"> úkoly.</w:t>
      </w:r>
    </w:p>
    <w:p w14:paraId="237BF7F5" w14:textId="77777777" w:rsidR="005A0B62" w:rsidRDefault="005A0B62" w:rsidP="00346275">
      <w:pPr>
        <w:pStyle w:val="Zkladntext"/>
        <w:suppressLineNumbers/>
      </w:pPr>
    </w:p>
    <w:p w14:paraId="1E3B60B1" w14:textId="77151D3A" w:rsidR="005A0B62" w:rsidRDefault="005A0B62" w:rsidP="0078035A">
      <w:pPr>
        <w:pStyle w:val="Zkladntext"/>
        <w:suppressLineNumbers/>
        <w:jc w:val="center"/>
      </w:pPr>
      <w:r w:rsidRPr="005A0B62">
        <w:rPr>
          <w:noProof/>
        </w:rPr>
        <w:drawing>
          <wp:inline distT="0" distB="0" distL="0" distR="0" wp14:anchorId="000F2632" wp14:editId="152016A1">
            <wp:extent cx="2637875" cy="2160000"/>
            <wp:effectExtent l="38100" t="38100" r="86360" b="88265"/>
            <wp:docPr id="93702068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20687" name=""/>
                    <pic:cNvPicPr/>
                  </pic:nvPicPr>
                  <pic:blipFill>
                    <a:blip r:embed="rId31"/>
                    <a:stretch>
                      <a:fillRect/>
                    </a:stretch>
                  </pic:blipFill>
                  <pic:spPr>
                    <a:xfrm>
                      <a:off x="0" y="0"/>
                      <a:ext cx="2637875" cy="2160000"/>
                    </a:xfrm>
                    <a:prstGeom prst="rect">
                      <a:avLst/>
                    </a:prstGeom>
                    <a:effectLst>
                      <a:outerShdw blurRad="50800" dist="38100" dir="2700000" algn="tl" rotWithShape="0">
                        <a:prstClr val="black">
                          <a:alpha val="40000"/>
                        </a:prstClr>
                      </a:outerShdw>
                    </a:effectLst>
                  </pic:spPr>
                </pic:pic>
              </a:graphicData>
            </a:graphic>
          </wp:inline>
        </w:drawing>
      </w:r>
    </w:p>
    <w:p w14:paraId="7B25D9BE" w14:textId="28869DDF" w:rsidR="0078035A" w:rsidRDefault="0078035A" w:rsidP="0078035A">
      <w:pPr>
        <w:pStyle w:val="Nadpis3"/>
        <w:suppressLineNumbers/>
      </w:pPr>
      <w:r>
        <w:t>Kamera a objektiv</w:t>
      </w:r>
    </w:p>
    <w:p w14:paraId="630BE907" w14:textId="77777777" w:rsidR="00D13F4C" w:rsidRDefault="00D13F4C" w:rsidP="00E4784F">
      <w:pPr>
        <w:pStyle w:val="Sekvenceakc"/>
        <w:numPr>
          <w:ilvl w:val="0"/>
          <w:numId w:val="23"/>
        </w:numPr>
      </w:pPr>
      <w:r>
        <w:t>Před připojením jakékoli kamery vypněte Raspberry Pi a odpojte jej od napájení.</w:t>
      </w:r>
    </w:p>
    <w:p w14:paraId="5AF7AFDF" w14:textId="77777777" w:rsidR="00D13F4C" w:rsidRDefault="00D13F4C" w:rsidP="00A052D3">
      <w:pPr>
        <w:pStyle w:val="Sekvenceakc"/>
      </w:pPr>
      <w:r>
        <w:t>Plochý kabel kamery se zasouvá do konektoru označeného CAMERA na Raspberry Pi, který se nachází mezi porty Ethernet a HDMI. Kabel musí být vložen tak, aby stříbrné kontakty směřovaly k HDMI portu.</w:t>
      </w:r>
    </w:p>
    <w:p w14:paraId="6B22E14A" w14:textId="77777777" w:rsidR="00D13F4C" w:rsidRDefault="00D13F4C" w:rsidP="00A052D3">
      <w:pPr>
        <w:pStyle w:val="Sekvenceakc"/>
      </w:pPr>
      <w:r>
        <w:t>Pro otevření konektoru zatáhněte za západky v horní části konektoru směrem nahoru a poté směrem k Ethernet portu. Plochý kabel pevně zasuňte do konektoru, přičemž dbejte na to, aby se příliš neohýbal.</w:t>
      </w:r>
    </w:p>
    <w:p w14:paraId="3429C793" w14:textId="77777777" w:rsidR="00D13F4C" w:rsidRDefault="00D13F4C" w:rsidP="00A052D3">
      <w:pPr>
        <w:pStyle w:val="Sekvenceakc"/>
      </w:pPr>
      <w:r>
        <w:lastRenderedPageBreak/>
        <w:t>Pro uzavření konektoru zatlačte horní část konektoru dolů a směrem od Ethernet portu, přičemž držte plochý kabel na místě.</w:t>
      </w:r>
    </w:p>
    <w:p w14:paraId="6F520C1B" w14:textId="77777777" w:rsidR="00D13F4C" w:rsidRPr="00D13F4C" w:rsidRDefault="00D13F4C" w:rsidP="00D13F4C">
      <w:pPr>
        <w:pStyle w:val="Zkladntext"/>
      </w:pPr>
    </w:p>
    <w:p w14:paraId="111FE487" w14:textId="412AA3AA" w:rsidR="00B53285" w:rsidRDefault="00B53285" w:rsidP="00B53285">
      <w:pPr>
        <w:pStyle w:val="Zkladntext"/>
      </w:pPr>
      <w:r w:rsidRPr="00B53285">
        <w:t xml:space="preserve">12px oficiální Raspberry </w:t>
      </w:r>
      <w:proofErr w:type="spellStart"/>
      <w:r w:rsidRPr="00B53285">
        <w:t>Pi</w:t>
      </w:r>
      <w:proofErr w:type="spellEnd"/>
      <w:r w:rsidRPr="00B53285">
        <w:t xml:space="preserve"> kamerový modul se senzorem Sony IMX708 s vyšší světelnou citlivostí, podporou HDR a automatickým ostřením.</w:t>
      </w:r>
    </w:p>
    <w:p w14:paraId="3546582E" w14:textId="77777777" w:rsidR="00601158" w:rsidRPr="00601158" w:rsidRDefault="00601158" w:rsidP="00E4784F">
      <w:pPr>
        <w:pStyle w:val="Zkladntext"/>
        <w:numPr>
          <w:ilvl w:val="0"/>
          <w:numId w:val="16"/>
        </w:numPr>
      </w:pPr>
      <w:r w:rsidRPr="00601158">
        <w:t xml:space="preserve">Obrazový snímač CMOS s rozlišením 12 </w:t>
      </w:r>
      <w:proofErr w:type="spellStart"/>
      <w:r w:rsidRPr="00601158">
        <w:t>megapixelů</w:t>
      </w:r>
      <w:proofErr w:type="spellEnd"/>
      <w:r w:rsidRPr="00601158">
        <w:t xml:space="preserve"> (Sony IMX708) se zadním osvětlením a skládáním na sebe</w:t>
      </w:r>
    </w:p>
    <w:p w14:paraId="66B1B2CD" w14:textId="77777777" w:rsidR="00601158" w:rsidRPr="00601158" w:rsidRDefault="00601158" w:rsidP="00E4784F">
      <w:pPr>
        <w:pStyle w:val="Zkladntext"/>
        <w:numPr>
          <w:ilvl w:val="0"/>
          <w:numId w:val="16"/>
        </w:numPr>
      </w:pPr>
      <w:r w:rsidRPr="00601158">
        <w:t>Vysoký odstup signálu od šumu (SNR)</w:t>
      </w:r>
    </w:p>
    <w:p w14:paraId="4A25575C" w14:textId="77777777" w:rsidR="00601158" w:rsidRPr="00601158" w:rsidRDefault="00601158" w:rsidP="00E4784F">
      <w:pPr>
        <w:pStyle w:val="Zkladntext"/>
        <w:numPr>
          <w:ilvl w:val="0"/>
          <w:numId w:val="16"/>
        </w:numPr>
      </w:pPr>
      <w:r w:rsidRPr="00601158">
        <w:t>Vestavěná 2D dynamická korekce vadných pixelů (DPC)</w:t>
      </w:r>
    </w:p>
    <w:p w14:paraId="15954C0D" w14:textId="77777777" w:rsidR="00601158" w:rsidRPr="00601158" w:rsidRDefault="00601158" w:rsidP="00E4784F">
      <w:pPr>
        <w:pStyle w:val="Zkladntext"/>
        <w:numPr>
          <w:ilvl w:val="0"/>
          <w:numId w:val="16"/>
        </w:numPr>
      </w:pPr>
      <w:r w:rsidRPr="00601158">
        <w:t>Automatické ostření s fázovou detekcí (PDAF) pro rychlé automatické ostření</w:t>
      </w:r>
    </w:p>
    <w:p w14:paraId="1B934A38" w14:textId="77777777" w:rsidR="00601158" w:rsidRPr="00601158" w:rsidRDefault="00601158" w:rsidP="00E4784F">
      <w:pPr>
        <w:pStyle w:val="Zkladntext"/>
        <w:numPr>
          <w:ilvl w:val="0"/>
          <w:numId w:val="16"/>
        </w:numPr>
      </w:pPr>
      <w:r w:rsidRPr="00601158">
        <w:t>Funkce QBC Re-</w:t>
      </w:r>
      <w:proofErr w:type="spellStart"/>
      <w:r w:rsidRPr="00601158">
        <w:t>mosaic</w:t>
      </w:r>
      <w:proofErr w:type="spellEnd"/>
    </w:p>
    <w:p w14:paraId="7C93025C" w14:textId="77777777" w:rsidR="00601158" w:rsidRPr="00601158" w:rsidRDefault="00601158" w:rsidP="00E4784F">
      <w:pPr>
        <w:pStyle w:val="Zkladntext"/>
        <w:numPr>
          <w:ilvl w:val="0"/>
          <w:numId w:val="16"/>
        </w:numPr>
      </w:pPr>
      <w:r w:rsidRPr="00601158">
        <w:t xml:space="preserve">Režim HDR (výstup až 3 </w:t>
      </w:r>
      <w:proofErr w:type="spellStart"/>
      <w:r w:rsidRPr="00601158">
        <w:t>megapixely</w:t>
      </w:r>
      <w:proofErr w:type="spellEnd"/>
      <w:r w:rsidRPr="00601158">
        <w:t>)</w:t>
      </w:r>
    </w:p>
    <w:p w14:paraId="2ECE7038" w14:textId="77777777" w:rsidR="00601158" w:rsidRPr="00601158" w:rsidRDefault="00601158" w:rsidP="00E4784F">
      <w:pPr>
        <w:pStyle w:val="Zkladntext"/>
        <w:numPr>
          <w:ilvl w:val="0"/>
          <w:numId w:val="16"/>
        </w:numPr>
      </w:pPr>
      <w:r w:rsidRPr="00601158">
        <w:t>Sériový datový výstup CSI-2</w:t>
      </w:r>
    </w:p>
    <w:p w14:paraId="40B3E44B" w14:textId="77777777" w:rsidR="00601158" w:rsidRPr="00601158" w:rsidRDefault="00601158" w:rsidP="00E4784F">
      <w:pPr>
        <w:pStyle w:val="Zkladntext"/>
        <w:numPr>
          <w:ilvl w:val="0"/>
          <w:numId w:val="16"/>
        </w:numPr>
      </w:pPr>
      <w:r w:rsidRPr="00601158">
        <w:t>Dvouvodičová sériová komunikace (podporuje rychlý režim I2C a rychlý režim plus)</w:t>
      </w:r>
    </w:p>
    <w:p w14:paraId="5049E3D1" w14:textId="77777777" w:rsidR="00601158" w:rsidRPr="00601158" w:rsidRDefault="00601158" w:rsidP="00E4784F">
      <w:pPr>
        <w:pStyle w:val="Zkladntext"/>
        <w:numPr>
          <w:ilvl w:val="0"/>
          <w:numId w:val="16"/>
        </w:numPr>
      </w:pPr>
      <w:r w:rsidRPr="00601158">
        <w:t>Dvouvodičové sériové ovládání zaostřovacího mechanismu</w:t>
      </w:r>
    </w:p>
    <w:p w14:paraId="7510310E" w14:textId="77777777" w:rsidR="00601158" w:rsidRPr="00B53285" w:rsidRDefault="00601158" w:rsidP="00B53285">
      <w:pPr>
        <w:pStyle w:val="Zkladntext"/>
      </w:pPr>
    </w:p>
    <w:p w14:paraId="6D7B84C5" w14:textId="5336DAD3" w:rsidR="0078035A" w:rsidRPr="00B84FEA" w:rsidRDefault="00B53285" w:rsidP="0078035A">
      <w:pPr>
        <w:pStyle w:val="Zkladntext"/>
        <w:suppressLineNumbers/>
        <w:jc w:val="center"/>
      </w:pPr>
      <w:r w:rsidRPr="00B53285">
        <w:rPr>
          <w:noProof/>
        </w:rPr>
        <w:drawing>
          <wp:inline distT="0" distB="0" distL="0" distR="0" wp14:anchorId="7A75A219" wp14:editId="3B87BA7F">
            <wp:extent cx="2092359" cy="2160000"/>
            <wp:effectExtent l="38100" t="38100" r="98425" b="88265"/>
            <wp:docPr id="119265983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59837" name=""/>
                    <pic:cNvPicPr/>
                  </pic:nvPicPr>
                  <pic:blipFill>
                    <a:blip r:embed="rId32"/>
                    <a:stretch>
                      <a:fillRect/>
                    </a:stretch>
                  </pic:blipFill>
                  <pic:spPr>
                    <a:xfrm>
                      <a:off x="0" y="0"/>
                      <a:ext cx="2092359" cy="2160000"/>
                    </a:xfrm>
                    <a:prstGeom prst="rect">
                      <a:avLst/>
                    </a:prstGeom>
                    <a:effectLst>
                      <a:outerShdw blurRad="50800" dist="38100" dir="2700000" algn="tl" rotWithShape="0">
                        <a:prstClr val="black">
                          <a:alpha val="40000"/>
                        </a:prstClr>
                      </a:outerShdw>
                    </a:effectLst>
                  </pic:spPr>
                </pic:pic>
              </a:graphicData>
            </a:graphic>
          </wp:inline>
        </w:drawing>
      </w:r>
    </w:p>
    <w:p w14:paraId="4B400A83" w14:textId="0EBA673C" w:rsidR="00B57320" w:rsidRDefault="00B57320">
      <w:pPr>
        <w:pStyle w:val="Nadpis3"/>
      </w:pPr>
      <w:r>
        <w:t>Osvětlení pro kamerový systém</w:t>
      </w:r>
    </w:p>
    <w:p w14:paraId="4082D87A" w14:textId="34586EC9" w:rsidR="00A052D3" w:rsidRDefault="00A052D3" w:rsidP="001742F6">
      <w:pPr>
        <w:pStyle w:val="Zkladntext"/>
      </w:pPr>
      <w:r w:rsidRPr="00A052D3">
        <w:rPr>
          <w:highlight w:val="yellow"/>
        </w:rPr>
        <w:t>POSTUP TBD</w:t>
      </w:r>
    </w:p>
    <w:p w14:paraId="6E0F649D" w14:textId="77777777" w:rsidR="00A052D3" w:rsidRDefault="00A052D3" w:rsidP="001742F6">
      <w:pPr>
        <w:pStyle w:val="Zkladntext"/>
      </w:pPr>
    </w:p>
    <w:p w14:paraId="2432D481" w14:textId="44939D89" w:rsidR="001742F6" w:rsidRPr="001742F6" w:rsidRDefault="001742F6" w:rsidP="001742F6">
      <w:pPr>
        <w:pStyle w:val="Zkladntext"/>
      </w:pPr>
      <w:r w:rsidRPr="001742F6">
        <w:t xml:space="preserve">RM140 je kruhové světlo s integrovaným ovladačem </w:t>
      </w:r>
      <w:proofErr w:type="spellStart"/>
      <w:r w:rsidRPr="001742F6">
        <w:t>Multi</w:t>
      </w:r>
      <w:proofErr w:type="spellEnd"/>
      <w:r w:rsidRPr="001742F6">
        <w:t xml:space="preserve">-Drive™, který umožňuje provoz v kontinuálním nebo </w:t>
      </w:r>
      <w:proofErr w:type="spellStart"/>
      <w:r w:rsidRPr="001742F6">
        <w:t>OverDrive</w:t>
      </w:r>
      <w:proofErr w:type="spellEnd"/>
      <w:r w:rsidRPr="001742F6">
        <w:t>™ režimu v závislosti na zapojení vstupů. Pro ovládání světla v pulzním (</w:t>
      </w:r>
      <w:proofErr w:type="spellStart"/>
      <w:r w:rsidRPr="001742F6">
        <w:t>strobo</w:t>
      </w:r>
      <w:proofErr w:type="spellEnd"/>
      <w:r w:rsidRPr="001742F6">
        <w:t>) nebo kontinuálním režimu lze použít NPN nebo PNP spouštěcí signály. Intenzitu světla lze regulovat prostřednictvím analogového řídicího signálu v rozsahu 1–10 VDC.</w:t>
      </w:r>
    </w:p>
    <w:p w14:paraId="19076D95" w14:textId="77777777" w:rsidR="00EB3945" w:rsidRDefault="00EB3945" w:rsidP="00EB3945">
      <w:pPr>
        <w:pStyle w:val="Zkladntext"/>
      </w:pPr>
    </w:p>
    <w:p w14:paraId="346D8281" w14:textId="5FEB3FBD" w:rsidR="00EB3945" w:rsidRDefault="00EB3945" w:rsidP="00EB3945">
      <w:pPr>
        <w:pStyle w:val="Zkladntext"/>
        <w:jc w:val="center"/>
      </w:pPr>
      <w:r w:rsidRPr="00EB3945">
        <w:rPr>
          <w:noProof/>
        </w:rPr>
        <w:lastRenderedPageBreak/>
        <w:drawing>
          <wp:inline distT="0" distB="0" distL="0" distR="0" wp14:anchorId="5EF91D82" wp14:editId="7E4635E8">
            <wp:extent cx="3110844" cy="2160000"/>
            <wp:effectExtent l="38100" t="38100" r="90170" b="88265"/>
            <wp:docPr id="138226620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66204" name=""/>
                    <pic:cNvPicPr/>
                  </pic:nvPicPr>
                  <pic:blipFill>
                    <a:blip r:embed="rId33"/>
                    <a:stretch>
                      <a:fillRect/>
                    </a:stretch>
                  </pic:blipFill>
                  <pic:spPr>
                    <a:xfrm>
                      <a:off x="0" y="0"/>
                      <a:ext cx="3110844" cy="2160000"/>
                    </a:xfrm>
                    <a:prstGeom prst="rect">
                      <a:avLst/>
                    </a:prstGeom>
                    <a:effectLst>
                      <a:outerShdw blurRad="50800" dist="38100" dir="2700000" algn="tl" rotWithShape="0">
                        <a:prstClr val="black">
                          <a:alpha val="40000"/>
                        </a:prstClr>
                      </a:outerShdw>
                    </a:effectLst>
                  </pic:spPr>
                </pic:pic>
              </a:graphicData>
            </a:graphic>
          </wp:inline>
        </w:drawing>
      </w:r>
    </w:p>
    <w:p w14:paraId="5DBBC780" w14:textId="4997E2C6" w:rsidR="009416AD" w:rsidRPr="00EB3945" w:rsidRDefault="009416AD" w:rsidP="00EB3945">
      <w:pPr>
        <w:pStyle w:val="Zkladntext"/>
        <w:jc w:val="center"/>
      </w:pPr>
      <w:r w:rsidRPr="009416AD">
        <w:rPr>
          <w:noProof/>
        </w:rPr>
        <w:drawing>
          <wp:inline distT="0" distB="0" distL="0" distR="0" wp14:anchorId="594C6469" wp14:editId="76C6A8DD">
            <wp:extent cx="6400800" cy="2795905"/>
            <wp:effectExtent l="0" t="0" r="0" b="4445"/>
            <wp:docPr id="113240655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06554" name=""/>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Lst>
                    </a:blip>
                    <a:stretch>
                      <a:fillRect/>
                    </a:stretch>
                  </pic:blipFill>
                  <pic:spPr>
                    <a:xfrm>
                      <a:off x="0" y="0"/>
                      <a:ext cx="6400800" cy="2795905"/>
                    </a:xfrm>
                    <a:prstGeom prst="rect">
                      <a:avLst/>
                    </a:prstGeom>
                  </pic:spPr>
                </pic:pic>
              </a:graphicData>
            </a:graphic>
          </wp:inline>
        </w:drawing>
      </w:r>
      <w:r w:rsidR="00EC5CF5" w:rsidRPr="00EC5CF5">
        <w:rPr>
          <w:noProof/>
        </w:rPr>
        <w:drawing>
          <wp:inline distT="0" distB="0" distL="0" distR="0" wp14:anchorId="62E39CD8" wp14:editId="12B97481">
            <wp:extent cx="6400800" cy="1991995"/>
            <wp:effectExtent l="0" t="0" r="0" b="8255"/>
            <wp:docPr id="56420347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03474" name=""/>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Lst>
                    </a:blip>
                    <a:stretch>
                      <a:fillRect/>
                    </a:stretch>
                  </pic:blipFill>
                  <pic:spPr>
                    <a:xfrm>
                      <a:off x="0" y="0"/>
                      <a:ext cx="6400800" cy="1991995"/>
                    </a:xfrm>
                    <a:prstGeom prst="rect">
                      <a:avLst/>
                    </a:prstGeom>
                  </pic:spPr>
                </pic:pic>
              </a:graphicData>
            </a:graphic>
          </wp:inline>
        </w:drawing>
      </w:r>
    </w:p>
    <w:p w14:paraId="2D84AE5C" w14:textId="1E4E61CD" w:rsidR="000D5840" w:rsidRDefault="000D5840">
      <w:pPr>
        <w:pStyle w:val="Nadpis3"/>
      </w:pPr>
      <w:r>
        <w:t>POE</w:t>
      </w:r>
      <w:r w:rsidR="00580595">
        <w:t xml:space="preserve"> Raspberry </w:t>
      </w:r>
      <w:proofErr w:type="spellStart"/>
      <w:r w:rsidR="00580595">
        <w:t>Pi</w:t>
      </w:r>
      <w:proofErr w:type="spellEnd"/>
      <w:r w:rsidR="00580595">
        <w:t xml:space="preserve"> HAT+</w:t>
      </w:r>
    </w:p>
    <w:p w14:paraId="379B71B7" w14:textId="7F1BEEA7" w:rsidR="00D0506B" w:rsidRDefault="003E2952" w:rsidP="00D0506B">
      <w:pPr>
        <w:pStyle w:val="Zkladntext"/>
      </w:pPr>
      <w:proofErr w:type="spellStart"/>
      <w:proofErr w:type="gramStart"/>
      <w:r w:rsidRPr="003E2952">
        <w:t>Waveshare</w:t>
      </w:r>
      <w:proofErr w:type="spellEnd"/>
      <w:r w:rsidRPr="003E2952">
        <w:t xml:space="preserve"> - </w:t>
      </w:r>
      <w:proofErr w:type="spellStart"/>
      <w:r w:rsidRPr="003E2952">
        <w:t>PoE</w:t>
      </w:r>
      <w:proofErr w:type="spellEnd"/>
      <w:proofErr w:type="gramEnd"/>
      <w:r w:rsidRPr="003E2952">
        <w:t xml:space="preserve"> HAT (F) pro Raspberry </w:t>
      </w:r>
      <w:proofErr w:type="spellStart"/>
      <w:r w:rsidRPr="003E2952">
        <w:t>Pi</w:t>
      </w:r>
      <w:proofErr w:type="spellEnd"/>
      <w:r w:rsidRPr="003E2952">
        <w:t xml:space="preserve"> 5</w:t>
      </w:r>
    </w:p>
    <w:p w14:paraId="5ACC2510" w14:textId="4DFBA9D4" w:rsidR="00D0506B" w:rsidRDefault="00D0506B" w:rsidP="00D0506B">
      <w:pPr>
        <w:pStyle w:val="Zkladntext"/>
      </w:pPr>
      <w:proofErr w:type="spellStart"/>
      <w:r>
        <w:t>PoE</w:t>
      </w:r>
      <w:proofErr w:type="spellEnd"/>
      <w:r>
        <w:t xml:space="preserve"> HAT (F) je příslušenství pro Raspberry </w:t>
      </w:r>
      <w:proofErr w:type="spellStart"/>
      <w:r>
        <w:t>Pi</w:t>
      </w:r>
      <w:proofErr w:type="spellEnd"/>
      <w:r>
        <w:t xml:space="preserve"> 5 vyhovující standardu 802.3af/</w:t>
      </w:r>
      <w:proofErr w:type="spellStart"/>
      <w:r>
        <w:t>at</w:t>
      </w:r>
      <w:proofErr w:type="spellEnd"/>
      <w:r>
        <w:t xml:space="preserve"> pro napájení přes Ethernet. Pomocí tohoto malého </w:t>
      </w:r>
      <w:proofErr w:type="spellStart"/>
      <w:r>
        <w:t>HATu</w:t>
      </w:r>
      <w:proofErr w:type="spellEnd"/>
      <w:r>
        <w:t xml:space="preserve"> a odpovídajícího zařízení napájeného dle standardu 802.3af/</w:t>
      </w:r>
      <w:proofErr w:type="spellStart"/>
      <w:r>
        <w:t>at</w:t>
      </w:r>
      <w:proofErr w:type="spellEnd"/>
      <w:r>
        <w:t xml:space="preserve"> lze zajistit síťové připojení i napájení Raspberry </w:t>
      </w:r>
      <w:proofErr w:type="spellStart"/>
      <w:r>
        <w:t>Pi</w:t>
      </w:r>
      <w:proofErr w:type="spellEnd"/>
      <w:r>
        <w:t xml:space="preserve"> jediným Ethernet kabelem.</w:t>
      </w:r>
    </w:p>
    <w:p w14:paraId="64B6BB5D" w14:textId="77777777" w:rsidR="00D0506B" w:rsidRDefault="00D0506B" w:rsidP="00E4784F">
      <w:pPr>
        <w:pStyle w:val="Zkladntext"/>
        <w:numPr>
          <w:ilvl w:val="0"/>
          <w:numId w:val="15"/>
        </w:numPr>
      </w:pPr>
      <w:r>
        <w:lastRenderedPageBreak/>
        <w:t xml:space="preserve">Standardní 40PIN GPIO </w:t>
      </w:r>
      <w:proofErr w:type="spellStart"/>
      <w:r>
        <w:t>header</w:t>
      </w:r>
      <w:proofErr w:type="spellEnd"/>
      <w:r>
        <w:t xml:space="preserve"> pro Raspberry </w:t>
      </w:r>
      <w:proofErr w:type="spellStart"/>
      <w:r>
        <w:t>Pi</w:t>
      </w:r>
      <w:proofErr w:type="spellEnd"/>
      <w:r>
        <w:t xml:space="preserve"> 5</w:t>
      </w:r>
    </w:p>
    <w:p w14:paraId="513ED5D8" w14:textId="77777777" w:rsidR="00D0506B" w:rsidRDefault="00D0506B" w:rsidP="00E4784F">
      <w:pPr>
        <w:pStyle w:val="Zkladntext"/>
        <w:numPr>
          <w:ilvl w:val="0"/>
          <w:numId w:val="15"/>
        </w:numPr>
      </w:pPr>
      <w:r>
        <w:t xml:space="preserve">Schopnost </w:t>
      </w:r>
      <w:proofErr w:type="spellStart"/>
      <w:r>
        <w:t>PoE</w:t>
      </w:r>
      <w:proofErr w:type="spellEnd"/>
      <w:r>
        <w:t xml:space="preserve"> (</w:t>
      </w:r>
      <w:proofErr w:type="spellStart"/>
      <w:r>
        <w:t>Power</w:t>
      </w:r>
      <w:proofErr w:type="spellEnd"/>
      <w:r>
        <w:t xml:space="preserve"> </w:t>
      </w:r>
      <w:proofErr w:type="spellStart"/>
      <w:r>
        <w:t>Over</w:t>
      </w:r>
      <w:proofErr w:type="spellEnd"/>
      <w:r>
        <w:t xml:space="preserve"> Ethernet), kompatibilní s IEEE 802.3af/</w:t>
      </w:r>
      <w:proofErr w:type="spellStart"/>
      <w:r>
        <w:t>at</w:t>
      </w:r>
      <w:proofErr w:type="spellEnd"/>
    </w:p>
    <w:p w14:paraId="729EB15B" w14:textId="77777777" w:rsidR="00D0506B" w:rsidRDefault="00D0506B" w:rsidP="00E4784F">
      <w:pPr>
        <w:pStyle w:val="Zkladntext"/>
        <w:numPr>
          <w:ilvl w:val="0"/>
          <w:numId w:val="15"/>
        </w:numPr>
      </w:pPr>
      <w:r>
        <w:t>Plně izolovaný spínaný zdroj (SMPS)</w:t>
      </w:r>
    </w:p>
    <w:p w14:paraId="7750C147" w14:textId="4D06F3DB" w:rsidR="00D0506B" w:rsidRPr="003E2952" w:rsidRDefault="00D0506B" w:rsidP="00E4784F">
      <w:pPr>
        <w:pStyle w:val="Zkladntext"/>
        <w:numPr>
          <w:ilvl w:val="0"/>
          <w:numId w:val="15"/>
        </w:numPr>
      </w:pPr>
      <w:r>
        <w:t>Vestavěný rychlý aktivní chladicí ventilátor s kovovým chladičem pro lepší odvod tepla</w:t>
      </w:r>
    </w:p>
    <w:p w14:paraId="2CAF2CD4" w14:textId="77777777" w:rsidR="003E2952" w:rsidRPr="003E2952" w:rsidRDefault="003E2952" w:rsidP="003E2952">
      <w:pPr>
        <w:pStyle w:val="Zkladntext"/>
      </w:pPr>
    </w:p>
    <w:p w14:paraId="113378E4" w14:textId="5B1DA617" w:rsidR="003E2952" w:rsidRDefault="003E2952" w:rsidP="003E2952">
      <w:pPr>
        <w:pStyle w:val="Zkladntext"/>
        <w:jc w:val="center"/>
      </w:pPr>
      <w:r w:rsidRPr="003E2952">
        <w:rPr>
          <w:noProof/>
        </w:rPr>
        <w:drawing>
          <wp:inline distT="0" distB="0" distL="0" distR="0" wp14:anchorId="1B79AD9A" wp14:editId="63102760">
            <wp:extent cx="2644654" cy="2160000"/>
            <wp:effectExtent l="38100" t="38100" r="99060" b="88265"/>
            <wp:docPr id="170189309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93095" name=""/>
                    <pic:cNvPicPr/>
                  </pic:nvPicPr>
                  <pic:blipFill>
                    <a:blip r:embed="rId38"/>
                    <a:stretch>
                      <a:fillRect/>
                    </a:stretch>
                  </pic:blipFill>
                  <pic:spPr>
                    <a:xfrm>
                      <a:off x="0" y="0"/>
                      <a:ext cx="2644654" cy="2160000"/>
                    </a:xfrm>
                    <a:prstGeom prst="rect">
                      <a:avLst/>
                    </a:prstGeom>
                    <a:effectLst>
                      <a:outerShdw blurRad="50800" dist="38100" dir="2700000" algn="tl" rotWithShape="0">
                        <a:prstClr val="black">
                          <a:alpha val="40000"/>
                        </a:prstClr>
                      </a:outerShdw>
                    </a:effectLst>
                  </pic:spPr>
                </pic:pic>
              </a:graphicData>
            </a:graphic>
          </wp:inline>
        </w:drawing>
      </w:r>
    </w:p>
    <w:p w14:paraId="39EEAB8D" w14:textId="406E13A4" w:rsidR="000D5840" w:rsidRDefault="00580595">
      <w:pPr>
        <w:pStyle w:val="Nadpis3"/>
      </w:pPr>
      <w:proofErr w:type="spellStart"/>
      <w:r>
        <w:t>Pimoroni</w:t>
      </w:r>
      <w:proofErr w:type="spellEnd"/>
      <w:r>
        <w:t xml:space="preserve"> </w:t>
      </w:r>
      <w:proofErr w:type="spellStart"/>
      <w:r>
        <w:t>Automation</w:t>
      </w:r>
      <w:proofErr w:type="spellEnd"/>
      <w:r>
        <w:t xml:space="preserve"> Raspberry </w:t>
      </w:r>
      <w:proofErr w:type="spellStart"/>
      <w:r>
        <w:t>Pi</w:t>
      </w:r>
      <w:proofErr w:type="spellEnd"/>
      <w:r>
        <w:t xml:space="preserve"> HAT+</w:t>
      </w:r>
    </w:p>
    <w:p w14:paraId="6CC28056" w14:textId="291EC2CB" w:rsidR="0074766B" w:rsidRDefault="0074766B" w:rsidP="0074766B">
      <w:pPr>
        <w:pStyle w:val="Zkladntext"/>
      </w:pPr>
      <w:r>
        <w:t xml:space="preserve">Disponuje několika relé, analogovými kanály, napájenými výstupy a vstupy se zásobníkem (všechny 24V tolerantní), přes které můžete ke svému Raspberry </w:t>
      </w:r>
      <w:proofErr w:type="spellStart"/>
      <w:r>
        <w:t>Pi</w:t>
      </w:r>
      <w:proofErr w:type="spellEnd"/>
      <w:r>
        <w:t xml:space="preserve"> připojit celou řadu periferií.</w:t>
      </w:r>
    </w:p>
    <w:p w14:paraId="4690B3A1" w14:textId="05AC5F64" w:rsidR="0074766B" w:rsidRDefault="0074766B" w:rsidP="0074766B">
      <w:pPr>
        <w:pStyle w:val="Zkladntext"/>
      </w:pPr>
      <w:r>
        <w:t xml:space="preserve">Každý kanál má </w:t>
      </w:r>
      <w:proofErr w:type="spellStart"/>
      <w:r>
        <w:t>nevíc</w:t>
      </w:r>
      <w:proofErr w:type="spellEnd"/>
      <w:r>
        <w:t xml:space="preserve"> LED kontrolku, </w:t>
      </w:r>
      <w:r w:rsidR="005D3A7B">
        <w:t>včetně</w:t>
      </w:r>
      <w:r>
        <w:t xml:space="preserve"> analogov</w:t>
      </w:r>
      <w:r w:rsidR="00996182">
        <w:t>ých</w:t>
      </w:r>
      <w:r>
        <w:t xml:space="preserve"> kanály </w:t>
      </w:r>
      <w:r w:rsidR="00996182">
        <w:t>se</w:t>
      </w:r>
      <w:r>
        <w:t xml:space="preserve"> </w:t>
      </w:r>
      <w:proofErr w:type="spellStart"/>
      <w:r>
        <w:t>stmavující</w:t>
      </w:r>
      <w:proofErr w:type="spellEnd"/>
      <w:r>
        <w:t xml:space="preserve"> LED, které odrážejí hodnotu, kterou právě </w:t>
      </w:r>
      <w:proofErr w:type="gramStart"/>
      <w:r>
        <w:t>měří</w:t>
      </w:r>
      <w:proofErr w:type="gramEnd"/>
      <w:r>
        <w:t>!</w:t>
      </w:r>
    </w:p>
    <w:p w14:paraId="2D4B4BFC" w14:textId="6D15E213" w:rsidR="005D3A7B" w:rsidRPr="005D3A7B" w:rsidRDefault="00996182" w:rsidP="00E4784F">
      <w:pPr>
        <w:pStyle w:val="Zkladntext"/>
        <w:numPr>
          <w:ilvl w:val="0"/>
          <w:numId w:val="18"/>
        </w:numPr>
      </w:pPr>
      <w:r>
        <w:t>3</w:t>
      </w:r>
      <w:r w:rsidR="005D3A7B" w:rsidRPr="005D3A7B">
        <w:t xml:space="preserve">x 24V @ 2A </w:t>
      </w:r>
      <w:proofErr w:type="spellStart"/>
      <w:r w:rsidR="005D3A7B" w:rsidRPr="005D3A7B">
        <w:t>relays</w:t>
      </w:r>
      <w:proofErr w:type="spellEnd"/>
      <w:r w:rsidR="005D3A7B" w:rsidRPr="005D3A7B">
        <w:t xml:space="preserve"> (NC and NO </w:t>
      </w:r>
      <w:proofErr w:type="spellStart"/>
      <w:r w:rsidR="005D3A7B" w:rsidRPr="005D3A7B">
        <w:t>terminals</w:t>
      </w:r>
      <w:proofErr w:type="spellEnd"/>
      <w:r w:rsidR="005D3A7B" w:rsidRPr="005D3A7B">
        <w:t>)</w:t>
      </w:r>
    </w:p>
    <w:p w14:paraId="3CAED831" w14:textId="77777777" w:rsidR="005D3A7B" w:rsidRPr="005D3A7B" w:rsidRDefault="005D3A7B" w:rsidP="00E4784F">
      <w:pPr>
        <w:pStyle w:val="Zkladntext"/>
        <w:numPr>
          <w:ilvl w:val="0"/>
          <w:numId w:val="17"/>
        </w:numPr>
      </w:pPr>
      <w:r w:rsidRPr="005D3A7B">
        <w:t>3 x 12-bit ADC @ 0-24V</w:t>
      </w:r>
    </w:p>
    <w:p w14:paraId="1AA89AE2" w14:textId="77777777" w:rsidR="005D3A7B" w:rsidRPr="005D3A7B" w:rsidRDefault="005D3A7B" w:rsidP="00E4784F">
      <w:pPr>
        <w:pStyle w:val="Zkladntext"/>
        <w:numPr>
          <w:ilvl w:val="0"/>
          <w:numId w:val="17"/>
        </w:numPr>
      </w:pPr>
      <w:r w:rsidRPr="005D3A7B">
        <w:t xml:space="preserve">3 x 24V l </w:t>
      </w:r>
      <w:proofErr w:type="spellStart"/>
      <w:r w:rsidRPr="005D3A7B">
        <w:t>buffered</w:t>
      </w:r>
      <w:proofErr w:type="spellEnd"/>
      <w:r w:rsidRPr="005D3A7B">
        <w:t xml:space="preserve"> </w:t>
      </w:r>
      <w:proofErr w:type="spellStart"/>
      <w:r w:rsidRPr="005D3A7B">
        <w:t>inputs</w:t>
      </w:r>
      <w:proofErr w:type="spellEnd"/>
    </w:p>
    <w:p w14:paraId="514A83BA" w14:textId="77777777" w:rsidR="005D3A7B" w:rsidRPr="005D3A7B" w:rsidRDefault="005D3A7B" w:rsidP="00E4784F">
      <w:pPr>
        <w:pStyle w:val="Zkladntext"/>
        <w:numPr>
          <w:ilvl w:val="0"/>
          <w:numId w:val="17"/>
        </w:numPr>
      </w:pPr>
      <w:r w:rsidRPr="005D3A7B">
        <w:t xml:space="preserve">3 x 24V </w:t>
      </w:r>
      <w:proofErr w:type="spellStart"/>
      <w:r w:rsidRPr="005D3A7B">
        <w:t>tolerant</w:t>
      </w:r>
      <w:proofErr w:type="spellEnd"/>
      <w:r w:rsidRPr="005D3A7B">
        <w:t xml:space="preserve"> </w:t>
      </w:r>
      <w:proofErr w:type="spellStart"/>
      <w:r w:rsidRPr="005D3A7B">
        <w:t>sinking</w:t>
      </w:r>
      <w:proofErr w:type="spellEnd"/>
      <w:r w:rsidRPr="005D3A7B">
        <w:t xml:space="preserve"> </w:t>
      </w:r>
      <w:proofErr w:type="spellStart"/>
      <w:r w:rsidRPr="005D3A7B">
        <w:t>outputs</w:t>
      </w:r>
      <w:proofErr w:type="spellEnd"/>
    </w:p>
    <w:p w14:paraId="32AC562E" w14:textId="77777777" w:rsidR="005D3A7B" w:rsidRPr="005D3A7B" w:rsidRDefault="005D3A7B" w:rsidP="00E4784F">
      <w:pPr>
        <w:pStyle w:val="Zkladntext"/>
        <w:numPr>
          <w:ilvl w:val="0"/>
          <w:numId w:val="17"/>
        </w:numPr>
      </w:pPr>
      <w:r w:rsidRPr="005D3A7B">
        <w:t>15 x LED indikátor kanálů</w:t>
      </w:r>
    </w:p>
    <w:p w14:paraId="1872F3DC" w14:textId="77777777" w:rsidR="005D3A7B" w:rsidRPr="005D3A7B" w:rsidRDefault="005D3A7B" w:rsidP="00E4784F">
      <w:pPr>
        <w:pStyle w:val="Zkladntext"/>
        <w:numPr>
          <w:ilvl w:val="0"/>
          <w:numId w:val="17"/>
        </w:numPr>
      </w:pPr>
      <w:r w:rsidRPr="005D3A7B">
        <w:t>1 x 12-bit ADC @ 0-3.3V</w:t>
      </w:r>
    </w:p>
    <w:p w14:paraId="0D020DE6" w14:textId="77777777" w:rsidR="005D3A7B" w:rsidRPr="005D3A7B" w:rsidRDefault="005D3A7B" w:rsidP="00E4784F">
      <w:pPr>
        <w:pStyle w:val="Zkladntext"/>
        <w:numPr>
          <w:ilvl w:val="0"/>
          <w:numId w:val="17"/>
        </w:numPr>
      </w:pPr>
      <w:r w:rsidRPr="005D3A7B">
        <w:t>3.5mm šroubové svorky</w:t>
      </w:r>
    </w:p>
    <w:p w14:paraId="22DBF544" w14:textId="77777777" w:rsidR="005D3A7B" w:rsidRPr="005D3A7B" w:rsidRDefault="005D3A7B" w:rsidP="00E4784F">
      <w:pPr>
        <w:pStyle w:val="Zkladntext"/>
        <w:numPr>
          <w:ilvl w:val="0"/>
          <w:numId w:val="17"/>
        </w:numPr>
      </w:pPr>
      <w:r w:rsidRPr="005D3A7B">
        <w:t>Napájecí, komunikační a varovné LED kontrolky</w:t>
      </w:r>
    </w:p>
    <w:p w14:paraId="4533CD70" w14:textId="6B5CFAD5" w:rsidR="00C54358" w:rsidRPr="005D3A7B" w:rsidRDefault="005D3A7B" w:rsidP="00E4784F">
      <w:pPr>
        <w:pStyle w:val="Zkladntext"/>
        <w:numPr>
          <w:ilvl w:val="0"/>
          <w:numId w:val="17"/>
        </w:numPr>
      </w:pPr>
      <w:r w:rsidRPr="005D3A7B">
        <w:t>SPI, TX (#14), RX (#15), #25 piny jsou vyvedeny</w:t>
      </w:r>
    </w:p>
    <w:p w14:paraId="4AF8ABDF" w14:textId="77777777" w:rsidR="003F50FB" w:rsidRDefault="003F50FB" w:rsidP="00C54358">
      <w:pPr>
        <w:pStyle w:val="Zkladntext"/>
      </w:pPr>
    </w:p>
    <w:p w14:paraId="6AC3A783" w14:textId="301DFDB0" w:rsidR="003F50FB" w:rsidRDefault="003F50FB" w:rsidP="003F50FB">
      <w:pPr>
        <w:pStyle w:val="Zkladntext"/>
        <w:jc w:val="center"/>
      </w:pPr>
      <w:r w:rsidRPr="003F50FB">
        <w:rPr>
          <w:noProof/>
        </w:rPr>
        <w:lastRenderedPageBreak/>
        <w:drawing>
          <wp:inline distT="0" distB="0" distL="0" distR="0" wp14:anchorId="5A35C565" wp14:editId="2C46237E">
            <wp:extent cx="2719385" cy="2160000"/>
            <wp:effectExtent l="38100" t="38100" r="100330" b="88265"/>
            <wp:docPr id="97711613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16133" name=""/>
                    <pic:cNvPicPr/>
                  </pic:nvPicPr>
                  <pic:blipFill>
                    <a:blip r:embed="rId39"/>
                    <a:stretch>
                      <a:fillRect/>
                    </a:stretch>
                  </pic:blipFill>
                  <pic:spPr>
                    <a:xfrm>
                      <a:off x="0" y="0"/>
                      <a:ext cx="2719385" cy="2160000"/>
                    </a:xfrm>
                    <a:prstGeom prst="rect">
                      <a:avLst/>
                    </a:prstGeom>
                    <a:effectLst>
                      <a:outerShdw blurRad="50800" dist="38100" dir="2700000" algn="tl" rotWithShape="0">
                        <a:prstClr val="black">
                          <a:alpha val="40000"/>
                        </a:prstClr>
                      </a:outerShdw>
                    </a:effectLst>
                  </pic:spPr>
                </pic:pic>
              </a:graphicData>
            </a:graphic>
          </wp:inline>
        </w:drawing>
      </w:r>
      <w:r w:rsidR="00EC5CF5" w:rsidRPr="00D5496E">
        <w:rPr>
          <w:noProof/>
        </w:rPr>
        <w:drawing>
          <wp:inline distT="0" distB="0" distL="0" distR="0" wp14:anchorId="099A034F" wp14:editId="747DB447">
            <wp:extent cx="2556330" cy="2160000"/>
            <wp:effectExtent l="38100" t="38100" r="92075" b="88265"/>
            <wp:docPr id="107377508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66225" name=""/>
                    <pic:cNvPicPr/>
                  </pic:nvPicPr>
                  <pic:blipFill>
                    <a:blip r:embed="rId40"/>
                    <a:stretch>
                      <a:fillRect/>
                    </a:stretch>
                  </pic:blipFill>
                  <pic:spPr>
                    <a:xfrm>
                      <a:off x="0" y="0"/>
                      <a:ext cx="2556330" cy="2160000"/>
                    </a:xfrm>
                    <a:prstGeom prst="rect">
                      <a:avLst/>
                    </a:prstGeom>
                    <a:effectLst>
                      <a:outerShdw blurRad="50800" dist="38100" dir="2700000" algn="tl" rotWithShape="0">
                        <a:prstClr val="black">
                          <a:alpha val="40000"/>
                        </a:prstClr>
                      </a:outerShdw>
                    </a:effectLst>
                  </pic:spPr>
                </pic:pic>
              </a:graphicData>
            </a:graphic>
          </wp:inline>
        </w:drawing>
      </w:r>
    </w:p>
    <w:p w14:paraId="37FBA6A6" w14:textId="1574A0A9" w:rsidR="00D5496E" w:rsidRPr="00D5496E" w:rsidRDefault="00D5496E" w:rsidP="00D5496E">
      <w:pPr>
        <w:pStyle w:val="Zkladntext"/>
        <w:jc w:val="center"/>
      </w:pPr>
    </w:p>
    <w:p w14:paraId="5D1F7413" w14:textId="12998958" w:rsidR="00DB7F16" w:rsidRDefault="00B35C2B" w:rsidP="00C72617">
      <w:pPr>
        <w:pStyle w:val="Nadpis2"/>
      </w:pPr>
      <w:bookmarkStart w:id="18" w:name="_Toc191807355"/>
      <w:r w:rsidRPr="00AD68CA">
        <w:t>H</w:t>
      </w:r>
      <w:r w:rsidR="00630021">
        <w:t>W</w:t>
      </w:r>
      <w:r w:rsidRPr="00AD68CA">
        <w:t xml:space="preserve"> </w:t>
      </w:r>
      <w:r w:rsidR="00880A13">
        <w:t>Workstation</w:t>
      </w:r>
      <w:r w:rsidR="00630021">
        <w:t xml:space="preserve"> </w:t>
      </w:r>
      <w:r w:rsidRPr="00AD68CA">
        <w:t>PC</w:t>
      </w:r>
      <w:bookmarkEnd w:id="18"/>
    </w:p>
    <w:p w14:paraId="1712DD72" w14:textId="4D31E2B9" w:rsidR="00DB7F16" w:rsidRDefault="00DB7F16">
      <w:pPr>
        <w:pStyle w:val="Nadpis2"/>
      </w:pPr>
      <w:bookmarkStart w:id="19" w:name="_Toc191807356"/>
      <w:r>
        <w:t xml:space="preserve">HW </w:t>
      </w:r>
      <w:r w:rsidR="00172E31">
        <w:t>pro napájení a komunikaci</w:t>
      </w:r>
      <w:bookmarkEnd w:id="19"/>
    </w:p>
    <w:p w14:paraId="3EDE6CE4" w14:textId="1E913FAC" w:rsidR="00F229F7" w:rsidRDefault="006F2ACF">
      <w:pPr>
        <w:pStyle w:val="Nadpis1"/>
      </w:pPr>
      <w:bookmarkStart w:id="20" w:name="_Toc191807357"/>
      <w:r>
        <w:lastRenderedPageBreak/>
        <w:t xml:space="preserve">Konfigurace </w:t>
      </w:r>
      <w:r w:rsidR="00F229F7">
        <w:t>S</w:t>
      </w:r>
      <w:r w:rsidR="00172E31">
        <w:t>W</w:t>
      </w:r>
      <w:bookmarkEnd w:id="20"/>
    </w:p>
    <w:p w14:paraId="396B9111" w14:textId="7BFD7C93" w:rsidR="00B13579" w:rsidRDefault="00172E31" w:rsidP="00C32AF3">
      <w:pPr>
        <w:pStyle w:val="Nadpis2"/>
      </w:pPr>
      <w:bookmarkStart w:id="21" w:name="_Toc191807358"/>
      <w:r>
        <w:t>Raspber</w:t>
      </w:r>
      <w:r w:rsidR="004D0827">
        <w:t xml:space="preserve">ry PI 5 </w:t>
      </w:r>
      <w:r w:rsidR="004C4719">
        <w:t>konfigurace</w:t>
      </w:r>
      <w:bookmarkEnd w:id="21"/>
    </w:p>
    <w:p w14:paraId="409D7E01" w14:textId="77777777" w:rsidR="00344E35" w:rsidRPr="00344E35" w:rsidRDefault="00344E35" w:rsidP="00344E35">
      <w:pPr>
        <w:pStyle w:val="Zkladntext"/>
      </w:pPr>
    </w:p>
    <w:tbl>
      <w:tblPr>
        <w:tblStyle w:val="Atkins"/>
        <w:tblpPr w:leftFromText="141" w:rightFromText="141" w:vertAnchor="text" w:horzAnchor="margin" w:tblpY="1145"/>
        <w:tblW w:w="0" w:type="auto"/>
        <w:jc w:val="left"/>
        <w:tblLook w:val="04A0" w:firstRow="1" w:lastRow="0" w:firstColumn="1" w:lastColumn="0" w:noHBand="0" w:noVBand="1"/>
      </w:tblPr>
      <w:tblGrid>
        <w:gridCol w:w="2961"/>
        <w:gridCol w:w="4603"/>
        <w:gridCol w:w="2516"/>
      </w:tblGrid>
      <w:tr w:rsidR="00B462E0" w:rsidRPr="00B35C2B" w14:paraId="6BE6D849" w14:textId="77777777" w:rsidTr="004C4719">
        <w:trPr>
          <w:cnfStyle w:val="100000000000" w:firstRow="1" w:lastRow="0" w:firstColumn="0" w:lastColumn="0" w:oddVBand="0" w:evenVBand="0" w:oddHBand="0" w:evenHBand="0" w:firstRowFirstColumn="0" w:firstRowLastColumn="0" w:lastRowFirstColumn="0" w:lastRowLastColumn="0"/>
          <w:cantSplit/>
          <w:trHeight w:val="317"/>
          <w:tblHeader/>
          <w:jc w:val="left"/>
        </w:trPr>
        <w:tc>
          <w:tcPr>
            <w:tcW w:w="2961" w:type="dxa"/>
          </w:tcPr>
          <w:p w14:paraId="4B34F7F6" w14:textId="77777777" w:rsidR="00B462E0" w:rsidRPr="00B35C2B" w:rsidRDefault="00B462E0" w:rsidP="004C4719">
            <w:pPr>
              <w:pStyle w:val="TableHead0"/>
            </w:pPr>
            <w:r>
              <w:t>SW</w:t>
            </w:r>
          </w:p>
        </w:tc>
        <w:tc>
          <w:tcPr>
            <w:tcW w:w="4603" w:type="dxa"/>
          </w:tcPr>
          <w:p w14:paraId="4A197C9F" w14:textId="77777777" w:rsidR="00B462E0" w:rsidRPr="00B35C2B" w:rsidRDefault="00B462E0" w:rsidP="004C4719">
            <w:pPr>
              <w:pStyle w:val="TableHead0"/>
            </w:pPr>
            <w:r w:rsidRPr="00B35C2B">
              <w:t>Dokument</w:t>
            </w:r>
          </w:p>
        </w:tc>
        <w:tc>
          <w:tcPr>
            <w:tcW w:w="2516" w:type="dxa"/>
          </w:tcPr>
          <w:p w14:paraId="4ECEBAF3" w14:textId="77777777" w:rsidR="00B462E0" w:rsidRPr="00B35C2B" w:rsidRDefault="00B462E0" w:rsidP="004C4719">
            <w:pPr>
              <w:pStyle w:val="TableHead0"/>
            </w:pPr>
            <w:r w:rsidRPr="00B35C2B">
              <w:t>Autor(é)</w:t>
            </w:r>
          </w:p>
        </w:tc>
      </w:tr>
      <w:tr w:rsidR="00B462E0" w:rsidRPr="00B35C2B" w14:paraId="692DFEC8" w14:textId="77777777" w:rsidTr="004C4719">
        <w:trPr>
          <w:cnfStyle w:val="000000100000" w:firstRow="0" w:lastRow="0" w:firstColumn="0" w:lastColumn="0" w:oddVBand="0" w:evenVBand="0" w:oddHBand="1" w:evenHBand="0" w:firstRowFirstColumn="0" w:firstRowLastColumn="0" w:lastRowFirstColumn="0" w:lastRowLastColumn="0"/>
          <w:cantSplit/>
          <w:trHeight w:val="349"/>
          <w:jc w:val="left"/>
        </w:trPr>
        <w:tc>
          <w:tcPr>
            <w:tcW w:w="2961" w:type="dxa"/>
          </w:tcPr>
          <w:p w14:paraId="12046AD3" w14:textId="77777777" w:rsidR="00B462E0" w:rsidRPr="00B35C2B" w:rsidRDefault="00B462E0" w:rsidP="004C4719">
            <w:pPr>
              <w:pStyle w:val="TableText"/>
            </w:pPr>
            <w:r>
              <w:t>Raspberry PI OS</w:t>
            </w:r>
          </w:p>
        </w:tc>
        <w:tc>
          <w:tcPr>
            <w:tcW w:w="4603" w:type="dxa"/>
          </w:tcPr>
          <w:p w14:paraId="4E82CF55" w14:textId="77777777" w:rsidR="00B462E0" w:rsidRPr="00B35C2B" w:rsidRDefault="00B462E0" w:rsidP="004C4719">
            <w:pPr>
              <w:pStyle w:val="TableText"/>
            </w:pPr>
            <w:r>
              <w:t xml:space="preserve">Raspbian </w:t>
            </w:r>
          </w:p>
        </w:tc>
        <w:tc>
          <w:tcPr>
            <w:tcW w:w="2516" w:type="dxa"/>
          </w:tcPr>
          <w:p w14:paraId="0B58CFF1" w14:textId="77777777" w:rsidR="00B462E0" w:rsidRPr="00B35C2B" w:rsidRDefault="00B462E0" w:rsidP="004C4719">
            <w:pPr>
              <w:pStyle w:val="TableText"/>
            </w:pPr>
            <w:r>
              <w:t>Raspberry</w:t>
            </w:r>
          </w:p>
        </w:tc>
      </w:tr>
      <w:tr w:rsidR="00B462E0" w:rsidRPr="00B35C2B" w14:paraId="5EE98595" w14:textId="77777777" w:rsidTr="004C4719">
        <w:trPr>
          <w:cnfStyle w:val="000000010000" w:firstRow="0" w:lastRow="0" w:firstColumn="0" w:lastColumn="0" w:oddVBand="0" w:evenVBand="0" w:oddHBand="0" w:evenHBand="1" w:firstRowFirstColumn="0" w:firstRowLastColumn="0" w:lastRowFirstColumn="0" w:lastRowLastColumn="0"/>
          <w:cantSplit/>
          <w:trHeight w:val="349"/>
          <w:jc w:val="left"/>
        </w:trPr>
        <w:tc>
          <w:tcPr>
            <w:tcW w:w="2961" w:type="dxa"/>
            <w:tcBorders>
              <w:top w:val="single" w:sz="4" w:space="0" w:color="auto"/>
            </w:tcBorders>
          </w:tcPr>
          <w:p w14:paraId="24941B45" w14:textId="77777777" w:rsidR="00B462E0" w:rsidRPr="00B35C2B" w:rsidRDefault="00B462E0" w:rsidP="004C4719">
            <w:pPr>
              <w:pStyle w:val="TableText"/>
            </w:pPr>
            <w:r>
              <w:t xml:space="preserve">Hailo </w:t>
            </w:r>
            <w:proofErr w:type="spellStart"/>
            <w:r>
              <w:t>Firmaware</w:t>
            </w:r>
            <w:proofErr w:type="spellEnd"/>
          </w:p>
        </w:tc>
        <w:tc>
          <w:tcPr>
            <w:tcW w:w="4603" w:type="dxa"/>
            <w:tcBorders>
              <w:top w:val="single" w:sz="4" w:space="0" w:color="auto"/>
            </w:tcBorders>
          </w:tcPr>
          <w:p w14:paraId="60E6ED06" w14:textId="77777777" w:rsidR="00B462E0" w:rsidRPr="00B35C2B" w:rsidRDefault="006531CF" w:rsidP="004C4719">
            <w:pPr>
              <w:pStyle w:val="TableText"/>
            </w:pPr>
            <w:hyperlink r:id="rId41" w:history="1">
              <w:r w:rsidR="00B462E0" w:rsidRPr="00B35C2B">
                <w:rPr>
                  <w:rStyle w:val="Hypertextovodkaz"/>
                </w:rPr>
                <w:t xml:space="preserve">Postupy: Instalace SQL Server 2008 R2 </w:t>
              </w:r>
            </w:hyperlink>
          </w:p>
        </w:tc>
        <w:tc>
          <w:tcPr>
            <w:tcW w:w="2516" w:type="dxa"/>
            <w:tcBorders>
              <w:top w:val="single" w:sz="4" w:space="0" w:color="auto"/>
            </w:tcBorders>
          </w:tcPr>
          <w:p w14:paraId="161FD98C" w14:textId="77777777" w:rsidR="00B462E0" w:rsidRPr="00B35C2B" w:rsidRDefault="00B462E0" w:rsidP="004C4719">
            <w:pPr>
              <w:pStyle w:val="TableText"/>
            </w:pPr>
            <w:r w:rsidRPr="00B35C2B">
              <w:t>Společnost Microsoft</w:t>
            </w:r>
          </w:p>
        </w:tc>
      </w:tr>
      <w:tr w:rsidR="00B462E0" w:rsidRPr="00B35C2B" w14:paraId="7D695EFA" w14:textId="77777777" w:rsidTr="004C4719">
        <w:trPr>
          <w:cnfStyle w:val="000000100000" w:firstRow="0" w:lastRow="0" w:firstColumn="0" w:lastColumn="0" w:oddVBand="0" w:evenVBand="0" w:oddHBand="1" w:evenHBand="0" w:firstRowFirstColumn="0" w:firstRowLastColumn="0" w:lastRowFirstColumn="0" w:lastRowLastColumn="0"/>
          <w:cantSplit/>
          <w:trHeight w:val="349"/>
          <w:jc w:val="left"/>
        </w:trPr>
        <w:tc>
          <w:tcPr>
            <w:tcW w:w="2961" w:type="dxa"/>
            <w:tcBorders>
              <w:top w:val="single" w:sz="4" w:space="0" w:color="auto"/>
            </w:tcBorders>
          </w:tcPr>
          <w:p w14:paraId="3FB68809" w14:textId="77777777" w:rsidR="00B462E0" w:rsidRDefault="00B462E0" w:rsidP="004C4719">
            <w:pPr>
              <w:pStyle w:val="TableText"/>
            </w:pPr>
            <w:r>
              <w:t>HailoRT Runtime</w:t>
            </w:r>
          </w:p>
        </w:tc>
        <w:tc>
          <w:tcPr>
            <w:tcW w:w="4603" w:type="dxa"/>
            <w:tcBorders>
              <w:top w:val="single" w:sz="4" w:space="0" w:color="auto"/>
            </w:tcBorders>
          </w:tcPr>
          <w:p w14:paraId="588D921E" w14:textId="77777777" w:rsidR="00B462E0" w:rsidRDefault="00B462E0" w:rsidP="004C4719">
            <w:pPr>
              <w:pStyle w:val="TableText"/>
            </w:pPr>
          </w:p>
        </w:tc>
        <w:tc>
          <w:tcPr>
            <w:tcW w:w="2516" w:type="dxa"/>
            <w:tcBorders>
              <w:top w:val="single" w:sz="4" w:space="0" w:color="auto"/>
            </w:tcBorders>
          </w:tcPr>
          <w:p w14:paraId="4A2B625D" w14:textId="77777777" w:rsidR="00B462E0" w:rsidRPr="00B35C2B" w:rsidRDefault="00B462E0" w:rsidP="004C4719">
            <w:pPr>
              <w:pStyle w:val="TableText"/>
            </w:pPr>
          </w:p>
        </w:tc>
      </w:tr>
      <w:tr w:rsidR="00B462E0" w:rsidRPr="00B35C2B" w14:paraId="137FDB73" w14:textId="77777777" w:rsidTr="004C4719">
        <w:trPr>
          <w:cnfStyle w:val="000000010000" w:firstRow="0" w:lastRow="0" w:firstColumn="0" w:lastColumn="0" w:oddVBand="0" w:evenVBand="0" w:oddHBand="0" w:evenHBand="1" w:firstRowFirstColumn="0" w:firstRowLastColumn="0" w:lastRowFirstColumn="0" w:lastRowLastColumn="0"/>
          <w:cantSplit/>
          <w:trHeight w:val="349"/>
          <w:jc w:val="left"/>
        </w:trPr>
        <w:tc>
          <w:tcPr>
            <w:tcW w:w="2961" w:type="dxa"/>
            <w:tcBorders>
              <w:top w:val="single" w:sz="4" w:space="0" w:color="auto"/>
            </w:tcBorders>
          </w:tcPr>
          <w:p w14:paraId="4E6D8AD1" w14:textId="77777777" w:rsidR="00B462E0" w:rsidRDefault="00B462E0" w:rsidP="004C4719">
            <w:pPr>
              <w:pStyle w:val="TableText"/>
            </w:pPr>
            <w:r w:rsidRPr="008F332F">
              <w:t xml:space="preserve">Hailo TAPPAS </w:t>
            </w:r>
            <w:proofErr w:type="spellStart"/>
            <w:r w:rsidRPr="008F332F">
              <w:t>Core</w:t>
            </w:r>
            <w:proofErr w:type="spellEnd"/>
          </w:p>
        </w:tc>
        <w:tc>
          <w:tcPr>
            <w:tcW w:w="4603" w:type="dxa"/>
            <w:tcBorders>
              <w:top w:val="single" w:sz="4" w:space="0" w:color="auto"/>
            </w:tcBorders>
          </w:tcPr>
          <w:p w14:paraId="5B734047" w14:textId="77777777" w:rsidR="00B462E0" w:rsidRDefault="00B462E0" w:rsidP="004C4719">
            <w:pPr>
              <w:pStyle w:val="TableText"/>
            </w:pPr>
          </w:p>
        </w:tc>
        <w:tc>
          <w:tcPr>
            <w:tcW w:w="2516" w:type="dxa"/>
            <w:tcBorders>
              <w:top w:val="single" w:sz="4" w:space="0" w:color="auto"/>
            </w:tcBorders>
          </w:tcPr>
          <w:p w14:paraId="6F75C127" w14:textId="77777777" w:rsidR="00B462E0" w:rsidRPr="00B35C2B" w:rsidRDefault="00B462E0" w:rsidP="004C4719">
            <w:pPr>
              <w:pStyle w:val="TableText"/>
            </w:pPr>
          </w:p>
        </w:tc>
      </w:tr>
      <w:tr w:rsidR="00B462E0" w:rsidRPr="00B35C2B" w14:paraId="58CE14DC" w14:textId="77777777" w:rsidTr="004C4719">
        <w:trPr>
          <w:cnfStyle w:val="000000100000" w:firstRow="0" w:lastRow="0" w:firstColumn="0" w:lastColumn="0" w:oddVBand="0" w:evenVBand="0" w:oddHBand="1" w:evenHBand="0" w:firstRowFirstColumn="0" w:firstRowLastColumn="0" w:lastRowFirstColumn="0" w:lastRowLastColumn="0"/>
          <w:cantSplit/>
          <w:trHeight w:val="349"/>
          <w:jc w:val="left"/>
        </w:trPr>
        <w:tc>
          <w:tcPr>
            <w:tcW w:w="2961" w:type="dxa"/>
            <w:tcBorders>
              <w:top w:val="single" w:sz="4" w:space="0" w:color="auto"/>
            </w:tcBorders>
          </w:tcPr>
          <w:p w14:paraId="2B127C02" w14:textId="77777777" w:rsidR="00B462E0" w:rsidRPr="008F332F" w:rsidRDefault="00B462E0" w:rsidP="004C4719">
            <w:pPr>
              <w:pStyle w:val="TableText"/>
            </w:pPr>
            <w:r w:rsidRPr="008F332F">
              <w:t>rpicam-apps Hailo post-</w:t>
            </w:r>
            <w:proofErr w:type="spellStart"/>
            <w:r w:rsidRPr="008F332F">
              <w:t>processing</w:t>
            </w:r>
            <w:proofErr w:type="spellEnd"/>
            <w:r w:rsidRPr="008F332F">
              <w:t xml:space="preserve"> demo </w:t>
            </w:r>
            <w:proofErr w:type="spellStart"/>
            <w:r w:rsidRPr="008F332F">
              <w:t>stages</w:t>
            </w:r>
            <w:proofErr w:type="spellEnd"/>
          </w:p>
        </w:tc>
        <w:tc>
          <w:tcPr>
            <w:tcW w:w="4603" w:type="dxa"/>
            <w:tcBorders>
              <w:top w:val="single" w:sz="4" w:space="0" w:color="auto"/>
            </w:tcBorders>
          </w:tcPr>
          <w:p w14:paraId="7F2C1929" w14:textId="77777777" w:rsidR="00B462E0" w:rsidRDefault="00B462E0" w:rsidP="004C4719">
            <w:pPr>
              <w:pStyle w:val="TableText"/>
            </w:pPr>
          </w:p>
        </w:tc>
        <w:tc>
          <w:tcPr>
            <w:tcW w:w="2516" w:type="dxa"/>
            <w:tcBorders>
              <w:top w:val="single" w:sz="4" w:space="0" w:color="auto"/>
            </w:tcBorders>
          </w:tcPr>
          <w:p w14:paraId="59CE4230" w14:textId="77777777" w:rsidR="00B462E0" w:rsidRPr="00B35C2B" w:rsidRDefault="00B462E0" w:rsidP="004C4719">
            <w:pPr>
              <w:pStyle w:val="TableText"/>
            </w:pPr>
          </w:p>
        </w:tc>
      </w:tr>
      <w:tr w:rsidR="00B462E0" w:rsidRPr="00B35C2B" w14:paraId="5BB80B48" w14:textId="77777777" w:rsidTr="004C4719">
        <w:trPr>
          <w:cnfStyle w:val="000000010000" w:firstRow="0" w:lastRow="0" w:firstColumn="0" w:lastColumn="0" w:oddVBand="0" w:evenVBand="0" w:oddHBand="0" w:evenHBand="1" w:firstRowFirstColumn="0" w:firstRowLastColumn="0" w:lastRowFirstColumn="0" w:lastRowLastColumn="0"/>
          <w:cantSplit/>
          <w:trHeight w:val="349"/>
          <w:jc w:val="left"/>
        </w:trPr>
        <w:tc>
          <w:tcPr>
            <w:tcW w:w="2961" w:type="dxa"/>
            <w:tcBorders>
              <w:top w:val="single" w:sz="4" w:space="0" w:color="auto"/>
              <w:bottom w:val="single" w:sz="18" w:space="0" w:color="auto"/>
            </w:tcBorders>
          </w:tcPr>
          <w:p w14:paraId="75032B90" w14:textId="5352CF5D" w:rsidR="00B462E0" w:rsidRPr="00B35C2B" w:rsidRDefault="00B462E0" w:rsidP="004C4719">
            <w:pPr>
              <w:pStyle w:val="TableText"/>
            </w:pPr>
          </w:p>
        </w:tc>
        <w:tc>
          <w:tcPr>
            <w:tcW w:w="4603" w:type="dxa"/>
            <w:tcBorders>
              <w:top w:val="single" w:sz="4" w:space="0" w:color="auto"/>
              <w:bottom w:val="single" w:sz="18" w:space="0" w:color="auto"/>
            </w:tcBorders>
          </w:tcPr>
          <w:p w14:paraId="15AB25E1" w14:textId="3B980DB6" w:rsidR="00B462E0" w:rsidRPr="00B35C2B" w:rsidRDefault="00B462E0" w:rsidP="004C4719">
            <w:pPr>
              <w:pStyle w:val="TableText"/>
            </w:pPr>
          </w:p>
        </w:tc>
        <w:tc>
          <w:tcPr>
            <w:tcW w:w="2516" w:type="dxa"/>
            <w:tcBorders>
              <w:top w:val="single" w:sz="4" w:space="0" w:color="auto"/>
              <w:bottom w:val="single" w:sz="18" w:space="0" w:color="auto"/>
            </w:tcBorders>
          </w:tcPr>
          <w:p w14:paraId="61D8F83C" w14:textId="75B854BF" w:rsidR="00B462E0" w:rsidRPr="00B35C2B" w:rsidRDefault="00B462E0" w:rsidP="004C4719">
            <w:pPr>
              <w:pStyle w:val="TableText"/>
            </w:pPr>
          </w:p>
        </w:tc>
      </w:tr>
    </w:tbl>
    <w:p w14:paraId="413429FB" w14:textId="4F60EB3F" w:rsidR="00B462E0" w:rsidRDefault="004C4719" w:rsidP="00B462E0">
      <w:pPr>
        <w:pStyle w:val="Nadpis3"/>
      </w:pPr>
      <w:r>
        <w:t>SW</w:t>
      </w:r>
      <w:r w:rsidR="00992047">
        <w:t xml:space="preserve"> přehled</w:t>
      </w:r>
    </w:p>
    <w:p w14:paraId="2F408DC3" w14:textId="77777777" w:rsidR="004C4719" w:rsidRPr="004C4719" w:rsidRDefault="004C4719" w:rsidP="004C4719">
      <w:pPr>
        <w:pStyle w:val="Zkladntext"/>
      </w:pPr>
    </w:p>
    <w:p w14:paraId="3A3CE76B" w14:textId="77777777" w:rsidR="004C4719" w:rsidRPr="004C4719" w:rsidRDefault="004C4719" w:rsidP="004C4719">
      <w:pPr>
        <w:pStyle w:val="Zkladntext"/>
      </w:pPr>
    </w:p>
    <w:p w14:paraId="5FEBEFF9" w14:textId="6D076F0F" w:rsidR="004D0827" w:rsidRDefault="004D0827" w:rsidP="00162207">
      <w:pPr>
        <w:pStyle w:val="Nadpis3"/>
      </w:pPr>
      <w:r>
        <w:t xml:space="preserve">List knihoven a </w:t>
      </w:r>
      <w:r w:rsidR="004C4719">
        <w:t>závislostí</w:t>
      </w:r>
    </w:p>
    <w:p w14:paraId="31D84D27" w14:textId="3008EDD3" w:rsidR="004C4719" w:rsidRPr="004C4719" w:rsidRDefault="00992047" w:rsidP="004C4719">
      <w:pPr>
        <w:pStyle w:val="Zkladntext"/>
      </w:pPr>
      <w:r>
        <w:t>TBD</w:t>
      </w:r>
    </w:p>
    <w:p w14:paraId="24C29B65" w14:textId="2E555893" w:rsidR="00047392" w:rsidRPr="00B35C2B" w:rsidRDefault="00162207" w:rsidP="00162207">
      <w:pPr>
        <w:pStyle w:val="Nadpis2"/>
      </w:pPr>
      <w:bookmarkStart w:id="22" w:name="_Toc191807359"/>
      <w:r>
        <w:t xml:space="preserve">Raspberry PI 5 </w:t>
      </w:r>
      <w:r w:rsidR="00F104B9">
        <w:t>SW</w:t>
      </w:r>
      <w:r>
        <w:t xml:space="preserve"> instalace</w:t>
      </w:r>
      <w:bookmarkEnd w:id="22"/>
    </w:p>
    <w:p w14:paraId="49111C09" w14:textId="18C7BA72" w:rsidR="00F631D0" w:rsidRDefault="00F361B3" w:rsidP="00162207">
      <w:pPr>
        <w:pStyle w:val="Nadpis3"/>
      </w:pPr>
      <w:r>
        <w:t>Raspberry PI</w:t>
      </w:r>
      <w:r w:rsidR="007F32E3">
        <w:t xml:space="preserve"> OS</w:t>
      </w:r>
    </w:p>
    <w:p w14:paraId="278EA044" w14:textId="77777777" w:rsidR="00922084" w:rsidRDefault="00922084" w:rsidP="006B5896">
      <w:pPr>
        <w:pStyle w:val="Instruction"/>
        <w:rPr>
          <w:noProof/>
        </w:rPr>
      </w:pPr>
      <w:r>
        <w:rPr>
          <w:noProof/>
        </w:rPr>
        <w:t>Raspberry Pi OS je bezplatný operační systém založený na Debianu, optimalizovaný pro hardware Raspberry Pi. Raspberry Pi OS podporuje více než 35 000 balíčků Debianu. Doporučujeme jej pro většinu použití s Raspberry Pi.</w:t>
      </w:r>
    </w:p>
    <w:p w14:paraId="72AE0497" w14:textId="3EB3818B" w:rsidR="00922084" w:rsidRDefault="00922084" w:rsidP="006B5896">
      <w:pPr>
        <w:pStyle w:val="Instruction"/>
        <w:rPr>
          <w:noProof/>
        </w:rPr>
      </w:pPr>
      <w:r>
        <w:rPr>
          <w:noProof/>
        </w:rPr>
        <w:t>Protože je Raspberry Pi OS odvozen od Debianu, následuje postupný cyklus vydávání verzí Debianu. Nové verze vycházejí přibližně každé 2 roky.</w:t>
      </w:r>
      <w:r w:rsidR="007F32E3">
        <w:rPr>
          <w:noProof/>
        </w:rPr>
        <w:t xml:space="preserve"> </w:t>
      </w:r>
      <w:r>
        <w:rPr>
          <w:noProof/>
        </w:rPr>
        <w:t>Nejnovější verze Raspberry Pi OS je založena na Debianu Bookworm. Předchozí verze byla založena na Debianu Bullseye.</w:t>
      </w:r>
    </w:p>
    <w:p w14:paraId="3C6B2103" w14:textId="77777777" w:rsidR="00922084" w:rsidRDefault="00922084" w:rsidP="006B5896">
      <w:pPr>
        <w:pStyle w:val="Instruction"/>
        <w:rPr>
          <w:noProof/>
        </w:rPr>
      </w:pPr>
      <w:r>
        <w:rPr>
          <w:noProof/>
        </w:rPr>
        <w:t>Obrazy Raspberry Pi OS najdete na:</w:t>
      </w:r>
    </w:p>
    <w:p w14:paraId="246242E3" w14:textId="65D886BE" w:rsidR="00831FB1" w:rsidRDefault="006531CF" w:rsidP="006B5896">
      <w:pPr>
        <w:pStyle w:val="Instruction"/>
      </w:pPr>
      <w:hyperlink r:id="rId42" w:history="1">
        <w:r w:rsidR="00831FB1" w:rsidRPr="00831FB1">
          <w:rPr>
            <w:rStyle w:val="Hypertextovodkaz"/>
          </w:rPr>
          <w:t>raspberrypi.com/software/</w:t>
        </w:r>
        <w:proofErr w:type="spellStart"/>
        <w:r w:rsidR="00831FB1" w:rsidRPr="00831FB1">
          <w:rPr>
            <w:rStyle w:val="Hypertextovodkaz"/>
          </w:rPr>
          <w:t>operating-systems</w:t>
        </w:r>
        <w:proofErr w:type="spellEnd"/>
        <w:r w:rsidR="00831FB1" w:rsidRPr="00831FB1">
          <w:rPr>
            <w:rStyle w:val="Hypertextovodkaz"/>
          </w:rPr>
          <w:t>/</w:t>
        </w:r>
      </w:hyperlink>
    </w:p>
    <w:p w14:paraId="29A92437" w14:textId="5B629908" w:rsidR="0095229A" w:rsidRDefault="004C60A4" w:rsidP="00923C75">
      <w:pPr>
        <w:pStyle w:val="Nadpis4"/>
      </w:pPr>
      <w:r>
        <w:t>Úvodní</w:t>
      </w:r>
      <w:r w:rsidR="002B6D97">
        <w:t xml:space="preserve"> nastavení a instalace </w:t>
      </w:r>
      <w:r>
        <w:t>systému</w:t>
      </w:r>
    </w:p>
    <w:p w14:paraId="071AA500" w14:textId="4183A6F7" w:rsidR="009159E2" w:rsidRDefault="00035389" w:rsidP="009159E2">
      <w:pPr>
        <w:pStyle w:val="Zkladntext"/>
      </w:pPr>
      <w:r>
        <w:t xml:space="preserve">Použila jsem instalaci pomocí čtečky SD karty na </w:t>
      </w:r>
      <w:r w:rsidR="001F0F37">
        <w:t>učícím</w:t>
      </w:r>
      <w:r>
        <w:t xml:space="preserve"> PC </w:t>
      </w:r>
      <w:r w:rsidR="00E20ABE">
        <w:t xml:space="preserve">a stažení a </w:t>
      </w:r>
      <w:r w:rsidR="001F0F37">
        <w:t>instalace</w:t>
      </w:r>
      <w:r w:rsidR="00E20ABE">
        <w:t xml:space="preserve"> </w:t>
      </w:r>
      <w:r w:rsidR="001F0F37">
        <w:t xml:space="preserve">operačního </w:t>
      </w:r>
      <w:r w:rsidR="00E20ABE">
        <w:t xml:space="preserve">SW </w:t>
      </w:r>
      <w:r w:rsidR="007F32E3">
        <w:t xml:space="preserve">Raspberry PI OS </w:t>
      </w:r>
      <w:r w:rsidR="00E20ABE">
        <w:t>na SD kartu v tomto počítači</w:t>
      </w:r>
    </w:p>
    <w:p w14:paraId="416ECEEA" w14:textId="77777777" w:rsidR="00777831" w:rsidRDefault="00777831" w:rsidP="00777831">
      <w:pPr>
        <w:pStyle w:val="Zkladntext"/>
      </w:pPr>
      <w:r w:rsidRPr="00365738">
        <w:t xml:space="preserve">Nastavení v </w:t>
      </w:r>
      <w:proofErr w:type="spellStart"/>
      <w:r w:rsidRPr="00365738">
        <w:t>Imageru</w:t>
      </w:r>
      <w:proofErr w:type="spellEnd"/>
      <w:r w:rsidRPr="00365738">
        <w:t xml:space="preserve"> před instalací</w:t>
      </w:r>
      <w:r>
        <w:t xml:space="preserve"> – Kliknutím na </w:t>
      </w:r>
      <w:r>
        <w:rPr>
          <w:rFonts w:ascii="Segoe UI Emoji" w:hAnsi="Segoe UI Emoji" w:cs="Segoe UI Emoji"/>
        </w:rPr>
        <w:t>⚙️</w:t>
      </w:r>
      <w:r>
        <w:t xml:space="preserve"> (Advanced </w:t>
      </w:r>
      <w:proofErr w:type="spellStart"/>
      <w:r>
        <w:t>settings</w:t>
      </w:r>
      <w:proofErr w:type="spellEnd"/>
      <w:r>
        <w:t>) lze</w:t>
      </w:r>
    </w:p>
    <w:p w14:paraId="5304B77B" w14:textId="77777777" w:rsidR="00777831" w:rsidRDefault="00777831" w:rsidP="00E4784F">
      <w:pPr>
        <w:pStyle w:val="Zkladntext"/>
        <w:numPr>
          <w:ilvl w:val="0"/>
          <w:numId w:val="19"/>
        </w:numPr>
      </w:pPr>
      <w:r>
        <w:t xml:space="preserve">Nastavit </w:t>
      </w:r>
      <w:proofErr w:type="spellStart"/>
      <w:r>
        <w:t>hostname</w:t>
      </w:r>
      <w:proofErr w:type="spellEnd"/>
      <w:r>
        <w:t xml:space="preserve"> (název zařízení) → např. raspberrypi5</w:t>
      </w:r>
    </w:p>
    <w:p w14:paraId="76FFC6AB" w14:textId="77777777" w:rsidR="00777831" w:rsidRDefault="00777831" w:rsidP="00E4784F">
      <w:pPr>
        <w:pStyle w:val="Zkladntext"/>
        <w:numPr>
          <w:ilvl w:val="0"/>
          <w:numId w:val="19"/>
        </w:numPr>
      </w:pPr>
      <w:r>
        <w:t>Povolit SSH (pro vzdálený přístup)</w:t>
      </w:r>
    </w:p>
    <w:p w14:paraId="4D7577EB" w14:textId="77777777" w:rsidR="00777831" w:rsidRDefault="00777831" w:rsidP="00E4784F">
      <w:pPr>
        <w:pStyle w:val="Zkladntext"/>
        <w:numPr>
          <w:ilvl w:val="0"/>
          <w:numId w:val="19"/>
        </w:numPr>
      </w:pPr>
      <w:r>
        <w:t>Nastavit Wi-Fi (SSID a heslo)</w:t>
      </w:r>
    </w:p>
    <w:p w14:paraId="2E865E7E" w14:textId="77777777" w:rsidR="00777831" w:rsidRDefault="00777831" w:rsidP="00E4784F">
      <w:pPr>
        <w:pStyle w:val="Zkladntext"/>
        <w:numPr>
          <w:ilvl w:val="0"/>
          <w:numId w:val="19"/>
        </w:numPr>
      </w:pPr>
      <w:r>
        <w:t>Povolit výchozí uživatelské jméno a heslo</w:t>
      </w:r>
    </w:p>
    <w:p w14:paraId="5B9A8A62" w14:textId="79B3A14B" w:rsidR="00777831" w:rsidRDefault="00777831" w:rsidP="00AF2118">
      <w:pPr>
        <w:pStyle w:val="Sekvenceakc"/>
        <w:numPr>
          <w:ilvl w:val="0"/>
          <w:numId w:val="0"/>
        </w:numPr>
        <w:ind w:left="924"/>
      </w:pPr>
      <w:r w:rsidRPr="004C60A4">
        <w:lastRenderedPageBreak/>
        <w:drawing>
          <wp:inline distT="0" distB="0" distL="0" distR="0" wp14:anchorId="03D13FF1" wp14:editId="0D8EB23B">
            <wp:extent cx="2974655" cy="2160000"/>
            <wp:effectExtent l="0" t="0" r="0" b="0"/>
            <wp:docPr id="137108038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80385" name=""/>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Lst>
                    </a:blip>
                    <a:stretch>
                      <a:fillRect/>
                    </a:stretch>
                  </pic:blipFill>
                  <pic:spPr>
                    <a:xfrm>
                      <a:off x="0" y="0"/>
                      <a:ext cx="2974655" cy="2160000"/>
                    </a:xfrm>
                    <a:prstGeom prst="rect">
                      <a:avLst/>
                    </a:prstGeom>
                  </pic:spPr>
                </pic:pic>
              </a:graphicData>
            </a:graphic>
          </wp:inline>
        </w:drawing>
      </w:r>
      <w:r w:rsidRPr="00C75223">
        <w:drawing>
          <wp:inline distT="0" distB="0" distL="0" distR="0" wp14:anchorId="7B3FB80C" wp14:editId="0C8BBD88">
            <wp:extent cx="2750311" cy="2160000"/>
            <wp:effectExtent l="0" t="0" r="0" b="0"/>
            <wp:docPr id="130876770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67703" name=""/>
                    <pic:cNvPicPr/>
                  </pic:nvPicPr>
                  <pic:blipFill>
                    <a:blip r:embed="rId45">
                      <a:extLst>
                        <a:ext uri="{BEBA8EAE-BF5A-486C-A8C5-ECC9F3942E4B}">
                          <a14:imgProps xmlns:a14="http://schemas.microsoft.com/office/drawing/2010/main">
                            <a14:imgLayer r:embed="rId46">
                              <a14:imgEffect>
                                <a14:sharpenSoften amount="25000"/>
                              </a14:imgEffect>
                              <a14:imgEffect>
                                <a14:brightnessContrast bright="20000"/>
                              </a14:imgEffect>
                            </a14:imgLayer>
                          </a14:imgProps>
                        </a:ext>
                      </a:extLst>
                    </a:blip>
                    <a:stretch>
                      <a:fillRect/>
                    </a:stretch>
                  </pic:blipFill>
                  <pic:spPr>
                    <a:xfrm>
                      <a:off x="0" y="0"/>
                      <a:ext cx="2750311" cy="2160000"/>
                    </a:xfrm>
                    <a:prstGeom prst="rect">
                      <a:avLst/>
                    </a:prstGeom>
                  </pic:spPr>
                </pic:pic>
              </a:graphicData>
            </a:graphic>
          </wp:inline>
        </w:drawing>
      </w:r>
    </w:p>
    <w:p w14:paraId="2438B483" w14:textId="035884EA" w:rsidR="009159E2" w:rsidRDefault="009159E2" w:rsidP="00E4784F">
      <w:pPr>
        <w:pStyle w:val="Sekvenceakc"/>
        <w:numPr>
          <w:ilvl w:val="0"/>
          <w:numId w:val="20"/>
        </w:numPr>
      </w:pPr>
      <w:r>
        <w:t>Stáhn</w:t>
      </w:r>
      <w:r w:rsidR="00E20ABE">
        <w:t xml:space="preserve">out </w:t>
      </w:r>
      <w:r>
        <w:t>Raspberry Pi Imager pro</w:t>
      </w:r>
      <w:r w:rsidR="00E20ABE">
        <w:t xml:space="preserve"> </w:t>
      </w:r>
      <w:r>
        <w:t>Linux.</w:t>
      </w:r>
    </w:p>
    <w:p w14:paraId="2E71D251" w14:textId="52EF57F4" w:rsidR="009159E2" w:rsidRDefault="00E20ABE" w:rsidP="00AF2118">
      <w:pPr>
        <w:pStyle w:val="Sekvenceakc"/>
      </w:pPr>
      <w:r>
        <w:t>V</w:t>
      </w:r>
      <w:r w:rsidR="009159E2">
        <w:t>lož</w:t>
      </w:r>
      <w:r>
        <w:t>it</w:t>
      </w:r>
      <w:r w:rsidR="009159E2">
        <w:t xml:space="preserve"> microSD kartu do počítače pomocí čtečky.</w:t>
      </w:r>
    </w:p>
    <w:p w14:paraId="7DD0DDCD" w14:textId="0FAA902C" w:rsidR="004C60A4" w:rsidRDefault="009159E2" w:rsidP="00AF2118">
      <w:pPr>
        <w:pStyle w:val="Sekvenceakc"/>
      </w:pPr>
      <w:r>
        <w:t>Zápis OS na SD kartu</w:t>
      </w:r>
    </w:p>
    <w:p w14:paraId="4373B544" w14:textId="20124F27" w:rsidR="009159E2" w:rsidRDefault="009159E2" w:rsidP="00AF2118">
      <w:pPr>
        <w:pStyle w:val="Sekvenceakc"/>
      </w:pPr>
      <w:r>
        <w:t>Otev</w:t>
      </w:r>
      <w:r>
        <w:rPr>
          <w:rFonts w:ascii="Arial" w:hAnsi="Arial"/>
        </w:rPr>
        <w:t>ř</w:t>
      </w:r>
      <w:r>
        <w:t>i Raspberry Pi Imager</w:t>
      </w:r>
    </w:p>
    <w:p w14:paraId="48FDBFEE" w14:textId="7EF6B656" w:rsidR="009159E2" w:rsidRDefault="009159E2" w:rsidP="00AF2118">
      <w:pPr>
        <w:pStyle w:val="Sekvenceakc"/>
      </w:pPr>
      <w:r>
        <w:t xml:space="preserve">Klikni na "Choose OS" </w:t>
      </w:r>
      <w:r>
        <w:rPr>
          <w:rFonts w:ascii="Arial" w:hAnsi="Arial"/>
        </w:rPr>
        <w:t>→</w:t>
      </w:r>
      <w:r>
        <w:t xml:space="preserve"> </w:t>
      </w:r>
      <w:r w:rsidRPr="001F0F37">
        <w:rPr>
          <w:b/>
          <w:bCs/>
        </w:rPr>
        <w:t>"Raspberry Pi OS (64-bit)"</w:t>
      </w:r>
    </w:p>
    <w:p w14:paraId="49B8D937" w14:textId="649C1B13" w:rsidR="009159E2" w:rsidRDefault="009159E2" w:rsidP="00AF2118">
      <w:pPr>
        <w:pStyle w:val="Sekvenceakc"/>
      </w:pPr>
      <w:r>
        <w:t xml:space="preserve">Klikni na "Choose Storage" </w:t>
      </w:r>
      <w:r>
        <w:rPr>
          <w:rFonts w:ascii="Arial" w:hAnsi="Arial"/>
        </w:rPr>
        <w:t>→</w:t>
      </w:r>
      <w:r>
        <w:t xml:space="preserve"> Vyber microSD kartu</w:t>
      </w:r>
    </w:p>
    <w:p w14:paraId="5371DEF5" w14:textId="45F22693" w:rsidR="009159E2" w:rsidRDefault="009159E2" w:rsidP="00AF2118">
      <w:pPr>
        <w:pStyle w:val="Sekvenceakc"/>
      </w:pPr>
      <w:r>
        <w:t>Voliteln</w:t>
      </w:r>
      <w:r>
        <w:rPr>
          <w:rFonts w:ascii="Arial" w:hAnsi="Arial"/>
        </w:rPr>
        <w:t>é</w:t>
      </w:r>
      <w:r>
        <w:t>: Klikni na ozuben</w:t>
      </w:r>
      <w:r>
        <w:rPr>
          <w:rFonts w:ascii="Arial" w:hAnsi="Arial"/>
        </w:rPr>
        <w:t>é</w:t>
      </w:r>
      <w:r>
        <w:t xml:space="preserve"> kole</w:t>
      </w:r>
      <w:r>
        <w:rPr>
          <w:rFonts w:ascii="Arial" w:hAnsi="Arial"/>
        </w:rPr>
        <w:t>č</w:t>
      </w:r>
      <w:r>
        <w:t xml:space="preserve">ko </w:t>
      </w:r>
      <w:r>
        <w:rPr>
          <w:rFonts w:ascii="Segoe UI Emoji" w:hAnsi="Segoe UI Emoji" w:cs="Segoe UI Emoji"/>
        </w:rPr>
        <w:t>⚙️</w:t>
      </w:r>
      <w:r>
        <w:t xml:space="preserve"> pro pokro</w:t>
      </w:r>
      <w:r>
        <w:rPr>
          <w:rFonts w:ascii="Arial" w:hAnsi="Arial"/>
        </w:rPr>
        <w:t>č</w:t>
      </w:r>
      <w:r>
        <w:t>il</w:t>
      </w:r>
      <w:r>
        <w:rPr>
          <w:rFonts w:ascii="Arial" w:hAnsi="Arial"/>
        </w:rPr>
        <w:t>á</w:t>
      </w:r>
      <w:r>
        <w:t xml:space="preserve"> nastaven</w:t>
      </w:r>
      <w:r>
        <w:rPr>
          <w:rFonts w:ascii="Arial" w:hAnsi="Arial"/>
        </w:rPr>
        <w:t>í</w:t>
      </w:r>
      <w:r>
        <w:t xml:space="preserve"> </w:t>
      </w:r>
    </w:p>
    <w:p w14:paraId="52833DE3" w14:textId="5E008037" w:rsidR="009159E2" w:rsidRDefault="009159E2" w:rsidP="00AF2118">
      <w:pPr>
        <w:pStyle w:val="Sekvenceakc"/>
      </w:pPr>
      <w:r>
        <w:t>Klikni na "Write" a po</w:t>
      </w:r>
      <w:r>
        <w:rPr>
          <w:rFonts w:ascii="Arial" w:hAnsi="Arial"/>
        </w:rPr>
        <w:t>č</w:t>
      </w:r>
      <w:r>
        <w:t>kej na dokon</w:t>
      </w:r>
      <w:r>
        <w:rPr>
          <w:rFonts w:ascii="Arial" w:hAnsi="Arial"/>
        </w:rPr>
        <w:t>č</w:t>
      </w:r>
      <w:r>
        <w:t>en</w:t>
      </w:r>
      <w:r>
        <w:rPr>
          <w:rFonts w:ascii="Arial" w:hAnsi="Arial"/>
        </w:rPr>
        <w:t>í</w:t>
      </w:r>
    </w:p>
    <w:p w14:paraId="275E4834" w14:textId="3457E737" w:rsidR="009159E2" w:rsidRDefault="009159E2" w:rsidP="00AF2118">
      <w:pPr>
        <w:pStyle w:val="Sekvenceakc"/>
      </w:pPr>
      <w:r>
        <w:t xml:space="preserve">Po dokončení zápisu </w:t>
      </w:r>
      <w:r w:rsidR="00365738">
        <w:t>jsem vysunula</w:t>
      </w:r>
      <w:r>
        <w:t xml:space="preserve"> microSD kartu a vlož</w:t>
      </w:r>
      <w:r w:rsidR="00365738">
        <w:t>ila</w:t>
      </w:r>
      <w:r>
        <w:t xml:space="preserve"> ji do Raspberry Pi 5.</w:t>
      </w:r>
    </w:p>
    <w:p w14:paraId="5456EB3D" w14:textId="2DF9B60C" w:rsidR="006541CC" w:rsidRDefault="006541CC" w:rsidP="00C75223">
      <w:pPr>
        <w:pStyle w:val="Zkladntext"/>
        <w:jc w:val="center"/>
      </w:pPr>
      <w:r w:rsidRPr="006541CC">
        <w:rPr>
          <w:noProof/>
        </w:rPr>
        <w:drawing>
          <wp:inline distT="0" distB="0" distL="0" distR="0" wp14:anchorId="7C28B24F" wp14:editId="30CA45F7">
            <wp:extent cx="3047022" cy="2160000"/>
            <wp:effectExtent l="38100" t="38100" r="96520" b="88265"/>
            <wp:docPr id="171817624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76244" name=""/>
                    <pic:cNvPicPr/>
                  </pic:nvPicPr>
                  <pic:blipFill>
                    <a:blip r:embed="rId47"/>
                    <a:stretch>
                      <a:fillRect/>
                    </a:stretch>
                  </pic:blipFill>
                  <pic:spPr>
                    <a:xfrm>
                      <a:off x="0" y="0"/>
                      <a:ext cx="3047022" cy="2160000"/>
                    </a:xfrm>
                    <a:prstGeom prst="rect">
                      <a:avLst/>
                    </a:prstGeom>
                    <a:effectLst>
                      <a:outerShdw blurRad="50800" dist="38100" dir="2700000" algn="tl" rotWithShape="0">
                        <a:prstClr val="black">
                          <a:alpha val="40000"/>
                        </a:prstClr>
                      </a:outerShdw>
                    </a:effectLst>
                  </pic:spPr>
                </pic:pic>
              </a:graphicData>
            </a:graphic>
          </wp:inline>
        </w:drawing>
      </w:r>
    </w:p>
    <w:p w14:paraId="7174496E" w14:textId="77777777" w:rsidR="00BB4E7C" w:rsidRDefault="00BB4E7C" w:rsidP="00C75223">
      <w:pPr>
        <w:pStyle w:val="Zkladntext"/>
        <w:jc w:val="center"/>
      </w:pPr>
    </w:p>
    <w:p w14:paraId="63410B4D" w14:textId="2E7EACFB" w:rsidR="00BB4E7C" w:rsidRDefault="00BB4E7C" w:rsidP="00BB4E7C">
      <w:pPr>
        <w:pStyle w:val="Zkladntext"/>
      </w:pPr>
      <w:r w:rsidRPr="00365738">
        <w:t>Nastavení v</w:t>
      </w:r>
      <w:r>
        <w:t xml:space="preserve"> Raspberry PI </w:t>
      </w:r>
    </w:p>
    <w:p w14:paraId="3C3C2B06" w14:textId="7FB2E77B" w:rsidR="009159E2" w:rsidRDefault="002A41B4" w:rsidP="00365738">
      <w:pPr>
        <w:pStyle w:val="Sekvenceakc"/>
      </w:pPr>
      <w:r>
        <w:t>Zasuň do slotu</w:t>
      </w:r>
      <w:r w:rsidR="009159E2">
        <w:t xml:space="preserve"> microSD kartu do Raspberry Pi 5</w:t>
      </w:r>
    </w:p>
    <w:p w14:paraId="6B4B48B0" w14:textId="48A53108" w:rsidR="009159E2" w:rsidRDefault="009159E2" w:rsidP="00365738">
      <w:pPr>
        <w:pStyle w:val="Sekvenceakc"/>
      </w:pPr>
      <w:r>
        <w:t>P</w:t>
      </w:r>
      <w:r>
        <w:rPr>
          <w:rFonts w:ascii="Arial" w:hAnsi="Arial"/>
        </w:rPr>
        <w:t>ř</w:t>
      </w:r>
      <w:r>
        <w:t>ipoj monitor, kl</w:t>
      </w:r>
      <w:r>
        <w:rPr>
          <w:rFonts w:ascii="Arial" w:hAnsi="Arial"/>
        </w:rPr>
        <w:t>á</w:t>
      </w:r>
      <w:r>
        <w:t>vesnici a my</w:t>
      </w:r>
      <w:r>
        <w:rPr>
          <w:rFonts w:ascii="Arial" w:hAnsi="Arial"/>
        </w:rPr>
        <w:t>š</w:t>
      </w:r>
    </w:p>
    <w:p w14:paraId="42307B07" w14:textId="33337E4B" w:rsidR="009159E2" w:rsidRDefault="00365738" w:rsidP="00365738">
      <w:pPr>
        <w:pStyle w:val="Sekvenceakc"/>
      </w:pPr>
      <w:r>
        <w:t>Z</w:t>
      </w:r>
      <w:r w:rsidR="009159E2">
        <w:t>apoj nap</w:t>
      </w:r>
      <w:r w:rsidR="009159E2">
        <w:rPr>
          <w:rFonts w:ascii="Arial" w:hAnsi="Arial"/>
        </w:rPr>
        <w:t>á</w:t>
      </w:r>
      <w:r w:rsidR="009159E2">
        <w:t>jen</w:t>
      </w:r>
      <w:r w:rsidR="009159E2">
        <w:rPr>
          <w:rFonts w:ascii="Arial" w:hAnsi="Arial"/>
        </w:rPr>
        <w:t>í</w:t>
      </w:r>
      <w:r w:rsidR="009159E2">
        <w:t xml:space="preserve"> USB-C (5V/5A) </w:t>
      </w:r>
      <w:r w:rsidR="009159E2">
        <w:rPr>
          <w:rFonts w:ascii="Arial" w:hAnsi="Arial"/>
        </w:rPr>
        <w:t>→</w:t>
      </w:r>
      <w:r w:rsidR="009159E2">
        <w:t xml:space="preserve"> Raspberry Pi se automaticky zapne</w:t>
      </w:r>
    </w:p>
    <w:p w14:paraId="58EC9561" w14:textId="6E9F0A4C" w:rsidR="009159E2" w:rsidRDefault="009159E2" w:rsidP="00365738">
      <w:pPr>
        <w:pStyle w:val="Sekvenceakc"/>
      </w:pPr>
      <w:r>
        <w:t>Prob</w:t>
      </w:r>
      <w:r>
        <w:rPr>
          <w:rFonts w:ascii="Arial" w:hAnsi="Arial"/>
        </w:rPr>
        <w:t>ě</w:t>
      </w:r>
      <w:r>
        <w:t>hne prvn</w:t>
      </w:r>
      <w:r>
        <w:rPr>
          <w:rFonts w:ascii="Arial" w:hAnsi="Arial"/>
        </w:rPr>
        <w:t>í</w:t>
      </w:r>
      <w:r>
        <w:t xml:space="preserve"> spu</w:t>
      </w:r>
      <w:r>
        <w:rPr>
          <w:rFonts w:ascii="Arial" w:hAnsi="Arial"/>
        </w:rPr>
        <w:t>š</w:t>
      </w:r>
      <w:r>
        <w:t>t</w:t>
      </w:r>
      <w:r>
        <w:rPr>
          <w:rFonts w:ascii="Arial" w:hAnsi="Arial"/>
        </w:rPr>
        <w:t>ě</w:t>
      </w:r>
      <w:r>
        <w:t>n</w:t>
      </w:r>
      <w:r>
        <w:rPr>
          <w:rFonts w:ascii="Arial" w:hAnsi="Arial"/>
        </w:rPr>
        <w:t>í</w:t>
      </w:r>
      <w:r>
        <w:t xml:space="preserve"> a inicializace syst</w:t>
      </w:r>
      <w:r>
        <w:rPr>
          <w:rFonts w:ascii="Arial" w:hAnsi="Arial"/>
        </w:rPr>
        <w:t>é</w:t>
      </w:r>
      <w:r>
        <w:t>m</w:t>
      </w:r>
      <w:r w:rsidR="002A41B4">
        <w:t>u</w:t>
      </w:r>
    </w:p>
    <w:p w14:paraId="072BA247" w14:textId="30826A80" w:rsidR="009159E2" w:rsidRDefault="00365738" w:rsidP="00365738">
      <w:pPr>
        <w:pStyle w:val="Sekvenceakc"/>
      </w:pPr>
      <w:r>
        <w:t>P</w:t>
      </w:r>
      <w:r w:rsidR="009159E2">
        <w:t xml:space="preserve">ostupuj podle </w:t>
      </w:r>
      <w:r w:rsidR="009159E2">
        <w:rPr>
          <w:rFonts w:ascii="Arial" w:hAnsi="Arial"/>
        </w:rPr>
        <w:t>ú</w:t>
      </w:r>
      <w:r w:rsidR="009159E2">
        <w:t>vodn</w:t>
      </w:r>
      <w:r w:rsidR="009159E2">
        <w:rPr>
          <w:rFonts w:ascii="Arial" w:hAnsi="Arial"/>
        </w:rPr>
        <w:t>í</w:t>
      </w:r>
      <w:r w:rsidR="009159E2">
        <w:t>ho pr</w:t>
      </w:r>
      <w:r w:rsidR="009159E2">
        <w:rPr>
          <w:rFonts w:ascii="Arial" w:hAnsi="Arial"/>
        </w:rPr>
        <w:t>ů</w:t>
      </w:r>
      <w:r w:rsidR="009159E2">
        <w:t xml:space="preserve">vodce, kde </w:t>
      </w:r>
      <w:r w:rsidR="002A41B4">
        <w:t xml:space="preserve">se </w:t>
      </w:r>
      <w:r w:rsidR="009159E2">
        <w:t>nastav</w:t>
      </w:r>
      <w:r w:rsidR="009159E2">
        <w:rPr>
          <w:rFonts w:ascii="Arial" w:hAnsi="Arial"/>
        </w:rPr>
        <w:t>í</w:t>
      </w:r>
      <w:r w:rsidR="009159E2">
        <w:t>:</w:t>
      </w:r>
    </w:p>
    <w:p w14:paraId="2FFD30D2" w14:textId="4440BDA4" w:rsidR="009159E2" w:rsidRDefault="009159E2" w:rsidP="00E4784F">
      <w:pPr>
        <w:pStyle w:val="Zkladntext"/>
        <w:numPr>
          <w:ilvl w:val="0"/>
          <w:numId w:val="14"/>
        </w:numPr>
      </w:pPr>
      <w:r>
        <w:lastRenderedPageBreak/>
        <w:t>Jazyk, časovou zónu a klávesnici</w:t>
      </w:r>
    </w:p>
    <w:p w14:paraId="1F46B684" w14:textId="35C5B965" w:rsidR="009159E2" w:rsidRDefault="009159E2" w:rsidP="00E4784F">
      <w:pPr>
        <w:pStyle w:val="Zkladntext"/>
        <w:numPr>
          <w:ilvl w:val="0"/>
          <w:numId w:val="14"/>
        </w:numPr>
      </w:pPr>
      <w:r>
        <w:t>Připojení k Wi-Fi (pokud není Ethernet)</w:t>
      </w:r>
    </w:p>
    <w:p w14:paraId="76D4B1B4" w14:textId="4DB17523" w:rsidR="009159E2" w:rsidRDefault="009159E2" w:rsidP="00E4784F">
      <w:pPr>
        <w:pStyle w:val="Zkladntext"/>
        <w:numPr>
          <w:ilvl w:val="0"/>
          <w:numId w:val="14"/>
        </w:numPr>
      </w:pPr>
      <w:r>
        <w:t>Vytvoření uživatelského účtu</w:t>
      </w:r>
    </w:p>
    <w:p w14:paraId="0A776C31" w14:textId="77777777" w:rsidR="009159E2" w:rsidRDefault="009159E2" w:rsidP="009159E2">
      <w:pPr>
        <w:pStyle w:val="Zkladntext"/>
      </w:pPr>
    </w:p>
    <w:p w14:paraId="227E3AD7" w14:textId="76C38172" w:rsidR="009159E2" w:rsidRDefault="002B6D97" w:rsidP="00923C75">
      <w:pPr>
        <w:pStyle w:val="Nadpis4"/>
      </w:pPr>
      <w:r>
        <w:t>Z</w:t>
      </w:r>
      <w:r w:rsidR="009159E2">
        <w:t>ákladní konfigurace systému</w:t>
      </w:r>
    </w:p>
    <w:p w14:paraId="5FA415EE" w14:textId="60D41487" w:rsidR="009159E2" w:rsidRDefault="009159E2" w:rsidP="009159E2">
      <w:pPr>
        <w:pStyle w:val="Zkladntext"/>
      </w:pPr>
      <w:r>
        <w:t>Otevř</w:t>
      </w:r>
      <w:r w:rsidR="002B6D97">
        <w:t xml:space="preserve">ela jsem terminál a </w:t>
      </w:r>
      <w:r w:rsidR="002D00ED">
        <w:t>spustila</w:t>
      </w:r>
      <w:r w:rsidR="002B6D97">
        <w:t xml:space="preserve"> tyto pří</w:t>
      </w:r>
      <w:r w:rsidR="00370C07">
        <w:t>kazy</w:t>
      </w:r>
    </w:p>
    <w:p w14:paraId="34EA44C5" w14:textId="74D7F6CD" w:rsidR="009159E2" w:rsidRDefault="002D00ED" w:rsidP="002D00ED">
      <w:pPr>
        <w:pStyle w:val="Sekvenceakc"/>
      </w:pPr>
      <w:r>
        <w:t>Aktualizace systému</w:t>
      </w:r>
    </w:p>
    <w:p w14:paraId="36B1B682" w14:textId="77777777" w:rsidR="003F1861" w:rsidRPr="003F1861" w:rsidRDefault="003F1861" w:rsidP="003F1861">
      <w:pPr>
        <w:pStyle w:val="CODE"/>
        <w:rPr>
          <w:lang w:val="cs-CZ"/>
        </w:rPr>
      </w:pPr>
      <w:r w:rsidRPr="003F1861">
        <w:rPr>
          <w:lang w:val="cs-CZ"/>
        </w:rPr>
        <w:t>sudo apt update</w:t>
      </w:r>
    </w:p>
    <w:p w14:paraId="7A0420F8" w14:textId="180AEBA9" w:rsidR="003F1861" w:rsidRDefault="00B069CA" w:rsidP="00B069CA">
      <w:pPr>
        <w:pStyle w:val="Sekvenceakc"/>
      </w:pPr>
      <w:r>
        <w:t>Upgrade systemu</w:t>
      </w:r>
    </w:p>
    <w:p w14:paraId="7D954325" w14:textId="77777777" w:rsidR="00B069CA" w:rsidRDefault="00B069CA" w:rsidP="00B069CA">
      <w:pPr>
        <w:pStyle w:val="CODE"/>
      </w:pPr>
      <w:r w:rsidRPr="00B069CA">
        <w:t>sudo apt full-upgrade</w:t>
      </w:r>
    </w:p>
    <w:p w14:paraId="4A4FD654" w14:textId="53C869CE" w:rsidR="00EB0255" w:rsidRPr="00B069CA" w:rsidRDefault="00EB0255" w:rsidP="00B069CA">
      <w:pPr>
        <w:pStyle w:val="CODE"/>
      </w:pPr>
      <w:r>
        <w:t>sudo reboot</w:t>
      </w:r>
    </w:p>
    <w:p w14:paraId="4DFBC011" w14:textId="28DBD864" w:rsidR="00EB0255" w:rsidRDefault="00EB0255" w:rsidP="00EB0255">
      <w:pPr>
        <w:pStyle w:val="Zkladntext"/>
        <w:ind w:left="0"/>
      </w:pPr>
    </w:p>
    <w:p w14:paraId="690DEA63" w14:textId="67500892" w:rsidR="00FC0112" w:rsidRDefault="00FC0112">
      <w:pPr>
        <w:pStyle w:val="Nadpis3"/>
      </w:pPr>
      <w:r>
        <w:t>Kamerový systém instalace</w:t>
      </w:r>
    </w:p>
    <w:p w14:paraId="4FF9892F" w14:textId="77777777" w:rsidR="00992047" w:rsidRDefault="00992047" w:rsidP="00992047">
      <w:pPr>
        <w:pStyle w:val="Zkladntext"/>
      </w:pPr>
    </w:p>
    <w:p w14:paraId="2295C110" w14:textId="77777777" w:rsidR="00992047" w:rsidRPr="00992047" w:rsidRDefault="00992047" w:rsidP="00992047">
      <w:pPr>
        <w:pStyle w:val="Zkladntext"/>
      </w:pPr>
    </w:p>
    <w:p w14:paraId="3B668906" w14:textId="190E1050" w:rsidR="00AD05D6" w:rsidRPr="00A72753" w:rsidRDefault="00D83D5E" w:rsidP="00D83D5E">
      <w:pPr>
        <w:pStyle w:val="Nadpis3"/>
        <w:rPr>
          <w:lang w:val="en-GB"/>
        </w:rPr>
      </w:pPr>
      <w:r w:rsidRPr="00D83D5E">
        <w:rPr>
          <w:lang w:val="en-GB"/>
        </w:rPr>
        <w:t>SW Hailo Software Ai Hailo KIT</w:t>
      </w:r>
    </w:p>
    <w:p w14:paraId="67A3840B" w14:textId="77777777" w:rsidR="00AD05D6" w:rsidRPr="00A72753" w:rsidRDefault="00AD05D6" w:rsidP="00AD05D6">
      <w:pPr>
        <w:pStyle w:val="Nadpis4"/>
        <w:rPr>
          <w:lang w:val="en-GB"/>
        </w:rPr>
      </w:pPr>
      <w:r w:rsidRPr="00A72753">
        <w:rPr>
          <w:lang w:val="en-GB"/>
        </w:rPr>
        <w:t>Installed Components:</w:t>
      </w:r>
    </w:p>
    <w:p w14:paraId="070D842C" w14:textId="77777777" w:rsidR="00AD05D6" w:rsidRPr="00B13579" w:rsidRDefault="00AD05D6" w:rsidP="00E4784F">
      <w:pPr>
        <w:pStyle w:val="Zkladntext"/>
        <w:numPr>
          <w:ilvl w:val="0"/>
          <w:numId w:val="21"/>
        </w:numPr>
        <w:rPr>
          <w:lang w:val="en-GB"/>
        </w:rPr>
      </w:pPr>
      <w:r w:rsidRPr="00B13579">
        <w:rPr>
          <w:b/>
          <w:bCs/>
          <w:lang w:val="en-GB"/>
        </w:rPr>
        <w:t>Hailo Firmware</w:t>
      </w:r>
      <w:r w:rsidRPr="00B13579">
        <w:rPr>
          <w:lang w:val="en-GB"/>
        </w:rPr>
        <w:t xml:space="preserve"> – Essential for AI inference hardware operation.</w:t>
      </w:r>
    </w:p>
    <w:p w14:paraId="2C944E39" w14:textId="77777777" w:rsidR="00AD05D6" w:rsidRPr="00B13579" w:rsidRDefault="00AD05D6" w:rsidP="00E4784F">
      <w:pPr>
        <w:pStyle w:val="Zkladntext"/>
        <w:numPr>
          <w:ilvl w:val="0"/>
          <w:numId w:val="21"/>
        </w:numPr>
        <w:rPr>
          <w:lang w:val="en-GB"/>
        </w:rPr>
      </w:pPr>
      <w:r w:rsidRPr="00B13579">
        <w:rPr>
          <w:b/>
          <w:bCs/>
          <w:lang w:val="en-GB"/>
        </w:rPr>
        <w:t>HailoRT Runtime</w:t>
      </w:r>
      <w:r w:rsidRPr="00B13579">
        <w:rPr>
          <w:lang w:val="en-GB"/>
        </w:rPr>
        <w:t xml:space="preserve"> – See the </w:t>
      </w:r>
      <w:hyperlink r:id="rId48" w:history="1">
        <w:r w:rsidRPr="00B13579">
          <w:rPr>
            <w:rStyle w:val="Hypertextovodkaz"/>
            <w:lang w:val="en-GB"/>
          </w:rPr>
          <w:t>HailoRT GitHub Repo</w:t>
        </w:r>
      </w:hyperlink>
      <w:r w:rsidRPr="00B13579">
        <w:rPr>
          <w:lang w:val="en-GB"/>
        </w:rPr>
        <w:t xml:space="preserve"> for more details.</w:t>
      </w:r>
    </w:p>
    <w:p w14:paraId="5089AA10" w14:textId="77777777" w:rsidR="00AD05D6" w:rsidRPr="00B13579" w:rsidRDefault="00AD05D6" w:rsidP="00E4784F">
      <w:pPr>
        <w:pStyle w:val="Zkladntext"/>
        <w:numPr>
          <w:ilvl w:val="0"/>
          <w:numId w:val="21"/>
        </w:numPr>
        <w:rPr>
          <w:lang w:val="en-GB"/>
        </w:rPr>
      </w:pPr>
      <w:r w:rsidRPr="00B13579">
        <w:rPr>
          <w:b/>
          <w:bCs/>
          <w:lang w:val="en-GB"/>
        </w:rPr>
        <w:t>Hailo TAPPAS Core</w:t>
      </w:r>
      <w:r w:rsidRPr="00B13579">
        <w:rPr>
          <w:lang w:val="en-GB"/>
        </w:rPr>
        <w:t xml:space="preserve"> – Contains </w:t>
      </w:r>
      <w:proofErr w:type="spellStart"/>
      <w:r w:rsidRPr="00B13579">
        <w:rPr>
          <w:lang w:val="en-GB"/>
        </w:rPr>
        <w:t>GStreamer</w:t>
      </w:r>
      <w:proofErr w:type="spellEnd"/>
      <w:r w:rsidRPr="00B13579">
        <w:rPr>
          <w:lang w:val="en-GB"/>
        </w:rPr>
        <w:t xml:space="preserve"> elements, post-processing functions, and tools. See </w:t>
      </w:r>
      <w:hyperlink r:id="rId49" w:history="1">
        <w:r w:rsidRPr="00B13579">
          <w:rPr>
            <w:rStyle w:val="Hypertextovodkaz"/>
            <w:lang w:val="en-GB"/>
          </w:rPr>
          <w:t>Hailo TAPPAS GitHub</w:t>
        </w:r>
      </w:hyperlink>
      <w:r w:rsidRPr="00B13579">
        <w:rPr>
          <w:lang w:val="en-GB"/>
        </w:rPr>
        <w:t>.</w:t>
      </w:r>
    </w:p>
    <w:p w14:paraId="4C4DFAFC" w14:textId="77777777" w:rsidR="00AD05D6" w:rsidRPr="00B13579" w:rsidRDefault="00AD05D6" w:rsidP="00E4784F">
      <w:pPr>
        <w:pStyle w:val="Zkladntext"/>
        <w:numPr>
          <w:ilvl w:val="0"/>
          <w:numId w:val="21"/>
        </w:numPr>
        <w:rPr>
          <w:lang w:val="en-GB"/>
        </w:rPr>
      </w:pPr>
      <w:r w:rsidRPr="00B13579">
        <w:rPr>
          <w:b/>
          <w:bCs/>
          <w:lang w:val="en-GB"/>
        </w:rPr>
        <w:t>rpicam-apps Hailo post-processing demo stages</w:t>
      </w:r>
      <w:r w:rsidRPr="00B13579">
        <w:rPr>
          <w:lang w:val="en-GB"/>
        </w:rPr>
        <w:t xml:space="preserve"> – Examples from </w:t>
      </w:r>
      <w:hyperlink r:id="rId50" w:history="1">
        <w:r w:rsidRPr="00B13579">
          <w:rPr>
            <w:rStyle w:val="Hypertextovodkaz"/>
            <w:lang w:val="en-GB"/>
          </w:rPr>
          <w:t>Raspberry Pi Official Examples</w:t>
        </w:r>
      </w:hyperlink>
      <w:r w:rsidRPr="00B13579">
        <w:rPr>
          <w:lang w:val="en-GB"/>
        </w:rPr>
        <w:t>.</w:t>
      </w:r>
    </w:p>
    <w:p w14:paraId="66A260D9" w14:textId="77777777" w:rsidR="00AD05D6" w:rsidRPr="00A72753" w:rsidRDefault="00AD05D6" w:rsidP="00AD05D6">
      <w:pPr>
        <w:pStyle w:val="Nadpis4"/>
        <w:rPr>
          <w:lang w:val="en-GB"/>
        </w:rPr>
      </w:pPr>
      <w:r w:rsidRPr="00A72753">
        <w:rPr>
          <w:lang w:val="en-GB"/>
        </w:rPr>
        <w:t>Set PCIe to Gen3 for Optimal Performance</w:t>
      </w:r>
    </w:p>
    <w:p w14:paraId="7E6A53B9" w14:textId="77777777" w:rsidR="00AD05D6" w:rsidRPr="00B13579" w:rsidRDefault="00AD05D6" w:rsidP="00AD05D6">
      <w:pPr>
        <w:pStyle w:val="Zkladntext"/>
        <w:ind w:left="720"/>
        <w:rPr>
          <w:b/>
          <w:bCs/>
          <w:lang w:val="en-GB"/>
        </w:rPr>
      </w:pPr>
      <w:r w:rsidRPr="00B13579">
        <w:rPr>
          <w:b/>
          <w:bCs/>
          <w:lang w:val="en-GB"/>
        </w:rPr>
        <w:t>Steps to Enable PCIe Gen3</w:t>
      </w:r>
    </w:p>
    <w:p w14:paraId="501AD9D1" w14:textId="77777777" w:rsidR="00AD05D6" w:rsidRPr="00B13579" w:rsidRDefault="00AD05D6" w:rsidP="00AD05D6">
      <w:pPr>
        <w:pStyle w:val="Zkladntext"/>
        <w:ind w:left="720"/>
        <w:rPr>
          <w:lang w:val="en-GB"/>
        </w:rPr>
      </w:pPr>
      <w:r w:rsidRPr="00B13579">
        <w:rPr>
          <w:lang w:val="en-GB"/>
        </w:rPr>
        <w:t>Open the Raspberry Pi configuration tool:</w:t>
      </w:r>
    </w:p>
    <w:p w14:paraId="3122F946" w14:textId="77777777" w:rsidR="00AD05D6" w:rsidRPr="00B13579" w:rsidRDefault="00AD05D6" w:rsidP="00344E35">
      <w:pPr>
        <w:pStyle w:val="CODE"/>
      </w:pPr>
      <w:r w:rsidRPr="00B13579">
        <w:t>sudo raspi-config</w:t>
      </w:r>
    </w:p>
    <w:p w14:paraId="25C1BDCF" w14:textId="77777777" w:rsidR="00AD05D6" w:rsidRPr="00B13579" w:rsidRDefault="00AD05D6" w:rsidP="00E4784F">
      <w:pPr>
        <w:pStyle w:val="Zkladntext"/>
        <w:numPr>
          <w:ilvl w:val="0"/>
          <w:numId w:val="22"/>
        </w:numPr>
        <w:rPr>
          <w:lang w:val="en-GB"/>
        </w:rPr>
      </w:pPr>
      <w:r w:rsidRPr="00B13579">
        <w:rPr>
          <w:lang w:val="en-GB"/>
        </w:rPr>
        <w:t xml:space="preserve">Select </w:t>
      </w:r>
      <w:r w:rsidRPr="00B13579">
        <w:rPr>
          <w:b/>
          <w:bCs/>
          <w:lang w:val="en-GB"/>
        </w:rPr>
        <w:t>"6 Advanced Options"</w:t>
      </w:r>
      <w:r w:rsidRPr="00B13579">
        <w:rPr>
          <w:lang w:val="en-GB"/>
        </w:rPr>
        <w:t xml:space="preserve"> &gt; </w:t>
      </w:r>
      <w:r w:rsidRPr="00B13579">
        <w:rPr>
          <w:b/>
          <w:bCs/>
          <w:lang w:val="en-GB"/>
        </w:rPr>
        <w:t>"A8 PCIe Speed"</w:t>
      </w:r>
      <w:r w:rsidRPr="00B13579">
        <w:rPr>
          <w:lang w:val="en-GB"/>
        </w:rPr>
        <w:t>.</w:t>
      </w:r>
    </w:p>
    <w:p w14:paraId="149B7DB3" w14:textId="77777777" w:rsidR="00AD05D6" w:rsidRPr="00B13579" w:rsidRDefault="00AD05D6" w:rsidP="00E4784F">
      <w:pPr>
        <w:pStyle w:val="Zkladntext"/>
        <w:numPr>
          <w:ilvl w:val="0"/>
          <w:numId w:val="22"/>
        </w:numPr>
        <w:rPr>
          <w:lang w:val="en-GB"/>
        </w:rPr>
      </w:pPr>
      <w:r w:rsidRPr="00B13579">
        <w:rPr>
          <w:lang w:val="en-GB"/>
        </w:rPr>
        <w:t xml:space="preserve">Choose </w:t>
      </w:r>
      <w:r w:rsidRPr="00B13579">
        <w:rPr>
          <w:b/>
          <w:bCs/>
          <w:lang w:val="en-GB"/>
        </w:rPr>
        <w:t>"Yes"</w:t>
      </w:r>
      <w:r w:rsidRPr="00B13579">
        <w:rPr>
          <w:lang w:val="en-GB"/>
        </w:rPr>
        <w:t xml:space="preserve"> to enable </w:t>
      </w:r>
      <w:r w:rsidRPr="00B13579">
        <w:rPr>
          <w:b/>
          <w:bCs/>
          <w:lang w:val="en-GB"/>
        </w:rPr>
        <w:t>PCIe Gen3 mode</w:t>
      </w:r>
      <w:r w:rsidRPr="00B13579">
        <w:rPr>
          <w:lang w:val="en-GB"/>
        </w:rPr>
        <w:t>.</w:t>
      </w:r>
    </w:p>
    <w:p w14:paraId="2C320B27" w14:textId="77777777" w:rsidR="00AD05D6" w:rsidRPr="00B13579" w:rsidRDefault="00AD05D6" w:rsidP="00E4784F">
      <w:pPr>
        <w:pStyle w:val="Zkladntext"/>
        <w:numPr>
          <w:ilvl w:val="0"/>
          <w:numId w:val="22"/>
        </w:numPr>
        <w:rPr>
          <w:lang w:val="en-GB"/>
        </w:rPr>
      </w:pPr>
      <w:r w:rsidRPr="00B13579">
        <w:rPr>
          <w:lang w:val="en-GB"/>
        </w:rPr>
        <w:t>Exit and reboot the Raspberry Pi:</w:t>
      </w:r>
    </w:p>
    <w:p w14:paraId="16E2A9D1" w14:textId="77777777" w:rsidR="00AD05D6" w:rsidRPr="00B13579" w:rsidRDefault="00AD05D6" w:rsidP="00344E35">
      <w:pPr>
        <w:pStyle w:val="CODE"/>
      </w:pPr>
      <w:r w:rsidRPr="00B13579">
        <w:t>sudo reboot</w:t>
      </w:r>
    </w:p>
    <w:p w14:paraId="109977D1" w14:textId="77777777" w:rsidR="00AD05D6" w:rsidRPr="00A72753" w:rsidRDefault="00AD05D6" w:rsidP="006624EE">
      <w:pPr>
        <w:pStyle w:val="Nadpis4"/>
        <w:rPr>
          <w:lang w:val="en-GB"/>
        </w:rPr>
      </w:pPr>
      <w:r w:rsidRPr="00A72753">
        <w:rPr>
          <w:lang w:val="en-GB"/>
        </w:rPr>
        <w:lastRenderedPageBreak/>
        <w:t>Verify Installation</w:t>
      </w:r>
    </w:p>
    <w:p w14:paraId="6A964BF0" w14:textId="77777777" w:rsidR="00AD05D6" w:rsidRPr="00A72753" w:rsidRDefault="00AD05D6" w:rsidP="00AD05D6">
      <w:pPr>
        <w:pStyle w:val="Nadpis4"/>
        <w:rPr>
          <w:lang w:val="en-GB"/>
        </w:rPr>
      </w:pPr>
      <w:r w:rsidRPr="00A72753">
        <w:rPr>
          <w:lang w:val="en-GB"/>
        </w:rPr>
        <w:t>Check Hailo Device Recognition</w:t>
      </w:r>
    </w:p>
    <w:p w14:paraId="22EC2D2D" w14:textId="77777777" w:rsidR="00AD05D6" w:rsidRPr="00B13579" w:rsidRDefault="00AD05D6" w:rsidP="00AD05D6">
      <w:pPr>
        <w:pStyle w:val="Zkladntext"/>
        <w:rPr>
          <w:lang w:val="en-GB"/>
        </w:rPr>
      </w:pPr>
      <w:r w:rsidRPr="00B13579">
        <w:rPr>
          <w:lang w:val="en-GB"/>
        </w:rPr>
        <w:t>Run the following command:</w:t>
      </w:r>
    </w:p>
    <w:p w14:paraId="598DDBE8" w14:textId="77777777" w:rsidR="00AD05D6" w:rsidRPr="00B13579" w:rsidRDefault="00AD05D6" w:rsidP="00344E35">
      <w:pPr>
        <w:pStyle w:val="CODE"/>
      </w:pPr>
      <w:r w:rsidRPr="00B13579">
        <w:t>hailortcli fw-control identify</w:t>
      </w:r>
    </w:p>
    <w:p w14:paraId="323A34D7" w14:textId="77777777" w:rsidR="00AD05D6" w:rsidRPr="00B13579" w:rsidRDefault="00AD05D6" w:rsidP="00AD05D6">
      <w:pPr>
        <w:pStyle w:val="Zkladntext"/>
        <w:rPr>
          <w:lang w:val="en-GB"/>
        </w:rPr>
      </w:pPr>
      <w:r w:rsidRPr="00B13579">
        <w:rPr>
          <w:lang w:val="en-GB"/>
        </w:rPr>
        <w:t>Expected output:</w:t>
      </w:r>
    </w:p>
    <w:p w14:paraId="7E09E29C" w14:textId="77777777" w:rsidR="00AD05D6" w:rsidRPr="00B13579" w:rsidRDefault="00AD05D6" w:rsidP="00AD05D6">
      <w:pPr>
        <w:pStyle w:val="Zkladntext"/>
        <w:rPr>
          <w:lang w:val="en-GB"/>
        </w:rPr>
      </w:pPr>
      <w:r w:rsidRPr="00B13579">
        <w:rPr>
          <w:lang w:val="en-GB"/>
        </w:rPr>
        <w:t>Executing on device: 0000:01:00.0</w:t>
      </w:r>
    </w:p>
    <w:p w14:paraId="5C4777F3" w14:textId="77777777" w:rsidR="00AD05D6" w:rsidRPr="00B13579" w:rsidRDefault="00AD05D6" w:rsidP="00AD05D6">
      <w:pPr>
        <w:pStyle w:val="Zkladntext"/>
        <w:rPr>
          <w:lang w:val="en-GB"/>
        </w:rPr>
      </w:pPr>
      <w:r w:rsidRPr="00B13579">
        <w:rPr>
          <w:lang w:val="en-GB"/>
        </w:rPr>
        <w:t>Identifying board</w:t>
      </w:r>
    </w:p>
    <w:p w14:paraId="3CD19A17" w14:textId="77777777" w:rsidR="00AD05D6" w:rsidRPr="00B13579" w:rsidRDefault="00AD05D6" w:rsidP="00AD05D6">
      <w:pPr>
        <w:pStyle w:val="Zkladntext"/>
        <w:rPr>
          <w:lang w:val="en-GB"/>
        </w:rPr>
      </w:pPr>
      <w:r w:rsidRPr="00B13579">
        <w:rPr>
          <w:lang w:val="en-GB"/>
        </w:rPr>
        <w:t>Control Protocol Version: 2</w:t>
      </w:r>
    </w:p>
    <w:p w14:paraId="50114503" w14:textId="77777777" w:rsidR="00AD05D6" w:rsidRPr="00B13579" w:rsidRDefault="00AD05D6" w:rsidP="00AD05D6">
      <w:pPr>
        <w:pStyle w:val="Zkladntext"/>
        <w:rPr>
          <w:lang w:val="en-GB"/>
        </w:rPr>
      </w:pPr>
      <w:r w:rsidRPr="00B13579">
        <w:rPr>
          <w:lang w:val="en-GB"/>
        </w:rPr>
        <w:t>Firmware Version: 4.17.0 (</w:t>
      </w:r>
      <w:proofErr w:type="spellStart"/>
      <w:proofErr w:type="gramStart"/>
      <w:r w:rsidRPr="00B13579">
        <w:rPr>
          <w:lang w:val="en-GB"/>
        </w:rPr>
        <w:t>release,app</w:t>
      </w:r>
      <w:proofErr w:type="gramEnd"/>
      <w:r w:rsidRPr="00B13579">
        <w:rPr>
          <w:lang w:val="en-GB"/>
        </w:rPr>
        <w:t>,extended</w:t>
      </w:r>
      <w:proofErr w:type="spellEnd"/>
      <w:r w:rsidRPr="00B13579">
        <w:rPr>
          <w:lang w:val="en-GB"/>
        </w:rPr>
        <w:t xml:space="preserve"> context switch buffer)</w:t>
      </w:r>
    </w:p>
    <w:p w14:paraId="41916A11" w14:textId="77777777" w:rsidR="00AD05D6" w:rsidRPr="00B13579" w:rsidRDefault="00AD05D6" w:rsidP="00AD05D6">
      <w:pPr>
        <w:pStyle w:val="Zkladntext"/>
        <w:rPr>
          <w:lang w:val="en-GB"/>
        </w:rPr>
      </w:pPr>
      <w:r w:rsidRPr="00B13579">
        <w:rPr>
          <w:lang w:val="en-GB"/>
        </w:rPr>
        <w:t>Logger Version: 0</w:t>
      </w:r>
    </w:p>
    <w:p w14:paraId="029EF030" w14:textId="77777777" w:rsidR="00AD05D6" w:rsidRPr="00B13579" w:rsidRDefault="00AD05D6" w:rsidP="00AD05D6">
      <w:pPr>
        <w:pStyle w:val="Zkladntext"/>
        <w:rPr>
          <w:lang w:val="en-GB"/>
        </w:rPr>
      </w:pPr>
      <w:r w:rsidRPr="00B13579">
        <w:rPr>
          <w:lang w:val="en-GB"/>
        </w:rPr>
        <w:t>Board Name: Hailo-8</w:t>
      </w:r>
    </w:p>
    <w:p w14:paraId="26710508" w14:textId="77777777" w:rsidR="00AD05D6" w:rsidRPr="00B13579" w:rsidRDefault="00AD05D6" w:rsidP="00AD05D6">
      <w:pPr>
        <w:pStyle w:val="Zkladntext"/>
        <w:rPr>
          <w:lang w:val="en-GB"/>
        </w:rPr>
      </w:pPr>
      <w:r w:rsidRPr="00B13579">
        <w:rPr>
          <w:lang w:val="en-GB"/>
        </w:rPr>
        <w:t>Device Architecture: HAILO8L</w:t>
      </w:r>
    </w:p>
    <w:p w14:paraId="58DAC219" w14:textId="77777777" w:rsidR="00AD05D6" w:rsidRPr="00B13579" w:rsidRDefault="00AD05D6" w:rsidP="00AD05D6">
      <w:pPr>
        <w:pStyle w:val="Zkladntext"/>
        <w:rPr>
          <w:lang w:val="en-GB"/>
        </w:rPr>
      </w:pPr>
      <w:r w:rsidRPr="00B13579">
        <w:rPr>
          <w:lang w:val="en-GB"/>
        </w:rPr>
        <w:t>Serial Number: N/A</w:t>
      </w:r>
    </w:p>
    <w:p w14:paraId="5B5520C8" w14:textId="77777777" w:rsidR="00AD05D6" w:rsidRPr="00B13579" w:rsidRDefault="00AD05D6" w:rsidP="00AD05D6">
      <w:pPr>
        <w:pStyle w:val="Zkladntext"/>
        <w:rPr>
          <w:lang w:val="en-GB"/>
        </w:rPr>
      </w:pPr>
      <w:r w:rsidRPr="00B13579">
        <w:rPr>
          <w:lang w:val="en-GB"/>
        </w:rPr>
        <w:t>Part Number: N/A</w:t>
      </w:r>
    </w:p>
    <w:p w14:paraId="6BD7817B" w14:textId="77777777" w:rsidR="00AD05D6" w:rsidRPr="00B13579" w:rsidRDefault="00AD05D6" w:rsidP="00AD05D6">
      <w:pPr>
        <w:pStyle w:val="Zkladntext"/>
        <w:rPr>
          <w:lang w:val="en-GB"/>
        </w:rPr>
      </w:pPr>
      <w:r w:rsidRPr="00B13579">
        <w:rPr>
          <w:lang w:val="en-GB"/>
        </w:rPr>
        <w:t>Product Name: N/A</w:t>
      </w:r>
    </w:p>
    <w:p w14:paraId="458F29F2" w14:textId="77777777" w:rsidR="00AD05D6" w:rsidRPr="00B13579" w:rsidRDefault="00AD05D6" w:rsidP="00AD05D6">
      <w:pPr>
        <w:pStyle w:val="Zkladntext"/>
        <w:rPr>
          <w:lang w:val="en-GB"/>
        </w:rPr>
      </w:pPr>
      <w:r w:rsidRPr="00B13579">
        <w:rPr>
          <w:lang w:val="en-GB"/>
        </w:rPr>
        <w:t>(If you see N/A values for Serial Number, Part Number, and Product Name, it's normal for the AI HAT.)</w:t>
      </w:r>
    </w:p>
    <w:p w14:paraId="2048EFE0" w14:textId="77777777" w:rsidR="00AD05D6" w:rsidRPr="00B13579" w:rsidRDefault="00AD05D6" w:rsidP="00AD05D6">
      <w:pPr>
        <w:pStyle w:val="Zkladntext"/>
        <w:rPr>
          <w:lang w:val="en-GB"/>
        </w:rPr>
      </w:pPr>
      <w:r w:rsidRPr="00B13579">
        <w:rPr>
          <w:lang w:val="en-GB"/>
        </w:rPr>
        <w:t xml:space="preserve">If the output is missing, check the </w:t>
      </w:r>
      <w:r w:rsidRPr="00B13579">
        <w:rPr>
          <w:b/>
          <w:bCs/>
          <w:lang w:val="en-GB"/>
        </w:rPr>
        <w:t>PCIe troubleshooting section</w:t>
      </w:r>
      <w:r w:rsidRPr="00B13579">
        <w:rPr>
          <w:lang w:val="en-GB"/>
        </w:rPr>
        <w:t>.</w:t>
      </w:r>
    </w:p>
    <w:p w14:paraId="29271861" w14:textId="77777777" w:rsidR="00AD05D6" w:rsidRPr="00A72753" w:rsidRDefault="00AD05D6" w:rsidP="00D56BB9">
      <w:pPr>
        <w:pStyle w:val="Nadpis4"/>
        <w:rPr>
          <w:lang w:val="en-GB"/>
        </w:rPr>
      </w:pPr>
      <w:r w:rsidRPr="00A72753">
        <w:rPr>
          <w:lang w:val="en-GB"/>
        </w:rPr>
        <w:t>Test TAPPAS Core Installation</w:t>
      </w:r>
    </w:p>
    <w:p w14:paraId="5BDEF6F6" w14:textId="77777777" w:rsidR="00AD05D6" w:rsidRPr="00A72753" w:rsidRDefault="00AD05D6" w:rsidP="00D56BB9">
      <w:pPr>
        <w:pStyle w:val="Nadpis4"/>
        <w:rPr>
          <w:lang w:val="en-GB"/>
        </w:rPr>
      </w:pPr>
      <w:r w:rsidRPr="00A72753">
        <w:rPr>
          <w:lang w:val="en-GB"/>
        </w:rPr>
        <w:t xml:space="preserve">Test </w:t>
      </w:r>
      <w:proofErr w:type="spellStart"/>
      <w:r w:rsidRPr="00A72753">
        <w:rPr>
          <w:lang w:val="en-GB"/>
        </w:rPr>
        <w:t>HailoTools</w:t>
      </w:r>
      <w:proofErr w:type="spellEnd"/>
      <w:r w:rsidRPr="00A72753">
        <w:rPr>
          <w:lang w:val="en-GB"/>
        </w:rPr>
        <w:t xml:space="preserve"> (</w:t>
      </w:r>
      <w:proofErr w:type="spellStart"/>
      <w:r w:rsidRPr="00A72753">
        <w:rPr>
          <w:lang w:val="en-GB"/>
        </w:rPr>
        <w:t>GStreamer</w:t>
      </w:r>
      <w:proofErr w:type="spellEnd"/>
      <w:r w:rsidRPr="00A72753">
        <w:rPr>
          <w:lang w:val="en-GB"/>
        </w:rPr>
        <w:t xml:space="preserve"> Elements)</w:t>
      </w:r>
    </w:p>
    <w:p w14:paraId="13B51E47" w14:textId="77777777" w:rsidR="00AD05D6" w:rsidRPr="00B13579" w:rsidRDefault="00AD05D6" w:rsidP="00344E35">
      <w:pPr>
        <w:pStyle w:val="CODE"/>
      </w:pPr>
      <w:r w:rsidRPr="00B13579">
        <w:t>gst-inspect-1.0 hailotools</w:t>
      </w:r>
    </w:p>
    <w:p w14:paraId="26573447" w14:textId="77777777" w:rsidR="00AD05D6" w:rsidRPr="00B13579" w:rsidRDefault="00AD05D6" w:rsidP="00AD05D6">
      <w:pPr>
        <w:pStyle w:val="Zkladntext"/>
        <w:rPr>
          <w:lang w:val="en-GB"/>
        </w:rPr>
      </w:pPr>
      <w:r w:rsidRPr="00B13579">
        <w:rPr>
          <w:lang w:val="en-GB"/>
        </w:rPr>
        <w:t>Expected output (partial):</w:t>
      </w:r>
    </w:p>
    <w:p w14:paraId="7A7D6141" w14:textId="77777777" w:rsidR="00AD05D6" w:rsidRPr="00B13579" w:rsidRDefault="00AD05D6" w:rsidP="00AD05D6">
      <w:pPr>
        <w:pStyle w:val="Zkladntext"/>
        <w:rPr>
          <w:lang w:val="en-GB"/>
        </w:rPr>
      </w:pPr>
      <w:r w:rsidRPr="00B13579">
        <w:rPr>
          <w:lang w:val="en-GB"/>
        </w:rPr>
        <w:t>Plugin Details:</w:t>
      </w:r>
    </w:p>
    <w:p w14:paraId="3708F62C" w14:textId="77777777" w:rsidR="00AD05D6" w:rsidRPr="00B13579" w:rsidRDefault="00AD05D6" w:rsidP="00AD05D6">
      <w:pPr>
        <w:pStyle w:val="Zkladntext"/>
        <w:rPr>
          <w:lang w:val="en-GB"/>
        </w:rPr>
      </w:pPr>
      <w:r w:rsidRPr="00B13579">
        <w:rPr>
          <w:lang w:val="en-GB"/>
        </w:rPr>
        <w:t xml:space="preserve">  Name                     </w:t>
      </w:r>
      <w:proofErr w:type="spellStart"/>
      <w:r w:rsidRPr="00B13579">
        <w:rPr>
          <w:lang w:val="en-GB"/>
        </w:rPr>
        <w:t>hailotools</w:t>
      </w:r>
      <w:proofErr w:type="spellEnd"/>
    </w:p>
    <w:p w14:paraId="6DD8BDB0" w14:textId="77777777" w:rsidR="00AD05D6" w:rsidRPr="00B13579" w:rsidRDefault="00AD05D6" w:rsidP="00AD05D6">
      <w:pPr>
        <w:pStyle w:val="Zkladntext"/>
        <w:rPr>
          <w:lang w:val="en-GB"/>
        </w:rPr>
      </w:pPr>
      <w:r w:rsidRPr="00B13579">
        <w:rPr>
          <w:lang w:val="en-GB"/>
        </w:rPr>
        <w:t xml:space="preserve">  Description              </w:t>
      </w:r>
      <w:proofErr w:type="spellStart"/>
      <w:r w:rsidRPr="00B13579">
        <w:rPr>
          <w:lang w:val="en-GB"/>
        </w:rPr>
        <w:t>hailo</w:t>
      </w:r>
      <w:proofErr w:type="spellEnd"/>
      <w:r w:rsidRPr="00B13579">
        <w:rPr>
          <w:lang w:val="en-GB"/>
        </w:rPr>
        <w:t xml:space="preserve"> tools plugin</w:t>
      </w:r>
    </w:p>
    <w:p w14:paraId="2EF2029F" w14:textId="77777777" w:rsidR="00AD05D6" w:rsidRPr="00B13579" w:rsidRDefault="00AD05D6" w:rsidP="00AD05D6">
      <w:pPr>
        <w:pStyle w:val="Zkladntext"/>
        <w:rPr>
          <w:lang w:val="en-GB"/>
        </w:rPr>
      </w:pPr>
      <w:r w:rsidRPr="00B13579">
        <w:rPr>
          <w:lang w:val="en-GB"/>
        </w:rPr>
        <w:t xml:space="preserve">  Filename                 /lib/aarch64-linux-gnu/gstreamer-1.0/libgsthailotools.so</w:t>
      </w:r>
    </w:p>
    <w:p w14:paraId="155B6701" w14:textId="77777777" w:rsidR="00AD05D6" w:rsidRPr="00B13579" w:rsidRDefault="00AD05D6" w:rsidP="00AD05D6">
      <w:pPr>
        <w:pStyle w:val="Zkladntext"/>
        <w:rPr>
          <w:lang w:val="en-GB"/>
        </w:rPr>
      </w:pPr>
      <w:r w:rsidRPr="00B13579">
        <w:rPr>
          <w:lang w:val="en-GB"/>
        </w:rPr>
        <w:t xml:space="preserve">  Version                  3.28.2</w:t>
      </w:r>
    </w:p>
    <w:p w14:paraId="6E8B51A6" w14:textId="77777777" w:rsidR="00AD05D6" w:rsidRPr="00B13579" w:rsidRDefault="00AD05D6" w:rsidP="00AD05D6">
      <w:pPr>
        <w:pStyle w:val="Zkladntext"/>
        <w:rPr>
          <w:lang w:val="en-GB"/>
        </w:rPr>
      </w:pPr>
      <w:r w:rsidRPr="00B13579">
        <w:rPr>
          <w:lang w:val="en-GB"/>
        </w:rPr>
        <w:t xml:space="preserve">  License                  unknown</w:t>
      </w:r>
    </w:p>
    <w:p w14:paraId="71C847A9" w14:textId="77777777" w:rsidR="00AD05D6" w:rsidRPr="00B13579" w:rsidRDefault="00AD05D6" w:rsidP="00AD05D6">
      <w:pPr>
        <w:pStyle w:val="Zkladntext"/>
        <w:rPr>
          <w:lang w:val="en-GB"/>
        </w:rPr>
      </w:pPr>
      <w:r w:rsidRPr="00B13579">
        <w:rPr>
          <w:lang w:val="en-GB"/>
        </w:rPr>
        <w:t xml:space="preserve">  Source module            </w:t>
      </w:r>
      <w:proofErr w:type="spellStart"/>
      <w:r w:rsidRPr="00B13579">
        <w:rPr>
          <w:lang w:val="en-GB"/>
        </w:rPr>
        <w:t>gst</w:t>
      </w:r>
      <w:proofErr w:type="spellEnd"/>
      <w:r w:rsidRPr="00B13579">
        <w:rPr>
          <w:lang w:val="en-GB"/>
        </w:rPr>
        <w:t>-</w:t>
      </w:r>
      <w:proofErr w:type="spellStart"/>
      <w:r w:rsidRPr="00B13579">
        <w:rPr>
          <w:lang w:val="en-GB"/>
        </w:rPr>
        <w:t>hailo</w:t>
      </w:r>
      <w:proofErr w:type="spellEnd"/>
      <w:r w:rsidRPr="00B13579">
        <w:rPr>
          <w:lang w:val="en-GB"/>
        </w:rPr>
        <w:t>-tools</w:t>
      </w:r>
    </w:p>
    <w:p w14:paraId="2B721010" w14:textId="77777777" w:rsidR="00AD05D6" w:rsidRPr="00A72753" w:rsidRDefault="00AD05D6" w:rsidP="00D56BB9">
      <w:pPr>
        <w:pStyle w:val="Nadpis4"/>
        <w:rPr>
          <w:lang w:val="en-GB"/>
        </w:rPr>
      </w:pPr>
      <w:r w:rsidRPr="00A72753">
        <w:rPr>
          <w:lang w:val="en-GB"/>
        </w:rPr>
        <w:t xml:space="preserve">Test </w:t>
      </w:r>
      <w:proofErr w:type="spellStart"/>
      <w:r w:rsidRPr="00A72753">
        <w:rPr>
          <w:lang w:val="en-GB"/>
        </w:rPr>
        <w:t>HailoNet</w:t>
      </w:r>
      <w:proofErr w:type="spellEnd"/>
      <w:r w:rsidRPr="00A72753">
        <w:rPr>
          <w:lang w:val="en-GB"/>
        </w:rPr>
        <w:t xml:space="preserve"> (Inference </w:t>
      </w:r>
      <w:proofErr w:type="spellStart"/>
      <w:r w:rsidRPr="00A72753">
        <w:rPr>
          <w:lang w:val="en-GB"/>
        </w:rPr>
        <w:t>GStreamer</w:t>
      </w:r>
      <w:proofErr w:type="spellEnd"/>
      <w:r w:rsidRPr="00A72753">
        <w:rPr>
          <w:lang w:val="en-GB"/>
        </w:rPr>
        <w:t xml:space="preserve"> Element)</w:t>
      </w:r>
    </w:p>
    <w:p w14:paraId="51DEFE6B" w14:textId="77777777" w:rsidR="00AD05D6" w:rsidRPr="00B13579" w:rsidRDefault="00AD05D6" w:rsidP="00AD05D6">
      <w:pPr>
        <w:pStyle w:val="Zkladntext"/>
        <w:rPr>
          <w:lang w:val="en-GB"/>
        </w:rPr>
      </w:pPr>
      <w:r w:rsidRPr="00B13579">
        <w:rPr>
          <w:lang w:val="en-GB"/>
        </w:rPr>
        <w:t xml:space="preserve">gst-inspect-1.0 </w:t>
      </w:r>
      <w:proofErr w:type="spellStart"/>
      <w:r w:rsidRPr="00B13579">
        <w:rPr>
          <w:lang w:val="en-GB"/>
        </w:rPr>
        <w:t>hailo</w:t>
      </w:r>
      <w:proofErr w:type="spellEnd"/>
    </w:p>
    <w:p w14:paraId="72D32915" w14:textId="77777777" w:rsidR="00AD05D6" w:rsidRPr="00B13579" w:rsidRDefault="00AD05D6" w:rsidP="00AD05D6">
      <w:pPr>
        <w:pStyle w:val="Zkladntext"/>
        <w:rPr>
          <w:lang w:val="en-GB"/>
        </w:rPr>
      </w:pPr>
      <w:r w:rsidRPr="00B13579">
        <w:rPr>
          <w:lang w:val="en-GB"/>
        </w:rPr>
        <w:t>Expected output (partial):</w:t>
      </w:r>
    </w:p>
    <w:p w14:paraId="29DBFF25" w14:textId="77777777" w:rsidR="00AD05D6" w:rsidRPr="00B13579" w:rsidRDefault="00AD05D6" w:rsidP="00AD05D6">
      <w:pPr>
        <w:pStyle w:val="Zkladntext"/>
        <w:rPr>
          <w:lang w:val="en-GB"/>
        </w:rPr>
      </w:pPr>
      <w:r w:rsidRPr="00B13579">
        <w:rPr>
          <w:lang w:val="en-GB"/>
        </w:rPr>
        <w:t>Plugin Details:</w:t>
      </w:r>
    </w:p>
    <w:p w14:paraId="77D7F34C" w14:textId="77777777" w:rsidR="00AD05D6" w:rsidRPr="00B13579" w:rsidRDefault="00AD05D6" w:rsidP="00AD05D6">
      <w:pPr>
        <w:pStyle w:val="Zkladntext"/>
        <w:rPr>
          <w:lang w:val="en-GB"/>
        </w:rPr>
      </w:pPr>
      <w:r w:rsidRPr="00B13579">
        <w:rPr>
          <w:lang w:val="en-GB"/>
        </w:rPr>
        <w:t xml:space="preserve">  Name                     </w:t>
      </w:r>
      <w:proofErr w:type="spellStart"/>
      <w:r w:rsidRPr="00B13579">
        <w:rPr>
          <w:lang w:val="en-GB"/>
        </w:rPr>
        <w:t>hailo</w:t>
      </w:r>
      <w:proofErr w:type="spellEnd"/>
    </w:p>
    <w:p w14:paraId="329DA80A" w14:textId="77777777" w:rsidR="00AD05D6" w:rsidRPr="00B13579" w:rsidRDefault="00AD05D6" w:rsidP="00AD05D6">
      <w:pPr>
        <w:pStyle w:val="Zkladntext"/>
        <w:rPr>
          <w:lang w:val="en-GB"/>
        </w:rPr>
      </w:pPr>
      <w:r w:rsidRPr="00B13579">
        <w:rPr>
          <w:lang w:val="en-GB"/>
        </w:rPr>
        <w:t xml:space="preserve">  Description              </w:t>
      </w:r>
      <w:proofErr w:type="spellStart"/>
      <w:r w:rsidRPr="00B13579">
        <w:rPr>
          <w:lang w:val="en-GB"/>
        </w:rPr>
        <w:t>hailo</w:t>
      </w:r>
      <w:proofErr w:type="spellEnd"/>
      <w:r w:rsidRPr="00B13579">
        <w:rPr>
          <w:lang w:val="en-GB"/>
        </w:rPr>
        <w:t xml:space="preserve"> </w:t>
      </w:r>
      <w:proofErr w:type="spellStart"/>
      <w:r w:rsidRPr="00B13579">
        <w:rPr>
          <w:lang w:val="en-GB"/>
        </w:rPr>
        <w:t>gstreamer</w:t>
      </w:r>
      <w:proofErr w:type="spellEnd"/>
      <w:r w:rsidRPr="00B13579">
        <w:rPr>
          <w:lang w:val="en-GB"/>
        </w:rPr>
        <w:t xml:space="preserve"> plugin</w:t>
      </w:r>
    </w:p>
    <w:p w14:paraId="6544642B" w14:textId="77777777" w:rsidR="00AD05D6" w:rsidRPr="00B13579" w:rsidRDefault="00AD05D6" w:rsidP="00AD05D6">
      <w:pPr>
        <w:pStyle w:val="Zkladntext"/>
        <w:rPr>
          <w:lang w:val="en-GB"/>
        </w:rPr>
      </w:pPr>
      <w:r w:rsidRPr="00B13579">
        <w:rPr>
          <w:lang w:val="en-GB"/>
        </w:rPr>
        <w:lastRenderedPageBreak/>
        <w:t xml:space="preserve">  Filename                 /lib/aarch64-linux-gnu/gstreamer-1.0/libgsthailo.so</w:t>
      </w:r>
    </w:p>
    <w:p w14:paraId="0BC3ABFA" w14:textId="77777777" w:rsidR="00AD05D6" w:rsidRPr="00B13579" w:rsidRDefault="00AD05D6" w:rsidP="00AD05D6">
      <w:pPr>
        <w:pStyle w:val="Zkladntext"/>
        <w:rPr>
          <w:lang w:val="en-GB"/>
        </w:rPr>
      </w:pPr>
      <w:r w:rsidRPr="00B13579">
        <w:rPr>
          <w:lang w:val="en-GB"/>
        </w:rPr>
        <w:t xml:space="preserve">If </w:t>
      </w:r>
      <w:proofErr w:type="spellStart"/>
      <w:r w:rsidRPr="00B13579">
        <w:rPr>
          <w:lang w:val="en-GB"/>
        </w:rPr>
        <w:t>hailo</w:t>
      </w:r>
      <w:proofErr w:type="spellEnd"/>
      <w:r w:rsidRPr="00B13579">
        <w:rPr>
          <w:lang w:val="en-GB"/>
        </w:rPr>
        <w:t xml:space="preserve"> or </w:t>
      </w:r>
      <w:proofErr w:type="spellStart"/>
      <w:r w:rsidRPr="00B13579">
        <w:rPr>
          <w:lang w:val="en-GB"/>
        </w:rPr>
        <w:t>hailotools</w:t>
      </w:r>
      <w:proofErr w:type="spellEnd"/>
      <w:r w:rsidRPr="00B13579">
        <w:rPr>
          <w:lang w:val="en-GB"/>
        </w:rPr>
        <w:t xml:space="preserve"> are missing, try resetting the </w:t>
      </w:r>
      <w:proofErr w:type="spellStart"/>
      <w:r w:rsidRPr="00B13579">
        <w:rPr>
          <w:lang w:val="en-GB"/>
        </w:rPr>
        <w:t>GStreamer</w:t>
      </w:r>
      <w:proofErr w:type="spellEnd"/>
      <w:r w:rsidRPr="00B13579">
        <w:rPr>
          <w:lang w:val="en-GB"/>
        </w:rPr>
        <w:t xml:space="preserve"> registry:</w:t>
      </w:r>
    </w:p>
    <w:p w14:paraId="6CA94DF0" w14:textId="77777777" w:rsidR="00AD05D6" w:rsidRPr="00B13579" w:rsidRDefault="00AD05D6" w:rsidP="00AD05D6">
      <w:pPr>
        <w:pStyle w:val="Zkladntext"/>
        <w:rPr>
          <w:lang w:val="en-GB"/>
        </w:rPr>
      </w:pPr>
      <w:r w:rsidRPr="00B13579">
        <w:rPr>
          <w:lang w:val="en-GB"/>
        </w:rPr>
        <w:t>rm ~/.cache/gstreamer-1.0/registry.aarch64.bin</w:t>
      </w:r>
    </w:p>
    <w:p w14:paraId="0DB99E09" w14:textId="5D0BF162" w:rsidR="00CA7C0A" w:rsidRPr="00B35C2B" w:rsidRDefault="00CA7C0A" w:rsidP="00CA7C0A">
      <w:pPr>
        <w:pStyle w:val="Zkladntext"/>
      </w:pPr>
    </w:p>
    <w:p w14:paraId="24F08315" w14:textId="77777777" w:rsidR="00D7331B" w:rsidRPr="00B35C2B" w:rsidRDefault="00D7331B" w:rsidP="00CA7C0A">
      <w:pPr>
        <w:pStyle w:val="Zkladntext"/>
      </w:pPr>
    </w:p>
    <w:p w14:paraId="1ACCD401" w14:textId="4EE83355" w:rsidR="003048B7" w:rsidRPr="00B35C2B" w:rsidRDefault="003048B7" w:rsidP="003048B7">
      <w:pPr>
        <w:pStyle w:val="Zkladntext"/>
      </w:pPr>
    </w:p>
    <w:tbl>
      <w:tblPr>
        <w:tblStyle w:val="Atkins"/>
        <w:tblW w:w="0" w:type="auto"/>
        <w:jc w:val="left"/>
        <w:tblInd w:w="468" w:type="dxa"/>
        <w:tblLook w:val="04A0" w:firstRow="1" w:lastRow="0" w:firstColumn="1" w:lastColumn="0" w:noHBand="0" w:noVBand="1"/>
      </w:tblPr>
      <w:tblGrid>
        <w:gridCol w:w="4008"/>
        <w:gridCol w:w="5604"/>
      </w:tblGrid>
      <w:tr w:rsidR="00D7331B" w:rsidRPr="00B35C2B" w14:paraId="48216D6F" w14:textId="77777777" w:rsidTr="003048B7">
        <w:trPr>
          <w:cnfStyle w:val="100000000000" w:firstRow="1" w:lastRow="0" w:firstColumn="0" w:lastColumn="0" w:oddVBand="0" w:evenVBand="0" w:oddHBand="0" w:evenHBand="0" w:firstRowFirstColumn="0" w:firstRowLastColumn="0" w:lastRowFirstColumn="0" w:lastRowLastColumn="0"/>
          <w:cantSplit/>
          <w:trHeight w:val="317"/>
          <w:tblHeader/>
          <w:jc w:val="left"/>
        </w:trPr>
        <w:tc>
          <w:tcPr>
            <w:tcW w:w="4050" w:type="dxa"/>
          </w:tcPr>
          <w:p w14:paraId="3EEDFD89" w14:textId="77777777" w:rsidR="00D7331B" w:rsidRPr="00B35C2B" w:rsidRDefault="00D7331B" w:rsidP="00803591">
            <w:pPr>
              <w:pStyle w:val="TableHead0"/>
            </w:pPr>
            <w:r w:rsidRPr="00B35C2B">
              <w:t>Informace</w:t>
            </w:r>
          </w:p>
        </w:tc>
        <w:tc>
          <w:tcPr>
            <w:tcW w:w="5670" w:type="dxa"/>
          </w:tcPr>
          <w:p w14:paraId="4B243C12" w14:textId="77777777" w:rsidR="00D7331B" w:rsidRPr="00B35C2B" w:rsidRDefault="00D7331B" w:rsidP="00803591">
            <w:pPr>
              <w:pStyle w:val="TableHead0"/>
            </w:pPr>
            <w:r w:rsidRPr="00B35C2B">
              <w:t>Hodnota</w:t>
            </w:r>
          </w:p>
        </w:tc>
      </w:tr>
      <w:tr w:rsidR="00D7331B" w:rsidRPr="00B35C2B" w14:paraId="4E96C679" w14:textId="77777777" w:rsidTr="003048B7">
        <w:trPr>
          <w:cnfStyle w:val="000000100000" w:firstRow="0" w:lastRow="0" w:firstColumn="0" w:lastColumn="0" w:oddVBand="0" w:evenVBand="0" w:oddHBand="1" w:evenHBand="0" w:firstRowFirstColumn="0" w:firstRowLastColumn="0" w:lastRowFirstColumn="0" w:lastRowLastColumn="0"/>
          <w:cantSplit/>
          <w:trHeight w:val="349"/>
          <w:jc w:val="left"/>
        </w:trPr>
        <w:tc>
          <w:tcPr>
            <w:tcW w:w="4050" w:type="dxa"/>
          </w:tcPr>
          <w:p w14:paraId="45700E92" w14:textId="77777777" w:rsidR="00D7331B" w:rsidRPr="00B35C2B" w:rsidRDefault="00D7331B" w:rsidP="00E442C0">
            <w:pPr>
              <w:pStyle w:val="TableText"/>
            </w:pPr>
            <w:r w:rsidRPr="00B35C2B">
              <w:t>Název serveru</w:t>
            </w:r>
          </w:p>
        </w:tc>
        <w:tc>
          <w:tcPr>
            <w:tcW w:w="5670" w:type="dxa"/>
          </w:tcPr>
          <w:p w14:paraId="76EBC94F" w14:textId="77777777" w:rsidR="00D7331B" w:rsidRPr="00B35C2B" w:rsidRDefault="00D7331B" w:rsidP="00803591">
            <w:pPr>
              <w:pStyle w:val="TableText"/>
            </w:pPr>
          </w:p>
        </w:tc>
      </w:tr>
      <w:tr w:rsidR="00D7331B" w:rsidRPr="00B35C2B" w14:paraId="0D55CF04" w14:textId="77777777" w:rsidTr="003048B7">
        <w:trPr>
          <w:cnfStyle w:val="000000010000" w:firstRow="0" w:lastRow="0" w:firstColumn="0" w:lastColumn="0" w:oddVBand="0" w:evenVBand="0" w:oddHBand="0" w:evenHBand="1" w:firstRowFirstColumn="0" w:firstRowLastColumn="0" w:lastRowFirstColumn="0" w:lastRowLastColumn="0"/>
          <w:cantSplit/>
          <w:trHeight w:val="349"/>
          <w:jc w:val="left"/>
        </w:trPr>
        <w:tc>
          <w:tcPr>
            <w:tcW w:w="4050" w:type="dxa"/>
            <w:tcBorders>
              <w:top w:val="single" w:sz="4" w:space="0" w:color="auto"/>
            </w:tcBorders>
          </w:tcPr>
          <w:p w14:paraId="0948E3A8" w14:textId="77777777" w:rsidR="00D7331B" w:rsidRPr="00B35C2B" w:rsidRDefault="00D7331B" w:rsidP="00E442C0">
            <w:pPr>
              <w:pStyle w:val="TableText"/>
            </w:pPr>
            <w:r w:rsidRPr="00B35C2B">
              <w:t>Název instance SQL</w:t>
            </w:r>
          </w:p>
        </w:tc>
        <w:tc>
          <w:tcPr>
            <w:tcW w:w="5670" w:type="dxa"/>
            <w:tcBorders>
              <w:top w:val="single" w:sz="4" w:space="0" w:color="auto"/>
            </w:tcBorders>
          </w:tcPr>
          <w:p w14:paraId="4C525363" w14:textId="77777777" w:rsidR="00D7331B" w:rsidRPr="00B35C2B" w:rsidRDefault="00D7331B" w:rsidP="00803591">
            <w:pPr>
              <w:pStyle w:val="TableText"/>
            </w:pPr>
          </w:p>
        </w:tc>
      </w:tr>
      <w:tr w:rsidR="00803591" w:rsidRPr="00B35C2B" w14:paraId="0574C88A" w14:textId="77777777" w:rsidTr="003048B7">
        <w:trPr>
          <w:cnfStyle w:val="000000100000" w:firstRow="0" w:lastRow="0" w:firstColumn="0" w:lastColumn="0" w:oddVBand="0" w:evenVBand="0" w:oddHBand="1" w:evenHBand="0" w:firstRowFirstColumn="0" w:firstRowLastColumn="0" w:lastRowFirstColumn="0" w:lastRowLastColumn="0"/>
          <w:cantSplit/>
          <w:trHeight w:val="349"/>
          <w:jc w:val="left"/>
        </w:trPr>
        <w:tc>
          <w:tcPr>
            <w:tcW w:w="4050" w:type="dxa"/>
            <w:tcBorders>
              <w:top w:val="single" w:sz="4" w:space="0" w:color="auto"/>
            </w:tcBorders>
          </w:tcPr>
          <w:p w14:paraId="2FF37BF5" w14:textId="77777777" w:rsidR="00803591" w:rsidRPr="00B35C2B" w:rsidRDefault="00E442C0" w:rsidP="00E442C0">
            <w:pPr>
              <w:pStyle w:val="TableText"/>
            </w:pPr>
            <w:r w:rsidRPr="00B35C2B">
              <w:t>Název účtu správce SQL Serveru</w:t>
            </w:r>
          </w:p>
        </w:tc>
        <w:tc>
          <w:tcPr>
            <w:tcW w:w="5670" w:type="dxa"/>
            <w:tcBorders>
              <w:top w:val="single" w:sz="4" w:space="0" w:color="auto"/>
            </w:tcBorders>
          </w:tcPr>
          <w:p w14:paraId="2AE745FD" w14:textId="77777777" w:rsidR="00803591" w:rsidRPr="00B35C2B" w:rsidRDefault="00803591" w:rsidP="00803591">
            <w:pPr>
              <w:pStyle w:val="TableText"/>
            </w:pPr>
          </w:p>
        </w:tc>
      </w:tr>
      <w:tr w:rsidR="00803591" w:rsidRPr="00B35C2B" w14:paraId="78545272" w14:textId="77777777" w:rsidTr="003048B7">
        <w:trPr>
          <w:cnfStyle w:val="000000010000" w:firstRow="0" w:lastRow="0" w:firstColumn="0" w:lastColumn="0" w:oddVBand="0" w:evenVBand="0" w:oddHBand="0" w:evenHBand="1" w:firstRowFirstColumn="0" w:firstRowLastColumn="0" w:lastRowFirstColumn="0" w:lastRowLastColumn="0"/>
          <w:cantSplit/>
          <w:trHeight w:val="349"/>
          <w:jc w:val="left"/>
        </w:trPr>
        <w:tc>
          <w:tcPr>
            <w:tcW w:w="4050" w:type="dxa"/>
            <w:tcBorders>
              <w:top w:val="single" w:sz="4" w:space="0" w:color="auto"/>
              <w:bottom w:val="single" w:sz="18" w:space="0" w:color="auto"/>
            </w:tcBorders>
          </w:tcPr>
          <w:p w14:paraId="6C3E1080" w14:textId="77777777" w:rsidR="00803591" w:rsidRPr="00B35C2B" w:rsidRDefault="00E442C0" w:rsidP="00E442C0">
            <w:pPr>
              <w:pStyle w:val="TableText"/>
            </w:pPr>
            <w:r w:rsidRPr="00B35C2B">
              <w:t>Heslo účtu správce SQL Serveru</w:t>
            </w:r>
          </w:p>
        </w:tc>
        <w:tc>
          <w:tcPr>
            <w:tcW w:w="5670" w:type="dxa"/>
            <w:tcBorders>
              <w:top w:val="single" w:sz="4" w:space="0" w:color="auto"/>
              <w:bottom w:val="single" w:sz="18" w:space="0" w:color="auto"/>
            </w:tcBorders>
          </w:tcPr>
          <w:p w14:paraId="240BEB73" w14:textId="77777777" w:rsidR="00803591" w:rsidRPr="00B35C2B" w:rsidRDefault="00803591" w:rsidP="00803591">
            <w:pPr>
              <w:pStyle w:val="TableText"/>
            </w:pPr>
          </w:p>
        </w:tc>
      </w:tr>
    </w:tbl>
    <w:p w14:paraId="55EBDE0B" w14:textId="77777777" w:rsidR="00D7331B" w:rsidRPr="00B35C2B" w:rsidRDefault="00D7331B" w:rsidP="00CA7C0A">
      <w:pPr>
        <w:pStyle w:val="Zkladntext"/>
      </w:pPr>
    </w:p>
    <w:p w14:paraId="54B224EF" w14:textId="77777777" w:rsidR="00B86428" w:rsidRPr="00B35C2B" w:rsidRDefault="00B86428">
      <w:pPr>
        <w:rPr>
          <w:rFonts w:eastAsia="Times New Roman"/>
          <w:b/>
          <w:color w:val="394A58"/>
          <w:kern w:val="28"/>
          <w:sz w:val="28"/>
          <w:szCs w:val="20"/>
        </w:rPr>
      </w:pPr>
      <w:r w:rsidRPr="00B35C2B">
        <w:br w:type="page"/>
      </w:r>
    </w:p>
    <w:p w14:paraId="513FD5F7" w14:textId="2D40FFE9" w:rsidR="009D08D6" w:rsidRPr="00B35C2B" w:rsidRDefault="00E95CB7" w:rsidP="009D08D6">
      <w:pPr>
        <w:pStyle w:val="Nadpis2"/>
      </w:pPr>
      <w:bookmarkStart w:id="23" w:name="_Toc191807360"/>
      <w:r>
        <w:lastRenderedPageBreak/>
        <w:t xml:space="preserve">PC </w:t>
      </w:r>
      <w:proofErr w:type="spellStart"/>
      <w:r>
        <w:t>workstation</w:t>
      </w:r>
      <w:bookmarkEnd w:id="23"/>
      <w:proofErr w:type="spellEnd"/>
      <w:r>
        <w:t xml:space="preserve"> </w:t>
      </w:r>
    </w:p>
    <w:p w14:paraId="3B056659" w14:textId="77777777" w:rsidR="009D08D6" w:rsidRPr="00B35C2B" w:rsidRDefault="009D08D6" w:rsidP="009D08D6">
      <w:pPr>
        <w:rPr>
          <w:rFonts w:cstheme="minorHAnsi"/>
        </w:rPr>
      </w:pPr>
      <w:r w:rsidRPr="00B35C2B">
        <w:rPr>
          <w:rFonts w:cstheme="minorHAnsi"/>
        </w:rPr>
        <w:t>Instalace tohoto produktu je podporována v následujících operačních systémech a verzích:</w:t>
      </w:r>
    </w:p>
    <w:p w14:paraId="593433FB" w14:textId="38FF6932" w:rsidR="009D08D6" w:rsidRPr="00B35C2B" w:rsidRDefault="00EF4ED8" w:rsidP="000041E6">
      <w:pPr>
        <w:pStyle w:val="Odstavecseseznamem"/>
        <w:numPr>
          <w:ilvl w:val="0"/>
          <w:numId w:val="7"/>
        </w:numPr>
        <w:rPr>
          <w:rFonts w:cstheme="minorHAnsi"/>
        </w:rPr>
      </w:pPr>
      <w:proofErr w:type="spellStart"/>
      <w:r>
        <w:rPr>
          <w:rFonts w:cstheme="minorHAnsi"/>
        </w:rPr>
        <w:t>Ubuntu</w:t>
      </w:r>
      <w:proofErr w:type="spellEnd"/>
      <w:r>
        <w:rPr>
          <w:rFonts w:cstheme="minorHAnsi"/>
        </w:rPr>
        <w:t xml:space="preserve"> </w:t>
      </w:r>
    </w:p>
    <w:p w14:paraId="4E49A57B" w14:textId="77777777" w:rsidR="009D08D6" w:rsidRPr="00B35C2B" w:rsidRDefault="009D08D6" w:rsidP="009D08D6">
      <w:pPr>
        <w:pStyle w:val="Nadpis3"/>
      </w:pPr>
      <w:r w:rsidRPr="00B35C2B">
        <w:t>Role, funkce a balíčky</w:t>
      </w:r>
    </w:p>
    <w:p w14:paraId="7A5E473B" w14:textId="77777777" w:rsidR="009D08D6" w:rsidRPr="00B35C2B" w:rsidRDefault="009D08D6" w:rsidP="009D08D6">
      <w:pPr>
        <w:rPr>
          <w:rFonts w:ascii="Arial Bold" w:eastAsia="Times New Roman" w:hAnsi="Arial Bold"/>
          <w:b/>
          <w:color w:val="394A58"/>
          <w:szCs w:val="20"/>
        </w:rPr>
      </w:pPr>
      <w:r w:rsidRPr="00B35C2B">
        <w:rPr>
          <w:rFonts w:ascii="Arial Bold" w:eastAsia="Times New Roman" w:hAnsi="Arial Bold"/>
          <w:b/>
          <w:color w:val="394A58"/>
          <w:szCs w:val="20"/>
        </w:rPr>
        <w:t>Role</w:t>
      </w:r>
    </w:p>
    <w:p w14:paraId="0DDFA3B0" w14:textId="77777777" w:rsidR="009D08D6" w:rsidRPr="00B35C2B" w:rsidRDefault="009D08D6" w:rsidP="009D08D6">
      <w:pPr>
        <w:rPr>
          <w:rFonts w:cstheme="minorHAnsi"/>
        </w:rPr>
      </w:pPr>
      <w:r w:rsidRPr="00B35C2B">
        <w:rPr>
          <w:rFonts w:cstheme="minorHAnsi"/>
        </w:rPr>
        <w:t>Před instalací softwaru musí být v operačním systému povoleny následující role serveru:</w:t>
      </w:r>
    </w:p>
    <w:p w14:paraId="63F74031" w14:textId="77777777" w:rsidR="009D08D6" w:rsidRPr="00B35C2B" w:rsidRDefault="009D08D6" w:rsidP="009D08D6">
      <w:pPr>
        <w:rPr>
          <w:rFonts w:ascii="Arial Bold" w:eastAsia="Times New Roman" w:hAnsi="Arial Bold"/>
          <w:b/>
          <w:color w:val="394A58"/>
          <w:szCs w:val="20"/>
        </w:rPr>
      </w:pPr>
      <w:r w:rsidRPr="00B35C2B">
        <w:rPr>
          <w:rFonts w:ascii="Arial Bold" w:eastAsia="Times New Roman" w:hAnsi="Arial Bold"/>
          <w:b/>
          <w:color w:val="394A58"/>
          <w:szCs w:val="20"/>
        </w:rPr>
        <w:t>Balíky</w:t>
      </w:r>
    </w:p>
    <w:p w14:paraId="1F668D84" w14:textId="77777777" w:rsidR="009D08D6" w:rsidRPr="00B35C2B" w:rsidRDefault="009D08D6" w:rsidP="009D08D6">
      <w:pPr>
        <w:rPr>
          <w:rFonts w:cstheme="minorHAnsi"/>
        </w:rPr>
      </w:pPr>
      <w:r w:rsidRPr="00B35C2B">
        <w:rPr>
          <w:rFonts w:cstheme="minorHAnsi"/>
        </w:rPr>
        <w:t>Před instalací softwaru musí být v operačním systému nainstalovány následující softwarové balíčky:</w:t>
      </w:r>
    </w:p>
    <w:p w14:paraId="21061F3C" w14:textId="77777777" w:rsidR="00AE79A8" w:rsidRPr="00B35C2B" w:rsidRDefault="00D7331B" w:rsidP="00AE79A8">
      <w:pPr>
        <w:pStyle w:val="Nadpis3"/>
      </w:pPr>
      <w:r w:rsidRPr="00B35C2B">
        <w:t>Konfigurované hodnoty</w:t>
      </w:r>
    </w:p>
    <w:p w14:paraId="02E906DC" w14:textId="77777777" w:rsidR="003048B7" w:rsidRPr="00B35C2B" w:rsidRDefault="003048B7" w:rsidP="003048B7">
      <w:pPr>
        <w:pStyle w:val="Zkladntext"/>
      </w:pPr>
      <w:r w:rsidRPr="00B35C2B">
        <w:t xml:space="preserve">V následující tabulce si poznamenejte hodnoty pro vaše instalační prostředí pro budoucí použití. </w:t>
      </w:r>
    </w:p>
    <w:tbl>
      <w:tblPr>
        <w:tblStyle w:val="Atkins"/>
        <w:tblW w:w="0" w:type="auto"/>
        <w:jc w:val="left"/>
        <w:tblInd w:w="468" w:type="dxa"/>
        <w:tblLook w:val="04A0" w:firstRow="1" w:lastRow="0" w:firstColumn="1" w:lastColumn="0" w:noHBand="0" w:noVBand="1"/>
      </w:tblPr>
      <w:tblGrid>
        <w:gridCol w:w="3831"/>
        <w:gridCol w:w="5781"/>
      </w:tblGrid>
      <w:tr w:rsidR="00D7331B" w:rsidRPr="00B35C2B" w14:paraId="33307A42" w14:textId="77777777" w:rsidTr="003048B7">
        <w:trPr>
          <w:cnfStyle w:val="100000000000" w:firstRow="1" w:lastRow="0" w:firstColumn="0" w:lastColumn="0" w:oddVBand="0" w:evenVBand="0" w:oddHBand="0" w:evenHBand="0" w:firstRowFirstColumn="0" w:firstRowLastColumn="0" w:lastRowFirstColumn="0" w:lastRowLastColumn="0"/>
          <w:cantSplit/>
          <w:trHeight w:val="317"/>
          <w:tblHeader/>
          <w:jc w:val="left"/>
        </w:trPr>
        <w:tc>
          <w:tcPr>
            <w:tcW w:w="3870" w:type="dxa"/>
          </w:tcPr>
          <w:p w14:paraId="40B8D307" w14:textId="77777777" w:rsidR="00D7331B" w:rsidRPr="00B35C2B" w:rsidRDefault="00D7331B" w:rsidP="00803591">
            <w:pPr>
              <w:pStyle w:val="TableHead0"/>
            </w:pPr>
            <w:r w:rsidRPr="00B35C2B">
              <w:t>Informace</w:t>
            </w:r>
          </w:p>
        </w:tc>
        <w:tc>
          <w:tcPr>
            <w:tcW w:w="5850" w:type="dxa"/>
          </w:tcPr>
          <w:p w14:paraId="0D849ABA" w14:textId="77777777" w:rsidR="00D7331B" w:rsidRPr="00B35C2B" w:rsidRDefault="00D7331B" w:rsidP="00803591">
            <w:pPr>
              <w:pStyle w:val="TableHead0"/>
            </w:pPr>
            <w:r w:rsidRPr="00B35C2B">
              <w:t>Hodnota</w:t>
            </w:r>
          </w:p>
        </w:tc>
      </w:tr>
      <w:tr w:rsidR="00D7331B" w:rsidRPr="00B35C2B" w14:paraId="1C0817A3" w14:textId="77777777" w:rsidTr="003048B7">
        <w:trPr>
          <w:cnfStyle w:val="000000100000" w:firstRow="0" w:lastRow="0" w:firstColumn="0" w:lastColumn="0" w:oddVBand="0" w:evenVBand="0" w:oddHBand="1" w:evenHBand="0" w:firstRowFirstColumn="0" w:firstRowLastColumn="0" w:lastRowFirstColumn="0" w:lastRowLastColumn="0"/>
          <w:cantSplit/>
          <w:trHeight w:val="349"/>
          <w:jc w:val="left"/>
        </w:trPr>
        <w:tc>
          <w:tcPr>
            <w:tcW w:w="3870" w:type="dxa"/>
            <w:tcBorders>
              <w:top w:val="single" w:sz="18" w:space="0" w:color="auto"/>
              <w:bottom w:val="single" w:sz="18" w:space="0" w:color="auto"/>
            </w:tcBorders>
          </w:tcPr>
          <w:p w14:paraId="65CF01A7" w14:textId="05DEE1F1" w:rsidR="00D7331B" w:rsidRPr="00B35C2B" w:rsidRDefault="00D7331B" w:rsidP="00803591">
            <w:pPr>
              <w:pStyle w:val="TableText"/>
            </w:pPr>
            <w:r w:rsidRPr="00B35C2B">
              <w:t xml:space="preserve">Název </w:t>
            </w:r>
          </w:p>
        </w:tc>
        <w:tc>
          <w:tcPr>
            <w:tcW w:w="5850" w:type="dxa"/>
            <w:tcBorders>
              <w:top w:val="single" w:sz="18" w:space="0" w:color="auto"/>
              <w:bottom w:val="single" w:sz="18" w:space="0" w:color="auto"/>
            </w:tcBorders>
          </w:tcPr>
          <w:p w14:paraId="517F4F0A" w14:textId="77777777" w:rsidR="00D7331B" w:rsidRPr="00B35C2B" w:rsidRDefault="00D7331B" w:rsidP="00803591">
            <w:pPr>
              <w:pStyle w:val="TableText"/>
            </w:pPr>
          </w:p>
        </w:tc>
      </w:tr>
    </w:tbl>
    <w:p w14:paraId="7D7F9C5B" w14:textId="77777777" w:rsidR="00AE79A8" w:rsidRPr="00B35C2B" w:rsidRDefault="00AE79A8"/>
    <w:p w14:paraId="239E4E97" w14:textId="77777777" w:rsidR="00D7331B" w:rsidRPr="00B35C2B" w:rsidRDefault="00D7331B">
      <w:pPr>
        <w:rPr>
          <w:rFonts w:eastAsia="Times New Roman"/>
          <w:b/>
          <w:color w:val="394A58"/>
          <w:kern w:val="28"/>
          <w:sz w:val="28"/>
          <w:szCs w:val="20"/>
        </w:rPr>
      </w:pPr>
    </w:p>
    <w:p w14:paraId="0B39B054" w14:textId="77777777" w:rsidR="00B86428" w:rsidRPr="00B35C2B" w:rsidRDefault="00B86428" w:rsidP="00AE79A8">
      <w:pPr>
        <w:pStyle w:val="Nadpis1"/>
        <w:sectPr w:rsidR="00B86428" w:rsidRPr="00B35C2B" w:rsidSect="00365738">
          <w:pgSz w:w="12240" w:h="15840" w:code="1"/>
          <w:pgMar w:top="1080" w:right="1080" w:bottom="1080" w:left="1080" w:header="720" w:footer="720" w:gutter="0"/>
          <w:pgNumType w:start="1" w:chapStyle="1"/>
          <w:cols w:space="720"/>
          <w:titlePg/>
          <w:docGrid w:linePitch="360"/>
        </w:sectPr>
      </w:pPr>
    </w:p>
    <w:p w14:paraId="3F2E4634" w14:textId="77777777" w:rsidR="00AE79A8" w:rsidRPr="00B35C2B" w:rsidRDefault="00AE79A8" w:rsidP="00AE79A8">
      <w:pPr>
        <w:pStyle w:val="Nadpis1"/>
      </w:pPr>
      <w:bookmarkStart w:id="24" w:name="_Toc191807361"/>
      <w:r w:rsidRPr="00B35C2B">
        <w:lastRenderedPageBreak/>
        <w:t>Instalace softwaru</w:t>
      </w:r>
      <w:bookmarkEnd w:id="24"/>
    </w:p>
    <w:p w14:paraId="6D4821DD" w14:textId="77777777" w:rsidR="006E5ACD" w:rsidRPr="00B35C2B" w:rsidRDefault="006E5ACD" w:rsidP="006B5896">
      <w:pPr>
        <w:pStyle w:val="Instruction"/>
      </w:pPr>
      <w:r w:rsidRPr="00B35C2B">
        <w:t>Nahraďte příklady v této části podrobnými pokyny k instalaci nebo nasazení softwaru.</w:t>
      </w:r>
    </w:p>
    <w:p w14:paraId="0348077C" w14:textId="70DD3C75" w:rsidR="00AE79A8" w:rsidRPr="00B35C2B" w:rsidRDefault="001F61F7" w:rsidP="00AE79A8">
      <w:pPr>
        <w:pStyle w:val="Nadpis2"/>
      </w:pPr>
      <w:bookmarkStart w:id="25" w:name="_Toc191807362"/>
      <w:r w:rsidRPr="00B35C2B">
        <w:t>Raspberry PI</w:t>
      </w:r>
      <w:bookmarkEnd w:id="25"/>
      <w:r w:rsidR="00C21096" w:rsidRPr="00B35C2B">
        <w:t xml:space="preserve"> </w:t>
      </w:r>
    </w:p>
    <w:p w14:paraId="625DC4D2" w14:textId="6F3EF372" w:rsidR="00514791" w:rsidRPr="00514791" w:rsidRDefault="00514791" w:rsidP="00514791">
      <w:pPr>
        <w:pStyle w:val="Nadpis3"/>
      </w:pPr>
      <w:r w:rsidRPr="00514791">
        <w:t xml:space="preserve">Připojení a práce s Raspberry </w:t>
      </w:r>
      <w:proofErr w:type="spellStart"/>
      <w:r w:rsidRPr="00514791">
        <w:t>Pi</w:t>
      </w:r>
      <w:proofErr w:type="spellEnd"/>
      <w:r w:rsidRPr="00514791">
        <w:t xml:space="preserve"> ve </w:t>
      </w:r>
      <w:proofErr w:type="spellStart"/>
      <w:r w:rsidRPr="00514791">
        <w:t>Visual</w:t>
      </w:r>
      <w:proofErr w:type="spellEnd"/>
      <w:r w:rsidRPr="00514791">
        <w:t xml:space="preserve"> Studio </w:t>
      </w:r>
      <w:proofErr w:type="spellStart"/>
      <w:r w:rsidRPr="00514791">
        <w:t>Code</w:t>
      </w:r>
      <w:proofErr w:type="spellEnd"/>
      <w:r w:rsidRPr="00514791">
        <w:t xml:space="preserve"> – Můj postup</w:t>
      </w:r>
    </w:p>
    <w:p w14:paraId="04A5F197" w14:textId="77777777" w:rsidR="00F104B9" w:rsidRPr="00156B9B" w:rsidRDefault="00F104B9" w:rsidP="00156B9B">
      <w:pPr>
        <w:pStyle w:val="Zkladntext"/>
      </w:pPr>
      <w:r w:rsidRPr="00156B9B">
        <w:t xml:space="preserve">Nejprve jsem povolil SSH přístup, aby bylo možné se k Raspberry </w:t>
      </w:r>
      <w:proofErr w:type="spellStart"/>
      <w:r w:rsidRPr="00156B9B">
        <w:t>Pi</w:t>
      </w:r>
      <w:proofErr w:type="spellEnd"/>
      <w:r w:rsidRPr="00156B9B">
        <w:t xml:space="preserve"> připojit vzdáleně. Otevřel jsem terminál a spustil příkaz:</w:t>
      </w:r>
    </w:p>
    <w:p w14:paraId="6D31E42D" w14:textId="77777777" w:rsidR="00F104B9" w:rsidRPr="00F104B9" w:rsidRDefault="00F104B9" w:rsidP="00F104B9">
      <w:pPr>
        <w:pStyle w:val="Zkladntext"/>
      </w:pPr>
    </w:p>
    <w:p w14:paraId="0D07FEE3" w14:textId="77777777" w:rsidR="00156B9B" w:rsidRDefault="00F104B9" w:rsidP="00156B9B">
      <w:pPr>
        <w:pStyle w:val="CODE"/>
      </w:pPr>
      <w:r w:rsidRPr="00156B9B">
        <w:t>sudo systemctl enable ssh</w:t>
      </w:r>
    </w:p>
    <w:p w14:paraId="11F7EB25" w14:textId="132EFF62" w:rsidR="00F104B9" w:rsidRPr="00156B9B" w:rsidRDefault="00F104B9" w:rsidP="00156B9B">
      <w:pPr>
        <w:pStyle w:val="CODE"/>
      </w:pPr>
      <w:r w:rsidRPr="00156B9B">
        <w:t>sudo systemctl start ssh</w:t>
      </w:r>
    </w:p>
    <w:p w14:paraId="6F049F6A" w14:textId="77777777" w:rsidR="00F104B9" w:rsidRPr="00F104B9" w:rsidRDefault="00F104B9" w:rsidP="00F104B9">
      <w:pPr>
        <w:pStyle w:val="Zkladntext"/>
      </w:pPr>
      <w:r w:rsidRPr="00F104B9">
        <w:t xml:space="preserve">Poté jsem zjistil IP adresu Raspberry </w:t>
      </w:r>
      <w:proofErr w:type="spellStart"/>
      <w:r w:rsidRPr="00F104B9">
        <w:t>Pi</w:t>
      </w:r>
      <w:proofErr w:type="spellEnd"/>
      <w:r w:rsidRPr="00F104B9">
        <w:t xml:space="preserve"> pomocí:</w:t>
      </w:r>
    </w:p>
    <w:p w14:paraId="1F648F75" w14:textId="77777777" w:rsidR="00F104B9" w:rsidRPr="00F104B9" w:rsidRDefault="00F104B9" w:rsidP="00F104B9">
      <w:pPr>
        <w:pStyle w:val="Zkladntext"/>
      </w:pPr>
    </w:p>
    <w:p w14:paraId="37F055D7" w14:textId="77777777" w:rsidR="00F104B9" w:rsidRDefault="00F104B9" w:rsidP="005A341E">
      <w:pPr>
        <w:pStyle w:val="CODE"/>
      </w:pPr>
      <w:r w:rsidRPr="00F104B9">
        <w:t>hostname -I</w:t>
      </w:r>
    </w:p>
    <w:p w14:paraId="317E9975" w14:textId="7F3C5E0F" w:rsidR="00A541E3" w:rsidRPr="00F104B9" w:rsidRDefault="00A541E3" w:rsidP="005A341E">
      <w:pPr>
        <w:pStyle w:val="CODE"/>
      </w:pPr>
      <w:r>
        <w:t>ip config</w:t>
      </w:r>
    </w:p>
    <w:p w14:paraId="6F2B4F5C" w14:textId="77777777" w:rsidR="00F104B9" w:rsidRPr="00F104B9" w:rsidRDefault="00F104B9" w:rsidP="00F104B9">
      <w:pPr>
        <w:pStyle w:val="Zkladntext"/>
      </w:pPr>
    </w:p>
    <w:p w14:paraId="27298921" w14:textId="77777777" w:rsidR="00F104B9" w:rsidRPr="00F104B9" w:rsidRDefault="00F104B9" w:rsidP="00F104B9">
      <w:pPr>
        <w:pStyle w:val="Zkladntext"/>
      </w:pPr>
      <w:r w:rsidRPr="00F104B9">
        <w:t xml:space="preserve">Následně jsem zkontroloval, zda mám na Raspberry </w:t>
      </w:r>
      <w:proofErr w:type="spellStart"/>
      <w:r w:rsidRPr="00F104B9">
        <w:t>Pi</w:t>
      </w:r>
      <w:proofErr w:type="spellEnd"/>
      <w:r w:rsidRPr="00F104B9">
        <w:t xml:space="preserve"> nainstalované všechny potřebné vývojové nástroje, jako Python nebo Node.js, a případně je doinstaloval.</w:t>
      </w:r>
    </w:p>
    <w:p w14:paraId="7F7E8835" w14:textId="77777777" w:rsidR="00F104B9" w:rsidRPr="00F104B9" w:rsidRDefault="00F104B9" w:rsidP="00F104B9">
      <w:pPr>
        <w:pStyle w:val="Zkladntext"/>
      </w:pPr>
    </w:p>
    <w:p w14:paraId="343C5590" w14:textId="77777777" w:rsidR="00F104B9" w:rsidRPr="00F104B9" w:rsidRDefault="00F104B9" w:rsidP="00F104B9">
      <w:pPr>
        <w:pStyle w:val="Zkladntext"/>
      </w:pPr>
      <w:r w:rsidRPr="00F104B9">
        <w:t xml:space="preserve">2. Instalace </w:t>
      </w:r>
      <w:proofErr w:type="spellStart"/>
      <w:r w:rsidRPr="00F104B9">
        <w:t>Visual</w:t>
      </w:r>
      <w:proofErr w:type="spellEnd"/>
      <w:r w:rsidRPr="00F104B9">
        <w:t xml:space="preserve"> Studio </w:t>
      </w:r>
      <w:proofErr w:type="spellStart"/>
      <w:r w:rsidRPr="00F104B9">
        <w:t>Code</w:t>
      </w:r>
      <w:proofErr w:type="spellEnd"/>
    </w:p>
    <w:p w14:paraId="09AB35FB" w14:textId="77777777" w:rsidR="00F104B9" w:rsidRPr="00F104B9" w:rsidRDefault="00F104B9" w:rsidP="00F104B9">
      <w:pPr>
        <w:pStyle w:val="Zkladntext"/>
      </w:pPr>
      <w:r w:rsidRPr="00F104B9">
        <w:t xml:space="preserve">Na svém počítači jsem si stáhl a nainstaloval </w:t>
      </w:r>
      <w:proofErr w:type="spellStart"/>
      <w:r w:rsidRPr="00F104B9">
        <w:t>Visual</w:t>
      </w:r>
      <w:proofErr w:type="spellEnd"/>
      <w:r w:rsidRPr="00F104B9">
        <w:t xml:space="preserve"> Studio </w:t>
      </w:r>
      <w:proofErr w:type="spellStart"/>
      <w:r w:rsidRPr="00F104B9">
        <w:t>Code</w:t>
      </w:r>
      <w:proofErr w:type="spellEnd"/>
      <w:r w:rsidRPr="00F104B9">
        <w:t xml:space="preserve"> z oficiální stránky.</w:t>
      </w:r>
    </w:p>
    <w:p w14:paraId="0842884C" w14:textId="77777777" w:rsidR="00F104B9" w:rsidRPr="00F104B9" w:rsidRDefault="00F104B9" w:rsidP="00F104B9">
      <w:pPr>
        <w:pStyle w:val="Zkladntext"/>
      </w:pPr>
    </w:p>
    <w:p w14:paraId="7B73823B" w14:textId="77777777" w:rsidR="00F104B9" w:rsidRPr="00F104B9" w:rsidRDefault="00F104B9" w:rsidP="00F104B9">
      <w:pPr>
        <w:pStyle w:val="Zkladntext"/>
      </w:pPr>
      <w:r w:rsidRPr="00F104B9">
        <w:t xml:space="preserve">3. Instalace rozšíření </w:t>
      </w:r>
      <w:proofErr w:type="spellStart"/>
      <w:r w:rsidRPr="00F104B9">
        <w:t>Remote</w:t>
      </w:r>
      <w:proofErr w:type="spellEnd"/>
      <w:r w:rsidRPr="00F104B9">
        <w:t xml:space="preserve">-SSH ve VS </w:t>
      </w:r>
      <w:proofErr w:type="spellStart"/>
      <w:r w:rsidRPr="00F104B9">
        <w:t>Code</w:t>
      </w:r>
      <w:proofErr w:type="spellEnd"/>
    </w:p>
    <w:p w14:paraId="1957FB3C" w14:textId="77777777" w:rsidR="00F104B9" w:rsidRPr="00F104B9" w:rsidRDefault="00F104B9" w:rsidP="00F104B9">
      <w:pPr>
        <w:pStyle w:val="Zkladntext"/>
      </w:pPr>
      <w:r w:rsidRPr="00F104B9">
        <w:t xml:space="preserve">Otevřel jsem VS </w:t>
      </w:r>
      <w:proofErr w:type="spellStart"/>
      <w:r w:rsidRPr="00F104B9">
        <w:t>Code</w:t>
      </w:r>
      <w:proofErr w:type="spellEnd"/>
      <w:r w:rsidRPr="00F104B9">
        <w:t xml:space="preserve"> a přešel do sekce Rozšíření (</w:t>
      </w:r>
      <w:proofErr w:type="spellStart"/>
      <w:r w:rsidRPr="00F104B9">
        <w:t>Ctrl+Shift+X</w:t>
      </w:r>
      <w:proofErr w:type="spellEnd"/>
      <w:r w:rsidRPr="00F104B9">
        <w:t xml:space="preserve">). Vyhledal jsem </w:t>
      </w:r>
      <w:proofErr w:type="spellStart"/>
      <w:proofErr w:type="gramStart"/>
      <w:r w:rsidRPr="00F104B9">
        <w:t>Remote</w:t>
      </w:r>
      <w:proofErr w:type="spellEnd"/>
      <w:r w:rsidRPr="00F104B9">
        <w:t xml:space="preserve"> - SSH</w:t>
      </w:r>
      <w:proofErr w:type="gramEnd"/>
      <w:r w:rsidRPr="00F104B9">
        <w:t xml:space="preserve"> a nainstaloval ho.</w:t>
      </w:r>
    </w:p>
    <w:p w14:paraId="5F4DF28E" w14:textId="77777777" w:rsidR="00F104B9" w:rsidRPr="00F104B9" w:rsidRDefault="00F104B9" w:rsidP="00F104B9">
      <w:pPr>
        <w:pStyle w:val="Zkladntext"/>
      </w:pPr>
    </w:p>
    <w:p w14:paraId="4C5F0F8C" w14:textId="77777777" w:rsidR="00F104B9" w:rsidRPr="00F104B9" w:rsidRDefault="00F104B9" w:rsidP="00F104B9">
      <w:pPr>
        <w:pStyle w:val="Zkladntext"/>
      </w:pPr>
      <w:r w:rsidRPr="00F104B9">
        <w:t>4. Nastavení SSH konfigurace</w:t>
      </w:r>
    </w:p>
    <w:p w14:paraId="75E43F27" w14:textId="77777777" w:rsidR="00F104B9" w:rsidRPr="00F104B9" w:rsidRDefault="00F104B9" w:rsidP="00F104B9">
      <w:pPr>
        <w:pStyle w:val="Zkladntext"/>
      </w:pPr>
      <w:r w:rsidRPr="00F104B9">
        <w:t xml:space="preserve">Abych mohl Raspberry </w:t>
      </w:r>
      <w:proofErr w:type="spellStart"/>
      <w:r w:rsidRPr="00F104B9">
        <w:t>Pi</w:t>
      </w:r>
      <w:proofErr w:type="spellEnd"/>
      <w:r w:rsidRPr="00F104B9">
        <w:t xml:space="preserve"> připojit přímo ve VS </w:t>
      </w:r>
      <w:proofErr w:type="spellStart"/>
      <w:r w:rsidRPr="00F104B9">
        <w:t>Code</w:t>
      </w:r>
      <w:proofErr w:type="spellEnd"/>
      <w:r w:rsidRPr="00F104B9">
        <w:t>, otevřel jsem příkazovou paletu (</w:t>
      </w:r>
      <w:proofErr w:type="spellStart"/>
      <w:r w:rsidRPr="00F104B9">
        <w:t>Ctrl+Shift+P</w:t>
      </w:r>
      <w:proofErr w:type="spellEnd"/>
      <w:r w:rsidRPr="00F104B9">
        <w:t xml:space="preserve">) a zvolil možnost </w:t>
      </w:r>
      <w:proofErr w:type="spellStart"/>
      <w:r w:rsidRPr="00F104B9">
        <w:t>Remote</w:t>
      </w:r>
      <w:proofErr w:type="spellEnd"/>
      <w:r w:rsidRPr="00F104B9">
        <w:t xml:space="preserve">-SSH: </w:t>
      </w:r>
      <w:proofErr w:type="spellStart"/>
      <w:r w:rsidRPr="00F104B9">
        <w:t>Add</w:t>
      </w:r>
      <w:proofErr w:type="spellEnd"/>
      <w:r w:rsidRPr="00F104B9">
        <w:t xml:space="preserve"> New SSH Host.</w:t>
      </w:r>
    </w:p>
    <w:p w14:paraId="5057BE71" w14:textId="77777777" w:rsidR="00F104B9" w:rsidRPr="00F104B9" w:rsidRDefault="00F104B9" w:rsidP="00F104B9">
      <w:pPr>
        <w:pStyle w:val="Zkladntext"/>
      </w:pPr>
    </w:p>
    <w:p w14:paraId="5131D7E1" w14:textId="77777777" w:rsidR="00F104B9" w:rsidRPr="00F104B9" w:rsidRDefault="00F104B9" w:rsidP="00F104B9">
      <w:pPr>
        <w:pStyle w:val="Zkladntext"/>
      </w:pPr>
      <w:r w:rsidRPr="00F104B9">
        <w:t>Poté jsem zadal připojovací řetězec SSH ve formátu:</w:t>
      </w:r>
    </w:p>
    <w:p w14:paraId="0033C2FC" w14:textId="77777777" w:rsidR="00F104B9" w:rsidRPr="00F104B9" w:rsidRDefault="00F104B9" w:rsidP="00F104B9">
      <w:pPr>
        <w:pStyle w:val="Zkladntext"/>
      </w:pPr>
    </w:p>
    <w:p w14:paraId="11773207" w14:textId="77777777" w:rsidR="00F104B9" w:rsidRPr="00F104B9" w:rsidRDefault="00F104B9" w:rsidP="00700003">
      <w:pPr>
        <w:pStyle w:val="CODE"/>
      </w:pPr>
      <w:r w:rsidRPr="00F104B9">
        <w:t>pi@&lt;IP_adresa_Raspberry_Pi&gt;</w:t>
      </w:r>
    </w:p>
    <w:p w14:paraId="24C6FA0E" w14:textId="77777777" w:rsidR="00F104B9" w:rsidRPr="00F104B9" w:rsidRDefault="00F104B9" w:rsidP="00F104B9">
      <w:pPr>
        <w:pStyle w:val="Zkladntext"/>
      </w:pPr>
      <w:r w:rsidRPr="00F104B9">
        <w:t>(Samozřejmě jsem nahradil &lt;</w:t>
      </w:r>
      <w:proofErr w:type="spellStart"/>
      <w:r w:rsidRPr="00F104B9">
        <w:t>IP_adresa_Raspberry_Pi</w:t>
      </w:r>
      <w:proofErr w:type="spellEnd"/>
      <w:r w:rsidRPr="00F104B9">
        <w:t xml:space="preserve">&gt; skutečnou IP adresou svého Raspberry </w:t>
      </w:r>
      <w:proofErr w:type="spellStart"/>
      <w:r w:rsidRPr="00F104B9">
        <w:t>Pi</w:t>
      </w:r>
      <w:proofErr w:type="spellEnd"/>
      <w:r w:rsidRPr="00F104B9">
        <w:t>.)</w:t>
      </w:r>
    </w:p>
    <w:p w14:paraId="0073B7D1" w14:textId="77777777" w:rsidR="00F104B9" w:rsidRPr="00F104B9" w:rsidRDefault="00F104B9" w:rsidP="00F104B9">
      <w:pPr>
        <w:pStyle w:val="Zkladntext"/>
      </w:pPr>
    </w:p>
    <w:p w14:paraId="725F8066" w14:textId="77777777" w:rsidR="00F104B9" w:rsidRPr="00F104B9" w:rsidRDefault="00F104B9" w:rsidP="00F104B9">
      <w:pPr>
        <w:pStyle w:val="Zkladntext"/>
      </w:pPr>
      <w:r w:rsidRPr="00F104B9">
        <w:t>Vybral jsem soubor pro uložení konfigurace (~/.</w:t>
      </w:r>
      <w:proofErr w:type="spellStart"/>
      <w:r w:rsidRPr="00F104B9">
        <w:t>ssh</w:t>
      </w:r>
      <w:proofErr w:type="spellEnd"/>
      <w:r w:rsidRPr="00F104B9">
        <w:t>/</w:t>
      </w:r>
      <w:proofErr w:type="spellStart"/>
      <w:r w:rsidRPr="00F104B9">
        <w:t>config</w:t>
      </w:r>
      <w:proofErr w:type="spellEnd"/>
      <w:r w:rsidRPr="00F104B9">
        <w:t>) a při prvním připojení jsem zadal heslo.</w:t>
      </w:r>
    </w:p>
    <w:p w14:paraId="54CDC117" w14:textId="77777777" w:rsidR="00F104B9" w:rsidRPr="00F104B9" w:rsidRDefault="00F104B9" w:rsidP="00F104B9">
      <w:pPr>
        <w:pStyle w:val="Zkladntext"/>
      </w:pPr>
    </w:p>
    <w:p w14:paraId="74757448" w14:textId="77777777" w:rsidR="00F104B9" w:rsidRPr="00F104B9" w:rsidRDefault="00F104B9" w:rsidP="00F104B9">
      <w:pPr>
        <w:pStyle w:val="Zkladntext"/>
      </w:pPr>
      <w:r w:rsidRPr="00F104B9">
        <w:t xml:space="preserve">5. Připojení k Raspberry </w:t>
      </w:r>
      <w:proofErr w:type="spellStart"/>
      <w:r w:rsidRPr="00F104B9">
        <w:t>Pi</w:t>
      </w:r>
      <w:proofErr w:type="spellEnd"/>
    </w:p>
    <w:p w14:paraId="58FAE1B2" w14:textId="77777777" w:rsidR="00F104B9" w:rsidRPr="00F104B9" w:rsidRDefault="00F104B9" w:rsidP="00F104B9">
      <w:pPr>
        <w:pStyle w:val="Zkladntext"/>
      </w:pPr>
      <w:r w:rsidRPr="00F104B9">
        <w:t>V příkazové paletě (</w:t>
      </w:r>
      <w:proofErr w:type="spellStart"/>
      <w:r w:rsidRPr="00F104B9">
        <w:t>Ctrl+Shift+P</w:t>
      </w:r>
      <w:proofErr w:type="spellEnd"/>
      <w:r w:rsidRPr="00F104B9">
        <w:t xml:space="preserve">) jsem zvolil </w:t>
      </w:r>
      <w:proofErr w:type="spellStart"/>
      <w:r w:rsidRPr="00F104B9">
        <w:t>Remote</w:t>
      </w:r>
      <w:proofErr w:type="spellEnd"/>
      <w:r w:rsidRPr="00F104B9">
        <w:t xml:space="preserve">-SSH: </w:t>
      </w:r>
      <w:proofErr w:type="spellStart"/>
      <w:r w:rsidRPr="00F104B9">
        <w:t>Connect</w:t>
      </w:r>
      <w:proofErr w:type="spellEnd"/>
      <w:r w:rsidRPr="00F104B9">
        <w:t xml:space="preserve"> to Host a vybral Raspberry </w:t>
      </w:r>
      <w:proofErr w:type="spellStart"/>
      <w:r w:rsidRPr="00F104B9">
        <w:t>Pi</w:t>
      </w:r>
      <w:proofErr w:type="spellEnd"/>
      <w:r w:rsidRPr="00F104B9">
        <w:t xml:space="preserve"> ze seznamu nakonfigurovaných zařízení.</w:t>
      </w:r>
    </w:p>
    <w:p w14:paraId="2BB1471A" w14:textId="77777777" w:rsidR="00F104B9" w:rsidRPr="00F104B9" w:rsidRDefault="00F104B9" w:rsidP="00F104B9">
      <w:pPr>
        <w:pStyle w:val="Zkladntext"/>
      </w:pPr>
    </w:p>
    <w:p w14:paraId="4B017754" w14:textId="77777777" w:rsidR="00F104B9" w:rsidRPr="00F104B9" w:rsidRDefault="00F104B9" w:rsidP="00F104B9">
      <w:pPr>
        <w:pStyle w:val="Zkladntext"/>
      </w:pPr>
      <w:r w:rsidRPr="00F104B9">
        <w:t xml:space="preserve">VS </w:t>
      </w:r>
      <w:proofErr w:type="spellStart"/>
      <w:r w:rsidRPr="00F104B9">
        <w:t>Code</w:t>
      </w:r>
      <w:proofErr w:type="spellEnd"/>
      <w:r w:rsidRPr="00F104B9">
        <w:t xml:space="preserve"> se připojil a otevřel nové okno, ve kterém jsem mohl pracovat, jako bych byl přímo na Raspberry </w:t>
      </w:r>
      <w:proofErr w:type="spellStart"/>
      <w:r w:rsidRPr="00F104B9">
        <w:t>Pi</w:t>
      </w:r>
      <w:proofErr w:type="spellEnd"/>
      <w:r w:rsidRPr="00F104B9">
        <w:t>.</w:t>
      </w:r>
    </w:p>
    <w:p w14:paraId="124BA4EA" w14:textId="77777777" w:rsidR="00F104B9" w:rsidRPr="00F104B9" w:rsidRDefault="00F104B9" w:rsidP="00F104B9">
      <w:pPr>
        <w:pStyle w:val="Zkladntext"/>
      </w:pPr>
    </w:p>
    <w:p w14:paraId="7B025ED9" w14:textId="77777777" w:rsidR="00F104B9" w:rsidRPr="00F104B9" w:rsidRDefault="00F104B9" w:rsidP="00F104B9">
      <w:pPr>
        <w:pStyle w:val="Zkladntext"/>
      </w:pPr>
      <w:r w:rsidRPr="00F104B9">
        <w:t>6. Nastavení a testování vývojového prostředí</w:t>
      </w:r>
    </w:p>
    <w:p w14:paraId="24FDB3BA" w14:textId="77777777" w:rsidR="00F104B9" w:rsidRPr="00F104B9" w:rsidRDefault="00F104B9" w:rsidP="00F104B9">
      <w:pPr>
        <w:pStyle w:val="Zkladntext"/>
      </w:pPr>
      <w:r w:rsidRPr="00F104B9">
        <w:t xml:space="preserve">Na Raspberry </w:t>
      </w:r>
      <w:proofErr w:type="spellStart"/>
      <w:r w:rsidRPr="00F104B9">
        <w:t>Pi</w:t>
      </w:r>
      <w:proofErr w:type="spellEnd"/>
      <w:r w:rsidRPr="00F104B9">
        <w:t xml:space="preserve"> jsem otevřel složku s projektem nebo vytvořil novou.</w:t>
      </w:r>
    </w:p>
    <w:p w14:paraId="33E4BB04" w14:textId="77777777" w:rsidR="00F104B9" w:rsidRPr="00F104B9" w:rsidRDefault="00F104B9" w:rsidP="00F104B9">
      <w:pPr>
        <w:pStyle w:val="Zkladntext"/>
      </w:pPr>
      <w:r w:rsidRPr="00F104B9">
        <w:t>Abych mohl efektivně pracovat, nainstaloval jsem potřebná rozšíření pro svůj programovací jazyk (Python, C++ atd.).</w:t>
      </w:r>
    </w:p>
    <w:p w14:paraId="68E75720" w14:textId="77777777" w:rsidR="00F104B9" w:rsidRPr="00F104B9" w:rsidRDefault="00F104B9" w:rsidP="00F104B9">
      <w:pPr>
        <w:pStyle w:val="Zkladntext"/>
      </w:pPr>
    </w:p>
    <w:p w14:paraId="0E065C31" w14:textId="77777777" w:rsidR="00F104B9" w:rsidRPr="00F104B9" w:rsidRDefault="00F104B9" w:rsidP="00F104B9">
      <w:pPr>
        <w:pStyle w:val="Zkladntext"/>
      </w:pPr>
      <w:r w:rsidRPr="00F104B9">
        <w:t xml:space="preserve">Když jsem otevřel nový projekt, VS </w:t>
      </w:r>
      <w:proofErr w:type="spellStart"/>
      <w:r w:rsidRPr="00F104B9">
        <w:t>Code</w:t>
      </w:r>
      <w:proofErr w:type="spellEnd"/>
      <w:r w:rsidRPr="00F104B9">
        <w:t xml:space="preserve"> mě vyzval k instalaci potřebných serverových rozšíření, která jsem potvrdil.</w:t>
      </w:r>
    </w:p>
    <w:p w14:paraId="250B770E" w14:textId="77777777" w:rsidR="00F104B9" w:rsidRPr="00F104B9" w:rsidRDefault="00F104B9" w:rsidP="00F104B9">
      <w:pPr>
        <w:pStyle w:val="Zkladntext"/>
      </w:pPr>
    </w:p>
    <w:p w14:paraId="43E310DA" w14:textId="77777777" w:rsidR="00F104B9" w:rsidRPr="00F104B9" w:rsidRDefault="00F104B9" w:rsidP="00F104B9">
      <w:pPr>
        <w:pStyle w:val="Zkladntext"/>
      </w:pPr>
      <w:r w:rsidRPr="00F104B9">
        <w:t>7. Psaní a spouštění programů</w:t>
      </w:r>
    </w:p>
    <w:p w14:paraId="790A60F2" w14:textId="77777777" w:rsidR="00F104B9" w:rsidRPr="00F104B9" w:rsidRDefault="00F104B9" w:rsidP="00F104B9">
      <w:pPr>
        <w:pStyle w:val="Zkladntext"/>
      </w:pPr>
      <w:r w:rsidRPr="00F104B9">
        <w:t xml:space="preserve">Přes integrovaný terminál ve VS </w:t>
      </w:r>
      <w:proofErr w:type="spellStart"/>
      <w:r w:rsidRPr="00F104B9">
        <w:t>Code</w:t>
      </w:r>
      <w:proofErr w:type="spellEnd"/>
      <w:r w:rsidRPr="00F104B9">
        <w:t xml:space="preserve"> (`Ctrl+```) jsem mohl přímo spouštět příkazy na Raspberry </w:t>
      </w:r>
      <w:proofErr w:type="spellStart"/>
      <w:r w:rsidRPr="00F104B9">
        <w:t>Pi</w:t>
      </w:r>
      <w:proofErr w:type="spellEnd"/>
      <w:r w:rsidRPr="00F104B9">
        <w:t>.</w:t>
      </w:r>
    </w:p>
    <w:p w14:paraId="1E361762" w14:textId="77777777" w:rsidR="00F104B9" w:rsidRPr="00F104B9" w:rsidRDefault="00F104B9" w:rsidP="00F104B9">
      <w:pPr>
        <w:pStyle w:val="Zkladntext"/>
      </w:pPr>
    </w:p>
    <w:p w14:paraId="1C2BBAA2" w14:textId="77777777" w:rsidR="00F104B9" w:rsidRPr="00F104B9" w:rsidRDefault="00F104B9" w:rsidP="00F104B9">
      <w:pPr>
        <w:pStyle w:val="Zkladntext"/>
      </w:pPr>
      <w:r w:rsidRPr="00F104B9">
        <w:t>Například Python skript jsem spustil takto:</w:t>
      </w:r>
    </w:p>
    <w:p w14:paraId="54A39CE3" w14:textId="77777777" w:rsidR="00F104B9" w:rsidRPr="00F104B9" w:rsidRDefault="00F104B9" w:rsidP="00F104B9">
      <w:pPr>
        <w:pStyle w:val="Zkladntext"/>
      </w:pPr>
    </w:p>
    <w:p w14:paraId="54A997D3" w14:textId="77777777" w:rsidR="00F104B9" w:rsidRPr="00F104B9" w:rsidRDefault="00F104B9" w:rsidP="00700003">
      <w:pPr>
        <w:pStyle w:val="CODE"/>
      </w:pPr>
      <w:r w:rsidRPr="00F104B9">
        <w:t>python3 my_script.py</w:t>
      </w:r>
    </w:p>
    <w:p w14:paraId="6A5DDE95" w14:textId="77777777" w:rsidR="00F104B9" w:rsidRPr="00F104B9" w:rsidRDefault="00F104B9" w:rsidP="00F104B9">
      <w:pPr>
        <w:pStyle w:val="Zkladntext"/>
      </w:pPr>
    </w:p>
    <w:p w14:paraId="2E30E44E" w14:textId="77777777" w:rsidR="00F104B9" w:rsidRPr="00F104B9" w:rsidRDefault="00F104B9" w:rsidP="00F104B9">
      <w:pPr>
        <w:pStyle w:val="Zkladntext"/>
      </w:pPr>
      <w:r w:rsidRPr="00F104B9">
        <w:t>8. Vzdálené ladění (volitelné)</w:t>
      </w:r>
    </w:p>
    <w:p w14:paraId="24B34693" w14:textId="77777777" w:rsidR="00F104B9" w:rsidRPr="00F104B9" w:rsidRDefault="00F104B9" w:rsidP="00F104B9">
      <w:pPr>
        <w:pStyle w:val="Zkladntext"/>
      </w:pPr>
      <w:r w:rsidRPr="00F104B9">
        <w:t xml:space="preserve">Ve VS </w:t>
      </w:r>
      <w:proofErr w:type="spellStart"/>
      <w:r w:rsidRPr="00F104B9">
        <w:t>Code</w:t>
      </w:r>
      <w:proofErr w:type="spellEnd"/>
      <w:r w:rsidRPr="00F104B9">
        <w:t xml:space="preserve"> jsem si mohl nastavit </w:t>
      </w:r>
      <w:proofErr w:type="spellStart"/>
      <w:r w:rsidRPr="00F104B9">
        <w:t>breakpointy</w:t>
      </w:r>
      <w:proofErr w:type="spellEnd"/>
      <w:r w:rsidRPr="00F104B9">
        <w:t xml:space="preserve"> a spustit ladicí režim.</w:t>
      </w:r>
    </w:p>
    <w:p w14:paraId="0CA73EC3" w14:textId="77777777" w:rsidR="00F104B9" w:rsidRPr="00F104B9" w:rsidRDefault="00F104B9" w:rsidP="00F104B9">
      <w:pPr>
        <w:pStyle w:val="Zkladntext"/>
      </w:pPr>
      <w:r w:rsidRPr="00F104B9">
        <w:t xml:space="preserve">Předtím jsem se ujistil, že mám na Raspberry </w:t>
      </w:r>
      <w:proofErr w:type="spellStart"/>
      <w:r w:rsidRPr="00F104B9">
        <w:t>Pi</w:t>
      </w:r>
      <w:proofErr w:type="spellEnd"/>
      <w:r w:rsidRPr="00F104B9">
        <w:t xml:space="preserve"> nainstalovány ladicí nástroje, např. </w:t>
      </w:r>
      <w:proofErr w:type="spellStart"/>
      <w:r w:rsidRPr="00F104B9">
        <w:t>gdb</w:t>
      </w:r>
      <w:proofErr w:type="spellEnd"/>
      <w:r w:rsidRPr="00F104B9">
        <w:t xml:space="preserve"> pro C++ nebo </w:t>
      </w:r>
      <w:proofErr w:type="spellStart"/>
      <w:r w:rsidRPr="00F104B9">
        <w:t>pdb</w:t>
      </w:r>
      <w:proofErr w:type="spellEnd"/>
      <w:r w:rsidRPr="00F104B9">
        <w:t xml:space="preserve"> pro Python.</w:t>
      </w:r>
    </w:p>
    <w:p w14:paraId="071F6BA7" w14:textId="77777777" w:rsidR="00F104B9" w:rsidRPr="00F104B9" w:rsidRDefault="00F104B9" w:rsidP="00F104B9">
      <w:pPr>
        <w:pStyle w:val="Zkladntext"/>
      </w:pPr>
    </w:p>
    <w:p w14:paraId="5B718A9B" w14:textId="77777777" w:rsidR="00F104B9" w:rsidRPr="00F104B9" w:rsidRDefault="00F104B9" w:rsidP="00F104B9">
      <w:pPr>
        <w:pStyle w:val="Zkladntext"/>
      </w:pPr>
      <w:r w:rsidRPr="00F104B9">
        <w:t>Další tipy, které mi usnadnily práci:</w:t>
      </w:r>
    </w:p>
    <w:p w14:paraId="2DDF4B34" w14:textId="77777777" w:rsidR="00F104B9" w:rsidRPr="00F104B9" w:rsidRDefault="00F104B9" w:rsidP="00F104B9">
      <w:pPr>
        <w:pStyle w:val="Zkladntext"/>
      </w:pPr>
      <w:r w:rsidRPr="00F104B9">
        <w:t xml:space="preserve">Přenos souborů: Jednoduše jsem mohl přetahovat soubory mezi počítačem a Raspberry </w:t>
      </w:r>
      <w:proofErr w:type="spellStart"/>
      <w:r w:rsidRPr="00F104B9">
        <w:t>Pi</w:t>
      </w:r>
      <w:proofErr w:type="spellEnd"/>
      <w:r w:rsidRPr="00F104B9">
        <w:t xml:space="preserve"> pomocí </w:t>
      </w:r>
      <w:proofErr w:type="spellStart"/>
      <w:r w:rsidRPr="00F104B9">
        <w:t>File</w:t>
      </w:r>
      <w:proofErr w:type="spellEnd"/>
      <w:r w:rsidRPr="00F104B9">
        <w:t xml:space="preserve"> Exploreru ve VS </w:t>
      </w:r>
      <w:proofErr w:type="spellStart"/>
      <w:r w:rsidRPr="00F104B9">
        <w:t>Code</w:t>
      </w:r>
      <w:proofErr w:type="spellEnd"/>
      <w:r w:rsidRPr="00F104B9">
        <w:t>.</w:t>
      </w:r>
    </w:p>
    <w:p w14:paraId="6A54DD22" w14:textId="77777777" w:rsidR="00F104B9" w:rsidRPr="00F104B9" w:rsidRDefault="00F104B9" w:rsidP="00F104B9">
      <w:pPr>
        <w:pStyle w:val="Zkladntext"/>
      </w:pPr>
      <w:r w:rsidRPr="00F104B9">
        <w:t>Zrychlení připojení: Nastavil jsem si SSH klíčovou autentizaci, takže jsem nemusel při každém připojení zadávat heslo. Udělal jsem to pomocí:</w:t>
      </w:r>
    </w:p>
    <w:p w14:paraId="54B459FC" w14:textId="77777777" w:rsidR="00F104B9" w:rsidRPr="00F104B9" w:rsidRDefault="00F104B9" w:rsidP="00F104B9">
      <w:pPr>
        <w:pStyle w:val="Zkladntext"/>
      </w:pPr>
      <w:proofErr w:type="spellStart"/>
      <w:r w:rsidRPr="00F104B9">
        <w:t>bash</w:t>
      </w:r>
      <w:proofErr w:type="spellEnd"/>
    </w:p>
    <w:p w14:paraId="25ED0352" w14:textId="77777777" w:rsidR="00F104B9" w:rsidRPr="00F104B9" w:rsidRDefault="00F104B9" w:rsidP="00F104B9">
      <w:pPr>
        <w:pStyle w:val="Zkladntext"/>
      </w:pPr>
      <w:r w:rsidRPr="00F104B9">
        <w:t>Zkopírovat</w:t>
      </w:r>
    </w:p>
    <w:p w14:paraId="10A5346A" w14:textId="77777777" w:rsidR="00F104B9" w:rsidRPr="00F104B9" w:rsidRDefault="00F104B9" w:rsidP="00F104B9">
      <w:pPr>
        <w:pStyle w:val="Zkladntext"/>
      </w:pPr>
      <w:r w:rsidRPr="00F104B9">
        <w:t>Upravit</w:t>
      </w:r>
    </w:p>
    <w:p w14:paraId="2CD86EE5" w14:textId="77777777" w:rsidR="00F104B9" w:rsidRPr="00F104B9" w:rsidRDefault="00F104B9" w:rsidP="00700003">
      <w:pPr>
        <w:pStyle w:val="CODE"/>
      </w:pPr>
      <w:r w:rsidRPr="00F104B9">
        <w:t>ssh-keygen</w:t>
      </w:r>
    </w:p>
    <w:p w14:paraId="06231D5D" w14:textId="77777777" w:rsidR="00F104B9" w:rsidRPr="00F104B9" w:rsidRDefault="00F104B9" w:rsidP="00700003">
      <w:pPr>
        <w:pStyle w:val="CODE"/>
      </w:pPr>
      <w:r w:rsidRPr="00F104B9">
        <w:t>ssh-copy-id pi@&lt;IP_adresa_Raspberry_Pi&gt;</w:t>
      </w:r>
    </w:p>
    <w:p w14:paraId="05046856" w14:textId="0C2A27EB" w:rsidR="004406B9" w:rsidRPr="00B35C2B" w:rsidRDefault="00F104B9" w:rsidP="00F104B9">
      <w:pPr>
        <w:pStyle w:val="Zkladntext"/>
        <w:ind w:left="0"/>
      </w:pPr>
      <w:r w:rsidRPr="00F104B9">
        <w:lastRenderedPageBreak/>
        <w:t xml:space="preserve">Díky této konfiguraci jsem mohl programovat, testovat a ladit aplikace na Raspberry </w:t>
      </w:r>
      <w:proofErr w:type="spellStart"/>
      <w:r w:rsidRPr="00F104B9">
        <w:t>Pi</w:t>
      </w:r>
      <w:proofErr w:type="spellEnd"/>
      <w:r w:rsidRPr="00F104B9">
        <w:t xml:space="preserve"> přímo z VS </w:t>
      </w:r>
      <w:proofErr w:type="spellStart"/>
      <w:r w:rsidRPr="00F104B9">
        <w:t>Code</w:t>
      </w:r>
      <w:proofErr w:type="spellEnd"/>
      <w:r w:rsidRPr="00F104B9">
        <w:t xml:space="preserve"> bez nutnosti přímého připojení monitoru a klávesnice. </w:t>
      </w:r>
      <w:r w:rsidRPr="00F104B9">
        <w:rPr>
          <w:rFonts w:ascii="Segoe UI Emoji" w:hAnsi="Segoe UI Emoji" w:cs="Segoe UI Emoji"/>
        </w:rPr>
        <w:t>🚀</w:t>
      </w:r>
    </w:p>
    <w:p w14:paraId="1523653D" w14:textId="77777777" w:rsidR="00803591" w:rsidRPr="00B35C2B" w:rsidRDefault="00803591" w:rsidP="00803591">
      <w:pPr>
        <w:pStyle w:val="Nadpis3"/>
      </w:pPr>
      <w:r w:rsidRPr="00B35C2B">
        <w:t>Konfigurované hodnoty</w:t>
      </w:r>
    </w:p>
    <w:p w14:paraId="09EF9F45" w14:textId="77777777" w:rsidR="003048B7" w:rsidRPr="00B35C2B" w:rsidRDefault="003048B7" w:rsidP="003048B7">
      <w:pPr>
        <w:pStyle w:val="Zkladntext"/>
      </w:pPr>
      <w:r w:rsidRPr="00B35C2B">
        <w:t xml:space="preserve">V následující tabulce si poznamenejte hodnoty pro vaše instalační prostředí pro budoucí použití. </w:t>
      </w:r>
    </w:p>
    <w:tbl>
      <w:tblPr>
        <w:tblStyle w:val="Atkins"/>
        <w:tblW w:w="0" w:type="auto"/>
        <w:jc w:val="left"/>
        <w:tblInd w:w="468" w:type="dxa"/>
        <w:tblLook w:val="04A0" w:firstRow="1" w:lastRow="0" w:firstColumn="1" w:lastColumn="0" w:noHBand="0" w:noVBand="1"/>
      </w:tblPr>
      <w:tblGrid>
        <w:gridCol w:w="3610"/>
        <w:gridCol w:w="6002"/>
      </w:tblGrid>
      <w:tr w:rsidR="00803591" w:rsidRPr="00B35C2B" w14:paraId="50F9DC05" w14:textId="77777777" w:rsidTr="003048B7">
        <w:trPr>
          <w:cnfStyle w:val="100000000000" w:firstRow="1" w:lastRow="0" w:firstColumn="0" w:lastColumn="0" w:oddVBand="0" w:evenVBand="0" w:oddHBand="0" w:evenHBand="0" w:firstRowFirstColumn="0" w:firstRowLastColumn="0" w:lastRowFirstColumn="0" w:lastRowLastColumn="0"/>
          <w:cantSplit/>
          <w:trHeight w:val="317"/>
          <w:tblHeader/>
          <w:jc w:val="left"/>
        </w:trPr>
        <w:tc>
          <w:tcPr>
            <w:tcW w:w="3637" w:type="dxa"/>
          </w:tcPr>
          <w:p w14:paraId="48BDBFD4" w14:textId="77777777" w:rsidR="00803591" w:rsidRPr="00B35C2B" w:rsidRDefault="00803591" w:rsidP="00803591">
            <w:pPr>
              <w:pStyle w:val="TableHead0"/>
            </w:pPr>
            <w:r w:rsidRPr="00B35C2B">
              <w:t>Informace</w:t>
            </w:r>
          </w:p>
        </w:tc>
        <w:tc>
          <w:tcPr>
            <w:tcW w:w="6191" w:type="dxa"/>
          </w:tcPr>
          <w:p w14:paraId="327516D6" w14:textId="77777777" w:rsidR="00803591" w:rsidRPr="00B35C2B" w:rsidRDefault="00803591" w:rsidP="00803591">
            <w:pPr>
              <w:pStyle w:val="TableHead0"/>
            </w:pPr>
            <w:r w:rsidRPr="00B35C2B">
              <w:t>Hodnota</w:t>
            </w:r>
          </w:p>
        </w:tc>
      </w:tr>
      <w:tr w:rsidR="00DD61AF" w:rsidRPr="00B35C2B" w14:paraId="56657ECF" w14:textId="77777777" w:rsidTr="003048B7">
        <w:trPr>
          <w:cnfStyle w:val="000000100000" w:firstRow="0" w:lastRow="0" w:firstColumn="0" w:lastColumn="0" w:oddVBand="0" w:evenVBand="0" w:oddHBand="1" w:evenHBand="0" w:firstRowFirstColumn="0" w:firstRowLastColumn="0" w:lastRowFirstColumn="0" w:lastRowLastColumn="0"/>
          <w:cantSplit/>
          <w:trHeight w:val="349"/>
          <w:jc w:val="left"/>
        </w:trPr>
        <w:tc>
          <w:tcPr>
            <w:tcW w:w="3637" w:type="dxa"/>
          </w:tcPr>
          <w:p w14:paraId="1C7A8236" w14:textId="77777777" w:rsidR="00DD61AF" w:rsidRPr="00B35C2B" w:rsidRDefault="00DD61AF" w:rsidP="00D7001C">
            <w:pPr>
              <w:pStyle w:val="TableText"/>
            </w:pPr>
            <w:r w:rsidRPr="00B35C2B">
              <w:t>Název účtu domény počátečního správce aplikace (doména\účet)</w:t>
            </w:r>
          </w:p>
        </w:tc>
        <w:tc>
          <w:tcPr>
            <w:tcW w:w="6191" w:type="dxa"/>
          </w:tcPr>
          <w:p w14:paraId="22E215A7" w14:textId="77777777" w:rsidR="00DD61AF" w:rsidRPr="00B35C2B" w:rsidRDefault="00DD61AF" w:rsidP="00803591">
            <w:pPr>
              <w:pStyle w:val="TableText"/>
            </w:pPr>
          </w:p>
        </w:tc>
      </w:tr>
      <w:tr w:rsidR="009B658A" w:rsidRPr="00B35C2B" w14:paraId="32C10BD7" w14:textId="77777777" w:rsidTr="003048B7">
        <w:trPr>
          <w:cnfStyle w:val="000000010000" w:firstRow="0" w:lastRow="0" w:firstColumn="0" w:lastColumn="0" w:oddVBand="0" w:evenVBand="0" w:oddHBand="0" w:evenHBand="1" w:firstRowFirstColumn="0" w:firstRowLastColumn="0" w:lastRowFirstColumn="0" w:lastRowLastColumn="0"/>
          <w:cantSplit/>
          <w:trHeight w:val="349"/>
          <w:jc w:val="left"/>
        </w:trPr>
        <w:tc>
          <w:tcPr>
            <w:tcW w:w="3637" w:type="dxa"/>
          </w:tcPr>
          <w:p w14:paraId="0EBEAE8F" w14:textId="77777777" w:rsidR="009B658A" w:rsidRPr="00B35C2B" w:rsidRDefault="009B658A" w:rsidP="00803591">
            <w:pPr>
              <w:pStyle w:val="TableText"/>
            </w:pPr>
            <w:proofErr w:type="spellStart"/>
            <w:proofErr w:type="gramStart"/>
            <w:r w:rsidRPr="00B35C2B">
              <w:t>dbo.aspnet</w:t>
            </w:r>
            <w:proofErr w:type="gramEnd"/>
            <w:r w:rsidRPr="00B35C2B">
              <w:t>_Users</w:t>
            </w:r>
            <w:proofErr w:type="spellEnd"/>
            <w:r w:rsidRPr="00B35C2B">
              <w:t xml:space="preserve"> ID uživatele</w:t>
            </w:r>
          </w:p>
        </w:tc>
        <w:tc>
          <w:tcPr>
            <w:tcW w:w="6191" w:type="dxa"/>
          </w:tcPr>
          <w:p w14:paraId="443B51E1" w14:textId="77777777" w:rsidR="009B658A" w:rsidRPr="00B35C2B" w:rsidRDefault="009B658A" w:rsidP="00803591">
            <w:pPr>
              <w:pStyle w:val="TableText"/>
            </w:pPr>
          </w:p>
        </w:tc>
      </w:tr>
      <w:tr w:rsidR="00803591" w:rsidRPr="00B35C2B" w14:paraId="26954862" w14:textId="77777777" w:rsidTr="003048B7">
        <w:trPr>
          <w:cnfStyle w:val="000000100000" w:firstRow="0" w:lastRow="0" w:firstColumn="0" w:lastColumn="0" w:oddVBand="0" w:evenVBand="0" w:oddHBand="1" w:evenHBand="0" w:firstRowFirstColumn="0" w:firstRowLastColumn="0" w:lastRowFirstColumn="0" w:lastRowLastColumn="0"/>
          <w:cantSplit/>
          <w:trHeight w:val="349"/>
          <w:jc w:val="left"/>
        </w:trPr>
        <w:tc>
          <w:tcPr>
            <w:tcW w:w="3637" w:type="dxa"/>
          </w:tcPr>
          <w:p w14:paraId="32F00E8C" w14:textId="77777777" w:rsidR="00803591" w:rsidRPr="00B35C2B" w:rsidRDefault="00B86428" w:rsidP="00D7001C">
            <w:pPr>
              <w:pStyle w:val="TableText"/>
            </w:pPr>
            <w:proofErr w:type="spellStart"/>
            <w:r w:rsidRPr="00B35C2B">
              <w:t>application_owner</w:t>
            </w:r>
            <w:proofErr w:type="spellEnd"/>
            <w:r w:rsidRPr="00B35C2B">
              <w:t xml:space="preserve"> heslo k účtu</w:t>
            </w:r>
          </w:p>
        </w:tc>
        <w:tc>
          <w:tcPr>
            <w:tcW w:w="6191" w:type="dxa"/>
          </w:tcPr>
          <w:p w14:paraId="3E6AE9BA" w14:textId="77777777" w:rsidR="00803591" w:rsidRPr="00B35C2B" w:rsidRDefault="00803591" w:rsidP="00803591">
            <w:pPr>
              <w:pStyle w:val="TableText"/>
            </w:pPr>
          </w:p>
        </w:tc>
      </w:tr>
      <w:tr w:rsidR="00803591" w:rsidRPr="00B35C2B" w14:paraId="3BC1000A" w14:textId="77777777" w:rsidTr="003048B7">
        <w:trPr>
          <w:cnfStyle w:val="000000010000" w:firstRow="0" w:lastRow="0" w:firstColumn="0" w:lastColumn="0" w:oddVBand="0" w:evenVBand="0" w:oddHBand="0" w:evenHBand="1" w:firstRowFirstColumn="0" w:firstRowLastColumn="0" w:lastRowFirstColumn="0" w:lastRowLastColumn="0"/>
          <w:cantSplit/>
          <w:trHeight w:val="349"/>
          <w:jc w:val="left"/>
        </w:trPr>
        <w:tc>
          <w:tcPr>
            <w:tcW w:w="3637" w:type="dxa"/>
            <w:tcBorders>
              <w:top w:val="single" w:sz="4" w:space="0" w:color="auto"/>
              <w:bottom w:val="single" w:sz="18" w:space="0" w:color="auto"/>
            </w:tcBorders>
          </w:tcPr>
          <w:p w14:paraId="480699D7" w14:textId="77777777" w:rsidR="00803591" w:rsidRPr="00B35C2B" w:rsidRDefault="00B86428" w:rsidP="00B86428">
            <w:pPr>
              <w:pStyle w:val="TableText"/>
            </w:pPr>
            <w:proofErr w:type="spellStart"/>
            <w:r w:rsidRPr="00B35C2B">
              <w:t>applicationproviders_owner</w:t>
            </w:r>
            <w:proofErr w:type="spellEnd"/>
            <w:r w:rsidRPr="00B35C2B">
              <w:t xml:space="preserve"> heslo k účtu </w:t>
            </w:r>
          </w:p>
        </w:tc>
        <w:tc>
          <w:tcPr>
            <w:tcW w:w="6191" w:type="dxa"/>
            <w:tcBorders>
              <w:top w:val="single" w:sz="4" w:space="0" w:color="auto"/>
              <w:bottom w:val="single" w:sz="18" w:space="0" w:color="auto"/>
            </w:tcBorders>
          </w:tcPr>
          <w:p w14:paraId="40489676" w14:textId="77777777" w:rsidR="00803591" w:rsidRPr="00B35C2B" w:rsidRDefault="00803591" w:rsidP="00803591">
            <w:pPr>
              <w:pStyle w:val="TableText"/>
            </w:pPr>
          </w:p>
        </w:tc>
      </w:tr>
    </w:tbl>
    <w:p w14:paraId="762B4AEF" w14:textId="77777777" w:rsidR="00AE79A8" w:rsidRPr="00B35C2B" w:rsidRDefault="00AE79A8" w:rsidP="003D757B">
      <w:pPr>
        <w:pStyle w:val="Zkladntext"/>
        <w:ind w:left="0"/>
      </w:pPr>
    </w:p>
    <w:p w14:paraId="75E6A1B7" w14:textId="7BA7286E" w:rsidR="003D757B" w:rsidRPr="00B35C2B" w:rsidRDefault="00A41D96" w:rsidP="003D757B">
      <w:pPr>
        <w:pStyle w:val="Nadpis2"/>
      </w:pPr>
      <w:bookmarkStart w:id="26" w:name="_Toc191807363"/>
      <w:r w:rsidRPr="00B35C2B">
        <w:t>PC pro s</w:t>
      </w:r>
      <w:r w:rsidR="00636275" w:rsidRPr="00B35C2B">
        <w:t xml:space="preserve">ystém </w:t>
      </w:r>
      <w:r w:rsidRPr="00B35C2B">
        <w:t>učení</w:t>
      </w:r>
      <w:bookmarkEnd w:id="26"/>
      <w:r w:rsidRPr="00B35C2B">
        <w:t xml:space="preserve"> </w:t>
      </w:r>
    </w:p>
    <w:p w14:paraId="2BD6E317" w14:textId="77777777" w:rsidR="00B86428" w:rsidRPr="00B35C2B" w:rsidRDefault="00B86428" w:rsidP="006B5896">
      <w:pPr>
        <w:pStyle w:val="Instruction"/>
      </w:pPr>
      <w:r w:rsidRPr="00B35C2B">
        <w:t>Nahraďte příklady v této části podrobnými pokyny k instalaci nebo nasazení webové aplikace.</w:t>
      </w:r>
    </w:p>
    <w:p w14:paraId="6DD2BBB3" w14:textId="77777777" w:rsidR="003D757B" w:rsidRPr="00B35C2B" w:rsidRDefault="003D757B" w:rsidP="003D757B">
      <w:pPr>
        <w:pStyle w:val="Nadpis3"/>
      </w:pPr>
      <w:r w:rsidRPr="00B35C2B">
        <w:t>Požadavky</w:t>
      </w:r>
    </w:p>
    <w:p w14:paraId="1436870B" w14:textId="77777777" w:rsidR="003D757B" w:rsidRPr="00B35C2B" w:rsidRDefault="003D757B" w:rsidP="003D757B">
      <w:pPr>
        <w:pStyle w:val="Nadpis3"/>
      </w:pPr>
      <w:r w:rsidRPr="00B35C2B">
        <w:t>Kroky instalace</w:t>
      </w:r>
    </w:p>
    <w:p w14:paraId="7C6D56C1" w14:textId="17258988" w:rsidR="00EC465A" w:rsidRPr="00B35C2B" w:rsidRDefault="00EC465A" w:rsidP="00E4784F">
      <w:pPr>
        <w:pStyle w:val="Zkladntext"/>
        <w:numPr>
          <w:ilvl w:val="0"/>
          <w:numId w:val="8"/>
        </w:numPr>
      </w:pPr>
      <w:r w:rsidRPr="00B35C2B">
        <w:t>webových částí pro přístup k aplikaci prostřednictvím uživatelského rozhraní služby SharePoint.</w:t>
      </w:r>
    </w:p>
    <w:p w14:paraId="09A61411" w14:textId="77777777" w:rsidR="00EC465A" w:rsidRPr="00B35C2B" w:rsidRDefault="00EC465A" w:rsidP="00EC465A">
      <w:pPr>
        <w:pStyle w:val="Zkladntext"/>
        <w:ind w:left="0"/>
      </w:pPr>
    </w:p>
    <w:p w14:paraId="435C7DA8" w14:textId="77777777" w:rsidR="00581470" w:rsidRPr="00B35C2B" w:rsidRDefault="00581470" w:rsidP="0076773B">
      <w:pPr>
        <w:pStyle w:val="Zkladntext"/>
      </w:pPr>
    </w:p>
    <w:p w14:paraId="4E4D79AF" w14:textId="77777777" w:rsidR="00B1713A" w:rsidRPr="00B35C2B" w:rsidRDefault="00B1713A" w:rsidP="00B1713A">
      <w:pPr>
        <w:pStyle w:val="Nadpis3"/>
      </w:pPr>
      <w:r w:rsidRPr="00B35C2B">
        <w:t>Konfigurované hodnoty</w:t>
      </w:r>
    </w:p>
    <w:p w14:paraId="0D421EBF" w14:textId="77777777" w:rsidR="003048B7" w:rsidRPr="00B35C2B" w:rsidRDefault="003048B7" w:rsidP="003048B7">
      <w:pPr>
        <w:pStyle w:val="Zkladntext"/>
      </w:pPr>
      <w:r w:rsidRPr="00B35C2B">
        <w:t xml:space="preserve">V následující tabulce si poznamenejte hodnoty pro vaše instalační prostředí pro budoucí použití. </w:t>
      </w:r>
    </w:p>
    <w:tbl>
      <w:tblPr>
        <w:tblStyle w:val="Atkins"/>
        <w:tblW w:w="0" w:type="auto"/>
        <w:jc w:val="left"/>
        <w:tblInd w:w="468" w:type="dxa"/>
        <w:tblLook w:val="04A0" w:firstRow="1" w:lastRow="0" w:firstColumn="1" w:lastColumn="0" w:noHBand="0" w:noVBand="1"/>
      </w:tblPr>
      <w:tblGrid>
        <w:gridCol w:w="3880"/>
        <w:gridCol w:w="5732"/>
      </w:tblGrid>
      <w:tr w:rsidR="00B1713A" w:rsidRPr="00B35C2B" w14:paraId="6D3D9218" w14:textId="77777777" w:rsidTr="003048B7">
        <w:trPr>
          <w:cnfStyle w:val="100000000000" w:firstRow="1" w:lastRow="0" w:firstColumn="0" w:lastColumn="0" w:oddVBand="0" w:evenVBand="0" w:oddHBand="0" w:evenHBand="0" w:firstRowFirstColumn="0" w:firstRowLastColumn="0" w:lastRowFirstColumn="0" w:lastRowLastColumn="0"/>
          <w:cantSplit/>
          <w:trHeight w:val="317"/>
          <w:tblHeader/>
          <w:jc w:val="left"/>
        </w:trPr>
        <w:tc>
          <w:tcPr>
            <w:tcW w:w="3960" w:type="dxa"/>
          </w:tcPr>
          <w:p w14:paraId="3CA235A4" w14:textId="77777777" w:rsidR="00B1713A" w:rsidRPr="00B35C2B" w:rsidRDefault="00B1713A" w:rsidP="00F53450">
            <w:pPr>
              <w:pStyle w:val="TableHead0"/>
            </w:pPr>
            <w:r w:rsidRPr="00B35C2B">
              <w:t>Informace</w:t>
            </w:r>
          </w:p>
        </w:tc>
        <w:tc>
          <w:tcPr>
            <w:tcW w:w="5868" w:type="dxa"/>
          </w:tcPr>
          <w:p w14:paraId="35F0AD85" w14:textId="77777777" w:rsidR="00B1713A" w:rsidRPr="00B35C2B" w:rsidRDefault="00B1713A" w:rsidP="00F53450">
            <w:pPr>
              <w:pStyle w:val="TableHead0"/>
            </w:pPr>
            <w:r w:rsidRPr="00B35C2B">
              <w:t>Hodnota</w:t>
            </w:r>
          </w:p>
        </w:tc>
      </w:tr>
      <w:tr w:rsidR="00B1713A" w:rsidRPr="00B35C2B" w14:paraId="3B588892" w14:textId="77777777" w:rsidTr="003048B7">
        <w:trPr>
          <w:cnfStyle w:val="000000100000" w:firstRow="0" w:lastRow="0" w:firstColumn="0" w:lastColumn="0" w:oddVBand="0" w:evenVBand="0" w:oddHBand="1" w:evenHBand="0" w:firstRowFirstColumn="0" w:firstRowLastColumn="0" w:lastRowFirstColumn="0" w:lastRowLastColumn="0"/>
          <w:cantSplit/>
          <w:trHeight w:val="349"/>
          <w:jc w:val="left"/>
        </w:trPr>
        <w:tc>
          <w:tcPr>
            <w:tcW w:w="3960" w:type="dxa"/>
          </w:tcPr>
          <w:p w14:paraId="6E1A8732" w14:textId="4889BDE8" w:rsidR="00B1713A" w:rsidRPr="00B35C2B" w:rsidRDefault="00B1713A" w:rsidP="00F53450">
            <w:pPr>
              <w:pStyle w:val="TableText"/>
            </w:pPr>
          </w:p>
        </w:tc>
        <w:tc>
          <w:tcPr>
            <w:tcW w:w="5868" w:type="dxa"/>
          </w:tcPr>
          <w:p w14:paraId="0AC17956" w14:textId="77777777" w:rsidR="00B1713A" w:rsidRPr="00B35C2B" w:rsidRDefault="00B1713A" w:rsidP="00F53450">
            <w:pPr>
              <w:pStyle w:val="TableText"/>
            </w:pPr>
          </w:p>
        </w:tc>
      </w:tr>
      <w:tr w:rsidR="00B1713A" w:rsidRPr="00B35C2B" w14:paraId="6A328DAD" w14:textId="77777777" w:rsidTr="003048B7">
        <w:trPr>
          <w:cnfStyle w:val="000000010000" w:firstRow="0" w:lastRow="0" w:firstColumn="0" w:lastColumn="0" w:oddVBand="0" w:evenVBand="0" w:oddHBand="0" w:evenHBand="1" w:firstRowFirstColumn="0" w:firstRowLastColumn="0" w:lastRowFirstColumn="0" w:lastRowLastColumn="0"/>
          <w:cantSplit/>
          <w:trHeight w:val="349"/>
          <w:jc w:val="left"/>
        </w:trPr>
        <w:tc>
          <w:tcPr>
            <w:tcW w:w="3960" w:type="dxa"/>
          </w:tcPr>
          <w:p w14:paraId="4E7C28F2" w14:textId="6747526F" w:rsidR="00B1713A" w:rsidRPr="00B35C2B" w:rsidRDefault="00B1713A" w:rsidP="00F53450">
            <w:pPr>
              <w:pStyle w:val="TableText"/>
            </w:pPr>
          </w:p>
        </w:tc>
        <w:tc>
          <w:tcPr>
            <w:tcW w:w="5868" w:type="dxa"/>
          </w:tcPr>
          <w:p w14:paraId="0C3BB8F0" w14:textId="77777777" w:rsidR="00B1713A" w:rsidRPr="00B35C2B" w:rsidRDefault="00B1713A" w:rsidP="00F53450">
            <w:pPr>
              <w:pStyle w:val="TableText"/>
            </w:pPr>
          </w:p>
        </w:tc>
      </w:tr>
      <w:tr w:rsidR="00B1713A" w:rsidRPr="00B35C2B" w14:paraId="6E2EA6BA" w14:textId="77777777" w:rsidTr="003048B7">
        <w:trPr>
          <w:cnfStyle w:val="000000100000" w:firstRow="0" w:lastRow="0" w:firstColumn="0" w:lastColumn="0" w:oddVBand="0" w:evenVBand="0" w:oddHBand="1" w:evenHBand="0" w:firstRowFirstColumn="0" w:firstRowLastColumn="0" w:lastRowFirstColumn="0" w:lastRowLastColumn="0"/>
          <w:cantSplit/>
          <w:trHeight w:val="349"/>
          <w:jc w:val="left"/>
        </w:trPr>
        <w:tc>
          <w:tcPr>
            <w:tcW w:w="3960" w:type="dxa"/>
          </w:tcPr>
          <w:p w14:paraId="3072126C" w14:textId="36324E68" w:rsidR="00B1713A" w:rsidRPr="00B35C2B" w:rsidRDefault="00B1713A" w:rsidP="00F53450">
            <w:pPr>
              <w:pStyle w:val="TableText"/>
            </w:pPr>
          </w:p>
        </w:tc>
        <w:tc>
          <w:tcPr>
            <w:tcW w:w="5868" w:type="dxa"/>
          </w:tcPr>
          <w:p w14:paraId="23397448" w14:textId="77777777" w:rsidR="00B1713A" w:rsidRPr="00B35C2B" w:rsidRDefault="00B1713A" w:rsidP="00F53450">
            <w:pPr>
              <w:pStyle w:val="TableText"/>
            </w:pPr>
          </w:p>
        </w:tc>
      </w:tr>
      <w:tr w:rsidR="00B1713A" w:rsidRPr="00B35C2B" w14:paraId="1C2E014C" w14:textId="77777777" w:rsidTr="003048B7">
        <w:trPr>
          <w:cnfStyle w:val="000000010000" w:firstRow="0" w:lastRow="0" w:firstColumn="0" w:lastColumn="0" w:oddVBand="0" w:evenVBand="0" w:oddHBand="0" w:evenHBand="1" w:firstRowFirstColumn="0" w:firstRowLastColumn="0" w:lastRowFirstColumn="0" w:lastRowLastColumn="0"/>
          <w:cantSplit/>
          <w:trHeight w:val="349"/>
          <w:jc w:val="left"/>
        </w:trPr>
        <w:tc>
          <w:tcPr>
            <w:tcW w:w="3960" w:type="dxa"/>
            <w:tcBorders>
              <w:top w:val="single" w:sz="4" w:space="0" w:color="auto"/>
            </w:tcBorders>
          </w:tcPr>
          <w:p w14:paraId="0EBF0CBC" w14:textId="42F6BCB4" w:rsidR="00B1713A" w:rsidRPr="00B35C2B" w:rsidRDefault="00B1713A" w:rsidP="00F53450">
            <w:pPr>
              <w:pStyle w:val="TableText"/>
            </w:pPr>
          </w:p>
        </w:tc>
        <w:tc>
          <w:tcPr>
            <w:tcW w:w="5868" w:type="dxa"/>
            <w:tcBorders>
              <w:top w:val="single" w:sz="4" w:space="0" w:color="auto"/>
            </w:tcBorders>
          </w:tcPr>
          <w:p w14:paraId="52582FC9" w14:textId="77777777" w:rsidR="00B1713A" w:rsidRPr="00B35C2B" w:rsidRDefault="00B1713A" w:rsidP="00F53450">
            <w:pPr>
              <w:pStyle w:val="TableText"/>
            </w:pPr>
          </w:p>
        </w:tc>
      </w:tr>
      <w:tr w:rsidR="0076773B" w:rsidRPr="00B35C2B" w14:paraId="21A32A4F" w14:textId="77777777" w:rsidTr="003048B7">
        <w:trPr>
          <w:cnfStyle w:val="000000100000" w:firstRow="0" w:lastRow="0" w:firstColumn="0" w:lastColumn="0" w:oddVBand="0" w:evenVBand="0" w:oddHBand="1" w:evenHBand="0" w:firstRowFirstColumn="0" w:firstRowLastColumn="0" w:lastRowFirstColumn="0" w:lastRowLastColumn="0"/>
          <w:cantSplit/>
          <w:trHeight w:val="349"/>
          <w:jc w:val="left"/>
        </w:trPr>
        <w:tc>
          <w:tcPr>
            <w:tcW w:w="3960" w:type="dxa"/>
            <w:tcBorders>
              <w:top w:val="single" w:sz="4" w:space="0" w:color="auto"/>
            </w:tcBorders>
          </w:tcPr>
          <w:p w14:paraId="2BF47AD5" w14:textId="0EB225D4" w:rsidR="0076773B" w:rsidRPr="00B35C2B" w:rsidRDefault="0076773B" w:rsidP="0076773B">
            <w:pPr>
              <w:pStyle w:val="TableText"/>
            </w:pPr>
          </w:p>
        </w:tc>
        <w:tc>
          <w:tcPr>
            <w:tcW w:w="5868" w:type="dxa"/>
            <w:tcBorders>
              <w:top w:val="single" w:sz="4" w:space="0" w:color="auto"/>
            </w:tcBorders>
          </w:tcPr>
          <w:p w14:paraId="5D18F606" w14:textId="77777777" w:rsidR="0076773B" w:rsidRPr="00B35C2B" w:rsidRDefault="0076773B" w:rsidP="00F53450">
            <w:pPr>
              <w:pStyle w:val="TableText"/>
            </w:pPr>
          </w:p>
        </w:tc>
      </w:tr>
      <w:tr w:rsidR="0076773B" w:rsidRPr="00B35C2B" w14:paraId="04D31AF5" w14:textId="77777777" w:rsidTr="003048B7">
        <w:trPr>
          <w:cnfStyle w:val="000000010000" w:firstRow="0" w:lastRow="0" w:firstColumn="0" w:lastColumn="0" w:oddVBand="0" w:evenVBand="0" w:oddHBand="0" w:evenHBand="1" w:firstRowFirstColumn="0" w:firstRowLastColumn="0" w:lastRowFirstColumn="0" w:lastRowLastColumn="0"/>
          <w:cantSplit/>
          <w:trHeight w:val="349"/>
          <w:jc w:val="left"/>
        </w:trPr>
        <w:tc>
          <w:tcPr>
            <w:tcW w:w="3960" w:type="dxa"/>
            <w:tcBorders>
              <w:top w:val="single" w:sz="4" w:space="0" w:color="auto"/>
            </w:tcBorders>
          </w:tcPr>
          <w:p w14:paraId="0B9AE248" w14:textId="6361E0B9" w:rsidR="0076773B" w:rsidRPr="00B35C2B" w:rsidRDefault="0076773B" w:rsidP="0076773B">
            <w:pPr>
              <w:pStyle w:val="TableText"/>
            </w:pPr>
          </w:p>
        </w:tc>
        <w:tc>
          <w:tcPr>
            <w:tcW w:w="5868" w:type="dxa"/>
            <w:tcBorders>
              <w:top w:val="single" w:sz="4" w:space="0" w:color="auto"/>
            </w:tcBorders>
          </w:tcPr>
          <w:p w14:paraId="4FE7A5DE" w14:textId="77777777" w:rsidR="0076773B" w:rsidRPr="00B35C2B" w:rsidRDefault="0076773B" w:rsidP="00F53450">
            <w:pPr>
              <w:pStyle w:val="TableText"/>
            </w:pPr>
          </w:p>
        </w:tc>
      </w:tr>
      <w:tr w:rsidR="0076773B" w:rsidRPr="00B35C2B" w14:paraId="6B092010" w14:textId="77777777" w:rsidTr="003048B7">
        <w:trPr>
          <w:cnfStyle w:val="000000100000" w:firstRow="0" w:lastRow="0" w:firstColumn="0" w:lastColumn="0" w:oddVBand="0" w:evenVBand="0" w:oddHBand="1" w:evenHBand="0" w:firstRowFirstColumn="0" w:firstRowLastColumn="0" w:lastRowFirstColumn="0" w:lastRowLastColumn="0"/>
          <w:cantSplit/>
          <w:trHeight w:val="349"/>
          <w:jc w:val="left"/>
        </w:trPr>
        <w:tc>
          <w:tcPr>
            <w:tcW w:w="3960" w:type="dxa"/>
            <w:tcBorders>
              <w:top w:val="single" w:sz="4" w:space="0" w:color="auto"/>
            </w:tcBorders>
          </w:tcPr>
          <w:p w14:paraId="31BDCC4C" w14:textId="3CF70794" w:rsidR="0076773B" w:rsidRPr="00B35C2B" w:rsidRDefault="0076773B" w:rsidP="0076773B">
            <w:pPr>
              <w:pStyle w:val="TableText"/>
            </w:pPr>
          </w:p>
        </w:tc>
        <w:tc>
          <w:tcPr>
            <w:tcW w:w="5868" w:type="dxa"/>
            <w:tcBorders>
              <w:top w:val="single" w:sz="4" w:space="0" w:color="auto"/>
            </w:tcBorders>
          </w:tcPr>
          <w:p w14:paraId="5953484A" w14:textId="77777777" w:rsidR="0076773B" w:rsidRPr="00B35C2B" w:rsidRDefault="0076773B" w:rsidP="00F53450">
            <w:pPr>
              <w:pStyle w:val="TableText"/>
            </w:pPr>
          </w:p>
        </w:tc>
      </w:tr>
      <w:tr w:rsidR="0076773B" w:rsidRPr="00B35C2B" w14:paraId="585CF315" w14:textId="77777777" w:rsidTr="003048B7">
        <w:trPr>
          <w:cnfStyle w:val="000000010000" w:firstRow="0" w:lastRow="0" w:firstColumn="0" w:lastColumn="0" w:oddVBand="0" w:evenVBand="0" w:oddHBand="0" w:evenHBand="1" w:firstRowFirstColumn="0" w:firstRowLastColumn="0" w:lastRowFirstColumn="0" w:lastRowLastColumn="0"/>
          <w:cantSplit/>
          <w:trHeight w:val="349"/>
          <w:jc w:val="left"/>
        </w:trPr>
        <w:tc>
          <w:tcPr>
            <w:tcW w:w="3960" w:type="dxa"/>
            <w:tcBorders>
              <w:top w:val="single" w:sz="4" w:space="0" w:color="auto"/>
            </w:tcBorders>
          </w:tcPr>
          <w:p w14:paraId="581FF634" w14:textId="6BEA8198" w:rsidR="0076773B" w:rsidRPr="00B35C2B" w:rsidRDefault="0076773B" w:rsidP="0076773B">
            <w:pPr>
              <w:pStyle w:val="TableText"/>
            </w:pPr>
          </w:p>
        </w:tc>
        <w:tc>
          <w:tcPr>
            <w:tcW w:w="5868" w:type="dxa"/>
            <w:tcBorders>
              <w:top w:val="single" w:sz="4" w:space="0" w:color="auto"/>
            </w:tcBorders>
          </w:tcPr>
          <w:p w14:paraId="5D351469" w14:textId="77777777" w:rsidR="0076773B" w:rsidRPr="00B35C2B" w:rsidRDefault="0076773B" w:rsidP="00F53450">
            <w:pPr>
              <w:pStyle w:val="TableText"/>
            </w:pPr>
          </w:p>
        </w:tc>
      </w:tr>
      <w:tr w:rsidR="0076773B" w:rsidRPr="00B35C2B" w14:paraId="65DB5173" w14:textId="77777777" w:rsidTr="003048B7">
        <w:trPr>
          <w:cnfStyle w:val="000000100000" w:firstRow="0" w:lastRow="0" w:firstColumn="0" w:lastColumn="0" w:oddVBand="0" w:evenVBand="0" w:oddHBand="1" w:evenHBand="0" w:firstRowFirstColumn="0" w:firstRowLastColumn="0" w:lastRowFirstColumn="0" w:lastRowLastColumn="0"/>
          <w:cantSplit/>
          <w:trHeight w:val="349"/>
          <w:jc w:val="left"/>
        </w:trPr>
        <w:tc>
          <w:tcPr>
            <w:tcW w:w="3960" w:type="dxa"/>
            <w:tcBorders>
              <w:top w:val="single" w:sz="4" w:space="0" w:color="auto"/>
              <w:bottom w:val="single" w:sz="18" w:space="0" w:color="auto"/>
            </w:tcBorders>
          </w:tcPr>
          <w:p w14:paraId="00E65EE6" w14:textId="1E7A9357" w:rsidR="0076773B" w:rsidRPr="00B35C2B" w:rsidRDefault="0076773B" w:rsidP="0076773B">
            <w:pPr>
              <w:pStyle w:val="TableText"/>
            </w:pPr>
          </w:p>
        </w:tc>
        <w:tc>
          <w:tcPr>
            <w:tcW w:w="5868" w:type="dxa"/>
            <w:tcBorders>
              <w:top w:val="single" w:sz="4" w:space="0" w:color="auto"/>
              <w:bottom w:val="single" w:sz="18" w:space="0" w:color="auto"/>
            </w:tcBorders>
          </w:tcPr>
          <w:p w14:paraId="20D3511C" w14:textId="77777777" w:rsidR="0076773B" w:rsidRPr="00B35C2B" w:rsidRDefault="0076773B" w:rsidP="00F53450">
            <w:pPr>
              <w:pStyle w:val="TableText"/>
            </w:pPr>
          </w:p>
        </w:tc>
      </w:tr>
    </w:tbl>
    <w:p w14:paraId="29D0898D" w14:textId="77777777" w:rsidR="00217A68" w:rsidRPr="00B35C2B" w:rsidRDefault="00217A68" w:rsidP="005E751A">
      <w:pPr>
        <w:pStyle w:val="Zkladntext"/>
        <w:ind w:left="0"/>
      </w:pPr>
    </w:p>
    <w:p w14:paraId="40399D12" w14:textId="77777777" w:rsidR="00217A68" w:rsidRPr="00B35C2B" w:rsidRDefault="00217A68">
      <w:pPr>
        <w:rPr>
          <w:rFonts w:eastAsia="Times New Roman"/>
          <w:szCs w:val="20"/>
        </w:rPr>
      </w:pPr>
      <w:r w:rsidRPr="00B35C2B">
        <w:br w:type="page"/>
      </w:r>
    </w:p>
    <w:p w14:paraId="7D4B93E0" w14:textId="77777777" w:rsidR="00B86428" w:rsidRPr="00B35C2B" w:rsidRDefault="00B86428" w:rsidP="00217A68">
      <w:pPr>
        <w:pStyle w:val="Nadpis1"/>
        <w:sectPr w:rsidR="00B86428" w:rsidRPr="00B35C2B" w:rsidSect="005E751A">
          <w:pgSz w:w="12240" w:h="15840" w:code="1"/>
          <w:pgMar w:top="1080" w:right="1080" w:bottom="1080" w:left="1080" w:header="720" w:footer="720" w:gutter="0"/>
          <w:pgNumType w:start="1" w:chapStyle="1"/>
          <w:cols w:space="720"/>
          <w:titlePg/>
          <w:docGrid w:linePitch="360"/>
        </w:sectPr>
      </w:pPr>
    </w:p>
    <w:p w14:paraId="17EE1BEC" w14:textId="171E38DB" w:rsidR="001A71D4" w:rsidRDefault="001A71D4">
      <w:pPr>
        <w:pStyle w:val="Nadpis1"/>
      </w:pPr>
      <w:bookmarkStart w:id="27" w:name="_Toc191807364"/>
      <w:r>
        <w:lastRenderedPageBreak/>
        <w:t>ML modely a přehled fun</w:t>
      </w:r>
      <w:r w:rsidR="00EF4BC2">
        <w:t>k</w:t>
      </w:r>
      <w:r>
        <w:t>ce</w:t>
      </w:r>
      <w:bookmarkEnd w:id="27"/>
    </w:p>
    <w:p w14:paraId="0E44457E" w14:textId="77777777" w:rsidR="009D2DFF" w:rsidRPr="009D2DFF" w:rsidRDefault="009D2DFF" w:rsidP="009D2DFF">
      <w:pPr>
        <w:pStyle w:val="Zkladntext"/>
        <w:rPr>
          <w:lang w:val="en-GB"/>
        </w:rPr>
      </w:pPr>
      <w:r w:rsidRPr="009D2DFF">
        <w:rPr>
          <w:lang w:val="en-GB"/>
        </w:rPr>
        <w:t>The models are divided to:</w:t>
      </w:r>
    </w:p>
    <w:p w14:paraId="6C2ABBD3" w14:textId="77777777" w:rsidR="009D2DFF" w:rsidRPr="009D2DFF" w:rsidRDefault="009D2DFF" w:rsidP="00E4784F">
      <w:pPr>
        <w:pStyle w:val="Zkladntext"/>
        <w:numPr>
          <w:ilvl w:val="0"/>
          <w:numId w:val="30"/>
        </w:numPr>
        <w:rPr>
          <w:lang w:val="en-GB"/>
        </w:rPr>
      </w:pPr>
      <w:r w:rsidRPr="009D2DFF">
        <w:rPr>
          <w:lang w:val="en-GB"/>
        </w:rPr>
        <w:t>Public models - which were trained on publicly available datasets.</w:t>
      </w:r>
    </w:p>
    <w:p w14:paraId="3E7491AD" w14:textId="77777777" w:rsidR="009D2DFF" w:rsidRPr="009D2DFF" w:rsidRDefault="009D2DFF" w:rsidP="00E4784F">
      <w:pPr>
        <w:pStyle w:val="Zkladntext"/>
        <w:numPr>
          <w:ilvl w:val="1"/>
          <w:numId w:val="30"/>
        </w:numPr>
        <w:rPr>
          <w:lang w:val="en-GB"/>
        </w:rPr>
      </w:pPr>
      <w:r w:rsidRPr="009D2DFF">
        <w:rPr>
          <w:lang w:val="en-GB"/>
        </w:rPr>
        <w:t>For Hailo-8 - </w:t>
      </w:r>
      <w:hyperlink r:id="rId51" w:history="1">
        <w:r w:rsidRPr="009D2DFF">
          <w:rPr>
            <w:rStyle w:val="Hypertextovodkaz"/>
            <w:lang w:val="en-GB"/>
          </w:rPr>
          <w:t>Classification</w:t>
        </w:r>
      </w:hyperlink>
      <w:r w:rsidRPr="009D2DFF">
        <w:rPr>
          <w:lang w:val="en-GB"/>
        </w:rPr>
        <w:t>, </w:t>
      </w:r>
      <w:hyperlink r:id="rId52" w:history="1">
        <w:r w:rsidRPr="009D2DFF">
          <w:rPr>
            <w:rStyle w:val="Hypertextovodkaz"/>
            <w:lang w:val="en-GB"/>
          </w:rPr>
          <w:t>Object Detection</w:t>
        </w:r>
      </w:hyperlink>
      <w:r w:rsidRPr="009D2DFF">
        <w:rPr>
          <w:lang w:val="en-GB"/>
        </w:rPr>
        <w:t>, </w:t>
      </w:r>
      <w:hyperlink r:id="rId53" w:history="1">
        <w:r w:rsidRPr="009D2DFF">
          <w:rPr>
            <w:rStyle w:val="Hypertextovodkaz"/>
            <w:lang w:val="en-GB"/>
          </w:rPr>
          <w:t>Segmentation</w:t>
        </w:r>
      </w:hyperlink>
      <w:r w:rsidRPr="009D2DFF">
        <w:rPr>
          <w:lang w:val="en-GB"/>
        </w:rPr>
        <w:t>, </w:t>
      </w:r>
      <w:hyperlink r:id="rId54" w:history="1">
        <w:r w:rsidRPr="009D2DFF">
          <w:rPr>
            <w:rStyle w:val="Hypertextovodkaz"/>
            <w:lang w:val="en-GB"/>
          </w:rPr>
          <w:t>other tasks</w:t>
        </w:r>
      </w:hyperlink>
    </w:p>
    <w:p w14:paraId="190575CA" w14:textId="77777777" w:rsidR="009D2DFF" w:rsidRPr="009D2DFF" w:rsidRDefault="009D2DFF" w:rsidP="00E4784F">
      <w:pPr>
        <w:pStyle w:val="Zkladntext"/>
        <w:numPr>
          <w:ilvl w:val="1"/>
          <w:numId w:val="30"/>
        </w:numPr>
        <w:rPr>
          <w:lang w:val="en-GB"/>
        </w:rPr>
      </w:pPr>
      <w:r w:rsidRPr="009D2DFF">
        <w:rPr>
          <w:lang w:val="en-GB"/>
        </w:rPr>
        <w:t>For Hailo-8L - </w:t>
      </w:r>
      <w:hyperlink r:id="rId55" w:history="1">
        <w:r w:rsidRPr="009D2DFF">
          <w:rPr>
            <w:rStyle w:val="Hypertextovodkaz"/>
            <w:lang w:val="en-GB"/>
          </w:rPr>
          <w:t>Classification</w:t>
        </w:r>
      </w:hyperlink>
      <w:r w:rsidRPr="009D2DFF">
        <w:rPr>
          <w:lang w:val="en-GB"/>
        </w:rPr>
        <w:t>, </w:t>
      </w:r>
      <w:hyperlink r:id="rId56" w:history="1">
        <w:r w:rsidRPr="009D2DFF">
          <w:rPr>
            <w:rStyle w:val="Hypertextovodkaz"/>
            <w:lang w:val="en-GB"/>
          </w:rPr>
          <w:t>Object Detection</w:t>
        </w:r>
      </w:hyperlink>
      <w:r w:rsidRPr="009D2DFF">
        <w:rPr>
          <w:lang w:val="en-GB"/>
        </w:rPr>
        <w:t>, </w:t>
      </w:r>
      <w:hyperlink r:id="rId57" w:history="1">
        <w:r w:rsidRPr="009D2DFF">
          <w:rPr>
            <w:rStyle w:val="Hypertextovodkaz"/>
            <w:lang w:val="en-GB"/>
          </w:rPr>
          <w:t>Segmentation</w:t>
        </w:r>
      </w:hyperlink>
      <w:r w:rsidRPr="009D2DFF">
        <w:rPr>
          <w:lang w:val="en-GB"/>
        </w:rPr>
        <w:t>, </w:t>
      </w:r>
      <w:hyperlink r:id="rId58" w:history="1">
        <w:r w:rsidRPr="009D2DFF">
          <w:rPr>
            <w:rStyle w:val="Hypertextovodkaz"/>
            <w:lang w:val="en-GB"/>
          </w:rPr>
          <w:t>other tasks</w:t>
        </w:r>
      </w:hyperlink>
    </w:p>
    <w:p w14:paraId="018474FE" w14:textId="77777777" w:rsidR="009D2DFF" w:rsidRPr="009D2DFF" w:rsidRDefault="009D2DFF" w:rsidP="00E4784F">
      <w:pPr>
        <w:pStyle w:val="Zkladntext"/>
        <w:numPr>
          <w:ilvl w:val="1"/>
          <w:numId w:val="30"/>
        </w:numPr>
        <w:rPr>
          <w:lang w:val="en-GB"/>
        </w:rPr>
      </w:pPr>
      <w:r w:rsidRPr="009D2DFF">
        <w:rPr>
          <w:lang w:val="en-GB"/>
        </w:rPr>
        <w:t>For Hailo-15H - </w:t>
      </w:r>
      <w:hyperlink r:id="rId59" w:history="1">
        <w:r w:rsidRPr="009D2DFF">
          <w:rPr>
            <w:rStyle w:val="Hypertextovodkaz"/>
            <w:lang w:val="en-GB"/>
          </w:rPr>
          <w:t>Classification</w:t>
        </w:r>
      </w:hyperlink>
      <w:r w:rsidRPr="009D2DFF">
        <w:rPr>
          <w:lang w:val="en-GB"/>
        </w:rPr>
        <w:t>, </w:t>
      </w:r>
      <w:hyperlink r:id="rId60" w:history="1">
        <w:r w:rsidRPr="009D2DFF">
          <w:rPr>
            <w:rStyle w:val="Hypertextovodkaz"/>
            <w:lang w:val="en-GB"/>
          </w:rPr>
          <w:t>Object Detection</w:t>
        </w:r>
      </w:hyperlink>
      <w:r w:rsidRPr="009D2DFF">
        <w:rPr>
          <w:lang w:val="en-GB"/>
        </w:rPr>
        <w:t>, </w:t>
      </w:r>
      <w:hyperlink r:id="rId61" w:history="1">
        <w:r w:rsidRPr="009D2DFF">
          <w:rPr>
            <w:rStyle w:val="Hypertextovodkaz"/>
            <w:lang w:val="en-GB"/>
          </w:rPr>
          <w:t>Segmentation</w:t>
        </w:r>
      </w:hyperlink>
      <w:r w:rsidRPr="009D2DFF">
        <w:rPr>
          <w:lang w:val="en-GB"/>
        </w:rPr>
        <w:t>, </w:t>
      </w:r>
      <w:hyperlink r:id="rId62" w:history="1">
        <w:r w:rsidRPr="009D2DFF">
          <w:rPr>
            <w:rStyle w:val="Hypertextovodkaz"/>
            <w:lang w:val="en-GB"/>
          </w:rPr>
          <w:t>other tasks</w:t>
        </w:r>
      </w:hyperlink>
    </w:p>
    <w:p w14:paraId="5188E700" w14:textId="77777777" w:rsidR="009D2DFF" w:rsidRPr="009D2DFF" w:rsidRDefault="009D2DFF" w:rsidP="00E4784F">
      <w:pPr>
        <w:pStyle w:val="Zkladntext"/>
        <w:numPr>
          <w:ilvl w:val="1"/>
          <w:numId w:val="30"/>
        </w:numPr>
        <w:rPr>
          <w:lang w:val="en-GB"/>
        </w:rPr>
      </w:pPr>
      <w:r w:rsidRPr="009D2DFF">
        <w:rPr>
          <w:lang w:val="en-GB"/>
        </w:rPr>
        <w:t>For Hailo-15M - </w:t>
      </w:r>
      <w:hyperlink r:id="rId63" w:history="1">
        <w:r w:rsidRPr="009D2DFF">
          <w:rPr>
            <w:rStyle w:val="Hypertextovodkaz"/>
            <w:lang w:val="en-GB"/>
          </w:rPr>
          <w:t>Classification</w:t>
        </w:r>
      </w:hyperlink>
      <w:r w:rsidRPr="009D2DFF">
        <w:rPr>
          <w:lang w:val="en-GB"/>
        </w:rPr>
        <w:t>, </w:t>
      </w:r>
      <w:hyperlink r:id="rId64" w:history="1">
        <w:r w:rsidRPr="009D2DFF">
          <w:rPr>
            <w:rStyle w:val="Hypertextovodkaz"/>
            <w:lang w:val="en-GB"/>
          </w:rPr>
          <w:t>Object Detection</w:t>
        </w:r>
      </w:hyperlink>
      <w:r w:rsidRPr="009D2DFF">
        <w:rPr>
          <w:lang w:val="en-GB"/>
        </w:rPr>
        <w:t>, </w:t>
      </w:r>
      <w:hyperlink r:id="rId65" w:history="1">
        <w:r w:rsidRPr="009D2DFF">
          <w:rPr>
            <w:rStyle w:val="Hypertextovodkaz"/>
            <w:lang w:val="en-GB"/>
          </w:rPr>
          <w:t>Segmentation</w:t>
        </w:r>
      </w:hyperlink>
      <w:r w:rsidRPr="009D2DFF">
        <w:rPr>
          <w:lang w:val="en-GB"/>
        </w:rPr>
        <w:t>, </w:t>
      </w:r>
      <w:hyperlink r:id="rId66" w:history="1">
        <w:r w:rsidRPr="009D2DFF">
          <w:rPr>
            <w:rStyle w:val="Hypertextovodkaz"/>
            <w:lang w:val="en-GB"/>
          </w:rPr>
          <w:t>other tasks</w:t>
        </w:r>
      </w:hyperlink>
    </w:p>
    <w:p w14:paraId="0C12C3B8" w14:textId="77777777" w:rsidR="009D2DFF" w:rsidRDefault="009D2DFF" w:rsidP="00E4784F">
      <w:pPr>
        <w:pStyle w:val="Zkladntext"/>
        <w:numPr>
          <w:ilvl w:val="1"/>
          <w:numId w:val="30"/>
        </w:numPr>
        <w:rPr>
          <w:lang w:val="en-GB"/>
        </w:rPr>
      </w:pPr>
      <w:r w:rsidRPr="009D2DFF">
        <w:rPr>
          <w:lang w:val="en-GB"/>
        </w:rPr>
        <w:t>For Hailo-10 - </w:t>
      </w:r>
      <w:hyperlink r:id="rId67" w:history="1">
        <w:r w:rsidRPr="009D2DFF">
          <w:rPr>
            <w:rStyle w:val="Hypertextovodkaz"/>
            <w:lang w:val="en-GB"/>
          </w:rPr>
          <w:t>Classification</w:t>
        </w:r>
      </w:hyperlink>
      <w:r w:rsidRPr="009D2DFF">
        <w:rPr>
          <w:lang w:val="en-GB"/>
        </w:rPr>
        <w:t>, </w:t>
      </w:r>
      <w:hyperlink r:id="rId68" w:history="1">
        <w:r w:rsidRPr="009D2DFF">
          <w:rPr>
            <w:rStyle w:val="Hypertextovodkaz"/>
            <w:lang w:val="en-GB"/>
          </w:rPr>
          <w:t>Object Detection</w:t>
        </w:r>
      </w:hyperlink>
      <w:r w:rsidRPr="009D2DFF">
        <w:rPr>
          <w:lang w:val="en-GB"/>
        </w:rPr>
        <w:t>, </w:t>
      </w:r>
      <w:hyperlink r:id="rId69" w:history="1">
        <w:r w:rsidRPr="009D2DFF">
          <w:rPr>
            <w:rStyle w:val="Hypertextovodkaz"/>
            <w:lang w:val="en-GB"/>
          </w:rPr>
          <w:t>Segmentation</w:t>
        </w:r>
      </w:hyperlink>
      <w:r w:rsidRPr="009D2DFF">
        <w:rPr>
          <w:lang w:val="en-GB"/>
        </w:rPr>
        <w:t>, </w:t>
      </w:r>
      <w:hyperlink r:id="rId70" w:history="1">
        <w:r w:rsidRPr="009D2DFF">
          <w:rPr>
            <w:rStyle w:val="Hypertextovodkaz"/>
            <w:lang w:val="en-GB"/>
          </w:rPr>
          <w:t>other tasks</w:t>
        </w:r>
      </w:hyperlink>
    </w:p>
    <w:p w14:paraId="038A6E50" w14:textId="77777777" w:rsidR="00FC66EC" w:rsidRPr="009D2DFF" w:rsidRDefault="00FC66EC" w:rsidP="00D954D8">
      <w:pPr>
        <w:pStyle w:val="Zkladntext"/>
        <w:ind w:left="1440"/>
        <w:rPr>
          <w:lang w:val="en-GB"/>
        </w:rPr>
      </w:pPr>
    </w:p>
    <w:p w14:paraId="3FC1C6F4" w14:textId="0C42F125" w:rsidR="0049409A" w:rsidRDefault="0049409A" w:rsidP="009D2DFF">
      <w:pPr>
        <w:pStyle w:val="Zkladntext"/>
        <w:rPr>
          <w:rFonts w:asciiTheme="minorHAnsi" w:eastAsiaTheme="minorHAnsi" w:hAnsiTheme="minorHAnsi" w:cstheme="minorBidi"/>
          <w:szCs w:val="22"/>
          <w:lang w:val="en-US"/>
        </w:rPr>
      </w:pPr>
      <w:r>
        <w:fldChar w:fldCharType="begin"/>
      </w:r>
      <w:r>
        <w:instrText xml:space="preserve"> LINK Excel.Sheet.12 "Sešit1" "List1!R1C1:R7C12" \a \f 5 \h  \* MERGEFORMAT </w:instrText>
      </w:r>
      <w:r>
        <w:fldChar w:fldCharType="separate"/>
      </w:r>
    </w:p>
    <w:p w14:paraId="30B78EE0" w14:textId="77777777" w:rsidR="005B0F41" w:rsidRPr="009D2DFF" w:rsidRDefault="0049409A" w:rsidP="009D2DFF">
      <w:pPr>
        <w:pStyle w:val="Zkladntext"/>
      </w:pPr>
      <w:r>
        <w:fldChar w:fldCharType="end"/>
      </w:r>
    </w:p>
    <w:tbl>
      <w:tblPr>
        <w:tblW w:w="7200" w:type="dxa"/>
        <w:tblCellMar>
          <w:left w:w="70" w:type="dxa"/>
          <w:right w:w="70" w:type="dxa"/>
        </w:tblCellMar>
        <w:tblLook w:val="04A0" w:firstRow="1" w:lastRow="0" w:firstColumn="1" w:lastColumn="0" w:noHBand="0" w:noVBand="1"/>
      </w:tblPr>
      <w:tblGrid>
        <w:gridCol w:w="2076"/>
        <w:gridCol w:w="745"/>
        <w:gridCol w:w="1108"/>
        <w:gridCol w:w="987"/>
        <w:gridCol w:w="987"/>
        <w:gridCol w:w="1471"/>
        <w:gridCol w:w="866"/>
        <w:gridCol w:w="866"/>
      </w:tblGrid>
      <w:tr w:rsidR="005B0F41" w:rsidRPr="005B0F41" w14:paraId="654423F9" w14:textId="77777777" w:rsidTr="005B0F41">
        <w:trPr>
          <w:trHeight w:val="300"/>
        </w:trPr>
        <w:tc>
          <w:tcPr>
            <w:tcW w:w="10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CF0FE5F" w14:textId="77777777" w:rsidR="005B0F41" w:rsidRPr="005B0F41" w:rsidRDefault="005B0F41" w:rsidP="005B0F41">
            <w:pPr>
              <w:spacing w:after="0" w:line="240" w:lineRule="auto"/>
              <w:rPr>
                <w:rFonts w:ascii="Consolas" w:eastAsia="Times New Roman" w:hAnsi="Consolas" w:cs="Tahoma"/>
                <w:b/>
                <w:bCs/>
                <w:noProof/>
                <w:color w:val="000000"/>
                <w:lang w:val="en-US" w:eastAsia="cs-CZ"/>
              </w:rPr>
            </w:pPr>
            <w:r w:rsidRPr="005B0F41">
              <w:rPr>
                <w:rFonts w:ascii="Consolas" w:eastAsia="Times New Roman" w:hAnsi="Consolas" w:cs="Tahoma"/>
                <w:b/>
                <w:bCs/>
                <w:noProof/>
                <w:color w:val="000000"/>
                <w:lang w:val="en-US" w:eastAsia="cs-CZ"/>
              </w:rPr>
              <w:t>Network Name</w:t>
            </w:r>
          </w:p>
        </w:tc>
        <w:tc>
          <w:tcPr>
            <w:tcW w:w="380" w:type="dxa"/>
            <w:tcBorders>
              <w:top w:val="single" w:sz="8" w:space="0" w:color="auto"/>
              <w:left w:val="nil"/>
              <w:bottom w:val="single" w:sz="8" w:space="0" w:color="auto"/>
              <w:right w:val="single" w:sz="8" w:space="0" w:color="auto"/>
            </w:tcBorders>
            <w:shd w:val="clear" w:color="auto" w:fill="auto"/>
            <w:vAlign w:val="center"/>
            <w:hideMark/>
          </w:tcPr>
          <w:p w14:paraId="145B3192" w14:textId="77777777" w:rsidR="005B0F41" w:rsidRPr="005B0F41" w:rsidRDefault="005B0F41" w:rsidP="005B0F41">
            <w:pPr>
              <w:spacing w:after="0" w:line="240" w:lineRule="auto"/>
              <w:rPr>
                <w:rFonts w:ascii="Consolas" w:eastAsia="Times New Roman" w:hAnsi="Consolas" w:cs="Tahoma"/>
                <w:b/>
                <w:bCs/>
                <w:noProof/>
                <w:color w:val="000000"/>
                <w:lang w:val="en-US" w:eastAsia="cs-CZ"/>
              </w:rPr>
            </w:pPr>
            <w:r w:rsidRPr="005B0F41">
              <w:rPr>
                <w:rFonts w:ascii="Consolas" w:eastAsia="Times New Roman" w:hAnsi="Consolas" w:cs="Tahoma"/>
                <w:b/>
                <w:bCs/>
                <w:noProof/>
                <w:color w:val="000000"/>
                <w:lang w:val="en-US" w:eastAsia="cs-CZ"/>
              </w:rPr>
              <w:t>mAP</w:t>
            </w:r>
          </w:p>
        </w:tc>
        <w:tc>
          <w:tcPr>
            <w:tcW w:w="737" w:type="dxa"/>
            <w:tcBorders>
              <w:top w:val="single" w:sz="8" w:space="0" w:color="auto"/>
              <w:left w:val="nil"/>
              <w:bottom w:val="single" w:sz="8" w:space="0" w:color="auto"/>
              <w:right w:val="single" w:sz="8" w:space="0" w:color="auto"/>
            </w:tcBorders>
            <w:shd w:val="clear" w:color="auto" w:fill="auto"/>
            <w:vAlign w:val="center"/>
            <w:hideMark/>
          </w:tcPr>
          <w:p w14:paraId="09896437" w14:textId="77777777" w:rsidR="005B0F41" w:rsidRPr="005B0F41" w:rsidRDefault="005B0F41" w:rsidP="005B0F41">
            <w:pPr>
              <w:spacing w:after="0" w:line="240" w:lineRule="auto"/>
              <w:rPr>
                <w:rFonts w:ascii="Consolas" w:eastAsia="Times New Roman" w:hAnsi="Consolas" w:cs="Tahoma"/>
                <w:b/>
                <w:bCs/>
                <w:noProof/>
                <w:color w:val="000000"/>
                <w:lang w:val="en-US" w:eastAsia="cs-CZ"/>
              </w:rPr>
            </w:pPr>
            <w:r w:rsidRPr="005B0F41">
              <w:rPr>
                <w:rFonts w:ascii="Consolas" w:eastAsia="Times New Roman" w:hAnsi="Consolas" w:cs="Tahoma"/>
                <w:b/>
                <w:bCs/>
                <w:noProof/>
                <w:color w:val="000000"/>
                <w:lang w:val="en-US" w:eastAsia="cs-CZ"/>
              </w:rPr>
              <w:t>HW Accuracy</w:t>
            </w:r>
          </w:p>
        </w:tc>
        <w:tc>
          <w:tcPr>
            <w:tcW w:w="1148" w:type="dxa"/>
            <w:tcBorders>
              <w:top w:val="single" w:sz="8" w:space="0" w:color="auto"/>
              <w:left w:val="nil"/>
              <w:bottom w:val="single" w:sz="8" w:space="0" w:color="auto"/>
              <w:right w:val="single" w:sz="8" w:space="0" w:color="auto"/>
            </w:tcBorders>
            <w:shd w:val="clear" w:color="auto" w:fill="auto"/>
            <w:vAlign w:val="center"/>
            <w:hideMark/>
          </w:tcPr>
          <w:p w14:paraId="76D651F7" w14:textId="77777777" w:rsidR="005B0F41" w:rsidRPr="005B0F41" w:rsidRDefault="005B0F41" w:rsidP="005B0F41">
            <w:pPr>
              <w:spacing w:after="0" w:line="240" w:lineRule="auto"/>
              <w:rPr>
                <w:rFonts w:ascii="Consolas" w:eastAsia="Times New Roman" w:hAnsi="Consolas" w:cs="Tahoma"/>
                <w:b/>
                <w:bCs/>
                <w:noProof/>
                <w:color w:val="000000"/>
                <w:lang w:val="en-US" w:eastAsia="cs-CZ"/>
              </w:rPr>
            </w:pPr>
            <w:r w:rsidRPr="005B0F41">
              <w:rPr>
                <w:rFonts w:ascii="Consolas" w:eastAsia="Times New Roman" w:hAnsi="Consolas" w:cs="Tahoma"/>
                <w:b/>
                <w:bCs/>
                <w:noProof/>
                <w:color w:val="000000"/>
                <w:lang w:val="en-US" w:eastAsia="cs-CZ"/>
              </w:rPr>
              <w:t>FPS (Batch Size=1)</w:t>
            </w:r>
          </w:p>
        </w:tc>
        <w:tc>
          <w:tcPr>
            <w:tcW w:w="1148" w:type="dxa"/>
            <w:tcBorders>
              <w:top w:val="single" w:sz="8" w:space="0" w:color="auto"/>
              <w:left w:val="nil"/>
              <w:bottom w:val="single" w:sz="8" w:space="0" w:color="auto"/>
              <w:right w:val="single" w:sz="8" w:space="0" w:color="auto"/>
            </w:tcBorders>
            <w:shd w:val="clear" w:color="auto" w:fill="auto"/>
            <w:vAlign w:val="center"/>
            <w:hideMark/>
          </w:tcPr>
          <w:p w14:paraId="17137595" w14:textId="77777777" w:rsidR="005B0F41" w:rsidRPr="005B0F41" w:rsidRDefault="005B0F41" w:rsidP="005B0F41">
            <w:pPr>
              <w:spacing w:after="0" w:line="240" w:lineRule="auto"/>
              <w:rPr>
                <w:rFonts w:ascii="Consolas" w:eastAsia="Times New Roman" w:hAnsi="Consolas" w:cs="Tahoma"/>
                <w:b/>
                <w:bCs/>
                <w:noProof/>
                <w:color w:val="000000"/>
                <w:lang w:val="en-US" w:eastAsia="cs-CZ"/>
              </w:rPr>
            </w:pPr>
            <w:r w:rsidRPr="005B0F41">
              <w:rPr>
                <w:rFonts w:ascii="Consolas" w:eastAsia="Times New Roman" w:hAnsi="Consolas" w:cs="Tahoma"/>
                <w:b/>
                <w:bCs/>
                <w:noProof/>
                <w:color w:val="000000"/>
                <w:lang w:val="en-US" w:eastAsia="cs-CZ"/>
              </w:rPr>
              <w:t>FPS (Batch Size=8)</w:t>
            </w:r>
          </w:p>
        </w:tc>
        <w:tc>
          <w:tcPr>
            <w:tcW w:w="1526" w:type="dxa"/>
            <w:tcBorders>
              <w:top w:val="single" w:sz="8" w:space="0" w:color="auto"/>
              <w:left w:val="nil"/>
              <w:bottom w:val="single" w:sz="8" w:space="0" w:color="auto"/>
              <w:right w:val="single" w:sz="8" w:space="0" w:color="auto"/>
            </w:tcBorders>
            <w:shd w:val="clear" w:color="auto" w:fill="auto"/>
            <w:vAlign w:val="center"/>
            <w:hideMark/>
          </w:tcPr>
          <w:p w14:paraId="60928A8D" w14:textId="77777777" w:rsidR="005B0F41" w:rsidRPr="005B0F41" w:rsidRDefault="005B0F41" w:rsidP="005B0F41">
            <w:pPr>
              <w:spacing w:after="0" w:line="240" w:lineRule="auto"/>
              <w:rPr>
                <w:rFonts w:ascii="Consolas" w:eastAsia="Times New Roman" w:hAnsi="Consolas" w:cs="Tahoma"/>
                <w:b/>
                <w:bCs/>
                <w:noProof/>
                <w:color w:val="000000"/>
                <w:lang w:val="en-US" w:eastAsia="cs-CZ"/>
              </w:rPr>
            </w:pPr>
            <w:r w:rsidRPr="005B0F41">
              <w:rPr>
                <w:rFonts w:ascii="Consolas" w:eastAsia="Times New Roman" w:hAnsi="Consolas" w:cs="Tahoma"/>
                <w:b/>
                <w:bCs/>
                <w:noProof/>
                <w:color w:val="000000"/>
                <w:lang w:val="en-US" w:eastAsia="cs-CZ"/>
              </w:rPr>
              <w:t>Input Resolution (HxWxC)</w:t>
            </w:r>
          </w:p>
        </w:tc>
        <w:tc>
          <w:tcPr>
            <w:tcW w:w="676" w:type="dxa"/>
            <w:tcBorders>
              <w:top w:val="single" w:sz="8" w:space="0" w:color="auto"/>
              <w:left w:val="nil"/>
              <w:bottom w:val="single" w:sz="8" w:space="0" w:color="auto"/>
              <w:right w:val="single" w:sz="8" w:space="0" w:color="auto"/>
            </w:tcBorders>
            <w:shd w:val="clear" w:color="auto" w:fill="auto"/>
            <w:vAlign w:val="center"/>
            <w:hideMark/>
          </w:tcPr>
          <w:p w14:paraId="70DA309E" w14:textId="77777777" w:rsidR="005B0F41" w:rsidRPr="005B0F41" w:rsidRDefault="005B0F41" w:rsidP="005B0F41">
            <w:pPr>
              <w:spacing w:after="0" w:line="240" w:lineRule="auto"/>
              <w:rPr>
                <w:rFonts w:ascii="Consolas" w:eastAsia="Times New Roman" w:hAnsi="Consolas" w:cs="Tahoma"/>
                <w:b/>
                <w:bCs/>
                <w:noProof/>
                <w:color w:val="000000"/>
                <w:lang w:val="en-US" w:eastAsia="cs-CZ"/>
              </w:rPr>
            </w:pPr>
            <w:r w:rsidRPr="005B0F41">
              <w:rPr>
                <w:rFonts w:ascii="Consolas" w:eastAsia="Times New Roman" w:hAnsi="Consolas" w:cs="Tahoma"/>
                <w:b/>
                <w:bCs/>
                <w:noProof/>
                <w:color w:val="000000"/>
                <w:lang w:val="en-US" w:eastAsia="cs-CZ"/>
              </w:rPr>
              <w:t>Params (M)</w:t>
            </w:r>
          </w:p>
        </w:tc>
        <w:tc>
          <w:tcPr>
            <w:tcW w:w="499" w:type="dxa"/>
            <w:tcBorders>
              <w:top w:val="single" w:sz="8" w:space="0" w:color="auto"/>
              <w:left w:val="nil"/>
              <w:bottom w:val="single" w:sz="8" w:space="0" w:color="auto"/>
              <w:right w:val="single" w:sz="8" w:space="0" w:color="auto"/>
            </w:tcBorders>
            <w:shd w:val="clear" w:color="auto" w:fill="auto"/>
            <w:vAlign w:val="center"/>
            <w:hideMark/>
          </w:tcPr>
          <w:p w14:paraId="7D87FEBA" w14:textId="77777777" w:rsidR="005B0F41" w:rsidRPr="005B0F41" w:rsidRDefault="005B0F41" w:rsidP="005B0F41">
            <w:pPr>
              <w:spacing w:after="0" w:line="240" w:lineRule="auto"/>
              <w:rPr>
                <w:rFonts w:ascii="Consolas" w:eastAsia="Times New Roman" w:hAnsi="Consolas" w:cs="Tahoma"/>
                <w:b/>
                <w:bCs/>
                <w:noProof/>
                <w:color w:val="000000"/>
                <w:lang w:val="en-US" w:eastAsia="cs-CZ"/>
              </w:rPr>
            </w:pPr>
            <w:r w:rsidRPr="005B0F41">
              <w:rPr>
                <w:rFonts w:ascii="Consolas" w:eastAsia="Times New Roman" w:hAnsi="Consolas" w:cs="Tahoma"/>
                <w:b/>
                <w:bCs/>
                <w:noProof/>
                <w:color w:val="000000"/>
                <w:lang w:val="en-US" w:eastAsia="cs-CZ"/>
              </w:rPr>
              <w:t>OPS (G)</w:t>
            </w:r>
          </w:p>
        </w:tc>
      </w:tr>
      <w:tr w:rsidR="005B0F41" w:rsidRPr="005B0F41" w14:paraId="2F384D06" w14:textId="77777777" w:rsidTr="005B0F41">
        <w:trPr>
          <w:trHeight w:val="300"/>
        </w:trPr>
        <w:tc>
          <w:tcPr>
            <w:tcW w:w="1086" w:type="dxa"/>
            <w:tcBorders>
              <w:top w:val="nil"/>
              <w:left w:val="single" w:sz="8" w:space="0" w:color="auto"/>
              <w:bottom w:val="single" w:sz="8" w:space="0" w:color="auto"/>
              <w:right w:val="single" w:sz="8" w:space="0" w:color="auto"/>
            </w:tcBorders>
            <w:shd w:val="clear" w:color="auto" w:fill="auto"/>
            <w:vAlign w:val="center"/>
            <w:hideMark/>
          </w:tcPr>
          <w:p w14:paraId="0224F1C9"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yolov5m</w:t>
            </w:r>
          </w:p>
        </w:tc>
        <w:tc>
          <w:tcPr>
            <w:tcW w:w="380" w:type="dxa"/>
            <w:tcBorders>
              <w:top w:val="nil"/>
              <w:left w:val="nil"/>
              <w:bottom w:val="single" w:sz="8" w:space="0" w:color="auto"/>
              <w:right w:val="single" w:sz="8" w:space="0" w:color="auto"/>
            </w:tcBorders>
            <w:shd w:val="clear" w:color="auto" w:fill="auto"/>
            <w:vAlign w:val="center"/>
            <w:hideMark/>
          </w:tcPr>
          <w:p w14:paraId="5E5C55D4"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42.59</w:t>
            </w:r>
          </w:p>
        </w:tc>
        <w:tc>
          <w:tcPr>
            <w:tcW w:w="737" w:type="dxa"/>
            <w:tcBorders>
              <w:top w:val="nil"/>
              <w:left w:val="nil"/>
              <w:bottom w:val="single" w:sz="8" w:space="0" w:color="auto"/>
              <w:right w:val="single" w:sz="8" w:space="0" w:color="auto"/>
            </w:tcBorders>
            <w:shd w:val="clear" w:color="auto" w:fill="auto"/>
            <w:vAlign w:val="center"/>
            <w:hideMark/>
          </w:tcPr>
          <w:p w14:paraId="17558D7F"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41.48</w:t>
            </w:r>
          </w:p>
        </w:tc>
        <w:tc>
          <w:tcPr>
            <w:tcW w:w="1148" w:type="dxa"/>
            <w:tcBorders>
              <w:top w:val="nil"/>
              <w:left w:val="nil"/>
              <w:bottom w:val="single" w:sz="8" w:space="0" w:color="auto"/>
              <w:right w:val="single" w:sz="8" w:space="0" w:color="auto"/>
            </w:tcBorders>
            <w:shd w:val="clear" w:color="auto" w:fill="auto"/>
            <w:vAlign w:val="center"/>
            <w:hideMark/>
          </w:tcPr>
          <w:p w14:paraId="482205B2"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156</w:t>
            </w:r>
          </w:p>
        </w:tc>
        <w:tc>
          <w:tcPr>
            <w:tcW w:w="1148" w:type="dxa"/>
            <w:tcBorders>
              <w:top w:val="nil"/>
              <w:left w:val="nil"/>
              <w:bottom w:val="single" w:sz="8" w:space="0" w:color="auto"/>
              <w:right w:val="single" w:sz="8" w:space="0" w:color="auto"/>
            </w:tcBorders>
            <w:shd w:val="clear" w:color="auto" w:fill="auto"/>
            <w:vAlign w:val="center"/>
            <w:hideMark/>
          </w:tcPr>
          <w:p w14:paraId="5C415F38"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156</w:t>
            </w:r>
          </w:p>
        </w:tc>
        <w:tc>
          <w:tcPr>
            <w:tcW w:w="1526" w:type="dxa"/>
            <w:tcBorders>
              <w:top w:val="nil"/>
              <w:left w:val="nil"/>
              <w:bottom w:val="single" w:sz="8" w:space="0" w:color="auto"/>
              <w:right w:val="single" w:sz="8" w:space="0" w:color="auto"/>
            </w:tcBorders>
            <w:shd w:val="clear" w:color="auto" w:fill="auto"/>
            <w:vAlign w:val="center"/>
            <w:hideMark/>
          </w:tcPr>
          <w:p w14:paraId="52EED437"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640x640x3</w:t>
            </w:r>
          </w:p>
        </w:tc>
        <w:tc>
          <w:tcPr>
            <w:tcW w:w="676" w:type="dxa"/>
            <w:tcBorders>
              <w:top w:val="nil"/>
              <w:left w:val="nil"/>
              <w:bottom w:val="single" w:sz="8" w:space="0" w:color="auto"/>
              <w:right w:val="single" w:sz="8" w:space="0" w:color="auto"/>
            </w:tcBorders>
            <w:shd w:val="clear" w:color="auto" w:fill="auto"/>
            <w:vAlign w:val="center"/>
            <w:hideMark/>
          </w:tcPr>
          <w:p w14:paraId="2F5018E6"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21.78</w:t>
            </w:r>
          </w:p>
        </w:tc>
        <w:tc>
          <w:tcPr>
            <w:tcW w:w="499" w:type="dxa"/>
            <w:tcBorders>
              <w:top w:val="nil"/>
              <w:left w:val="nil"/>
              <w:bottom w:val="single" w:sz="8" w:space="0" w:color="auto"/>
              <w:right w:val="single" w:sz="8" w:space="0" w:color="auto"/>
            </w:tcBorders>
            <w:shd w:val="clear" w:color="auto" w:fill="auto"/>
            <w:vAlign w:val="center"/>
            <w:hideMark/>
          </w:tcPr>
          <w:p w14:paraId="2ED7FE02"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52.17</w:t>
            </w:r>
          </w:p>
        </w:tc>
      </w:tr>
      <w:tr w:rsidR="005B0F41" w:rsidRPr="005B0F41" w14:paraId="27F17B89" w14:textId="77777777" w:rsidTr="005B0F41">
        <w:trPr>
          <w:trHeight w:val="300"/>
        </w:trPr>
        <w:tc>
          <w:tcPr>
            <w:tcW w:w="1086" w:type="dxa"/>
            <w:tcBorders>
              <w:top w:val="nil"/>
              <w:left w:val="single" w:sz="8" w:space="0" w:color="auto"/>
              <w:bottom w:val="single" w:sz="8" w:space="0" w:color="auto"/>
              <w:right w:val="single" w:sz="8" w:space="0" w:color="auto"/>
            </w:tcBorders>
            <w:shd w:val="clear" w:color="auto" w:fill="auto"/>
            <w:vAlign w:val="center"/>
            <w:hideMark/>
          </w:tcPr>
          <w:p w14:paraId="1DEF9ECC"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yolov5m6_6.1</w:t>
            </w:r>
          </w:p>
        </w:tc>
        <w:tc>
          <w:tcPr>
            <w:tcW w:w="380" w:type="dxa"/>
            <w:tcBorders>
              <w:top w:val="nil"/>
              <w:left w:val="nil"/>
              <w:bottom w:val="single" w:sz="8" w:space="0" w:color="auto"/>
              <w:right w:val="single" w:sz="8" w:space="0" w:color="auto"/>
            </w:tcBorders>
            <w:shd w:val="clear" w:color="auto" w:fill="auto"/>
            <w:vAlign w:val="center"/>
            <w:hideMark/>
          </w:tcPr>
          <w:p w14:paraId="0CABB3C1"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50.68</w:t>
            </w:r>
          </w:p>
        </w:tc>
        <w:tc>
          <w:tcPr>
            <w:tcW w:w="737" w:type="dxa"/>
            <w:tcBorders>
              <w:top w:val="nil"/>
              <w:left w:val="nil"/>
              <w:bottom w:val="single" w:sz="8" w:space="0" w:color="auto"/>
              <w:right w:val="single" w:sz="8" w:space="0" w:color="auto"/>
            </w:tcBorders>
            <w:shd w:val="clear" w:color="auto" w:fill="auto"/>
            <w:vAlign w:val="center"/>
            <w:hideMark/>
          </w:tcPr>
          <w:p w14:paraId="321BBD12"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49.31</w:t>
            </w:r>
          </w:p>
        </w:tc>
        <w:tc>
          <w:tcPr>
            <w:tcW w:w="1148" w:type="dxa"/>
            <w:tcBorders>
              <w:top w:val="nil"/>
              <w:left w:val="nil"/>
              <w:bottom w:val="single" w:sz="8" w:space="0" w:color="auto"/>
              <w:right w:val="single" w:sz="8" w:space="0" w:color="auto"/>
            </w:tcBorders>
            <w:shd w:val="clear" w:color="auto" w:fill="auto"/>
            <w:vAlign w:val="center"/>
            <w:hideMark/>
          </w:tcPr>
          <w:p w14:paraId="6D3119BA"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26</w:t>
            </w:r>
          </w:p>
        </w:tc>
        <w:tc>
          <w:tcPr>
            <w:tcW w:w="1148" w:type="dxa"/>
            <w:tcBorders>
              <w:top w:val="nil"/>
              <w:left w:val="nil"/>
              <w:bottom w:val="single" w:sz="8" w:space="0" w:color="auto"/>
              <w:right w:val="single" w:sz="8" w:space="0" w:color="auto"/>
            </w:tcBorders>
            <w:shd w:val="clear" w:color="auto" w:fill="auto"/>
            <w:vAlign w:val="center"/>
            <w:hideMark/>
          </w:tcPr>
          <w:p w14:paraId="0FB4EBA2"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38</w:t>
            </w:r>
          </w:p>
        </w:tc>
        <w:tc>
          <w:tcPr>
            <w:tcW w:w="1526" w:type="dxa"/>
            <w:tcBorders>
              <w:top w:val="nil"/>
              <w:left w:val="nil"/>
              <w:bottom w:val="single" w:sz="8" w:space="0" w:color="auto"/>
              <w:right w:val="single" w:sz="8" w:space="0" w:color="auto"/>
            </w:tcBorders>
            <w:shd w:val="clear" w:color="auto" w:fill="auto"/>
            <w:vAlign w:val="center"/>
            <w:hideMark/>
          </w:tcPr>
          <w:p w14:paraId="2AC07175"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1280x1280x3</w:t>
            </w:r>
          </w:p>
        </w:tc>
        <w:tc>
          <w:tcPr>
            <w:tcW w:w="676" w:type="dxa"/>
            <w:tcBorders>
              <w:top w:val="nil"/>
              <w:left w:val="nil"/>
              <w:bottom w:val="single" w:sz="8" w:space="0" w:color="auto"/>
              <w:right w:val="single" w:sz="8" w:space="0" w:color="auto"/>
            </w:tcBorders>
            <w:shd w:val="clear" w:color="auto" w:fill="auto"/>
            <w:vAlign w:val="center"/>
            <w:hideMark/>
          </w:tcPr>
          <w:p w14:paraId="33CD538C"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35.70</w:t>
            </w:r>
          </w:p>
        </w:tc>
        <w:tc>
          <w:tcPr>
            <w:tcW w:w="499" w:type="dxa"/>
            <w:tcBorders>
              <w:top w:val="nil"/>
              <w:left w:val="nil"/>
              <w:bottom w:val="single" w:sz="8" w:space="0" w:color="auto"/>
              <w:right w:val="single" w:sz="8" w:space="0" w:color="auto"/>
            </w:tcBorders>
            <w:shd w:val="clear" w:color="auto" w:fill="auto"/>
            <w:vAlign w:val="center"/>
            <w:hideMark/>
          </w:tcPr>
          <w:p w14:paraId="670AE49E"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200.04</w:t>
            </w:r>
          </w:p>
        </w:tc>
      </w:tr>
      <w:tr w:rsidR="005B0F41" w:rsidRPr="005B0F41" w14:paraId="4A905A5D" w14:textId="77777777" w:rsidTr="005B0F41">
        <w:trPr>
          <w:trHeight w:val="300"/>
        </w:trPr>
        <w:tc>
          <w:tcPr>
            <w:tcW w:w="1086" w:type="dxa"/>
            <w:tcBorders>
              <w:top w:val="nil"/>
              <w:left w:val="single" w:sz="8" w:space="0" w:color="auto"/>
              <w:bottom w:val="single" w:sz="8" w:space="0" w:color="auto"/>
              <w:right w:val="single" w:sz="8" w:space="0" w:color="auto"/>
            </w:tcBorders>
            <w:shd w:val="clear" w:color="auto" w:fill="auto"/>
            <w:vAlign w:val="center"/>
            <w:hideMark/>
          </w:tcPr>
          <w:p w14:paraId="761CED17"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yolov5m_6.1</w:t>
            </w:r>
          </w:p>
        </w:tc>
        <w:tc>
          <w:tcPr>
            <w:tcW w:w="380" w:type="dxa"/>
            <w:tcBorders>
              <w:top w:val="nil"/>
              <w:left w:val="nil"/>
              <w:bottom w:val="single" w:sz="8" w:space="0" w:color="auto"/>
              <w:right w:val="single" w:sz="8" w:space="0" w:color="auto"/>
            </w:tcBorders>
            <w:shd w:val="clear" w:color="auto" w:fill="auto"/>
            <w:vAlign w:val="center"/>
            <w:hideMark/>
          </w:tcPr>
          <w:p w14:paraId="4EC07FA5"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44.74</w:t>
            </w:r>
          </w:p>
        </w:tc>
        <w:tc>
          <w:tcPr>
            <w:tcW w:w="737" w:type="dxa"/>
            <w:tcBorders>
              <w:top w:val="nil"/>
              <w:left w:val="nil"/>
              <w:bottom w:val="single" w:sz="8" w:space="0" w:color="auto"/>
              <w:right w:val="single" w:sz="8" w:space="0" w:color="auto"/>
            </w:tcBorders>
            <w:shd w:val="clear" w:color="auto" w:fill="auto"/>
            <w:vAlign w:val="center"/>
            <w:hideMark/>
          </w:tcPr>
          <w:p w14:paraId="49EDB32F"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43.49</w:t>
            </w:r>
          </w:p>
        </w:tc>
        <w:tc>
          <w:tcPr>
            <w:tcW w:w="1148" w:type="dxa"/>
            <w:tcBorders>
              <w:top w:val="nil"/>
              <w:left w:val="nil"/>
              <w:bottom w:val="single" w:sz="8" w:space="0" w:color="auto"/>
              <w:right w:val="single" w:sz="8" w:space="0" w:color="auto"/>
            </w:tcBorders>
            <w:shd w:val="clear" w:color="auto" w:fill="auto"/>
            <w:vAlign w:val="center"/>
            <w:hideMark/>
          </w:tcPr>
          <w:p w14:paraId="3EFFEE89"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78</w:t>
            </w:r>
          </w:p>
        </w:tc>
        <w:tc>
          <w:tcPr>
            <w:tcW w:w="1148" w:type="dxa"/>
            <w:tcBorders>
              <w:top w:val="nil"/>
              <w:left w:val="nil"/>
              <w:bottom w:val="single" w:sz="8" w:space="0" w:color="auto"/>
              <w:right w:val="single" w:sz="8" w:space="0" w:color="auto"/>
            </w:tcBorders>
            <w:shd w:val="clear" w:color="auto" w:fill="auto"/>
            <w:vAlign w:val="center"/>
            <w:hideMark/>
          </w:tcPr>
          <w:p w14:paraId="7B6EDD26"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146</w:t>
            </w:r>
          </w:p>
        </w:tc>
        <w:tc>
          <w:tcPr>
            <w:tcW w:w="1526" w:type="dxa"/>
            <w:tcBorders>
              <w:top w:val="nil"/>
              <w:left w:val="nil"/>
              <w:bottom w:val="single" w:sz="8" w:space="0" w:color="auto"/>
              <w:right w:val="single" w:sz="8" w:space="0" w:color="auto"/>
            </w:tcBorders>
            <w:shd w:val="clear" w:color="auto" w:fill="auto"/>
            <w:vAlign w:val="center"/>
            <w:hideMark/>
          </w:tcPr>
          <w:p w14:paraId="672703C6"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640x640x3</w:t>
            </w:r>
          </w:p>
        </w:tc>
        <w:tc>
          <w:tcPr>
            <w:tcW w:w="676" w:type="dxa"/>
            <w:tcBorders>
              <w:top w:val="nil"/>
              <w:left w:val="nil"/>
              <w:bottom w:val="single" w:sz="8" w:space="0" w:color="auto"/>
              <w:right w:val="single" w:sz="8" w:space="0" w:color="auto"/>
            </w:tcBorders>
            <w:shd w:val="clear" w:color="auto" w:fill="auto"/>
            <w:vAlign w:val="center"/>
            <w:hideMark/>
          </w:tcPr>
          <w:p w14:paraId="5EC89E44"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21.17</w:t>
            </w:r>
          </w:p>
        </w:tc>
        <w:tc>
          <w:tcPr>
            <w:tcW w:w="499" w:type="dxa"/>
            <w:tcBorders>
              <w:top w:val="nil"/>
              <w:left w:val="nil"/>
              <w:bottom w:val="single" w:sz="8" w:space="0" w:color="auto"/>
              <w:right w:val="single" w:sz="8" w:space="0" w:color="auto"/>
            </w:tcBorders>
            <w:shd w:val="clear" w:color="auto" w:fill="auto"/>
            <w:vAlign w:val="center"/>
            <w:hideMark/>
          </w:tcPr>
          <w:p w14:paraId="516C80A7"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48.96</w:t>
            </w:r>
          </w:p>
        </w:tc>
      </w:tr>
      <w:tr w:rsidR="005B0F41" w:rsidRPr="005B0F41" w14:paraId="4C99252B" w14:textId="77777777" w:rsidTr="005B0F41">
        <w:trPr>
          <w:trHeight w:val="300"/>
        </w:trPr>
        <w:tc>
          <w:tcPr>
            <w:tcW w:w="1086" w:type="dxa"/>
            <w:tcBorders>
              <w:top w:val="nil"/>
              <w:left w:val="single" w:sz="8" w:space="0" w:color="auto"/>
              <w:bottom w:val="single" w:sz="8" w:space="0" w:color="auto"/>
              <w:right w:val="single" w:sz="8" w:space="0" w:color="auto"/>
            </w:tcBorders>
            <w:shd w:val="clear" w:color="auto" w:fill="auto"/>
            <w:vAlign w:val="center"/>
            <w:hideMark/>
          </w:tcPr>
          <w:p w14:paraId="1EE77781"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yolov5m_wo_spp  </w:t>
            </w:r>
          </w:p>
        </w:tc>
        <w:tc>
          <w:tcPr>
            <w:tcW w:w="380" w:type="dxa"/>
            <w:tcBorders>
              <w:top w:val="nil"/>
              <w:left w:val="nil"/>
              <w:bottom w:val="single" w:sz="8" w:space="0" w:color="auto"/>
              <w:right w:val="single" w:sz="8" w:space="0" w:color="auto"/>
            </w:tcBorders>
            <w:shd w:val="clear" w:color="auto" w:fill="auto"/>
            <w:vAlign w:val="center"/>
            <w:hideMark/>
          </w:tcPr>
          <w:p w14:paraId="30E061E9"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43.06</w:t>
            </w:r>
          </w:p>
        </w:tc>
        <w:tc>
          <w:tcPr>
            <w:tcW w:w="737" w:type="dxa"/>
            <w:tcBorders>
              <w:top w:val="nil"/>
              <w:left w:val="nil"/>
              <w:bottom w:val="single" w:sz="8" w:space="0" w:color="auto"/>
              <w:right w:val="single" w:sz="8" w:space="0" w:color="auto"/>
            </w:tcBorders>
            <w:shd w:val="clear" w:color="auto" w:fill="auto"/>
            <w:vAlign w:val="center"/>
            <w:hideMark/>
          </w:tcPr>
          <w:p w14:paraId="2B18FD84"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41.59</w:t>
            </w:r>
          </w:p>
        </w:tc>
        <w:tc>
          <w:tcPr>
            <w:tcW w:w="1148" w:type="dxa"/>
            <w:tcBorders>
              <w:top w:val="nil"/>
              <w:left w:val="nil"/>
              <w:bottom w:val="single" w:sz="8" w:space="0" w:color="auto"/>
              <w:right w:val="single" w:sz="8" w:space="0" w:color="auto"/>
            </w:tcBorders>
            <w:shd w:val="clear" w:color="auto" w:fill="auto"/>
            <w:vAlign w:val="center"/>
            <w:hideMark/>
          </w:tcPr>
          <w:p w14:paraId="78C26A92"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242</w:t>
            </w:r>
          </w:p>
        </w:tc>
        <w:tc>
          <w:tcPr>
            <w:tcW w:w="1148" w:type="dxa"/>
            <w:tcBorders>
              <w:top w:val="nil"/>
              <w:left w:val="nil"/>
              <w:bottom w:val="single" w:sz="8" w:space="0" w:color="auto"/>
              <w:right w:val="single" w:sz="8" w:space="0" w:color="auto"/>
            </w:tcBorders>
            <w:shd w:val="clear" w:color="auto" w:fill="auto"/>
            <w:vAlign w:val="center"/>
            <w:hideMark/>
          </w:tcPr>
          <w:p w14:paraId="557F5707"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242</w:t>
            </w:r>
          </w:p>
        </w:tc>
        <w:tc>
          <w:tcPr>
            <w:tcW w:w="1526" w:type="dxa"/>
            <w:tcBorders>
              <w:top w:val="nil"/>
              <w:left w:val="nil"/>
              <w:bottom w:val="single" w:sz="8" w:space="0" w:color="auto"/>
              <w:right w:val="single" w:sz="8" w:space="0" w:color="auto"/>
            </w:tcBorders>
            <w:shd w:val="clear" w:color="auto" w:fill="auto"/>
            <w:vAlign w:val="center"/>
            <w:hideMark/>
          </w:tcPr>
          <w:p w14:paraId="113A8847"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640x640x3</w:t>
            </w:r>
          </w:p>
        </w:tc>
        <w:tc>
          <w:tcPr>
            <w:tcW w:w="676" w:type="dxa"/>
            <w:tcBorders>
              <w:top w:val="nil"/>
              <w:left w:val="nil"/>
              <w:bottom w:val="single" w:sz="8" w:space="0" w:color="auto"/>
              <w:right w:val="single" w:sz="8" w:space="0" w:color="auto"/>
            </w:tcBorders>
            <w:shd w:val="clear" w:color="auto" w:fill="auto"/>
            <w:vAlign w:val="center"/>
            <w:hideMark/>
          </w:tcPr>
          <w:p w14:paraId="0D8AD261"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22.67</w:t>
            </w:r>
          </w:p>
        </w:tc>
        <w:tc>
          <w:tcPr>
            <w:tcW w:w="499" w:type="dxa"/>
            <w:tcBorders>
              <w:top w:val="nil"/>
              <w:left w:val="nil"/>
              <w:bottom w:val="single" w:sz="8" w:space="0" w:color="auto"/>
              <w:right w:val="single" w:sz="8" w:space="0" w:color="auto"/>
            </w:tcBorders>
            <w:shd w:val="clear" w:color="auto" w:fill="auto"/>
            <w:vAlign w:val="center"/>
            <w:hideMark/>
          </w:tcPr>
          <w:p w14:paraId="21B58AC3"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52.88</w:t>
            </w:r>
          </w:p>
        </w:tc>
      </w:tr>
      <w:tr w:rsidR="005B0F41" w:rsidRPr="005B0F41" w14:paraId="1174073B" w14:textId="77777777" w:rsidTr="005B0F41">
        <w:trPr>
          <w:trHeight w:val="300"/>
        </w:trPr>
        <w:tc>
          <w:tcPr>
            <w:tcW w:w="1086" w:type="dxa"/>
            <w:tcBorders>
              <w:top w:val="nil"/>
              <w:left w:val="single" w:sz="8" w:space="0" w:color="auto"/>
              <w:bottom w:val="single" w:sz="8" w:space="0" w:color="auto"/>
              <w:right w:val="single" w:sz="8" w:space="0" w:color="auto"/>
            </w:tcBorders>
            <w:shd w:val="clear" w:color="auto" w:fill="auto"/>
            <w:vAlign w:val="center"/>
            <w:hideMark/>
          </w:tcPr>
          <w:p w14:paraId="2A33C3A8"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yolov5s</w:t>
            </w:r>
          </w:p>
        </w:tc>
        <w:tc>
          <w:tcPr>
            <w:tcW w:w="380" w:type="dxa"/>
            <w:tcBorders>
              <w:top w:val="nil"/>
              <w:left w:val="nil"/>
              <w:bottom w:val="single" w:sz="8" w:space="0" w:color="auto"/>
              <w:right w:val="single" w:sz="8" w:space="0" w:color="auto"/>
            </w:tcBorders>
            <w:shd w:val="clear" w:color="auto" w:fill="auto"/>
            <w:vAlign w:val="center"/>
            <w:hideMark/>
          </w:tcPr>
          <w:p w14:paraId="1EE5C020"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35.33</w:t>
            </w:r>
          </w:p>
        </w:tc>
        <w:tc>
          <w:tcPr>
            <w:tcW w:w="737" w:type="dxa"/>
            <w:tcBorders>
              <w:top w:val="nil"/>
              <w:left w:val="nil"/>
              <w:bottom w:val="single" w:sz="8" w:space="0" w:color="auto"/>
              <w:right w:val="single" w:sz="8" w:space="0" w:color="auto"/>
            </w:tcBorders>
            <w:shd w:val="clear" w:color="auto" w:fill="auto"/>
            <w:vAlign w:val="center"/>
            <w:hideMark/>
          </w:tcPr>
          <w:p w14:paraId="6F085906"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34.1</w:t>
            </w:r>
          </w:p>
        </w:tc>
        <w:tc>
          <w:tcPr>
            <w:tcW w:w="1148" w:type="dxa"/>
            <w:tcBorders>
              <w:top w:val="nil"/>
              <w:left w:val="nil"/>
              <w:bottom w:val="single" w:sz="8" w:space="0" w:color="auto"/>
              <w:right w:val="single" w:sz="8" w:space="0" w:color="auto"/>
            </w:tcBorders>
            <w:shd w:val="clear" w:color="auto" w:fill="auto"/>
            <w:vAlign w:val="center"/>
            <w:hideMark/>
          </w:tcPr>
          <w:p w14:paraId="2E4C2D5F"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542</w:t>
            </w:r>
          </w:p>
        </w:tc>
        <w:tc>
          <w:tcPr>
            <w:tcW w:w="1148" w:type="dxa"/>
            <w:tcBorders>
              <w:top w:val="nil"/>
              <w:left w:val="nil"/>
              <w:bottom w:val="single" w:sz="8" w:space="0" w:color="auto"/>
              <w:right w:val="single" w:sz="8" w:space="0" w:color="auto"/>
            </w:tcBorders>
            <w:shd w:val="clear" w:color="auto" w:fill="auto"/>
            <w:vAlign w:val="center"/>
            <w:hideMark/>
          </w:tcPr>
          <w:p w14:paraId="3B756875"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542</w:t>
            </w:r>
          </w:p>
        </w:tc>
        <w:tc>
          <w:tcPr>
            <w:tcW w:w="1526" w:type="dxa"/>
            <w:tcBorders>
              <w:top w:val="nil"/>
              <w:left w:val="nil"/>
              <w:bottom w:val="single" w:sz="8" w:space="0" w:color="auto"/>
              <w:right w:val="single" w:sz="8" w:space="0" w:color="auto"/>
            </w:tcBorders>
            <w:shd w:val="clear" w:color="auto" w:fill="auto"/>
            <w:vAlign w:val="center"/>
            <w:hideMark/>
          </w:tcPr>
          <w:p w14:paraId="22352D44"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640x640x3</w:t>
            </w:r>
          </w:p>
        </w:tc>
        <w:tc>
          <w:tcPr>
            <w:tcW w:w="676" w:type="dxa"/>
            <w:tcBorders>
              <w:top w:val="nil"/>
              <w:left w:val="nil"/>
              <w:bottom w:val="single" w:sz="8" w:space="0" w:color="auto"/>
              <w:right w:val="single" w:sz="8" w:space="0" w:color="auto"/>
            </w:tcBorders>
            <w:shd w:val="clear" w:color="auto" w:fill="auto"/>
            <w:vAlign w:val="center"/>
            <w:hideMark/>
          </w:tcPr>
          <w:p w14:paraId="6D165E98" w14:textId="39F3D360" w:rsidR="005B0F41" w:rsidRPr="005B0F41" w:rsidRDefault="00FC66EC" w:rsidP="005B0F41">
            <w:pPr>
              <w:spacing w:after="0" w:line="240" w:lineRule="auto"/>
              <w:rPr>
                <w:rFonts w:ascii="Consolas" w:eastAsia="Times New Roman" w:hAnsi="Consolas" w:cs="Tahoma"/>
                <w:noProof/>
                <w:color w:val="000000"/>
                <w:lang w:val="en-US" w:eastAsia="cs-CZ"/>
              </w:rPr>
            </w:pPr>
            <w:r w:rsidRPr="00FC66EC">
              <w:rPr>
                <w:rFonts w:ascii="Consolas" w:eastAsia="Times New Roman" w:hAnsi="Consolas" w:cs="Tahoma"/>
                <w:noProof/>
                <w:color w:val="000000"/>
                <w:lang w:val="en-US" w:eastAsia="cs-CZ"/>
              </w:rPr>
              <w:t>7.46</w:t>
            </w:r>
          </w:p>
        </w:tc>
        <w:tc>
          <w:tcPr>
            <w:tcW w:w="499" w:type="dxa"/>
            <w:tcBorders>
              <w:top w:val="nil"/>
              <w:left w:val="nil"/>
              <w:bottom w:val="single" w:sz="8" w:space="0" w:color="auto"/>
              <w:right w:val="single" w:sz="8" w:space="0" w:color="auto"/>
            </w:tcBorders>
            <w:shd w:val="clear" w:color="auto" w:fill="auto"/>
            <w:vAlign w:val="center"/>
            <w:hideMark/>
          </w:tcPr>
          <w:p w14:paraId="0E37E5B5"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17.44</w:t>
            </w:r>
          </w:p>
        </w:tc>
      </w:tr>
      <w:tr w:rsidR="005B0F41" w:rsidRPr="005B0F41" w14:paraId="2E686081" w14:textId="77777777" w:rsidTr="005B0F41">
        <w:trPr>
          <w:trHeight w:val="300"/>
        </w:trPr>
        <w:tc>
          <w:tcPr>
            <w:tcW w:w="1086" w:type="dxa"/>
            <w:tcBorders>
              <w:top w:val="nil"/>
              <w:left w:val="single" w:sz="8" w:space="0" w:color="auto"/>
              <w:bottom w:val="single" w:sz="8" w:space="0" w:color="auto"/>
              <w:right w:val="single" w:sz="8" w:space="0" w:color="auto"/>
            </w:tcBorders>
            <w:shd w:val="clear" w:color="auto" w:fill="auto"/>
            <w:vAlign w:val="center"/>
            <w:hideMark/>
          </w:tcPr>
          <w:p w14:paraId="2B4617EF"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yolov11l</w:t>
            </w:r>
          </w:p>
        </w:tc>
        <w:tc>
          <w:tcPr>
            <w:tcW w:w="380" w:type="dxa"/>
            <w:tcBorders>
              <w:top w:val="nil"/>
              <w:left w:val="nil"/>
              <w:bottom w:val="single" w:sz="8" w:space="0" w:color="auto"/>
              <w:right w:val="single" w:sz="8" w:space="0" w:color="auto"/>
            </w:tcBorders>
            <w:shd w:val="clear" w:color="auto" w:fill="auto"/>
            <w:vAlign w:val="center"/>
            <w:hideMark/>
          </w:tcPr>
          <w:p w14:paraId="3B10F9D3"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52.8</w:t>
            </w:r>
          </w:p>
        </w:tc>
        <w:tc>
          <w:tcPr>
            <w:tcW w:w="737" w:type="dxa"/>
            <w:tcBorders>
              <w:top w:val="nil"/>
              <w:left w:val="nil"/>
              <w:bottom w:val="single" w:sz="8" w:space="0" w:color="auto"/>
              <w:right w:val="single" w:sz="8" w:space="0" w:color="auto"/>
            </w:tcBorders>
            <w:shd w:val="clear" w:color="auto" w:fill="auto"/>
            <w:vAlign w:val="center"/>
            <w:hideMark/>
          </w:tcPr>
          <w:p w14:paraId="154CF0DE"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52.22</w:t>
            </w:r>
          </w:p>
        </w:tc>
        <w:tc>
          <w:tcPr>
            <w:tcW w:w="1148" w:type="dxa"/>
            <w:tcBorders>
              <w:top w:val="nil"/>
              <w:left w:val="nil"/>
              <w:bottom w:val="single" w:sz="8" w:space="0" w:color="auto"/>
              <w:right w:val="single" w:sz="8" w:space="0" w:color="auto"/>
            </w:tcBorders>
            <w:shd w:val="clear" w:color="auto" w:fill="auto"/>
            <w:vAlign w:val="center"/>
            <w:hideMark/>
          </w:tcPr>
          <w:p w14:paraId="43C126A0"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22</w:t>
            </w:r>
          </w:p>
        </w:tc>
        <w:tc>
          <w:tcPr>
            <w:tcW w:w="1148" w:type="dxa"/>
            <w:tcBorders>
              <w:top w:val="nil"/>
              <w:left w:val="nil"/>
              <w:bottom w:val="single" w:sz="8" w:space="0" w:color="auto"/>
              <w:right w:val="single" w:sz="8" w:space="0" w:color="auto"/>
            </w:tcBorders>
            <w:shd w:val="clear" w:color="auto" w:fill="auto"/>
            <w:vAlign w:val="center"/>
            <w:hideMark/>
          </w:tcPr>
          <w:p w14:paraId="63F3A7E2"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42</w:t>
            </w:r>
          </w:p>
        </w:tc>
        <w:tc>
          <w:tcPr>
            <w:tcW w:w="1526" w:type="dxa"/>
            <w:tcBorders>
              <w:top w:val="nil"/>
              <w:left w:val="nil"/>
              <w:bottom w:val="single" w:sz="8" w:space="0" w:color="auto"/>
              <w:right w:val="single" w:sz="8" w:space="0" w:color="auto"/>
            </w:tcBorders>
            <w:shd w:val="clear" w:color="auto" w:fill="auto"/>
            <w:vAlign w:val="center"/>
            <w:hideMark/>
          </w:tcPr>
          <w:p w14:paraId="157C6830"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640x640x3</w:t>
            </w:r>
          </w:p>
        </w:tc>
        <w:tc>
          <w:tcPr>
            <w:tcW w:w="676" w:type="dxa"/>
            <w:tcBorders>
              <w:top w:val="nil"/>
              <w:left w:val="nil"/>
              <w:bottom w:val="single" w:sz="8" w:space="0" w:color="auto"/>
              <w:right w:val="single" w:sz="8" w:space="0" w:color="auto"/>
            </w:tcBorders>
            <w:shd w:val="clear" w:color="auto" w:fill="auto"/>
            <w:vAlign w:val="center"/>
            <w:hideMark/>
          </w:tcPr>
          <w:p w14:paraId="60B5C02B" w14:textId="5D17C6A4" w:rsidR="005B0F41" w:rsidRPr="005B0F41" w:rsidRDefault="00FC66EC" w:rsidP="005B0F41">
            <w:pPr>
              <w:spacing w:after="0" w:line="240" w:lineRule="auto"/>
              <w:rPr>
                <w:rFonts w:ascii="Consolas" w:eastAsia="Times New Roman" w:hAnsi="Consolas" w:cs="Tahoma"/>
                <w:noProof/>
                <w:color w:val="000000"/>
                <w:lang w:val="en-US" w:eastAsia="cs-CZ"/>
              </w:rPr>
            </w:pPr>
            <w:r w:rsidRPr="00FC66EC">
              <w:rPr>
                <w:rFonts w:ascii="Consolas" w:eastAsia="Times New Roman" w:hAnsi="Consolas" w:cs="Tahoma"/>
                <w:noProof/>
                <w:color w:val="000000"/>
                <w:lang w:val="en-US" w:eastAsia="cs-CZ"/>
              </w:rPr>
              <w:t>25.3</w:t>
            </w:r>
          </w:p>
        </w:tc>
        <w:tc>
          <w:tcPr>
            <w:tcW w:w="499" w:type="dxa"/>
            <w:tcBorders>
              <w:top w:val="nil"/>
              <w:left w:val="nil"/>
              <w:bottom w:val="single" w:sz="8" w:space="0" w:color="auto"/>
              <w:right w:val="single" w:sz="8" w:space="0" w:color="auto"/>
            </w:tcBorders>
            <w:shd w:val="clear" w:color="auto" w:fill="auto"/>
            <w:vAlign w:val="center"/>
            <w:hideMark/>
          </w:tcPr>
          <w:p w14:paraId="379A1D72"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87.17</w:t>
            </w:r>
          </w:p>
        </w:tc>
      </w:tr>
      <w:tr w:rsidR="005B0F41" w:rsidRPr="005B0F41" w14:paraId="592B0051" w14:textId="77777777" w:rsidTr="005B0F41">
        <w:trPr>
          <w:trHeight w:val="300"/>
        </w:trPr>
        <w:tc>
          <w:tcPr>
            <w:tcW w:w="1086" w:type="dxa"/>
            <w:tcBorders>
              <w:top w:val="nil"/>
              <w:left w:val="single" w:sz="8" w:space="0" w:color="auto"/>
              <w:bottom w:val="single" w:sz="8" w:space="0" w:color="auto"/>
              <w:right w:val="single" w:sz="8" w:space="0" w:color="auto"/>
            </w:tcBorders>
            <w:shd w:val="clear" w:color="auto" w:fill="auto"/>
            <w:vAlign w:val="center"/>
            <w:hideMark/>
          </w:tcPr>
          <w:p w14:paraId="754AF047" w14:textId="77777777" w:rsidR="005B0F41" w:rsidRPr="005B0F41" w:rsidRDefault="005B0F41" w:rsidP="005B0F41">
            <w:pPr>
              <w:spacing w:after="0" w:line="240" w:lineRule="auto"/>
              <w:rPr>
                <w:rFonts w:ascii="Consolas" w:eastAsia="Times New Roman" w:hAnsi="Consolas" w:cs="Tahoma"/>
                <w:b/>
                <w:bCs/>
                <w:noProof/>
                <w:color w:val="000000"/>
                <w:lang w:val="en-US" w:eastAsia="cs-CZ"/>
              </w:rPr>
            </w:pPr>
            <w:r w:rsidRPr="005B0F41">
              <w:rPr>
                <w:rFonts w:ascii="Consolas" w:eastAsia="Times New Roman" w:hAnsi="Consolas" w:cs="Tahoma"/>
                <w:b/>
                <w:bCs/>
                <w:noProof/>
                <w:color w:val="000000"/>
                <w:lang w:val="en-US" w:eastAsia="cs-CZ"/>
              </w:rPr>
              <w:t>yolov11m</w:t>
            </w:r>
          </w:p>
        </w:tc>
        <w:tc>
          <w:tcPr>
            <w:tcW w:w="380" w:type="dxa"/>
            <w:tcBorders>
              <w:top w:val="nil"/>
              <w:left w:val="nil"/>
              <w:bottom w:val="single" w:sz="8" w:space="0" w:color="auto"/>
              <w:right w:val="single" w:sz="8" w:space="0" w:color="auto"/>
            </w:tcBorders>
            <w:shd w:val="clear" w:color="auto" w:fill="auto"/>
            <w:vAlign w:val="center"/>
            <w:hideMark/>
          </w:tcPr>
          <w:p w14:paraId="56F0D591" w14:textId="77777777" w:rsidR="005B0F41" w:rsidRPr="005B0F41" w:rsidRDefault="005B0F41" w:rsidP="005B0F41">
            <w:pPr>
              <w:spacing w:after="0" w:line="240" w:lineRule="auto"/>
              <w:rPr>
                <w:rFonts w:ascii="Consolas" w:eastAsia="Times New Roman" w:hAnsi="Consolas" w:cs="Tahoma"/>
                <w:b/>
                <w:bCs/>
                <w:noProof/>
                <w:color w:val="000000"/>
                <w:lang w:val="en-US" w:eastAsia="cs-CZ"/>
              </w:rPr>
            </w:pPr>
            <w:r w:rsidRPr="005B0F41">
              <w:rPr>
                <w:rFonts w:ascii="Consolas" w:eastAsia="Times New Roman" w:hAnsi="Consolas" w:cs="Tahoma"/>
                <w:b/>
                <w:bCs/>
                <w:noProof/>
                <w:color w:val="000000"/>
                <w:lang w:val="en-US" w:eastAsia="cs-CZ"/>
              </w:rPr>
              <w:t>51.1</w:t>
            </w:r>
          </w:p>
        </w:tc>
        <w:tc>
          <w:tcPr>
            <w:tcW w:w="737" w:type="dxa"/>
            <w:tcBorders>
              <w:top w:val="nil"/>
              <w:left w:val="nil"/>
              <w:bottom w:val="single" w:sz="8" w:space="0" w:color="auto"/>
              <w:right w:val="single" w:sz="8" w:space="0" w:color="auto"/>
            </w:tcBorders>
            <w:shd w:val="clear" w:color="auto" w:fill="auto"/>
            <w:vAlign w:val="center"/>
            <w:hideMark/>
          </w:tcPr>
          <w:p w14:paraId="703E0C97" w14:textId="77777777" w:rsidR="005B0F41" w:rsidRPr="005B0F41" w:rsidRDefault="005B0F41" w:rsidP="005B0F41">
            <w:pPr>
              <w:spacing w:after="0" w:line="240" w:lineRule="auto"/>
              <w:rPr>
                <w:rFonts w:ascii="Consolas" w:eastAsia="Times New Roman" w:hAnsi="Consolas" w:cs="Tahoma"/>
                <w:b/>
                <w:bCs/>
                <w:noProof/>
                <w:color w:val="000000"/>
                <w:lang w:val="en-US" w:eastAsia="cs-CZ"/>
              </w:rPr>
            </w:pPr>
            <w:r w:rsidRPr="005B0F41">
              <w:rPr>
                <w:rFonts w:ascii="Consolas" w:eastAsia="Times New Roman" w:hAnsi="Consolas" w:cs="Tahoma"/>
                <w:b/>
                <w:bCs/>
                <w:noProof/>
                <w:color w:val="000000"/>
                <w:lang w:val="en-US" w:eastAsia="cs-CZ"/>
              </w:rPr>
              <w:t>49.89</w:t>
            </w:r>
          </w:p>
        </w:tc>
        <w:tc>
          <w:tcPr>
            <w:tcW w:w="1148" w:type="dxa"/>
            <w:tcBorders>
              <w:top w:val="nil"/>
              <w:left w:val="nil"/>
              <w:bottom w:val="single" w:sz="8" w:space="0" w:color="auto"/>
              <w:right w:val="single" w:sz="8" w:space="0" w:color="auto"/>
            </w:tcBorders>
            <w:shd w:val="clear" w:color="auto" w:fill="auto"/>
            <w:vAlign w:val="center"/>
            <w:hideMark/>
          </w:tcPr>
          <w:p w14:paraId="1775F2CC" w14:textId="77777777" w:rsidR="005B0F41" w:rsidRPr="005B0F41" w:rsidRDefault="005B0F41" w:rsidP="005B0F41">
            <w:pPr>
              <w:spacing w:after="0" w:line="240" w:lineRule="auto"/>
              <w:rPr>
                <w:rFonts w:ascii="Consolas" w:eastAsia="Times New Roman" w:hAnsi="Consolas" w:cs="Tahoma"/>
                <w:b/>
                <w:bCs/>
                <w:noProof/>
                <w:color w:val="000000"/>
                <w:lang w:val="en-US" w:eastAsia="cs-CZ"/>
              </w:rPr>
            </w:pPr>
            <w:r w:rsidRPr="005B0F41">
              <w:rPr>
                <w:rFonts w:ascii="Consolas" w:eastAsia="Times New Roman" w:hAnsi="Consolas" w:cs="Tahoma"/>
                <w:b/>
                <w:bCs/>
                <w:noProof/>
                <w:color w:val="000000"/>
                <w:lang w:val="en-US" w:eastAsia="cs-CZ"/>
              </w:rPr>
              <w:t>49</w:t>
            </w:r>
          </w:p>
        </w:tc>
        <w:tc>
          <w:tcPr>
            <w:tcW w:w="1148" w:type="dxa"/>
            <w:tcBorders>
              <w:top w:val="nil"/>
              <w:left w:val="nil"/>
              <w:bottom w:val="single" w:sz="8" w:space="0" w:color="auto"/>
              <w:right w:val="single" w:sz="8" w:space="0" w:color="auto"/>
            </w:tcBorders>
            <w:shd w:val="clear" w:color="auto" w:fill="auto"/>
            <w:vAlign w:val="center"/>
            <w:hideMark/>
          </w:tcPr>
          <w:p w14:paraId="22F02BFE" w14:textId="77777777" w:rsidR="005B0F41" w:rsidRPr="005B0F41" w:rsidRDefault="005B0F41" w:rsidP="005B0F41">
            <w:pPr>
              <w:spacing w:after="0" w:line="240" w:lineRule="auto"/>
              <w:rPr>
                <w:rFonts w:ascii="Consolas" w:eastAsia="Times New Roman" w:hAnsi="Consolas" w:cs="Tahoma"/>
                <w:b/>
                <w:bCs/>
                <w:noProof/>
                <w:color w:val="000000"/>
                <w:lang w:val="en-US" w:eastAsia="cs-CZ"/>
              </w:rPr>
            </w:pPr>
            <w:r w:rsidRPr="005B0F41">
              <w:rPr>
                <w:rFonts w:ascii="Consolas" w:eastAsia="Times New Roman" w:hAnsi="Consolas" w:cs="Tahoma"/>
                <w:b/>
                <w:bCs/>
                <w:noProof/>
                <w:color w:val="000000"/>
                <w:lang w:val="en-US" w:eastAsia="cs-CZ"/>
              </w:rPr>
              <w:t>102</w:t>
            </w:r>
          </w:p>
        </w:tc>
        <w:tc>
          <w:tcPr>
            <w:tcW w:w="1526" w:type="dxa"/>
            <w:tcBorders>
              <w:top w:val="nil"/>
              <w:left w:val="nil"/>
              <w:bottom w:val="single" w:sz="8" w:space="0" w:color="auto"/>
              <w:right w:val="single" w:sz="8" w:space="0" w:color="auto"/>
            </w:tcBorders>
            <w:shd w:val="clear" w:color="auto" w:fill="auto"/>
            <w:vAlign w:val="center"/>
            <w:hideMark/>
          </w:tcPr>
          <w:p w14:paraId="72D4655E" w14:textId="77777777" w:rsidR="005B0F41" w:rsidRPr="005B0F41" w:rsidRDefault="005B0F41" w:rsidP="005B0F41">
            <w:pPr>
              <w:spacing w:after="0" w:line="240" w:lineRule="auto"/>
              <w:rPr>
                <w:rFonts w:ascii="Consolas" w:eastAsia="Times New Roman" w:hAnsi="Consolas" w:cs="Tahoma"/>
                <w:b/>
                <w:bCs/>
                <w:noProof/>
                <w:color w:val="000000"/>
                <w:lang w:val="en-US" w:eastAsia="cs-CZ"/>
              </w:rPr>
            </w:pPr>
            <w:r w:rsidRPr="005B0F41">
              <w:rPr>
                <w:rFonts w:ascii="Consolas" w:eastAsia="Times New Roman" w:hAnsi="Consolas" w:cs="Tahoma"/>
                <w:b/>
                <w:bCs/>
                <w:noProof/>
                <w:color w:val="000000"/>
                <w:lang w:val="en-US" w:eastAsia="cs-CZ"/>
              </w:rPr>
              <w:t>640x640x3</w:t>
            </w:r>
          </w:p>
        </w:tc>
        <w:tc>
          <w:tcPr>
            <w:tcW w:w="676" w:type="dxa"/>
            <w:tcBorders>
              <w:top w:val="nil"/>
              <w:left w:val="nil"/>
              <w:bottom w:val="single" w:sz="8" w:space="0" w:color="auto"/>
              <w:right w:val="single" w:sz="8" w:space="0" w:color="auto"/>
            </w:tcBorders>
            <w:shd w:val="clear" w:color="auto" w:fill="auto"/>
            <w:vAlign w:val="center"/>
            <w:hideMark/>
          </w:tcPr>
          <w:p w14:paraId="5941CCE5" w14:textId="15DCB447" w:rsidR="005B0F41" w:rsidRPr="005B0F41" w:rsidRDefault="00D66C11" w:rsidP="005B0F41">
            <w:pPr>
              <w:spacing w:after="0" w:line="240" w:lineRule="auto"/>
              <w:rPr>
                <w:rFonts w:ascii="Consolas" w:eastAsia="Times New Roman" w:hAnsi="Consolas" w:cs="Tahoma"/>
                <w:b/>
                <w:bCs/>
                <w:noProof/>
                <w:color w:val="000000"/>
                <w:lang w:val="en-US" w:eastAsia="cs-CZ"/>
              </w:rPr>
            </w:pPr>
            <w:r w:rsidRPr="00FC66EC">
              <w:rPr>
                <w:rFonts w:ascii="Consolas" w:eastAsia="Times New Roman" w:hAnsi="Consolas" w:cs="Tahoma"/>
                <w:b/>
                <w:bCs/>
                <w:noProof/>
                <w:color w:val="000000"/>
                <w:lang w:val="en-US" w:eastAsia="cs-CZ"/>
              </w:rPr>
              <w:t>20.1</w:t>
            </w:r>
          </w:p>
        </w:tc>
        <w:tc>
          <w:tcPr>
            <w:tcW w:w="499" w:type="dxa"/>
            <w:tcBorders>
              <w:top w:val="nil"/>
              <w:left w:val="nil"/>
              <w:bottom w:val="single" w:sz="8" w:space="0" w:color="auto"/>
              <w:right w:val="single" w:sz="8" w:space="0" w:color="auto"/>
            </w:tcBorders>
            <w:shd w:val="clear" w:color="auto" w:fill="auto"/>
            <w:vAlign w:val="center"/>
            <w:hideMark/>
          </w:tcPr>
          <w:p w14:paraId="4C5E4FDF" w14:textId="77777777" w:rsidR="005B0F41" w:rsidRPr="005B0F41" w:rsidRDefault="005B0F41" w:rsidP="005B0F41">
            <w:pPr>
              <w:spacing w:after="0" w:line="240" w:lineRule="auto"/>
              <w:rPr>
                <w:rFonts w:ascii="Consolas" w:eastAsia="Times New Roman" w:hAnsi="Consolas" w:cs="Tahoma"/>
                <w:b/>
                <w:bCs/>
                <w:noProof/>
                <w:color w:val="000000"/>
                <w:lang w:val="en-US" w:eastAsia="cs-CZ"/>
              </w:rPr>
            </w:pPr>
            <w:r w:rsidRPr="005B0F41">
              <w:rPr>
                <w:rFonts w:ascii="Consolas" w:eastAsia="Times New Roman" w:hAnsi="Consolas" w:cs="Tahoma"/>
                <w:b/>
                <w:bCs/>
                <w:noProof/>
                <w:color w:val="000000"/>
                <w:lang w:val="en-US" w:eastAsia="cs-CZ"/>
              </w:rPr>
              <w:t>68.1</w:t>
            </w:r>
          </w:p>
        </w:tc>
      </w:tr>
      <w:tr w:rsidR="005B0F41" w:rsidRPr="005B0F41" w14:paraId="6B8C4EBF" w14:textId="77777777" w:rsidTr="005B0F41">
        <w:trPr>
          <w:trHeight w:val="300"/>
        </w:trPr>
        <w:tc>
          <w:tcPr>
            <w:tcW w:w="1086" w:type="dxa"/>
            <w:tcBorders>
              <w:top w:val="nil"/>
              <w:left w:val="single" w:sz="8" w:space="0" w:color="auto"/>
              <w:bottom w:val="single" w:sz="8" w:space="0" w:color="auto"/>
              <w:right w:val="single" w:sz="8" w:space="0" w:color="auto"/>
            </w:tcBorders>
            <w:shd w:val="clear" w:color="auto" w:fill="auto"/>
            <w:vAlign w:val="center"/>
            <w:hideMark/>
          </w:tcPr>
          <w:p w14:paraId="61B80940"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yolov11n</w:t>
            </w:r>
          </w:p>
        </w:tc>
        <w:tc>
          <w:tcPr>
            <w:tcW w:w="380" w:type="dxa"/>
            <w:tcBorders>
              <w:top w:val="nil"/>
              <w:left w:val="nil"/>
              <w:bottom w:val="single" w:sz="8" w:space="0" w:color="auto"/>
              <w:right w:val="single" w:sz="8" w:space="0" w:color="auto"/>
            </w:tcBorders>
            <w:shd w:val="clear" w:color="auto" w:fill="auto"/>
            <w:vAlign w:val="center"/>
            <w:hideMark/>
          </w:tcPr>
          <w:p w14:paraId="6C47D6AE"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39.0</w:t>
            </w:r>
          </w:p>
        </w:tc>
        <w:tc>
          <w:tcPr>
            <w:tcW w:w="737" w:type="dxa"/>
            <w:tcBorders>
              <w:top w:val="nil"/>
              <w:left w:val="nil"/>
              <w:bottom w:val="single" w:sz="8" w:space="0" w:color="auto"/>
              <w:right w:val="single" w:sz="8" w:space="0" w:color="auto"/>
            </w:tcBorders>
            <w:shd w:val="clear" w:color="auto" w:fill="auto"/>
            <w:vAlign w:val="center"/>
            <w:hideMark/>
          </w:tcPr>
          <w:p w14:paraId="1B03C9C6"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37.49</w:t>
            </w:r>
          </w:p>
        </w:tc>
        <w:tc>
          <w:tcPr>
            <w:tcW w:w="1148" w:type="dxa"/>
            <w:tcBorders>
              <w:top w:val="nil"/>
              <w:left w:val="nil"/>
              <w:bottom w:val="single" w:sz="8" w:space="0" w:color="auto"/>
              <w:right w:val="single" w:sz="8" w:space="0" w:color="auto"/>
            </w:tcBorders>
            <w:shd w:val="clear" w:color="auto" w:fill="auto"/>
            <w:vAlign w:val="center"/>
            <w:hideMark/>
          </w:tcPr>
          <w:p w14:paraId="7B606E71"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156</w:t>
            </w:r>
          </w:p>
        </w:tc>
        <w:tc>
          <w:tcPr>
            <w:tcW w:w="1148" w:type="dxa"/>
            <w:tcBorders>
              <w:top w:val="nil"/>
              <w:left w:val="nil"/>
              <w:bottom w:val="single" w:sz="8" w:space="0" w:color="auto"/>
              <w:right w:val="single" w:sz="8" w:space="0" w:color="auto"/>
            </w:tcBorders>
            <w:shd w:val="clear" w:color="auto" w:fill="auto"/>
            <w:vAlign w:val="center"/>
            <w:hideMark/>
          </w:tcPr>
          <w:p w14:paraId="3D79EA20"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398</w:t>
            </w:r>
          </w:p>
        </w:tc>
        <w:tc>
          <w:tcPr>
            <w:tcW w:w="1526" w:type="dxa"/>
            <w:tcBorders>
              <w:top w:val="nil"/>
              <w:left w:val="nil"/>
              <w:bottom w:val="single" w:sz="8" w:space="0" w:color="auto"/>
              <w:right w:val="single" w:sz="8" w:space="0" w:color="auto"/>
            </w:tcBorders>
            <w:shd w:val="clear" w:color="auto" w:fill="auto"/>
            <w:vAlign w:val="center"/>
            <w:hideMark/>
          </w:tcPr>
          <w:p w14:paraId="091797E2"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640x640x3</w:t>
            </w:r>
          </w:p>
        </w:tc>
        <w:tc>
          <w:tcPr>
            <w:tcW w:w="676" w:type="dxa"/>
            <w:tcBorders>
              <w:top w:val="nil"/>
              <w:left w:val="nil"/>
              <w:bottom w:val="single" w:sz="8" w:space="0" w:color="auto"/>
              <w:right w:val="single" w:sz="8" w:space="0" w:color="auto"/>
            </w:tcBorders>
            <w:shd w:val="clear" w:color="auto" w:fill="auto"/>
            <w:vAlign w:val="center"/>
            <w:hideMark/>
          </w:tcPr>
          <w:p w14:paraId="692A6CCD" w14:textId="7F7A43BA" w:rsidR="005B0F41" w:rsidRPr="005B0F41" w:rsidRDefault="00D66C11" w:rsidP="005B0F41">
            <w:pPr>
              <w:spacing w:after="0" w:line="240" w:lineRule="auto"/>
              <w:rPr>
                <w:rFonts w:ascii="Consolas" w:eastAsia="Times New Roman" w:hAnsi="Consolas" w:cs="Tahoma"/>
                <w:noProof/>
                <w:color w:val="000000"/>
                <w:lang w:val="en-US" w:eastAsia="cs-CZ"/>
              </w:rPr>
            </w:pPr>
            <w:r w:rsidRPr="00FC66EC">
              <w:rPr>
                <w:rFonts w:ascii="Consolas" w:eastAsia="Times New Roman" w:hAnsi="Consolas" w:cs="Tahoma"/>
                <w:noProof/>
                <w:color w:val="000000"/>
                <w:lang w:val="en-US" w:eastAsia="cs-CZ"/>
              </w:rPr>
              <w:t>2.6</w:t>
            </w:r>
          </w:p>
        </w:tc>
        <w:tc>
          <w:tcPr>
            <w:tcW w:w="499" w:type="dxa"/>
            <w:tcBorders>
              <w:top w:val="nil"/>
              <w:left w:val="nil"/>
              <w:bottom w:val="single" w:sz="8" w:space="0" w:color="auto"/>
              <w:right w:val="single" w:sz="8" w:space="0" w:color="auto"/>
            </w:tcBorders>
            <w:shd w:val="clear" w:color="auto" w:fill="auto"/>
            <w:vAlign w:val="center"/>
            <w:hideMark/>
          </w:tcPr>
          <w:p w14:paraId="1B9CDB0D" w14:textId="4B4E2AC9" w:rsidR="005B0F41" w:rsidRPr="005B0F41" w:rsidRDefault="00610B2A" w:rsidP="005B0F41">
            <w:pPr>
              <w:spacing w:after="0" w:line="240" w:lineRule="auto"/>
              <w:rPr>
                <w:rFonts w:ascii="Consolas" w:eastAsia="Times New Roman" w:hAnsi="Consolas" w:cs="Tahoma"/>
                <w:noProof/>
                <w:color w:val="000000"/>
                <w:lang w:val="en-US" w:eastAsia="cs-CZ"/>
              </w:rPr>
            </w:pPr>
            <w:r w:rsidRPr="00FC66EC">
              <w:rPr>
                <w:rFonts w:ascii="Consolas" w:eastAsia="Times New Roman" w:hAnsi="Consolas" w:cs="Tahoma"/>
                <w:noProof/>
                <w:color w:val="000000"/>
                <w:lang w:val="en-US" w:eastAsia="cs-CZ"/>
              </w:rPr>
              <w:t>6.55</w:t>
            </w:r>
          </w:p>
        </w:tc>
      </w:tr>
      <w:tr w:rsidR="005B0F41" w:rsidRPr="005B0F41" w14:paraId="4F909E73" w14:textId="77777777" w:rsidTr="005B0F41">
        <w:trPr>
          <w:trHeight w:val="300"/>
        </w:trPr>
        <w:tc>
          <w:tcPr>
            <w:tcW w:w="1086" w:type="dxa"/>
            <w:tcBorders>
              <w:top w:val="nil"/>
              <w:left w:val="single" w:sz="8" w:space="0" w:color="auto"/>
              <w:bottom w:val="single" w:sz="8" w:space="0" w:color="auto"/>
              <w:right w:val="single" w:sz="8" w:space="0" w:color="auto"/>
            </w:tcBorders>
            <w:shd w:val="clear" w:color="auto" w:fill="auto"/>
            <w:vAlign w:val="center"/>
            <w:hideMark/>
          </w:tcPr>
          <w:p w14:paraId="00B5EB1A"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yolov11s</w:t>
            </w:r>
          </w:p>
        </w:tc>
        <w:tc>
          <w:tcPr>
            <w:tcW w:w="380" w:type="dxa"/>
            <w:tcBorders>
              <w:top w:val="nil"/>
              <w:left w:val="nil"/>
              <w:bottom w:val="single" w:sz="8" w:space="0" w:color="auto"/>
              <w:right w:val="single" w:sz="8" w:space="0" w:color="auto"/>
            </w:tcBorders>
            <w:shd w:val="clear" w:color="auto" w:fill="auto"/>
            <w:vAlign w:val="center"/>
            <w:hideMark/>
          </w:tcPr>
          <w:p w14:paraId="5E0905B5"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46.3</w:t>
            </w:r>
          </w:p>
        </w:tc>
        <w:tc>
          <w:tcPr>
            <w:tcW w:w="737" w:type="dxa"/>
            <w:tcBorders>
              <w:top w:val="nil"/>
              <w:left w:val="nil"/>
              <w:bottom w:val="single" w:sz="8" w:space="0" w:color="auto"/>
              <w:right w:val="single" w:sz="8" w:space="0" w:color="auto"/>
            </w:tcBorders>
            <w:shd w:val="clear" w:color="auto" w:fill="auto"/>
            <w:vAlign w:val="center"/>
            <w:hideMark/>
          </w:tcPr>
          <w:p w14:paraId="1B2CD29D"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45.12</w:t>
            </w:r>
          </w:p>
        </w:tc>
        <w:tc>
          <w:tcPr>
            <w:tcW w:w="1148" w:type="dxa"/>
            <w:tcBorders>
              <w:top w:val="nil"/>
              <w:left w:val="nil"/>
              <w:bottom w:val="single" w:sz="8" w:space="0" w:color="auto"/>
              <w:right w:val="single" w:sz="8" w:space="0" w:color="auto"/>
            </w:tcBorders>
            <w:shd w:val="clear" w:color="auto" w:fill="auto"/>
            <w:vAlign w:val="center"/>
            <w:hideMark/>
          </w:tcPr>
          <w:p w14:paraId="21989885"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99</w:t>
            </w:r>
          </w:p>
        </w:tc>
        <w:tc>
          <w:tcPr>
            <w:tcW w:w="1148" w:type="dxa"/>
            <w:tcBorders>
              <w:top w:val="nil"/>
              <w:left w:val="nil"/>
              <w:bottom w:val="single" w:sz="8" w:space="0" w:color="auto"/>
              <w:right w:val="single" w:sz="8" w:space="0" w:color="auto"/>
            </w:tcBorders>
            <w:shd w:val="clear" w:color="auto" w:fill="auto"/>
            <w:vAlign w:val="center"/>
            <w:hideMark/>
          </w:tcPr>
          <w:p w14:paraId="761FE4BB"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226</w:t>
            </w:r>
          </w:p>
        </w:tc>
        <w:tc>
          <w:tcPr>
            <w:tcW w:w="1526" w:type="dxa"/>
            <w:tcBorders>
              <w:top w:val="nil"/>
              <w:left w:val="nil"/>
              <w:bottom w:val="single" w:sz="8" w:space="0" w:color="auto"/>
              <w:right w:val="single" w:sz="8" w:space="0" w:color="auto"/>
            </w:tcBorders>
            <w:shd w:val="clear" w:color="auto" w:fill="auto"/>
            <w:vAlign w:val="center"/>
            <w:hideMark/>
          </w:tcPr>
          <w:p w14:paraId="4096BF89"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640x640x3</w:t>
            </w:r>
          </w:p>
        </w:tc>
        <w:tc>
          <w:tcPr>
            <w:tcW w:w="676" w:type="dxa"/>
            <w:tcBorders>
              <w:top w:val="nil"/>
              <w:left w:val="nil"/>
              <w:bottom w:val="single" w:sz="8" w:space="0" w:color="auto"/>
              <w:right w:val="single" w:sz="8" w:space="0" w:color="auto"/>
            </w:tcBorders>
            <w:shd w:val="clear" w:color="auto" w:fill="auto"/>
            <w:vAlign w:val="center"/>
            <w:hideMark/>
          </w:tcPr>
          <w:p w14:paraId="723ED04B" w14:textId="47C80951" w:rsidR="005B0F41" w:rsidRPr="005B0F41" w:rsidRDefault="00D66C11" w:rsidP="005B0F41">
            <w:pPr>
              <w:spacing w:after="0" w:line="240" w:lineRule="auto"/>
              <w:rPr>
                <w:rFonts w:ascii="Consolas" w:eastAsia="Times New Roman" w:hAnsi="Consolas" w:cs="Tahoma"/>
                <w:noProof/>
                <w:color w:val="000000"/>
                <w:lang w:val="en-US" w:eastAsia="cs-CZ"/>
              </w:rPr>
            </w:pPr>
            <w:r w:rsidRPr="00FC66EC">
              <w:rPr>
                <w:rFonts w:ascii="Consolas" w:eastAsia="Times New Roman" w:hAnsi="Consolas" w:cs="Tahoma"/>
                <w:noProof/>
                <w:color w:val="000000"/>
                <w:lang w:val="en-US" w:eastAsia="cs-CZ"/>
              </w:rPr>
              <w:t>9.4</w:t>
            </w:r>
          </w:p>
        </w:tc>
        <w:tc>
          <w:tcPr>
            <w:tcW w:w="499" w:type="dxa"/>
            <w:tcBorders>
              <w:top w:val="nil"/>
              <w:left w:val="nil"/>
              <w:bottom w:val="single" w:sz="8" w:space="0" w:color="auto"/>
              <w:right w:val="single" w:sz="8" w:space="0" w:color="auto"/>
            </w:tcBorders>
            <w:shd w:val="clear" w:color="auto" w:fill="auto"/>
            <w:vAlign w:val="center"/>
            <w:hideMark/>
          </w:tcPr>
          <w:p w14:paraId="6EC9D22B" w14:textId="642A9AD3" w:rsidR="005B0F41" w:rsidRPr="005B0F41" w:rsidRDefault="00610B2A" w:rsidP="005B0F41">
            <w:pPr>
              <w:spacing w:after="0" w:line="240" w:lineRule="auto"/>
              <w:rPr>
                <w:rFonts w:ascii="Consolas" w:eastAsia="Times New Roman" w:hAnsi="Consolas" w:cs="Tahoma"/>
                <w:noProof/>
                <w:color w:val="000000"/>
                <w:lang w:val="en-US" w:eastAsia="cs-CZ"/>
              </w:rPr>
            </w:pPr>
            <w:r w:rsidRPr="00FC66EC">
              <w:rPr>
                <w:rFonts w:ascii="Consolas" w:eastAsia="Times New Roman" w:hAnsi="Consolas" w:cs="Tahoma"/>
                <w:noProof/>
                <w:color w:val="000000"/>
                <w:lang w:val="en-US" w:eastAsia="cs-CZ"/>
              </w:rPr>
              <w:t>21.6</w:t>
            </w:r>
          </w:p>
        </w:tc>
      </w:tr>
      <w:tr w:rsidR="005B0F41" w:rsidRPr="005B0F41" w14:paraId="08959E74" w14:textId="77777777" w:rsidTr="005B0F41">
        <w:trPr>
          <w:trHeight w:val="300"/>
        </w:trPr>
        <w:tc>
          <w:tcPr>
            <w:tcW w:w="1086" w:type="dxa"/>
            <w:tcBorders>
              <w:top w:val="nil"/>
              <w:left w:val="single" w:sz="8" w:space="0" w:color="auto"/>
              <w:bottom w:val="single" w:sz="8" w:space="0" w:color="auto"/>
              <w:right w:val="single" w:sz="8" w:space="0" w:color="auto"/>
            </w:tcBorders>
            <w:shd w:val="clear" w:color="auto" w:fill="auto"/>
            <w:vAlign w:val="center"/>
            <w:hideMark/>
          </w:tcPr>
          <w:p w14:paraId="7A1B9217"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yolov11x</w:t>
            </w:r>
          </w:p>
        </w:tc>
        <w:tc>
          <w:tcPr>
            <w:tcW w:w="380" w:type="dxa"/>
            <w:tcBorders>
              <w:top w:val="nil"/>
              <w:left w:val="nil"/>
              <w:bottom w:val="single" w:sz="8" w:space="0" w:color="auto"/>
              <w:right w:val="single" w:sz="8" w:space="0" w:color="auto"/>
            </w:tcBorders>
            <w:shd w:val="clear" w:color="auto" w:fill="auto"/>
            <w:vAlign w:val="center"/>
            <w:hideMark/>
          </w:tcPr>
          <w:p w14:paraId="0EC08747"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54.1</w:t>
            </w:r>
          </w:p>
        </w:tc>
        <w:tc>
          <w:tcPr>
            <w:tcW w:w="737" w:type="dxa"/>
            <w:tcBorders>
              <w:top w:val="nil"/>
              <w:left w:val="nil"/>
              <w:bottom w:val="single" w:sz="8" w:space="0" w:color="auto"/>
              <w:right w:val="single" w:sz="8" w:space="0" w:color="auto"/>
            </w:tcBorders>
            <w:shd w:val="clear" w:color="auto" w:fill="auto"/>
            <w:vAlign w:val="center"/>
            <w:hideMark/>
          </w:tcPr>
          <w:p w14:paraId="0B125948"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53.04</w:t>
            </w:r>
          </w:p>
        </w:tc>
        <w:tc>
          <w:tcPr>
            <w:tcW w:w="1148" w:type="dxa"/>
            <w:tcBorders>
              <w:top w:val="nil"/>
              <w:left w:val="nil"/>
              <w:bottom w:val="single" w:sz="8" w:space="0" w:color="auto"/>
              <w:right w:val="single" w:sz="8" w:space="0" w:color="auto"/>
            </w:tcBorders>
            <w:shd w:val="clear" w:color="auto" w:fill="auto"/>
            <w:vAlign w:val="center"/>
            <w:hideMark/>
          </w:tcPr>
          <w:p w14:paraId="59F7D242"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11</w:t>
            </w:r>
          </w:p>
        </w:tc>
        <w:tc>
          <w:tcPr>
            <w:tcW w:w="1148" w:type="dxa"/>
            <w:tcBorders>
              <w:top w:val="nil"/>
              <w:left w:val="nil"/>
              <w:bottom w:val="single" w:sz="8" w:space="0" w:color="auto"/>
              <w:right w:val="single" w:sz="8" w:space="0" w:color="auto"/>
            </w:tcBorders>
            <w:shd w:val="clear" w:color="auto" w:fill="auto"/>
            <w:vAlign w:val="center"/>
            <w:hideMark/>
          </w:tcPr>
          <w:p w14:paraId="134A032C"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21</w:t>
            </w:r>
          </w:p>
        </w:tc>
        <w:tc>
          <w:tcPr>
            <w:tcW w:w="1526" w:type="dxa"/>
            <w:tcBorders>
              <w:top w:val="nil"/>
              <w:left w:val="nil"/>
              <w:bottom w:val="single" w:sz="8" w:space="0" w:color="auto"/>
              <w:right w:val="single" w:sz="8" w:space="0" w:color="auto"/>
            </w:tcBorders>
            <w:shd w:val="clear" w:color="auto" w:fill="auto"/>
            <w:vAlign w:val="center"/>
            <w:hideMark/>
          </w:tcPr>
          <w:p w14:paraId="1968769E"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640x640x3</w:t>
            </w:r>
          </w:p>
        </w:tc>
        <w:tc>
          <w:tcPr>
            <w:tcW w:w="676" w:type="dxa"/>
            <w:tcBorders>
              <w:top w:val="nil"/>
              <w:left w:val="nil"/>
              <w:bottom w:val="single" w:sz="8" w:space="0" w:color="auto"/>
              <w:right w:val="single" w:sz="8" w:space="0" w:color="auto"/>
            </w:tcBorders>
            <w:shd w:val="clear" w:color="auto" w:fill="auto"/>
            <w:vAlign w:val="center"/>
            <w:hideMark/>
          </w:tcPr>
          <w:p w14:paraId="579B57C0"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56.9</w:t>
            </w:r>
          </w:p>
        </w:tc>
        <w:tc>
          <w:tcPr>
            <w:tcW w:w="499" w:type="dxa"/>
            <w:tcBorders>
              <w:top w:val="nil"/>
              <w:left w:val="nil"/>
              <w:bottom w:val="single" w:sz="8" w:space="0" w:color="auto"/>
              <w:right w:val="single" w:sz="8" w:space="0" w:color="auto"/>
            </w:tcBorders>
            <w:shd w:val="clear" w:color="auto" w:fill="auto"/>
            <w:vAlign w:val="center"/>
            <w:hideMark/>
          </w:tcPr>
          <w:p w14:paraId="7D823E1B" w14:textId="77777777" w:rsidR="005B0F41" w:rsidRPr="005B0F41" w:rsidRDefault="005B0F41" w:rsidP="005B0F41">
            <w:pPr>
              <w:spacing w:after="0" w:line="240" w:lineRule="auto"/>
              <w:rPr>
                <w:rFonts w:ascii="Consolas" w:eastAsia="Times New Roman" w:hAnsi="Consolas" w:cs="Tahoma"/>
                <w:noProof/>
                <w:color w:val="000000"/>
                <w:lang w:val="en-US" w:eastAsia="cs-CZ"/>
              </w:rPr>
            </w:pPr>
            <w:r w:rsidRPr="005B0F41">
              <w:rPr>
                <w:rFonts w:ascii="Consolas" w:eastAsia="Times New Roman" w:hAnsi="Consolas" w:cs="Tahoma"/>
                <w:noProof/>
                <w:color w:val="000000"/>
                <w:lang w:val="en-US" w:eastAsia="cs-CZ"/>
              </w:rPr>
              <w:t>195.29</w:t>
            </w:r>
          </w:p>
        </w:tc>
      </w:tr>
    </w:tbl>
    <w:p w14:paraId="2A3C05EE" w14:textId="5F21DA10" w:rsidR="0049409A" w:rsidRPr="009D2DFF" w:rsidRDefault="0049409A" w:rsidP="009D2DFF">
      <w:pPr>
        <w:pStyle w:val="Zkladntext"/>
      </w:pPr>
    </w:p>
    <w:p w14:paraId="4E69E7A5" w14:textId="580975EA" w:rsidR="00CB6BB1" w:rsidRDefault="00DB5B65">
      <w:pPr>
        <w:pStyle w:val="Nadpis1"/>
      </w:pPr>
      <w:bookmarkStart w:id="28" w:name="_Toc191807365"/>
      <w:proofErr w:type="spellStart"/>
      <w:r>
        <w:lastRenderedPageBreak/>
        <w:t>Work</w:t>
      </w:r>
      <w:proofErr w:type="spellEnd"/>
      <w:r>
        <w:t xml:space="preserve"> </w:t>
      </w:r>
      <w:proofErr w:type="spellStart"/>
      <w:r>
        <w:t>flow</w:t>
      </w:r>
      <w:proofErr w:type="spellEnd"/>
      <w:r>
        <w:t>, učení modelu</w:t>
      </w:r>
      <w:bookmarkEnd w:id="28"/>
    </w:p>
    <w:p w14:paraId="59FE76C8" w14:textId="6BD640D9" w:rsidR="00DB5B65" w:rsidRDefault="00DB5B65" w:rsidP="00DB5B65">
      <w:pPr>
        <w:pStyle w:val="Nadpis2"/>
      </w:pPr>
      <w:bookmarkStart w:id="29" w:name="_Toc191807366"/>
      <w:r>
        <w:t>Použití Google COLAB</w:t>
      </w:r>
      <w:bookmarkEnd w:id="29"/>
    </w:p>
    <w:p w14:paraId="1E39309B" w14:textId="77777777" w:rsidR="00A16EA0" w:rsidRPr="00A16EA0" w:rsidRDefault="00A16EA0" w:rsidP="006B5896">
      <w:pPr>
        <w:pStyle w:val="Instruction"/>
      </w:pPr>
      <w:proofErr w:type="spellStart"/>
      <w:r w:rsidRPr="00A16EA0">
        <w:t>Colaboratory</w:t>
      </w:r>
      <w:proofErr w:type="spellEnd"/>
      <w:r w:rsidRPr="00A16EA0">
        <w:t xml:space="preserve"> neboli „</w:t>
      </w:r>
      <w:proofErr w:type="spellStart"/>
      <w:r w:rsidRPr="00A16EA0">
        <w:t>Colab</w:t>
      </w:r>
      <w:proofErr w:type="spellEnd"/>
      <w:r w:rsidRPr="00A16EA0">
        <w:t>“ umožňuje psát a spouštět v prohlížeči skripty v Pythonu:</w:t>
      </w:r>
    </w:p>
    <w:p w14:paraId="130A6AAD" w14:textId="77777777" w:rsidR="00A16EA0" w:rsidRPr="00A16EA0" w:rsidRDefault="00A16EA0" w:rsidP="00E4784F">
      <w:pPr>
        <w:pStyle w:val="Instruction"/>
        <w:numPr>
          <w:ilvl w:val="0"/>
          <w:numId w:val="24"/>
        </w:numPr>
      </w:pPr>
      <w:r w:rsidRPr="00A16EA0">
        <w:t>Není potřeba nic konfigurovat</w:t>
      </w:r>
    </w:p>
    <w:p w14:paraId="11AB2373" w14:textId="77777777" w:rsidR="00A16EA0" w:rsidRPr="00F05CA7" w:rsidRDefault="00A16EA0" w:rsidP="00E4784F">
      <w:pPr>
        <w:pStyle w:val="Instruction"/>
        <w:numPr>
          <w:ilvl w:val="0"/>
          <w:numId w:val="24"/>
        </w:numPr>
      </w:pPr>
      <w:r w:rsidRPr="00F05CA7">
        <w:t>Přístup k GPU bez dalších poplatků</w:t>
      </w:r>
    </w:p>
    <w:p w14:paraId="3E96FB67" w14:textId="77777777" w:rsidR="00A16EA0" w:rsidRPr="00A16EA0" w:rsidRDefault="00A16EA0" w:rsidP="006B5896">
      <w:pPr>
        <w:pStyle w:val="Instruction"/>
      </w:pPr>
      <w:proofErr w:type="spellStart"/>
      <w:r w:rsidRPr="00A16EA0">
        <w:t>Colab</w:t>
      </w:r>
      <w:proofErr w:type="spellEnd"/>
      <w:r w:rsidRPr="00A16EA0">
        <w:t xml:space="preserve"> dokáže usnadnit práci </w:t>
      </w:r>
      <w:r w:rsidRPr="00A16EA0">
        <w:rPr>
          <w:b/>
          <w:bCs/>
        </w:rPr>
        <w:t>studentům</w:t>
      </w:r>
      <w:r w:rsidRPr="00A16EA0">
        <w:t>, </w:t>
      </w:r>
      <w:r w:rsidRPr="00A16EA0">
        <w:rPr>
          <w:b/>
          <w:bCs/>
        </w:rPr>
        <w:t>datovým vědcům</w:t>
      </w:r>
      <w:r w:rsidRPr="00A16EA0">
        <w:t> i </w:t>
      </w:r>
      <w:r w:rsidRPr="00A16EA0">
        <w:rPr>
          <w:b/>
          <w:bCs/>
        </w:rPr>
        <w:t>výzkumníkům zabývajícím se umělou inteligencí</w:t>
      </w:r>
      <w:r w:rsidRPr="00A16EA0">
        <w:t>. Podívejte se na </w:t>
      </w:r>
      <w:hyperlink r:id="rId71" w:tgtFrame="_blank" w:history="1">
        <w:r w:rsidRPr="00A16EA0">
          <w:rPr>
            <w:rStyle w:val="Hypertextovodkaz"/>
          </w:rPr>
          <w:t xml:space="preserve">úvod do služby </w:t>
        </w:r>
        <w:proofErr w:type="spellStart"/>
        <w:r w:rsidRPr="00A16EA0">
          <w:rPr>
            <w:rStyle w:val="Hypertextovodkaz"/>
          </w:rPr>
          <w:t>Colab</w:t>
        </w:r>
        <w:proofErr w:type="spellEnd"/>
      </w:hyperlink>
      <w:r w:rsidRPr="00A16EA0">
        <w:t>, kde se dozvíte více, nebo se níže hned pusťte do experimentování.</w:t>
      </w:r>
    </w:p>
    <w:p w14:paraId="668B6AF7" w14:textId="74D7D7E3" w:rsidR="00D85C03" w:rsidRPr="00D85C03" w:rsidRDefault="00B31C58" w:rsidP="00D85C03">
      <w:pPr>
        <w:pStyle w:val="Nadpis3"/>
      </w:pPr>
      <w:r>
        <w:t>Úvod</w:t>
      </w:r>
      <w:r w:rsidR="00D85C03">
        <w:t xml:space="preserve"> do </w:t>
      </w:r>
      <w:r>
        <w:t>tréninku</w:t>
      </w:r>
      <w:r w:rsidR="00D85C03">
        <w:t xml:space="preserve"> modelu</w:t>
      </w:r>
    </w:p>
    <w:p w14:paraId="089B7490" w14:textId="77777777" w:rsidR="00D57BC9" w:rsidRPr="004F493A" w:rsidRDefault="00D57BC9" w:rsidP="00423E25">
      <w:pPr>
        <w:pStyle w:val="Zkladntext"/>
      </w:pPr>
      <w:r w:rsidRPr="004F493A">
        <w:t>Jak trénovat detekci objektů YOLO11 na vlastní datové sadě</w:t>
      </w:r>
    </w:p>
    <w:p w14:paraId="4ED36964" w14:textId="77777777" w:rsidR="00D57BC9" w:rsidRPr="004F493A" w:rsidRDefault="00D57BC9" w:rsidP="00423E25">
      <w:pPr>
        <w:pStyle w:val="Zkladntext"/>
      </w:pPr>
      <w:r w:rsidRPr="004F493A">
        <w:t>YOLO11 staví na vylepšeních představených v YOLOv9 a YOLOv10 na začátku tohoto roku, včetně vylepšených architektonických návrhů, vylepšených technik extrakce funkcí a optimalizovaných metod trénování.</w:t>
      </w:r>
    </w:p>
    <w:p w14:paraId="1F7EFA32" w14:textId="77777777" w:rsidR="00D57BC9" w:rsidRPr="004F493A" w:rsidRDefault="00D57BC9" w:rsidP="00423E25">
      <w:pPr>
        <w:pStyle w:val="Zkladntext"/>
      </w:pPr>
      <w:r w:rsidRPr="004F493A">
        <w:t xml:space="preserve">YOLO11m dosahuje vyššího průměrného skóre </w:t>
      </w:r>
      <w:proofErr w:type="spellStart"/>
      <w:r w:rsidRPr="004F493A">
        <w:t>mAP</w:t>
      </w:r>
      <w:proofErr w:type="spellEnd"/>
      <w:r w:rsidRPr="004F493A">
        <w:t xml:space="preserve"> na datové sadě COCO při použití o 22 % méně parametrů než YOLOv8m, díky čemuž je výpočetně jednodušší bez obětování výkonu.</w:t>
      </w:r>
    </w:p>
    <w:p w14:paraId="655113F9" w14:textId="70898585" w:rsidR="00D57BC9" w:rsidRDefault="00D57BC9" w:rsidP="00423E25">
      <w:pPr>
        <w:pStyle w:val="Zkladntext"/>
      </w:pPr>
      <w:r w:rsidRPr="004F493A">
        <w:t xml:space="preserve">YOLOv11 je k dispozici v 5 různých velikostech, v rozmezí od 2,6 M do 56,9 M parametrů, a je schopen dosáhnout od 39,5 do 54,7 </w:t>
      </w:r>
      <w:proofErr w:type="spellStart"/>
      <w:r w:rsidRPr="004F493A">
        <w:t>mAP</w:t>
      </w:r>
      <w:proofErr w:type="spellEnd"/>
      <w:r w:rsidRPr="004F493A">
        <w:t xml:space="preserve"> na datové sadě </w:t>
      </w:r>
      <w:r w:rsidR="00F66491" w:rsidRPr="00F66491">
        <w:rPr>
          <w:b/>
          <w:bCs/>
        </w:rPr>
        <w:t>COCO</w:t>
      </w:r>
      <w:r w:rsidR="00F66491" w:rsidRPr="00F66491">
        <w:t> (</w:t>
      </w:r>
      <w:proofErr w:type="spellStart"/>
      <w:r w:rsidR="00F66491" w:rsidRPr="00F66491">
        <w:t>Common</w:t>
      </w:r>
      <w:proofErr w:type="spellEnd"/>
      <w:r w:rsidR="00F66491" w:rsidRPr="00F66491">
        <w:t xml:space="preserve"> </w:t>
      </w:r>
      <w:proofErr w:type="spellStart"/>
      <w:r w:rsidR="00F66491" w:rsidRPr="00F66491">
        <w:t>Objects</w:t>
      </w:r>
      <w:proofErr w:type="spellEnd"/>
      <w:r w:rsidR="00F66491" w:rsidRPr="00F66491">
        <w:t xml:space="preserve"> in </w:t>
      </w:r>
      <w:proofErr w:type="spellStart"/>
      <w:r w:rsidR="00F66491" w:rsidRPr="00F66491">
        <w:t>Contex</w:t>
      </w:r>
      <w:proofErr w:type="spellEnd"/>
      <w:r w:rsidR="00F66491">
        <w:t>)</w:t>
      </w:r>
    </w:p>
    <w:p w14:paraId="44996552" w14:textId="10B91F05" w:rsidR="00EB1AD1" w:rsidRDefault="00EB1AD1" w:rsidP="00EB1AD1">
      <w:pPr>
        <w:pStyle w:val="Nadpis3"/>
      </w:pPr>
      <w:r>
        <w:t>Nastavení a konfigurace</w:t>
      </w:r>
    </w:p>
    <w:p w14:paraId="2E9E5C6B" w14:textId="77777777" w:rsidR="00D363F9" w:rsidRPr="00D363F9" w:rsidRDefault="00D363F9" w:rsidP="00423E25">
      <w:pPr>
        <w:pStyle w:val="Zkladntext"/>
      </w:pPr>
      <w:r w:rsidRPr="00D363F9">
        <w:t>Konfigurace klíčů rozhraní API</w:t>
      </w:r>
    </w:p>
    <w:p w14:paraId="0C4C3610" w14:textId="77777777" w:rsidR="00D363F9" w:rsidRPr="00D363F9" w:rsidRDefault="00D363F9" w:rsidP="00423E25">
      <w:pPr>
        <w:pStyle w:val="Zkladntext"/>
      </w:pPr>
      <w:r w:rsidRPr="00D363F9">
        <w:t xml:space="preserve">Chcete-li doladit YOLO11, musíte poskytnout klíč </w:t>
      </w:r>
      <w:proofErr w:type="spellStart"/>
      <w:r w:rsidRPr="00D363F9">
        <w:t>Roboflow</w:t>
      </w:r>
      <w:proofErr w:type="spellEnd"/>
      <w:r w:rsidRPr="00D363F9">
        <w:t xml:space="preserve"> API. Postupujte následovně:</w:t>
      </w:r>
    </w:p>
    <w:p w14:paraId="62C2B856" w14:textId="77777777" w:rsidR="00D363F9" w:rsidRPr="00D363F9" w:rsidRDefault="00D363F9" w:rsidP="00423E25">
      <w:pPr>
        <w:pStyle w:val="Zkladntext"/>
      </w:pPr>
      <w:r w:rsidRPr="00D363F9">
        <w:t xml:space="preserve">Přejděte </w:t>
      </w:r>
      <w:proofErr w:type="gramStart"/>
      <w:r w:rsidRPr="00D363F9">
        <w:t>na  stránku</w:t>
      </w:r>
      <w:proofErr w:type="gramEnd"/>
      <w:r w:rsidRPr="00D363F9">
        <w:t xml:space="preserve"> </w:t>
      </w:r>
      <w:hyperlink r:id="rId72" w:tgtFrame="_blank" w:history="1">
        <w:r w:rsidRPr="00D363F9">
          <w:rPr>
            <w:rStyle w:val="Hypertextovodkaz"/>
          </w:rPr>
          <w:t xml:space="preserve">Nastavení </w:t>
        </w:r>
        <w:proofErr w:type="spellStart"/>
        <w:r w:rsidRPr="00D363F9">
          <w:rPr>
            <w:rStyle w:val="Hypertextovodkaz"/>
          </w:rPr>
          <w:t>Roboflow</w:t>
        </w:r>
        <w:proofErr w:type="spellEnd"/>
      </w:hyperlink>
      <w:r w:rsidRPr="00D363F9">
        <w:t>. Klikněte na tlačítko Kopírovat. Tím se váš soukromý klíč umístí do schránky.</w:t>
      </w:r>
    </w:p>
    <w:p w14:paraId="47638211" w14:textId="21CA62FA" w:rsidR="00EB1AD1" w:rsidRDefault="005444E8" w:rsidP="005444E8">
      <w:pPr>
        <w:pStyle w:val="Nadpis3"/>
      </w:pPr>
      <w:r>
        <w:t>Predispozice</w:t>
      </w:r>
    </w:p>
    <w:p w14:paraId="719ADCF8" w14:textId="2E0231CA" w:rsidR="00106EDC" w:rsidRDefault="00423E25" w:rsidP="00423E25">
      <w:pPr>
        <w:pStyle w:val="Zkladntext"/>
      </w:pPr>
      <w:r w:rsidRPr="00423E25">
        <w:t xml:space="preserve">Ujistěme se, že máme přístup k GPU. K tomu můžeme použít příkaz </w:t>
      </w:r>
      <w:proofErr w:type="spellStart"/>
      <w:r w:rsidRPr="00423E25">
        <w:t>nvidia-smi</w:t>
      </w:r>
      <w:proofErr w:type="spellEnd"/>
      <w:r w:rsidRPr="00423E25">
        <w:t>. V případě jakýchkoli problémů přejděte do Úpravy -&gt; Nastavení poznámkového bloku -&gt; Hardwarový akcelerátor, nastavte ji na GPU a poté klikněte na Uložit.</w:t>
      </w:r>
    </w:p>
    <w:p w14:paraId="28D33042" w14:textId="7DA77E6E" w:rsidR="00B274C4" w:rsidRPr="008812D2" w:rsidRDefault="008812D2" w:rsidP="00E4784F">
      <w:pPr>
        <w:pStyle w:val="Sekvenceakc"/>
        <w:numPr>
          <w:ilvl w:val="0"/>
          <w:numId w:val="26"/>
        </w:numPr>
      </w:pPr>
      <w:r w:rsidRPr="008812D2">
        <w:t>Ověření přítomnosti GPU v projektu</w:t>
      </w:r>
    </w:p>
    <w:p w14:paraId="43E4E057" w14:textId="77777777" w:rsidR="00B274C4" w:rsidRPr="00B274C4" w:rsidRDefault="00B274C4" w:rsidP="00B274C4">
      <w:pPr>
        <w:pStyle w:val="CODE"/>
      </w:pPr>
      <w:r w:rsidRPr="00B274C4">
        <w:t>!nvidia-smi</w:t>
      </w:r>
    </w:p>
    <w:p w14:paraId="12127941" w14:textId="114635B5" w:rsidR="00A52547" w:rsidRDefault="00E80D66" w:rsidP="00E80D66">
      <w:pPr>
        <w:pStyle w:val="Zkladntext"/>
        <w:jc w:val="center"/>
      </w:pPr>
      <w:r w:rsidRPr="00E80D66">
        <w:rPr>
          <w:noProof/>
        </w:rPr>
        <w:drawing>
          <wp:inline distT="0" distB="0" distL="0" distR="0" wp14:anchorId="4D872803" wp14:editId="09BAD73D">
            <wp:extent cx="2733675" cy="1499724"/>
            <wp:effectExtent l="57150" t="57150" r="85725" b="100965"/>
            <wp:docPr id="199107253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72536" name=""/>
                    <pic:cNvPicPr/>
                  </pic:nvPicPr>
                  <pic:blipFill>
                    <a:blip r:embed="rId73"/>
                    <a:stretch>
                      <a:fillRect/>
                    </a:stretch>
                  </pic:blipFill>
                  <pic:spPr>
                    <a:xfrm>
                      <a:off x="0" y="0"/>
                      <a:ext cx="2744730" cy="1505789"/>
                    </a:xfrm>
                    <a:prstGeom prst="rect">
                      <a:avLst/>
                    </a:prstGeom>
                    <a:ln>
                      <a:solidFill>
                        <a:schemeClr val="accent1">
                          <a:lumMod val="60000"/>
                          <a:lumOff val="40000"/>
                        </a:schemeClr>
                      </a:solidFill>
                    </a:ln>
                    <a:effectLst>
                      <a:outerShdw blurRad="50800" dist="38100" dir="2700000" algn="tl" rotWithShape="0">
                        <a:prstClr val="black">
                          <a:alpha val="40000"/>
                        </a:prstClr>
                      </a:outerShdw>
                    </a:effectLst>
                  </pic:spPr>
                </pic:pic>
              </a:graphicData>
            </a:graphic>
          </wp:inline>
        </w:drawing>
      </w:r>
    </w:p>
    <w:p w14:paraId="7522047B" w14:textId="77777777" w:rsidR="008812D2" w:rsidRDefault="008812D2" w:rsidP="008812D2">
      <w:pPr>
        <w:pStyle w:val="Sekvenceakc"/>
      </w:pPr>
      <w:r>
        <w:t>Namountujeme Google disk pro jednodušší spravu souborů</w:t>
      </w:r>
    </w:p>
    <w:p w14:paraId="3512EC1A" w14:textId="77777777" w:rsidR="008812D2" w:rsidRPr="00D92068" w:rsidRDefault="008812D2" w:rsidP="008812D2">
      <w:pPr>
        <w:pStyle w:val="CODE"/>
      </w:pPr>
      <w:r w:rsidRPr="00D92068">
        <w:t>from google.colab import drive</w:t>
      </w:r>
    </w:p>
    <w:p w14:paraId="31F88061" w14:textId="77777777" w:rsidR="008812D2" w:rsidRPr="00D92068" w:rsidRDefault="008812D2" w:rsidP="008812D2">
      <w:pPr>
        <w:pStyle w:val="CODE"/>
      </w:pPr>
      <w:r w:rsidRPr="00D92068">
        <w:t>drive.mount("/content/drive")</w:t>
      </w:r>
    </w:p>
    <w:p w14:paraId="2561E866" w14:textId="77777777" w:rsidR="008812D2" w:rsidRPr="00D92068" w:rsidRDefault="008812D2" w:rsidP="006B5896">
      <w:pPr>
        <w:pStyle w:val="Instruction"/>
        <w:rPr>
          <w:noProof/>
        </w:rPr>
      </w:pPr>
      <w:r w:rsidRPr="009B46A4">
        <w:rPr>
          <w:noProof/>
        </w:rPr>
        <w:t>Mounted at /content/drive</w:t>
      </w:r>
    </w:p>
    <w:p w14:paraId="46AB5F2D" w14:textId="17C0F072" w:rsidR="007854F8" w:rsidRDefault="007854F8" w:rsidP="007854F8">
      <w:pPr>
        <w:pStyle w:val="Nadpis3"/>
      </w:pPr>
      <w:r>
        <w:lastRenderedPageBreak/>
        <w:t xml:space="preserve">Uložení </w:t>
      </w:r>
      <w:proofErr w:type="spellStart"/>
      <w:r>
        <w:t>custom</w:t>
      </w:r>
      <w:proofErr w:type="spellEnd"/>
      <w:r>
        <w:t xml:space="preserve"> </w:t>
      </w:r>
      <w:proofErr w:type="spellStart"/>
      <w:r>
        <w:t>DATASETu</w:t>
      </w:r>
      <w:proofErr w:type="spellEnd"/>
      <w:r>
        <w:t xml:space="preserve"> do </w:t>
      </w:r>
      <w:r w:rsidR="00EB0794">
        <w:t xml:space="preserve">virtuálního stroje v </w:t>
      </w:r>
      <w:r>
        <w:t xml:space="preserve">Google </w:t>
      </w:r>
      <w:proofErr w:type="spellStart"/>
      <w:r>
        <w:t>colab</w:t>
      </w:r>
      <w:proofErr w:type="spellEnd"/>
      <w:r>
        <w:t xml:space="preserve"> pro učeni</w:t>
      </w:r>
    </w:p>
    <w:p w14:paraId="139F74F9" w14:textId="01A21FA9" w:rsidR="00EB0794" w:rsidRPr="00410C2A" w:rsidRDefault="00EB0794" w:rsidP="008812D2">
      <w:pPr>
        <w:pStyle w:val="Sekvenceakc"/>
      </w:pPr>
      <w:r w:rsidRPr="00410C2A">
        <w:t>Abychom si usnadnili správu datových sad, obrázků a modelů, vytváříme konstantu HOME.</w:t>
      </w:r>
    </w:p>
    <w:p w14:paraId="67573E69" w14:textId="77777777" w:rsidR="00EB0794" w:rsidRPr="00410C2A" w:rsidRDefault="00EB0794" w:rsidP="00EB0794">
      <w:pPr>
        <w:pStyle w:val="CODE"/>
      </w:pPr>
      <w:r w:rsidRPr="00410C2A">
        <w:t>import os</w:t>
      </w:r>
    </w:p>
    <w:p w14:paraId="190226B3" w14:textId="77777777" w:rsidR="00EB0794" w:rsidRPr="00410C2A" w:rsidRDefault="00EB0794" w:rsidP="00EB0794">
      <w:pPr>
        <w:pStyle w:val="CODE"/>
      </w:pPr>
      <w:r w:rsidRPr="00410C2A">
        <w:t>HOME = os.getcwd()</w:t>
      </w:r>
    </w:p>
    <w:p w14:paraId="029371BB" w14:textId="77777777" w:rsidR="00EB0794" w:rsidRPr="00410C2A" w:rsidRDefault="00EB0794" w:rsidP="00EB0794">
      <w:pPr>
        <w:pStyle w:val="CODE"/>
      </w:pPr>
      <w:r w:rsidRPr="00410C2A">
        <w:t>print(HOME)</w:t>
      </w:r>
    </w:p>
    <w:p w14:paraId="6D7EB818" w14:textId="77777777" w:rsidR="00EB0794" w:rsidRDefault="00EB0794" w:rsidP="006B5896">
      <w:pPr>
        <w:pStyle w:val="Instruction"/>
      </w:pPr>
      <w:r w:rsidRPr="00410C2A">
        <w:t>/</w:t>
      </w:r>
      <w:proofErr w:type="spellStart"/>
      <w:r w:rsidRPr="00410C2A">
        <w:t>content</w:t>
      </w:r>
      <w:proofErr w:type="spellEnd"/>
    </w:p>
    <w:p w14:paraId="6BE9C965" w14:textId="73279862" w:rsidR="00BD3179" w:rsidRDefault="00BD3179" w:rsidP="00A60880">
      <w:pPr>
        <w:pStyle w:val="Sekvenceakc"/>
      </w:pPr>
      <w:r w:rsidRPr="00A60880">
        <w:t xml:space="preserve">Zkopirujeme pomocí codu připravený dataset </w:t>
      </w:r>
      <w:r w:rsidR="00A60880" w:rsidRPr="00A60880">
        <w:t>na Roboflow a stáhneme do virtuálního stroje</w:t>
      </w:r>
    </w:p>
    <w:p w14:paraId="61562FA4" w14:textId="77777777" w:rsidR="00810DE8" w:rsidRPr="00810DE8" w:rsidRDefault="00810DE8" w:rsidP="00810DE8">
      <w:pPr>
        <w:pStyle w:val="CODE"/>
        <w:rPr>
          <w:lang w:eastAsia="cs-CZ"/>
        </w:rPr>
      </w:pPr>
      <w:r w:rsidRPr="00810DE8">
        <w:rPr>
          <w:color w:val="0000FF"/>
          <w:lang w:eastAsia="cs-CZ"/>
        </w:rPr>
        <w:t>!</w:t>
      </w:r>
      <w:r w:rsidRPr="00810DE8">
        <w:rPr>
          <w:lang w:eastAsia="cs-CZ"/>
        </w:rPr>
        <w:t>mkdir {HOME}/datasets</w:t>
      </w:r>
    </w:p>
    <w:p w14:paraId="426E819E" w14:textId="77777777" w:rsidR="00810DE8" w:rsidRPr="00810DE8" w:rsidRDefault="00810DE8" w:rsidP="00810DE8">
      <w:pPr>
        <w:pStyle w:val="CODE"/>
        <w:rPr>
          <w:lang w:eastAsia="cs-CZ"/>
        </w:rPr>
      </w:pPr>
      <w:r w:rsidRPr="00810DE8">
        <w:rPr>
          <w:color w:val="0000FF"/>
          <w:lang w:eastAsia="cs-CZ"/>
        </w:rPr>
        <w:t xml:space="preserve">%cd </w:t>
      </w:r>
      <w:r w:rsidRPr="00810DE8">
        <w:rPr>
          <w:lang w:eastAsia="cs-CZ"/>
        </w:rPr>
        <w:t>{HOME}/datasets</w:t>
      </w:r>
    </w:p>
    <w:p w14:paraId="246F587A" w14:textId="77777777" w:rsidR="00810DE8" w:rsidRPr="00810DE8" w:rsidRDefault="00810DE8" w:rsidP="00810DE8">
      <w:pPr>
        <w:pStyle w:val="CODE"/>
        <w:rPr>
          <w:lang w:eastAsia="cs-CZ"/>
        </w:rPr>
      </w:pPr>
    </w:p>
    <w:p w14:paraId="5EA1FE22" w14:textId="77777777" w:rsidR="00810DE8" w:rsidRPr="00810DE8" w:rsidRDefault="00810DE8" w:rsidP="00810DE8">
      <w:pPr>
        <w:pStyle w:val="CODE"/>
        <w:rPr>
          <w:lang w:eastAsia="cs-CZ"/>
        </w:rPr>
      </w:pPr>
      <w:r w:rsidRPr="00810DE8">
        <w:rPr>
          <w:color w:val="AF00DB"/>
          <w:lang w:eastAsia="cs-CZ"/>
        </w:rPr>
        <w:t>from</w:t>
      </w:r>
      <w:r w:rsidRPr="00810DE8">
        <w:rPr>
          <w:lang w:eastAsia="cs-CZ"/>
        </w:rPr>
        <w:t xml:space="preserve"> google.colab </w:t>
      </w:r>
      <w:r w:rsidRPr="00810DE8">
        <w:rPr>
          <w:color w:val="AF00DB"/>
          <w:lang w:eastAsia="cs-CZ"/>
        </w:rPr>
        <w:t>import</w:t>
      </w:r>
      <w:r w:rsidRPr="00810DE8">
        <w:rPr>
          <w:lang w:eastAsia="cs-CZ"/>
        </w:rPr>
        <w:t xml:space="preserve"> userdata</w:t>
      </w:r>
    </w:p>
    <w:p w14:paraId="079F58F0" w14:textId="77777777" w:rsidR="00810DE8" w:rsidRPr="00810DE8" w:rsidRDefault="00810DE8" w:rsidP="00810DE8">
      <w:pPr>
        <w:pStyle w:val="CODE"/>
        <w:rPr>
          <w:lang w:eastAsia="cs-CZ"/>
        </w:rPr>
      </w:pPr>
      <w:r w:rsidRPr="00810DE8">
        <w:rPr>
          <w:color w:val="AF00DB"/>
          <w:lang w:eastAsia="cs-CZ"/>
        </w:rPr>
        <w:t>from</w:t>
      </w:r>
      <w:r w:rsidRPr="00810DE8">
        <w:rPr>
          <w:lang w:eastAsia="cs-CZ"/>
        </w:rPr>
        <w:t xml:space="preserve"> roboflow </w:t>
      </w:r>
      <w:r w:rsidRPr="00810DE8">
        <w:rPr>
          <w:color w:val="AF00DB"/>
          <w:lang w:eastAsia="cs-CZ"/>
        </w:rPr>
        <w:t>import</w:t>
      </w:r>
      <w:r w:rsidRPr="00810DE8">
        <w:rPr>
          <w:lang w:eastAsia="cs-CZ"/>
        </w:rPr>
        <w:t xml:space="preserve"> Roboflow</w:t>
      </w:r>
    </w:p>
    <w:p w14:paraId="0723A8F6" w14:textId="77777777" w:rsidR="00810DE8" w:rsidRPr="00810DE8" w:rsidRDefault="00810DE8" w:rsidP="00810DE8">
      <w:pPr>
        <w:pStyle w:val="CODE"/>
        <w:rPr>
          <w:lang w:eastAsia="cs-CZ"/>
        </w:rPr>
      </w:pPr>
    </w:p>
    <w:p w14:paraId="7E159A90" w14:textId="2B2EFFF6" w:rsidR="00810DE8" w:rsidRPr="00810DE8" w:rsidRDefault="00810DE8" w:rsidP="00810DE8">
      <w:pPr>
        <w:pStyle w:val="CODE"/>
        <w:rPr>
          <w:lang w:eastAsia="cs-CZ"/>
        </w:rPr>
      </w:pPr>
      <w:r w:rsidRPr="00810DE8">
        <w:rPr>
          <w:lang w:eastAsia="cs-CZ"/>
        </w:rPr>
        <w:t>rf = Roboflow(api_key=</w:t>
      </w:r>
      <w:r w:rsidRPr="00810DE8">
        <w:rPr>
          <w:color w:val="A31515"/>
          <w:lang w:eastAsia="cs-CZ"/>
        </w:rPr>
        <w:t>"</w:t>
      </w:r>
      <w:r>
        <w:rPr>
          <w:color w:val="A31515"/>
          <w:lang w:eastAsia="cs-CZ"/>
        </w:rPr>
        <w:t>secret_API_code</w:t>
      </w:r>
      <w:r w:rsidRPr="00810DE8">
        <w:rPr>
          <w:color w:val="A31515"/>
          <w:lang w:eastAsia="cs-CZ"/>
        </w:rPr>
        <w:t>"</w:t>
      </w:r>
      <w:r w:rsidRPr="00810DE8">
        <w:rPr>
          <w:lang w:eastAsia="cs-CZ"/>
        </w:rPr>
        <w:t>)</w:t>
      </w:r>
    </w:p>
    <w:p w14:paraId="1DD7852B" w14:textId="77777777" w:rsidR="00810DE8" w:rsidRPr="00810DE8" w:rsidRDefault="00810DE8" w:rsidP="00810DE8">
      <w:pPr>
        <w:pStyle w:val="CODE"/>
        <w:rPr>
          <w:lang w:eastAsia="cs-CZ"/>
        </w:rPr>
      </w:pPr>
      <w:r w:rsidRPr="00810DE8">
        <w:rPr>
          <w:lang w:eastAsia="cs-CZ"/>
        </w:rPr>
        <w:t>workspace = rf.workspace(</w:t>
      </w:r>
      <w:r w:rsidRPr="00810DE8">
        <w:rPr>
          <w:color w:val="A31515"/>
          <w:lang w:eastAsia="cs-CZ"/>
        </w:rPr>
        <w:t>"dmc-mysnl"</w:t>
      </w:r>
      <w:r w:rsidRPr="00810DE8">
        <w:rPr>
          <w:lang w:eastAsia="cs-CZ"/>
        </w:rPr>
        <w:t>)</w:t>
      </w:r>
    </w:p>
    <w:p w14:paraId="701C8A06" w14:textId="77777777" w:rsidR="00810DE8" w:rsidRPr="00810DE8" w:rsidRDefault="00810DE8" w:rsidP="00810DE8">
      <w:pPr>
        <w:pStyle w:val="CODE"/>
        <w:rPr>
          <w:lang w:eastAsia="cs-CZ"/>
        </w:rPr>
      </w:pPr>
      <w:r w:rsidRPr="00810DE8">
        <w:rPr>
          <w:lang w:eastAsia="cs-CZ"/>
        </w:rPr>
        <w:t>project = rf.workspace(</w:t>
      </w:r>
      <w:r w:rsidRPr="00810DE8">
        <w:rPr>
          <w:color w:val="A31515"/>
          <w:lang w:eastAsia="cs-CZ"/>
        </w:rPr>
        <w:t>"dmc-mysnl"</w:t>
      </w:r>
      <w:r w:rsidRPr="00810DE8">
        <w:rPr>
          <w:lang w:eastAsia="cs-CZ"/>
        </w:rPr>
        <w:t>).project(</w:t>
      </w:r>
      <w:r w:rsidRPr="00810DE8">
        <w:rPr>
          <w:color w:val="A31515"/>
          <w:lang w:eastAsia="cs-CZ"/>
        </w:rPr>
        <w:t>"dmc"</w:t>
      </w:r>
      <w:r w:rsidRPr="00810DE8">
        <w:rPr>
          <w:lang w:eastAsia="cs-CZ"/>
        </w:rPr>
        <w:t>)</w:t>
      </w:r>
    </w:p>
    <w:p w14:paraId="11E80C5B" w14:textId="77777777" w:rsidR="00810DE8" w:rsidRPr="00810DE8" w:rsidRDefault="00810DE8" w:rsidP="00810DE8">
      <w:pPr>
        <w:pStyle w:val="CODE"/>
        <w:rPr>
          <w:lang w:eastAsia="cs-CZ"/>
        </w:rPr>
      </w:pPr>
      <w:r w:rsidRPr="00810DE8">
        <w:rPr>
          <w:lang w:eastAsia="cs-CZ"/>
        </w:rPr>
        <w:t>version = project.version(</w:t>
      </w:r>
      <w:r w:rsidRPr="00810DE8">
        <w:rPr>
          <w:color w:val="116644"/>
          <w:lang w:eastAsia="cs-CZ"/>
        </w:rPr>
        <w:t>4</w:t>
      </w:r>
      <w:r w:rsidRPr="00810DE8">
        <w:rPr>
          <w:lang w:eastAsia="cs-CZ"/>
        </w:rPr>
        <w:t>)</w:t>
      </w:r>
    </w:p>
    <w:p w14:paraId="0E2EC26C" w14:textId="77777777" w:rsidR="00810DE8" w:rsidRPr="00810DE8" w:rsidRDefault="00810DE8" w:rsidP="00810DE8">
      <w:pPr>
        <w:pStyle w:val="CODE"/>
        <w:rPr>
          <w:lang w:eastAsia="cs-CZ"/>
        </w:rPr>
      </w:pPr>
      <w:r w:rsidRPr="00810DE8">
        <w:rPr>
          <w:lang w:eastAsia="cs-CZ"/>
        </w:rPr>
        <w:t>dataset = version.download(</w:t>
      </w:r>
      <w:r w:rsidRPr="00810DE8">
        <w:rPr>
          <w:color w:val="A31515"/>
          <w:lang w:eastAsia="cs-CZ"/>
        </w:rPr>
        <w:t>"yolov11"</w:t>
      </w:r>
      <w:r w:rsidRPr="00810DE8">
        <w:rPr>
          <w:lang w:eastAsia="cs-CZ"/>
        </w:rPr>
        <w:t>)</w:t>
      </w:r>
    </w:p>
    <w:p w14:paraId="7D17FC87" w14:textId="77777777" w:rsidR="00573CFC" w:rsidRPr="00573CFC" w:rsidRDefault="00573CFC" w:rsidP="006B5896">
      <w:pPr>
        <w:pStyle w:val="Instruction"/>
        <w:rPr>
          <w:noProof/>
        </w:rPr>
      </w:pPr>
      <w:r w:rsidRPr="00573CFC">
        <w:rPr>
          <w:noProof/>
        </w:rPr>
        <w:t>mkdir: cannot create directory ‘/content/datasets’: File exists</w:t>
      </w:r>
    </w:p>
    <w:p w14:paraId="1C3FC320" w14:textId="77777777" w:rsidR="00573CFC" w:rsidRPr="00573CFC" w:rsidRDefault="00573CFC" w:rsidP="006B5896">
      <w:pPr>
        <w:pStyle w:val="Instruction"/>
        <w:rPr>
          <w:noProof/>
        </w:rPr>
      </w:pPr>
      <w:r w:rsidRPr="00573CFC">
        <w:rPr>
          <w:noProof/>
        </w:rPr>
        <w:t>/content/datasets</w:t>
      </w:r>
    </w:p>
    <w:p w14:paraId="552D74AC" w14:textId="77777777" w:rsidR="00573CFC" w:rsidRPr="00573CFC" w:rsidRDefault="00573CFC" w:rsidP="006B5896">
      <w:pPr>
        <w:pStyle w:val="Instruction"/>
        <w:rPr>
          <w:noProof/>
        </w:rPr>
      </w:pPr>
      <w:r w:rsidRPr="00573CFC">
        <w:rPr>
          <w:noProof/>
        </w:rPr>
        <w:t>loading Roboflow workspace...</w:t>
      </w:r>
    </w:p>
    <w:p w14:paraId="4BE1C05A" w14:textId="77777777" w:rsidR="00573CFC" w:rsidRPr="00573CFC" w:rsidRDefault="00573CFC" w:rsidP="006B5896">
      <w:pPr>
        <w:pStyle w:val="Instruction"/>
        <w:rPr>
          <w:noProof/>
        </w:rPr>
      </w:pPr>
      <w:r w:rsidRPr="00573CFC">
        <w:rPr>
          <w:noProof/>
        </w:rPr>
        <w:t>loading Roboflow workspace...</w:t>
      </w:r>
    </w:p>
    <w:p w14:paraId="2E9D1CAE" w14:textId="77777777" w:rsidR="00573CFC" w:rsidRPr="00573CFC" w:rsidRDefault="00573CFC" w:rsidP="006B5896">
      <w:pPr>
        <w:pStyle w:val="Instruction"/>
        <w:rPr>
          <w:noProof/>
        </w:rPr>
      </w:pPr>
      <w:r w:rsidRPr="00573CFC">
        <w:rPr>
          <w:noProof/>
        </w:rPr>
        <w:t>loading Roboflow project...</w:t>
      </w:r>
    </w:p>
    <w:p w14:paraId="5C620CD6" w14:textId="77777777" w:rsidR="00573CFC" w:rsidRPr="00573CFC" w:rsidRDefault="00573CFC" w:rsidP="006B5896">
      <w:pPr>
        <w:pStyle w:val="Instruction"/>
        <w:rPr>
          <w:noProof/>
        </w:rPr>
      </w:pPr>
      <w:r w:rsidRPr="00573CFC">
        <w:rPr>
          <w:noProof/>
        </w:rPr>
        <w:t>Downloading Dataset Version Zip in DMC-4 to yolov11:: 100%|██████████| 10377/10377 [00:01&lt;00:00, 5295.13it/s]</w:t>
      </w:r>
    </w:p>
    <w:p w14:paraId="5FF7F3E3" w14:textId="107E4812" w:rsidR="00BD6FCC" w:rsidRPr="00BD6FCC" w:rsidRDefault="00573CFC" w:rsidP="00BD6FCC">
      <w:pPr>
        <w:pStyle w:val="Instruction"/>
        <w:rPr>
          <w:noProof/>
        </w:rPr>
      </w:pPr>
      <w:r w:rsidRPr="00573CFC">
        <w:rPr>
          <w:noProof/>
        </w:rPr>
        <w:t>Extracting Dataset Version Zip to DMC-4 in yolov11:: 100%|██████████| 842/842 [00:00&lt;00:00, 8716.59it/s]</w:t>
      </w:r>
    </w:p>
    <w:p w14:paraId="6A43BB11" w14:textId="0BA172E5" w:rsidR="008572E1" w:rsidRPr="008E1100" w:rsidRDefault="008572E1" w:rsidP="008E1100">
      <w:pPr>
        <w:pStyle w:val="Zkladntext"/>
      </w:pPr>
      <w:r w:rsidRPr="008E1100">
        <w:t xml:space="preserve">Obsah </w:t>
      </w:r>
      <w:r w:rsidR="008E1100" w:rsidRPr="008E1100">
        <w:t>složky DATASET</w:t>
      </w:r>
      <w:r w:rsidR="0070456E" w:rsidRPr="008E1100">
        <w:t xml:space="preserve"> musí být </w:t>
      </w:r>
      <w:r w:rsidR="00A41FCB" w:rsidRPr="008E1100">
        <w:t>uložen vždy ve specifické hierarchii</w:t>
      </w:r>
      <w:r w:rsidR="00DB345C" w:rsidRPr="008E1100">
        <w:t xml:space="preserve"> vyžadované modelem YOLOV11</w:t>
      </w:r>
      <w:r w:rsidR="00A41FCB" w:rsidRPr="008E1100">
        <w:t xml:space="preserve">. Pokud není </w:t>
      </w:r>
      <w:r w:rsidR="00DB345C" w:rsidRPr="008E1100">
        <w:t>dodržená</w:t>
      </w:r>
      <w:r w:rsidR="00A41FCB" w:rsidRPr="008E1100">
        <w:t xml:space="preserve"> </w:t>
      </w:r>
      <w:r w:rsidR="00DB345C" w:rsidRPr="008E1100">
        <w:t>proces</w:t>
      </w:r>
      <w:r w:rsidR="00A41FCB" w:rsidRPr="008E1100">
        <w:t xml:space="preserve"> </w:t>
      </w:r>
      <w:r w:rsidR="00DB345C" w:rsidRPr="008E1100">
        <w:t>přeučení</w:t>
      </w:r>
      <w:r w:rsidR="00A41FCB" w:rsidRPr="008E1100">
        <w:t xml:space="preserve"> neproběhne. </w:t>
      </w:r>
    </w:p>
    <w:p w14:paraId="646E2AF0" w14:textId="6F0762CD" w:rsidR="004B143D" w:rsidRPr="008E1100" w:rsidRDefault="004B143D" w:rsidP="00DE01F9">
      <w:pPr>
        <w:pStyle w:val="Nadpis4"/>
      </w:pPr>
      <w:r w:rsidRPr="008E1100">
        <w:t xml:space="preserve">Struktura </w:t>
      </w:r>
      <w:r w:rsidR="008E1100" w:rsidRPr="008E1100">
        <w:t>DATASET</w:t>
      </w:r>
      <w:r w:rsidR="008E1100">
        <w:t>,</w:t>
      </w:r>
      <w:r w:rsidR="008E1100" w:rsidRPr="008E1100">
        <w:t xml:space="preserve"> </w:t>
      </w:r>
      <w:r w:rsidR="008E1100">
        <w:t>o</w:t>
      </w:r>
      <w:r w:rsidRPr="008E1100">
        <w:t>rganizace složek:</w:t>
      </w:r>
    </w:p>
    <w:p w14:paraId="71721BA4" w14:textId="77777777" w:rsidR="004B143D" w:rsidRPr="008E1100" w:rsidRDefault="004B143D" w:rsidP="00BD6FCC">
      <w:pPr>
        <w:pStyle w:val="ListBullet2Single"/>
      </w:pPr>
      <w:r w:rsidRPr="008E1100">
        <w:t xml:space="preserve">Obrázky: Uložte všechny obrázky do složky </w:t>
      </w:r>
      <w:proofErr w:type="spellStart"/>
      <w:r w:rsidRPr="008E1100">
        <w:t>images</w:t>
      </w:r>
      <w:proofErr w:type="spellEnd"/>
      <w:r w:rsidRPr="008E1100">
        <w:t>. V rámci této složky vytvořte podsložky pro trénovací (</w:t>
      </w:r>
      <w:proofErr w:type="spellStart"/>
      <w:r w:rsidRPr="008E1100">
        <w:t>train</w:t>
      </w:r>
      <w:proofErr w:type="spellEnd"/>
      <w:r w:rsidRPr="008E1100">
        <w:t xml:space="preserve">), validační (val) a volitelně testovací (test) </w:t>
      </w:r>
      <w:proofErr w:type="spellStart"/>
      <w:r w:rsidRPr="008E1100">
        <w:t>dataset</w:t>
      </w:r>
      <w:proofErr w:type="spellEnd"/>
      <w:r w:rsidRPr="008E1100">
        <w:t>.</w:t>
      </w:r>
    </w:p>
    <w:p w14:paraId="419B5658" w14:textId="77777777" w:rsidR="004B143D" w:rsidRDefault="004B143D" w:rsidP="00BD6FCC">
      <w:pPr>
        <w:pStyle w:val="ListBullet2Single"/>
      </w:pPr>
      <w:r w:rsidRPr="008E1100">
        <w:t xml:space="preserve">Štítky (anotace): Odpovídající anotace by měly být umístěny ve složce </w:t>
      </w:r>
      <w:proofErr w:type="spellStart"/>
      <w:r w:rsidRPr="008E1100">
        <w:t>labels</w:t>
      </w:r>
      <w:proofErr w:type="spellEnd"/>
      <w:r w:rsidRPr="008E1100">
        <w:t xml:space="preserve">, která kopíruje strukturu složky </w:t>
      </w:r>
      <w:proofErr w:type="spellStart"/>
      <w:r w:rsidRPr="008E1100">
        <w:t>images</w:t>
      </w:r>
      <w:proofErr w:type="spellEnd"/>
      <w:r w:rsidRPr="008E1100">
        <w:t>.</w:t>
      </w:r>
    </w:p>
    <w:p w14:paraId="6EBED910" w14:textId="78307D12" w:rsidR="00BD6FCC" w:rsidRPr="00BD6FCC" w:rsidRDefault="00BD6FCC" w:rsidP="00BD6FCC">
      <w:pPr>
        <w:pStyle w:val="ListBullet2Single"/>
      </w:pPr>
      <w:r w:rsidRPr="00BD6FCC">
        <w:t>Obrázky by měly být ve formátu JPEG nebo PNG.</w:t>
      </w:r>
    </w:p>
    <w:p w14:paraId="3CF9A6B5" w14:textId="0113FE73" w:rsidR="00BD6FCC" w:rsidRPr="008E1100" w:rsidRDefault="00BD6FCC" w:rsidP="00BD6FCC">
      <w:pPr>
        <w:pStyle w:val="ListBullet2Single"/>
      </w:pPr>
      <w:r w:rsidRPr="00BD6FCC">
        <w:t>Ujistěte se, že každý obrázek má jedinečný název.</w:t>
      </w:r>
    </w:p>
    <w:p w14:paraId="4100CE37" w14:textId="7F4C39DE" w:rsidR="004B143D" w:rsidRPr="008E1100" w:rsidRDefault="004B143D" w:rsidP="00DE01F9">
      <w:pPr>
        <w:pStyle w:val="Nadpis4"/>
      </w:pPr>
      <w:r w:rsidRPr="008E1100">
        <w:t>Struktura složek by měla vypadat takto:</w:t>
      </w:r>
    </w:p>
    <w:p w14:paraId="7E20C328" w14:textId="77777777" w:rsidR="004C63E8" w:rsidRDefault="004C63E8" w:rsidP="004C63E8">
      <w:pPr>
        <w:pStyle w:val="Zkladntext"/>
      </w:pPr>
      <w:proofErr w:type="spellStart"/>
      <w:r>
        <w:t>dataset</w:t>
      </w:r>
      <w:proofErr w:type="spellEnd"/>
      <w:r>
        <w:t>/</w:t>
      </w:r>
    </w:p>
    <w:p w14:paraId="49EBD848" w14:textId="77777777" w:rsidR="004C63E8" w:rsidRDefault="004C63E8" w:rsidP="004C63E8">
      <w:pPr>
        <w:pStyle w:val="Zkladntext"/>
      </w:pPr>
      <w:r>
        <w:t xml:space="preserve">├── </w:t>
      </w:r>
      <w:proofErr w:type="spellStart"/>
      <w:r>
        <w:t>train</w:t>
      </w:r>
      <w:proofErr w:type="spellEnd"/>
      <w:r>
        <w:t>/</w:t>
      </w:r>
    </w:p>
    <w:p w14:paraId="77D51AA5" w14:textId="77777777" w:rsidR="004C63E8" w:rsidRDefault="004C63E8" w:rsidP="004C63E8">
      <w:pPr>
        <w:pStyle w:val="Zkladntext"/>
      </w:pPr>
      <w:r>
        <w:t xml:space="preserve">│   ├── </w:t>
      </w:r>
      <w:proofErr w:type="spellStart"/>
      <w:r>
        <w:t>images</w:t>
      </w:r>
      <w:proofErr w:type="spellEnd"/>
      <w:r>
        <w:t>/</w:t>
      </w:r>
    </w:p>
    <w:p w14:paraId="456C19A3" w14:textId="77777777" w:rsidR="004C63E8" w:rsidRDefault="004C63E8" w:rsidP="004C63E8">
      <w:pPr>
        <w:pStyle w:val="Zkladntext"/>
      </w:pPr>
      <w:r>
        <w:t>│   │   ├── image1.jpg</w:t>
      </w:r>
    </w:p>
    <w:p w14:paraId="5F20590E" w14:textId="77777777" w:rsidR="004C63E8" w:rsidRDefault="004C63E8" w:rsidP="004C63E8">
      <w:pPr>
        <w:pStyle w:val="Zkladntext"/>
      </w:pPr>
      <w:r>
        <w:t>│   │   ├── image2.jpg</w:t>
      </w:r>
    </w:p>
    <w:p w14:paraId="77055BEE" w14:textId="77777777" w:rsidR="004C63E8" w:rsidRDefault="004C63E8" w:rsidP="004C63E8">
      <w:pPr>
        <w:pStyle w:val="Zkladntext"/>
      </w:pPr>
      <w:r>
        <w:t>│   │   ├── ...</w:t>
      </w:r>
    </w:p>
    <w:p w14:paraId="23A49E3E" w14:textId="77777777" w:rsidR="004C63E8" w:rsidRDefault="004C63E8" w:rsidP="004C63E8">
      <w:pPr>
        <w:pStyle w:val="Zkladntext"/>
      </w:pPr>
      <w:r>
        <w:t xml:space="preserve">│   ├── </w:t>
      </w:r>
      <w:proofErr w:type="spellStart"/>
      <w:r>
        <w:t>labels</w:t>
      </w:r>
      <w:proofErr w:type="spellEnd"/>
      <w:r>
        <w:t>/</w:t>
      </w:r>
    </w:p>
    <w:p w14:paraId="7D576FD6" w14:textId="77777777" w:rsidR="004C63E8" w:rsidRDefault="004C63E8" w:rsidP="004C63E8">
      <w:pPr>
        <w:pStyle w:val="Zkladntext"/>
      </w:pPr>
      <w:r>
        <w:t>│       ├── image1.txt</w:t>
      </w:r>
    </w:p>
    <w:p w14:paraId="1E6A513E" w14:textId="77777777" w:rsidR="004C63E8" w:rsidRDefault="004C63E8" w:rsidP="004C63E8">
      <w:pPr>
        <w:pStyle w:val="Zkladntext"/>
      </w:pPr>
      <w:r>
        <w:t>│       ├── image2.txt</w:t>
      </w:r>
    </w:p>
    <w:p w14:paraId="6FBB6B99" w14:textId="77777777" w:rsidR="004C63E8" w:rsidRDefault="004C63E8" w:rsidP="004C63E8">
      <w:pPr>
        <w:pStyle w:val="Zkladntext"/>
      </w:pPr>
      <w:r>
        <w:lastRenderedPageBreak/>
        <w:t>│       ├── ...</w:t>
      </w:r>
    </w:p>
    <w:p w14:paraId="041BAFA4" w14:textId="77777777" w:rsidR="004C63E8" w:rsidRDefault="004C63E8" w:rsidP="004C63E8">
      <w:pPr>
        <w:pStyle w:val="Zkladntext"/>
      </w:pPr>
      <w:r>
        <w:t>│</w:t>
      </w:r>
    </w:p>
    <w:p w14:paraId="352DDF26" w14:textId="77777777" w:rsidR="004C63E8" w:rsidRDefault="004C63E8" w:rsidP="004C63E8">
      <w:pPr>
        <w:pStyle w:val="Zkladntext"/>
      </w:pPr>
      <w:r>
        <w:t xml:space="preserve">├── </w:t>
      </w:r>
      <w:proofErr w:type="spellStart"/>
      <w:r>
        <w:t>valid</w:t>
      </w:r>
      <w:proofErr w:type="spellEnd"/>
      <w:r>
        <w:t>/</w:t>
      </w:r>
    </w:p>
    <w:p w14:paraId="3BD693F7" w14:textId="77777777" w:rsidR="004C63E8" w:rsidRDefault="004C63E8" w:rsidP="004C63E8">
      <w:pPr>
        <w:pStyle w:val="Zkladntext"/>
      </w:pPr>
      <w:r>
        <w:t xml:space="preserve">│   ├── </w:t>
      </w:r>
      <w:proofErr w:type="spellStart"/>
      <w:r>
        <w:t>images</w:t>
      </w:r>
      <w:proofErr w:type="spellEnd"/>
      <w:r>
        <w:t>/</w:t>
      </w:r>
    </w:p>
    <w:p w14:paraId="31F7386F" w14:textId="77777777" w:rsidR="004C63E8" w:rsidRDefault="004C63E8" w:rsidP="004C63E8">
      <w:pPr>
        <w:pStyle w:val="Zkladntext"/>
      </w:pPr>
      <w:r>
        <w:t>│   │   ├── image1.jpg</w:t>
      </w:r>
    </w:p>
    <w:p w14:paraId="743CBBA9" w14:textId="77777777" w:rsidR="004C63E8" w:rsidRDefault="004C63E8" w:rsidP="004C63E8">
      <w:pPr>
        <w:pStyle w:val="Zkladntext"/>
      </w:pPr>
      <w:r>
        <w:t>│   │   ├── image2.jpg</w:t>
      </w:r>
    </w:p>
    <w:p w14:paraId="58F82B38" w14:textId="77777777" w:rsidR="004C63E8" w:rsidRDefault="004C63E8" w:rsidP="004C63E8">
      <w:pPr>
        <w:pStyle w:val="Zkladntext"/>
      </w:pPr>
      <w:r>
        <w:t>│   │   ├── ...</w:t>
      </w:r>
    </w:p>
    <w:p w14:paraId="439EE1AE" w14:textId="77777777" w:rsidR="004C63E8" w:rsidRDefault="004C63E8" w:rsidP="004C63E8">
      <w:pPr>
        <w:pStyle w:val="Zkladntext"/>
      </w:pPr>
      <w:r>
        <w:t xml:space="preserve">│   ├── </w:t>
      </w:r>
      <w:proofErr w:type="spellStart"/>
      <w:r>
        <w:t>labels</w:t>
      </w:r>
      <w:proofErr w:type="spellEnd"/>
      <w:r>
        <w:t>/</w:t>
      </w:r>
    </w:p>
    <w:p w14:paraId="41449DFD" w14:textId="77777777" w:rsidR="004C63E8" w:rsidRDefault="004C63E8" w:rsidP="004C63E8">
      <w:pPr>
        <w:pStyle w:val="Zkladntext"/>
      </w:pPr>
      <w:r>
        <w:t>│       ├── image1.txt</w:t>
      </w:r>
    </w:p>
    <w:p w14:paraId="006DBB38" w14:textId="77777777" w:rsidR="004C63E8" w:rsidRDefault="004C63E8" w:rsidP="004C63E8">
      <w:pPr>
        <w:pStyle w:val="Zkladntext"/>
      </w:pPr>
      <w:r>
        <w:t>│       ├── image2.txt</w:t>
      </w:r>
    </w:p>
    <w:p w14:paraId="0CB411B0" w14:textId="77777777" w:rsidR="004C63E8" w:rsidRDefault="004C63E8" w:rsidP="004C63E8">
      <w:pPr>
        <w:pStyle w:val="Zkladntext"/>
      </w:pPr>
      <w:r>
        <w:t>│       ├── ...</w:t>
      </w:r>
    </w:p>
    <w:p w14:paraId="73174535" w14:textId="77777777" w:rsidR="004C63E8" w:rsidRDefault="004C63E8" w:rsidP="004C63E8">
      <w:pPr>
        <w:pStyle w:val="Zkladntext"/>
      </w:pPr>
      <w:r>
        <w:t>│</w:t>
      </w:r>
    </w:p>
    <w:p w14:paraId="5EC6F767" w14:textId="77777777" w:rsidR="004C63E8" w:rsidRDefault="004C63E8" w:rsidP="004C63E8">
      <w:pPr>
        <w:pStyle w:val="Zkladntext"/>
      </w:pPr>
      <w:r>
        <w:t>├── test/</w:t>
      </w:r>
    </w:p>
    <w:p w14:paraId="120E174B" w14:textId="77777777" w:rsidR="004C63E8" w:rsidRDefault="004C63E8" w:rsidP="004C63E8">
      <w:pPr>
        <w:pStyle w:val="Zkladntext"/>
      </w:pPr>
      <w:r>
        <w:t xml:space="preserve">│   ├── </w:t>
      </w:r>
      <w:proofErr w:type="spellStart"/>
      <w:r>
        <w:t>images</w:t>
      </w:r>
      <w:proofErr w:type="spellEnd"/>
      <w:r>
        <w:t>/</w:t>
      </w:r>
    </w:p>
    <w:p w14:paraId="41A048CD" w14:textId="77777777" w:rsidR="004C63E8" w:rsidRDefault="004C63E8" w:rsidP="004C63E8">
      <w:pPr>
        <w:pStyle w:val="Zkladntext"/>
      </w:pPr>
      <w:r>
        <w:t>│   │   ├── image1.jpg</w:t>
      </w:r>
    </w:p>
    <w:p w14:paraId="3D15AEEC" w14:textId="77777777" w:rsidR="004C63E8" w:rsidRDefault="004C63E8" w:rsidP="004C63E8">
      <w:pPr>
        <w:pStyle w:val="Zkladntext"/>
      </w:pPr>
      <w:r>
        <w:t>│   │   ├── image2.jpg</w:t>
      </w:r>
    </w:p>
    <w:p w14:paraId="03E47465" w14:textId="77777777" w:rsidR="004C63E8" w:rsidRDefault="004C63E8" w:rsidP="004C63E8">
      <w:pPr>
        <w:pStyle w:val="Zkladntext"/>
      </w:pPr>
      <w:r>
        <w:t>│   │   ├── ...</w:t>
      </w:r>
    </w:p>
    <w:p w14:paraId="6E52064E" w14:textId="77777777" w:rsidR="004C63E8" w:rsidRDefault="004C63E8" w:rsidP="004C63E8">
      <w:pPr>
        <w:pStyle w:val="Zkladntext"/>
      </w:pPr>
      <w:r>
        <w:t xml:space="preserve">│   ├── </w:t>
      </w:r>
      <w:proofErr w:type="spellStart"/>
      <w:r>
        <w:t>labels</w:t>
      </w:r>
      <w:proofErr w:type="spellEnd"/>
      <w:r>
        <w:t>/</w:t>
      </w:r>
    </w:p>
    <w:p w14:paraId="5BC8C057" w14:textId="77777777" w:rsidR="004C63E8" w:rsidRDefault="004C63E8" w:rsidP="004C63E8">
      <w:pPr>
        <w:pStyle w:val="Zkladntext"/>
      </w:pPr>
      <w:r>
        <w:t>│       ├── image1.txt</w:t>
      </w:r>
    </w:p>
    <w:p w14:paraId="3F87B9EC" w14:textId="77777777" w:rsidR="004C63E8" w:rsidRDefault="004C63E8" w:rsidP="004C63E8">
      <w:pPr>
        <w:pStyle w:val="Zkladntext"/>
      </w:pPr>
      <w:r>
        <w:t>│       ├── image2.txt</w:t>
      </w:r>
    </w:p>
    <w:p w14:paraId="54F4774A" w14:textId="77777777" w:rsidR="004C63E8" w:rsidRDefault="004C63E8" w:rsidP="004C63E8">
      <w:pPr>
        <w:pStyle w:val="Zkladntext"/>
      </w:pPr>
      <w:r>
        <w:t>│       ├── ...</w:t>
      </w:r>
    </w:p>
    <w:p w14:paraId="41912295" w14:textId="77777777" w:rsidR="004C63E8" w:rsidRDefault="004C63E8" w:rsidP="004C63E8">
      <w:pPr>
        <w:pStyle w:val="Zkladntext"/>
      </w:pPr>
      <w:r>
        <w:t>│</w:t>
      </w:r>
    </w:p>
    <w:p w14:paraId="3043613A" w14:textId="77E879A7" w:rsidR="004C63E8" w:rsidRDefault="004C63E8" w:rsidP="004C63E8">
      <w:pPr>
        <w:pStyle w:val="Zkladntext"/>
      </w:pPr>
      <w:r>
        <w:t xml:space="preserve">└── </w:t>
      </w:r>
      <w:proofErr w:type="spellStart"/>
      <w:proofErr w:type="gramStart"/>
      <w:r>
        <w:t>data.yaml</w:t>
      </w:r>
      <w:proofErr w:type="spellEnd"/>
      <w:proofErr w:type="gramEnd"/>
    </w:p>
    <w:p w14:paraId="1F42F0D7" w14:textId="77777777" w:rsidR="00D15839" w:rsidRDefault="00D15839" w:rsidP="004C63E8">
      <w:pPr>
        <w:pStyle w:val="Zkladntext"/>
      </w:pPr>
    </w:p>
    <w:p w14:paraId="1BD8F479" w14:textId="77777777" w:rsidR="00D15839" w:rsidRPr="00D15839" w:rsidRDefault="00D15839" w:rsidP="00D15839">
      <w:pPr>
        <w:pStyle w:val="Zkladntext"/>
        <w:ind w:left="432"/>
        <w:rPr>
          <w:b/>
          <w:bCs/>
          <w:noProof/>
        </w:rPr>
      </w:pPr>
      <w:r w:rsidRPr="00D15839">
        <w:rPr>
          <w:b/>
          <w:bCs/>
          <w:noProof/>
        </w:rPr>
        <w:t>Explanation:</w:t>
      </w:r>
    </w:p>
    <w:p w14:paraId="6D278A84" w14:textId="77777777" w:rsidR="00D15839" w:rsidRPr="00D15839" w:rsidRDefault="00D15839" w:rsidP="00E4784F">
      <w:pPr>
        <w:pStyle w:val="Zkladntext"/>
        <w:numPr>
          <w:ilvl w:val="0"/>
          <w:numId w:val="27"/>
        </w:numPr>
        <w:rPr>
          <w:noProof/>
        </w:rPr>
      </w:pPr>
      <w:r w:rsidRPr="00D15839">
        <w:rPr>
          <w:b/>
          <w:bCs/>
          <w:noProof/>
        </w:rPr>
        <w:t>train/</w:t>
      </w:r>
      <w:r w:rsidRPr="00D15839">
        <w:rPr>
          <w:noProof/>
        </w:rPr>
        <w:t xml:space="preserve"> → Contains training images and their corresponding labels.</w:t>
      </w:r>
    </w:p>
    <w:p w14:paraId="20F9CB83" w14:textId="77777777" w:rsidR="00D15839" w:rsidRPr="00D15839" w:rsidRDefault="00D15839" w:rsidP="00E4784F">
      <w:pPr>
        <w:pStyle w:val="Zkladntext"/>
        <w:numPr>
          <w:ilvl w:val="0"/>
          <w:numId w:val="27"/>
        </w:numPr>
        <w:rPr>
          <w:noProof/>
        </w:rPr>
      </w:pPr>
      <w:r w:rsidRPr="00D15839">
        <w:rPr>
          <w:b/>
          <w:bCs/>
          <w:noProof/>
        </w:rPr>
        <w:t>valid/</w:t>
      </w:r>
      <w:r w:rsidRPr="00D15839">
        <w:rPr>
          <w:noProof/>
        </w:rPr>
        <w:t xml:space="preserve"> → Contains validation images and labels.</w:t>
      </w:r>
    </w:p>
    <w:p w14:paraId="2A012740" w14:textId="77777777" w:rsidR="00D15839" w:rsidRPr="00D15839" w:rsidRDefault="00D15839" w:rsidP="00E4784F">
      <w:pPr>
        <w:pStyle w:val="Zkladntext"/>
        <w:numPr>
          <w:ilvl w:val="0"/>
          <w:numId w:val="27"/>
        </w:numPr>
        <w:rPr>
          <w:noProof/>
        </w:rPr>
      </w:pPr>
      <w:r w:rsidRPr="00D15839">
        <w:rPr>
          <w:b/>
          <w:bCs/>
          <w:noProof/>
        </w:rPr>
        <w:t>test/</w:t>
      </w:r>
      <w:r w:rsidRPr="00D15839">
        <w:rPr>
          <w:noProof/>
        </w:rPr>
        <w:t xml:space="preserve"> → Contains testing images and labels.</w:t>
      </w:r>
    </w:p>
    <w:p w14:paraId="69BA2E6B" w14:textId="77777777" w:rsidR="00D15839" w:rsidRDefault="00D15839" w:rsidP="00D15839">
      <w:pPr>
        <w:pStyle w:val="Zkladntext"/>
        <w:ind w:left="720"/>
      </w:pPr>
    </w:p>
    <w:p w14:paraId="47402AAC" w14:textId="305F830A" w:rsidR="00DE01F9" w:rsidRDefault="00DD1B66" w:rsidP="00DE01F9">
      <w:pPr>
        <w:pStyle w:val="Nadpis4"/>
      </w:pPr>
      <w:r>
        <w:t xml:space="preserve">Konfigurační soubor </w:t>
      </w:r>
      <w:proofErr w:type="spellStart"/>
      <w:r>
        <w:t>Dataset</w:t>
      </w:r>
      <w:r w:rsidR="00CB3E54">
        <w:t>u</w:t>
      </w:r>
      <w:proofErr w:type="spellEnd"/>
    </w:p>
    <w:p w14:paraId="1B8B6148" w14:textId="2190B36D" w:rsidR="008E1100" w:rsidRPr="008572E1" w:rsidRDefault="00DD1B66" w:rsidP="00A41FCB">
      <w:pPr>
        <w:pStyle w:val="Zkladntext"/>
      </w:pPr>
      <w:r>
        <w:t xml:space="preserve">v našem případě </w:t>
      </w:r>
      <w:r w:rsidRPr="00CB3E54">
        <w:rPr>
          <w:rStyle w:val="Nadpis2Char"/>
        </w:rPr>
        <w:t>data1</w:t>
      </w:r>
      <w:r>
        <w:t>.yaml vypadá takto</w:t>
      </w:r>
    </w:p>
    <w:p w14:paraId="07639DF2" w14:textId="77777777" w:rsidR="008572E1" w:rsidRPr="008572E1" w:rsidRDefault="008572E1" w:rsidP="008572E1">
      <w:pPr>
        <w:pStyle w:val="CODE"/>
      </w:pPr>
      <w:r w:rsidRPr="008572E1">
        <w:t>train: ../train/images</w:t>
      </w:r>
    </w:p>
    <w:p w14:paraId="13AF1440" w14:textId="77777777" w:rsidR="008572E1" w:rsidRPr="008572E1" w:rsidRDefault="008572E1" w:rsidP="008572E1">
      <w:pPr>
        <w:pStyle w:val="CODE"/>
      </w:pPr>
      <w:r w:rsidRPr="008572E1">
        <w:t>val: ../valid/images</w:t>
      </w:r>
    </w:p>
    <w:p w14:paraId="3EA88BBB" w14:textId="77777777" w:rsidR="008572E1" w:rsidRPr="008572E1" w:rsidRDefault="008572E1" w:rsidP="008572E1">
      <w:pPr>
        <w:pStyle w:val="CODE"/>
      </w:pPr>
      <w:r w:rsidRPr="008572E1">
        <w:t>test: ../test/images</w:t>
      </w:r>
    </w:p>
    <w:p w14:paraId="63054C6A" w14:textId="77777777" w:rsidR="008572E1" w:rsidRPr="008572E1" w:rsidRDefault="008572E1" w:rsidP="008572E1">
      <w:pPr>
        <w:pStyle w:val="CODE"/>
      </w:pPr>
    </w:p>
    <w:p w14:paraId="5D516349" w14:textId="77777777" w:rsidR="008572E1" w:rsidRPr="008572E1" w:rsidRDefault="008572E1" w:rsidP="008572E1">
      <w:pPr>
        <w:pStyle w:val="CODE"/>
      </w:pPr>
      <w:r w:rsidRPr="008572E1">
        <w:t>nc: 4</w:t>
      </w:r>
    </w:p>
    <w:p w14:paraId="165ACD20" w14:textId="77777777" w:rsidR="008572E1" w:rsidRPr="008572E1" w:rsidRDefault="008572E1" w:rsidP="008572E1">
      <w:pPr>
        <w:pStyle w:val="CODE"/>
      </w:pPr>
      <w:r w:rsidRPr="008572E1">
        <w:t>names: ['DMC', 'hand', 'part', 'text']</w:t>
      </w:r>
    </w:p>
    <w:p w14:paraId="347C03CA" w14:textId="77777777" w:rsidR="008572E1" w:rsidRPr="008572E1" w:rsidRDefault="008572E1" w:rsidP="008572E1">
      <w:pPr>
        <w:pStyle w:val="CODE"/>
      </w:pPr>
    </w:p>
    <w:p w14:paraId="14AA3AF2" w14:textId="77777777" w:rsidR="008572E1" w:rsidRPr="008572E1" w:rsidRDefault="008572E1" w:rsidP="008572E1">
      <w:pPr>
        <w:pStyle w:val="CODE"/>
      </w:pPr>
      <w:r w:rsidRPr="008572E1">
        <w:t>roboflow:</w:t>
      </w:r>
    </w:p>
    <w:p w14:paraId="61A4123B" w14:textId="77777777" w:rsidR="008572E1" w:rsidRPr="008572E1" w:rsidRDefault="008572E1" w:rsidP="008572E1">
      <w:pPr>
        <w:pStyle w:val="CODE"/>
      </w:pPr>
      <w:r w:rsidRPr="008572E1">
        <w:t xml:space="preserve">  workspace: dmc-mysnl</w:t>
      </w:r>
    </w:p>
    <w:p w14:paraId="6E5C43BD" w14:textId="77777777" w:rsidR="008572E1" w:rsidRPr="008572E1" w:rsidRDefault="008572E1" w:rsidP="008572E1">
      <w:pPr>
        <w:pStyle w:val="CODE"/>
      </w:pPr>
      <w:r w:rsidRPr="008572E1">
        <w:t xml:space="preserve">  project: dmc</w:t>
      </w:r>
    </w:p>
    <w:p w14:paraId="649F8F7C" w14:textId="77777777" w:rsidR="008572E1" w:rsidRPr="008572E1" w:rsidRDefault="008572E1" w:rsidP="008572E1">
      <w:pPr>
        <w:pStyle w:val="CODE"/>
      </w:pPr>
      <w:r w:rsidRPr="008572E1">
        <w:t xml:space="preserve">  version: 4</w:t>
      </w:r>
    </w:p>
    <w:p w14:paraId="5850828E" w14:textId="77777777" w:rsidR="008572E1" w:rsidRPr="008572E1" w:rsidRDefault="008572E1" w:rsidP="008572E1">
      <w:pPr>
        <w:pStyle w:val="CODE"/>
      </w:pPr>
      <w:r w:rsidRPr="008572E1">
        <w:t xml:space="preserve">  license: CC BY 4.0</w:t>
      </w:r>
    </w:p>
    <w:p w14:paraId="23AD5AC1" w14:textId="77777777" w:rsidR="008572E1" w:rsidRPr="008572E1" w:rsidRDefault="008572E1" w:rsidP="008572E1">
      <w:pPr>
        <w:pStyle w:val="CODE"/>
      </w:pPr>
      <w:r w:rsidRPr="008572E1">
        <w:lastRenderedPageBreak/>
        <w:t xml:space="preserve">  url: https://universe.roboflow.com/dmc-mysnl/dmc/dataset/4</w:t>
      </w:r>
    </w:p>
    <w:p w14:paraId="09EF17C0" w14:textId="3874B0FF" w:rsidR="00A60880" w:rsidRPr="00BD3179" w:rsidRDefault="00A60880" w:rsidP="00BD3179">
      <w:pPr>
        <w:pStyle w:val="Sekvenceakc"/>
        <w:numPr>
          <w:ilvl w:val="0"/>
          <w:numId w:val="0"/>
        </w:numPr>
        <w:ind w:left="924" w:hanging="357"/>
      </w:pPr>
    </w:p>
    <w:p w14:paraId="613565E2" w14:textId="3CEE1C74" w:rsidR="00635199" w:rsidRDefault="00935AAB" w:rsidP="00935AAB">
      <w:pPr>
        <w:pStyle w:val="Zkladntext"/>
        <w:jc w:val="center"/>
      </w:pPr>
      <w:r w:rsidRPr="00935AAB">
        <w:rPr>
          <w:noProof/>
        </w:rPr>
        <w:drawing>
          <wp:inline distT="0" distB="0" distL="0" distR="0" wp14:anchorId="15C66C67" wp14:editId="711AF755">
            <wp:extent cx="2261567" cy="2160000"/>
            <wp:effectExtent l="38100" t="38100" r="100965" b="88265"/>
            <wp:docPr id="55061947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19471" name=""/>
                    <pic:cNvPicPr/>
                  </pic:nvPicPr>
                  <pic:blipFill>
                    <a:blip r:embed="rId74"/>
                    <a:stretch>
                      <a:fillRect/>
                    </a:stretch>
                  </pic:blipFill>
                  <pic:spPr>
                    <a:xfrm>
                      <a:off x="0" y="0"/>
                      <a:ext cx="2261567" cy="2160000"/>
                    </a:xfrm>
                    <a:prstGeom prst="rect">
                      <a:avLst/>
                    </a:prstGeom>
                    <a:effectLst>
                      <a:outerShdw blurRad="50800" dist="38100" dir="2700000" algn="tl" rotWithShape="0">
                        <a:prstClr val="black">
                          <a:alpha val="40000"/>
                        </a:prstClr>
                      </a:outerShdw>
                    </a:effectLst>
                  </pic:spPr>
                </pic:pic>
              </a:graphicData>
            </a:graphic>
          </wp:inline>
        </w:drawing>
      </w:r>
    </w:p>
    <w:p w14:paraId="62F8E8D2" w14:textId="3B4C8CF6" w:rsidR="00935AAB" w:rsidRDefault="00935AAB" w:rsidP="00935AAB">
      <w:pPr>
        <w:pStyle w:val="Zkladntext"/>
        <w:jc w:val="center"/>
      </w:pPr>
      <w:r>
        <w:t>Vytvořil se adresář „</w:t>
      </w:r>
      <w:proofErr w:type="spellStart"/>
      <w:r>
        <w:t>dataset</w:t>
      </w:r>
      <w:proofErr w:type="spellEnd"/>
      <w:r>
        <w:t>“</w:t>
      </w:r>
    </w:p>
    <w:p w14:paraId="03F5363B" w14:textId="54DFA5BA" w:rsidR="0098348F" w:rsidRDefault="0098348F" w:rsidP="00935AAB">
      <w:pPr>
        <w:pStyle w:val="Zkladntext"/>
        <w:jc w:val="center"/>
      </w:pPr>
      <w:r w:rsidRPr="0098348F">
        <w:rPr>
          <w:noProof/>
        </w:rPr>
        <w:drawing>
          <wp:inline distT="0" distB="0" distL="0" distR="0" wp14:anchorId="22E5A53E" wp14:editId="7F2DDA62">
            <wp:extent cx="2238375" cy="1915229"/>
            <wp:effectExtent l="38100" t="38100" r="85725" b="104140"/>
            <wp:docPr id="206615331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53319" name=""/>
                    <pic:cNvPicPr/>
                  </pic:nvPicPr>
                  <pic:blipFill>
                    <a:blip r:embed="rId75"/>
                    <a:stretch>
                      <a:fillRect/>
                    </a:stretch>
                  </pic:blipFill>
                  <pic:spPr>
                    <a:xfrm>
                      <a:off x="0" y="0"/>
                      <a:ext cx="2251097" cy="1926114"/>
                    </a:xfrm>
                    <a:prstGeom prst="rect">
                      <a:avLst/>
                    </a:prstGeom>
                    <a:effectLst>
                      <a:outerShdw blurRad="50800" dist="38100" dir="2700000" algn="tl" rotWithShape="0">
                        <a:prstClr val="black">
                          <a:alpha val="40000"/>
                        </a:prstClr>
                      </a:outerShdw>
                    </a:effectLst>
                  </pic:spPr>
                </pic:pic>
              </a:graphicData>
            </a:graphic>
          </wp:inline>
        </w:drawing>
      </w:r>
    </w:p>
    <w:p w14:paraId="624B416E" w14:textId="57039ED1" w:rsidR="0098348F" w:rsidRPr="00635199" w:rsidRDefault="0098348F" w:rsidP="00935AAB">
      <w:pPr>
        <w:pStyle w:val="Zkladntext"/>
        <w:jc w:val="center"/>
      </w:pPr>
      <w:r>
        <w:t xml:space="preserve">Nakopírovány obrazy a štítky pro </w:t>
      </w:r>
      <w:r w:rsidR="008812D2">
        <w:t>učení</w:t>
      </w:r>
    </w:p>
    <w:p w14:paraId="31697485" w14:textId="77777777" w:rsidR="00EB0794" w:rsidRDefault="00EB0794" w:rsidP="00EB0794">
      <w:pPr>
        <w:pStyle w:val="Zkladntext"/>
      </w:pPr>
    </w:p>
    <w:p w14:paraId="35A7F034" w14:textId="77777777" w:rsidR="00EB0794" w:rsidRDefault="00EB0794" w:rsidP="008812D2">
      <w:pPr>
        <w:pStyle w:val="Sekvenceakc"/>
      </w:pPr>
      <w:r>
        <w:t>Namountujeme Google disk pro jednodušší spravu souborů</w:t>
      </w:r>
    </w:p>
    <w:p w14:paraId="06B6C539" w14:textId="77777777" w:rsidR="00EB0794" w:rsidRPr="00D92068" w:rsidRDefault="00EB0794" w:rsidP="00EB0794">
      <w:pPr>
        <w:pStyle w:val="CODE"/>
      </w:pPr>
      <w:r w:rsidRPr="00D92068">
        <w:t>from google.colab import drive</w:t>
      </w:r>
    </w:p>
    <w:p w14:paraId="2CB8D661" w14:textId="77777777" w:rsidR="00EB0794" w:rsidRPr="00D92068" w:rsidRDefault="00EB0794" w:rsidP="00EB0794">
      <w:pPr>
        <w:pStyle w:val="CODE"/>
      </w:pPr>
      <w:r w:rsidRPr="00D92068">
        <w:t>drive.mount("/content/drive")</w:t>
      </w:r>
    </w:p>
    <w:p w14:paraId="4A050355" w14:textId="77777777" w:rsidR="00EB0794" w:rsidRPr="00D92068" w:rsidRDefault="00EB0794" w:rsidP="006B5896">
      <w:pPr>
        <w:pStyle w:val="Instruction"/>
        <w:rPr>
          <w:noProof/>
        </w:rPr>
      </w:pPr>
      <w:r w:rsidRPr="009B46A4">
        <w:rPr>
          <w:noProof/>
        </w:rPr>
        <w:t>Mounted at /content/drive</w:t>
      </w:r>
    </w:p>
    <w:p w14:paraId="399AE1A7" w14:textId="49823B3E" w:rsidR="00CD0515" w:rsidRDefault="00CD0515" w:rsidP="00CD0515">
      <w:pPr>
        <w:pStyle w:val="Nadpis3"/>
      </w:pPr>
      <w:r>
        <w:t>Vlastní proces</w:t>
      </w:r>
      <w:r w:rsidR="007768FE">
        <w:t xml:space="preserve"> učení</w:t>
      </w:r>
    </w:p>
    <w:p w14:paraId="1E0A0D00" w14:textId="5758A8BA" w:rsidR="00410C2A" w:rsidRPr="00410C2A" w:rsidRDefault="00006BB4" w:rsidP="007768FE">
      <w:pPr>
        <w:pStyle w:val="Sekvenceakc"/>
      </w:pPr>
      <w:r w:rsidRPr="00410C2A">
        <w:t>Abychom si usnadnili správu datových sad, obrázků a modelů, vytváříme konstantu HOME.</w:t>
      </w:r>
    </w:p>
    <w:p w14:paraId="02A18355" w14:textId="77777777" w:rsidR="00410C2A" w:rsidRPr="00410C2A" w:rsidRDefault="00410C2A" w:rsidP="00410C2A">
      <w:pPr>
        <w:pStyle w:val="CODE"/>
      </w:pPr>
      <w:r w:rsidRPr="00410C2A">
        <w:t>import os</w:t>
      </w:r>
    </w:p>
    <w:p w14:paraId="09380E8D" w14:textId="77777777" w:rsidR="00410C2A" w:rsidRPr="00410C2A" w:rsidRDefault="00410C2A" w:rsidP="00410C2A">
      <w:pPr>
        <w:pStyle w:val="CODE"/>
      </w:pPr>
      <w:r w:rsidRPr="00410C2A">
        <w:t>HOME = os.getcwd()</w:t>
      </w:r>
    </w:p>
    <w:p w14:paraId="4692F351" w14:textId="77777777" w:rsidR="00410C2A" w:rsidRPr="00410C2A" w:rsidRDefault="00410C2A" w:rsidP="00410C2A">
      <w:pPr>
        <w:pStyle w:val="CODE"/>
      </w:pPr>
      <w:r w:rsidRPr="00410C2A">
        <w:t>print(HOME)</w:t>
      </w:r>
    </w:p>
    <w:p w14:paraId="0E8D4ED3" w14:textId="77777777" w:rsidR="00410C2A" w:rsidRPr="006B5896" w:rsidRDefault="00410C2A" w:rsidP="006B5896">
      <w:pPr>
        <w:pStyle w:val="Instruction"/>
      </w:pPr>
      <w:r w:rsidRPr="006B5896">
        <w:t>/</w:t>
      </w:r>
      <w:proofErr w:type="spellStart"/>
      <w:r w:rsidRPr="006B5896">
        <w:t>content</w:t>
      </w:r>
      <w:proofErr w:type="spellEnd"/>
    </w:p>
    <w:p w14:paraId="49EFA82D" w14:textId="3CFDAF4F" w:rsidR="00D92068" w:rsidRDefault="00D92068" w:rsidP="008812D2">
      <w:pPr>
        <w:pStyle w:val="Sekvenceakc"/>
      </w:pPr>
      <w:r>
        <w:t>Namountujeme Google disk pro jednodušší spravu souborů</w:t>
      </w:r>
    </w:p>
    <w:p w14:paraId="79446E57" w14:textId="77777777" w:rsidR="00D92068" w:rsidRPr="00D92068" w:rsidRDefault="00D92068" w:rsidP="00D92068">
      <w:pPr>
        <w:pStyle w:val="CODE"/>
      </w:pPr>
      <w:r w:rsidRPr="00D92068">
        <w:t>from google.colab import drive</w:t>
      </w:r>
    </w:p>
    <w:p w14:paraId="514A093F" w14:textId="77777777" w:rsidR="00D92068" w:rsidRPr="00D92068" w:rsidRDefault="00D92068" w:rsidP="00D92068">
      <w:pPr>
        <w:pStyle w:val="CODE"/>
      </w:pPr>
      <w:r w:rsidRPr="00D92068">
        <w:t>drive.mount("/content/drive")</w:t>
      </w:r>
    </w:p>
    <w:p w14:paraId="7BC42387" w14:textId="28199D77" w:rsidR="00D92068" w:rsidRPr="00D92068" w:rsidRDefault="009B46A4" w:rsidP="006B5896">
      <w:pPr>
        <w:pStyle w:val="Instruction"/>
        <w:rPr>
          <w:noProof/>
        </w:rPr>
      </w:pPr>
      <w:r w:rsidRPr="009B46A4">
        <w:rPr>
          <w:noProof/>
        </w:rPr>
        <w:t>Mounted at /content/drive</w:t>
      </w:r>
    </w:p>
    <w:p w14:paraId="4E6CED52" w14:textId="0361FF4B" w:rsidR="00CD0515" w:rsidRDefault="005150F5" w:rsidP="005150F5">
      <w:pPr>
        <w:pStyle w:val="Sekvenceakc"/>
      </w:pPr>
      <w:r w:rsidRPr="005150F5">
        <w:lastRenderedPageBreak/>
        <w:t>Install YOLO11 via Ultralytics</w:t>
      </w:r>
    </w:p>
    <w:p w14:paraId="040BB8D6" w14:textId="77777777" w:rsidR="001D1E70" w:rsidRPr="001D1E70" w:rsidRDefault="001D1E70" w:rsidP="001D1E70">
      <w:pPr>
        <w:pStyle w:val="CODE"/>
        <w:rPr>
          <w:lang w:eastAsia="cs-CZ"/>
        </w:rPr>
      </w:pPr>
      <w:r w:rsidRPr="001D1E70">
        <w:rPr>
          <w:color w:val="0000FF"/>
          <w:lang w:eastAsia="cs-CZ"/>
        </w:rPr>
        <w:t xml:space="preserve">%pip </w:t>
      </w:r>
      <w:r w:rsidRPr="001D1E70">
        <w:rPr>
          <w:lang w:eastAsia="cs-CZ"/>
        </w:rPr>
        <w:t xml:space="preserve">install </w:t>
      </w:r>
      <w:r w:rsidRPr="001D1E70">
        <w:rPr>
          <w:color w:val="A31515"/>
          <w:lang w:eastAsia="cs-CZ"/>
        </w:rPr>
        <w:t>"ultralytics&lt;=8.3.40"</w:t>
      </w:r>
      <w:r w:rsidRPr="001D1E70">
        <w:rPr>
          <w:lang w:eastAsia="cs-CZ"/>
        </w:rPr>
        <w:t xml:space="preserve"> supervision roboflow</w:t>
      </w:r>
    </w:p>
    <w:p w14:paraId="50BEA6A8" w14:textId="77777777" w:rsidR="001D1E70" w:rsidRPr="001D1E70" w:rsidRDefault="001D1E70" w:rsidP="001D1E70">
      <w:pPr>
        <w:pStyle w:val="CODE"/>
        <w:rPr>
          <w:lang w:eastAsia="cs-CZ"/>
        </w:rPr>
      </w:pPr>
      <w:r w:rsidRPr="001D1E70">
        <w:rPr>
          <w:color w:val="AF00DB"/>
          <w:lang w:eastAsia="cs-CZ"/>
        </w:rPr>
        <w:t>import</w:t>
      </w:r>
      <w:r w:rsidRPr="001D1E70">
        <w:rPr>
          <w:lang w:eastAsia="cs-CZ"/>
        </w:rPr>
        <w:t xml:space="preserve"> ultralytics</w:t>
      </w:r>
    </w:p>
    <w:p w14:paraId="3D0C6EB9" w14:textId="77777777" w:rsidR="001D1E70" w:rsidRPr="001D1E70" w:rsidRDefault="001D1E70" w:rsidP="001D1E70">
      <w:pPr>
        <w:pStyle w:val="CODE"/>
        <w:rPr>
          <w:lang w:eastAsia="cs-CZ"/>
        </w:rPr>
      </w:pPr>
      <w:r w:rsidRPr="001D1E70">
        <w:rPr>
          <w:lang w:eastAsia="cs-CZ"/>
        </w:rPr>
        <w:t>ultralytics.checks()</w:t>
      </w:r>
    </w:p>
    <w:p w14:paraId="36E53271" w14:textId="1837E17C" w:rsidR="003F72C6" w:rsidRPr="006B5896" w:rsidRDefault="000D07CF" w:rsidP="000D07CF">
      <w:pPr>
        <w:pStyle w:val="Zkladntext"/>
        <w:rPr>
          <w:rFonts w:ascii="Segoe UI Emoji" w:hAnsi="Segoe UI Emoji" w:cs="Segoe UI Emoji"/>
          <w:i/>
          <w:noProof/>
          <w:color w:val="0098DB"/>
          <w:sz w:val="16"/>
          <w:szCs w:val="16"/>
        </w:rPr>
      </w:pPr>
      <w:r w:rsidRPr="006B5896">
        <w:rPr>
          <w:rFonts w:cstheme="minorHAnsi"/>
          <w:i/>
          <w:noProof/>
          <w:color w:val="0098DB"/>
          <w:sz w:val="16"/>
          <w:szCs w:val="16"/>
        </w:rPr>
        <w:t xml:space="preserve">Ultralytics 8.3.40 </w:t>
      </w:r>
      <w:r w:rsidRPr="006B5896">
        <w:rPr>
          <w:rFonts w:ascii="Segoe UI Emoji" w:hAnsi="Segoe UI Emoji" w:cs="Segoe UI Emoji"/>
          <w:i/>
          <w:noProof/>
          <w:color w:val="0098DB"/>
          <w:sz w:val="16"/>
          <w:szCs w:val="16"/>
        </w:rPr>
        <w:t>🚀</w:t>
      </w:r>
      <w:r w:rsidRPr="006B5896">
        <w:rPr>
          <w:rFonts w:cstheme="minorHAnsi"/>
          <w:i/>
          <w:noProof/>
          <w:color w:val="0098DB"/>
          <w:sz w:val="16"/>
          <w:szCs w:val="16"/>
        </w:rPr>
        <w:t xml:space="preserve"> Python-3.11.11 torch-2.5.1+cu124 CUDA:0 (Tesla T4, 15095MiB)Setup complete </w:t>
      </w:r>
      <w:r w:rsidRPr="006B5896">
        <w:rPr>
          <w:rFonts w:ascii="Segoe UI Emoji" w:hAnsi="Segoe UI Emoji" w:cs="Segoe UI Emoji"/>
          <w:i/>
          <w:noProof/>
          <w:color w:val="0098DB"/>
          <w:sz w:val="16"/>
          <w:szCs w:val="16"/>
        </w:rPr>
        <w:t>✅</w:t>
      </w:r>
      <w:r w:rsidRPr="006B5896">
        <w:rPr>
          <w:rFonts w:cstheme="minorHAnsi"/>
          <w:i/>
          <w:noProof/>
          <w:color w:val="0098DB"/>
          <w:sz w:val="16"/>
          <w:szCs w:val="16"/>
        </w:rPr>
        <w:t xml:space="preserve"> (2 CPUs, 12.7 GB RAM, 33.4/112.6 GB disk)</w:t>
      </w:r>
      <w:r w:rsidR="007C6214" w:rsidRPr="006B5896">
        <w:rPr>
          <w:rFonts w:ascii="Segoe UI Emoji" w:hAnsi="Segoe UI Emoji" w:cs="Segoe UI Emoji"/>
          <w:i/>
          <w:noProof/>
          <w:color w:val="0098DB"/>
          <w:sz w:val="16"/>
          <w:szCs w:val="16"/>
        </w:rPr>
        <w:t xml:space="preserve"> ✅</w:t>
      </w:r>
    </w:p>
    <w:p w14:paraId="1581D884" w14:textId="3609BA2E" w:rsidR="009642B7" w:rsidRDefault="009642B7" w:rsidP="00A7344F">
      <w:pPr>
        <w:pStyle w:val="Sekvenceakc"/>
      </w:pPr>
      <w:r w:rsidRPr="009642B7">
        <w:t>Custom Training</w:t>
      </w:r>
      <w:r w:rsidR="00A7344F">
        <w:t xml:space="preserve"> model </w:t>
      </w:r>
      <w:r w:rsidR="002173DB">
        <w:t xml:space="preserve">podle DATASETu </w:t>
      </w:r>
    </w:p>
    <w:p w14:paraId="7E5B5038" w14:textId="66EC623E" w:rsidR="00DD064C" w:rsidRPr="00DD064C" w:rsidRDefault="00DD064C" w:rsidP="00A7344F">
      <w:pPr>
        <w:pStyle w:val="CODE"/>
      </w:pPr>
      <w:r w:rsidRPr="00DD064C">
        <w:t>!yolo task=detect mode=train model=yolo11s.pt data={dataset.location}/data1.yaml epochs=150 imgsz=640 plots=True</w:t>
      </w:r>
    </w:p>
    <w:p w14:paraId="0C4A9B42" w14:textId="00DC232D" w:rsidR="00377E87" w:rsidRDefault="00EF4BC2" w:rsidP="00EF4BC2">
      <w:pPr>
        <w:pStyle w:val="Instruction"/>
        <w:tabs>
          <w:tab w:val="left" w:pos="750"/>
        </w:tabs>
        <w:rPr>
          <w:noProof/>
        </w:rPr>
      </w:pPr>
      <w:r w:rsidRPr="00EF4BC2">
        <w:rPr>
          <w:noProof/>
        </w:rPr>
        <w:t>The results of the completed training are saved in {HOME}/runs/detect/train/. Let's examine them.</w:t>
      </w:r>
    </w:p>
    <w:p w14:paraId="5E6930E1" w14:textId="77777777" w:rsidR="004C538D" w:rsidRPr="004C538D" w:rsidRDefault="004C538D" w:rsidP="004C538D">
      <w:pPr>
        <w:pStyle w:val="CODE"/>
        <w:rPr>
          <w:noProof w:val="0"/>
        </w:rPr>
      </w:pPr>
      <w:proofErr w:type="gramStart"/>
      <w:r w:rsidRPr="004C538D">
        <w:rPr>
          <w:noProof w:val="0"/>
        </w:rPr>
        <w:t>!ls</w:t>
      </w:r>
      <w:proofErr w:type="gramEnd"/>
      <w:r w:rsidRPr="004C538D">
        <w:rPr>
          <w:noProof w:val="0"/>
        </w:rPr>
        <w:t xml:space="preserve"> -R /content/runs/detect/</w:t>
      </w:r>
    </w:p>
    <w:p w14:paraId="331AB29F" w14:textId="77777777" w:rsidR="00504943" w:rsidRPr="00504943" w:rsidRDefault="00504943" w:rsidP="00504943">
      <w:pPr>
        <w:pStyle w:val="Instruction"/>
      </w:pPr>
      <w:r w:rsidRPr="00504943">
        <w:t>/</w:t>
      </w:r>
      <w:proofErr w:type="spellStart"/>
      <w:r w:rsidRPr="00504943">
        <w:t>content</w:t>
      </w:r>
      <w:proofErr w:type="spellEnd"/>
      <w:r w:rsidRPr="00504943">
        <w:t>/</w:t>
      </w:r>
      <w:proofErr w:type="spellStart"/>
      <w:r w:rsidRPr="00504943">
        <w:t>runs</w:t>
      </w:r>
      <w:proofErr w:type="spellEnd"/>
      <w:r w:rsidRPr="00504943">
        <w:t>/</w:t>
      </w:r>
      <w:proofErr w:type="spellStart"/>
      <w:r w:rsidRPr="00504943">
        <w:t>detect</w:t>
      </w:r>
      <w:proofErr w:type="spellEnd"/>
      <w:r w:rsidRPr="00504943">
        <w:t>/train3:</w:t>
      </w:r>
    </w:p>
    <w:p w14:paraId="22433ECD" w14:textId="77777777" w:rsidR="00504943" w:rsidRPr="00504943" w:rsidRDefault="00504943" w:rsidP="00504943">
      <w:pPr>
        <w:pStyle w:val="Instruction"/>
      </w:pPr>
      <w:proofErr w:type="spellStart"/>
      <w:proofErr w:type="gramStart"/>
      <w:r w:rsidRPr="00504943">
        <w:t>args.yaml</w:t>
      </w:r>
      <w:proofErr w:type="spellEnd"/>
      <w:proofErr w:type="gramEnd"/>
      <w:r w:rsidRPr="00504943">
        <w:tab/>
      </w:r>
      <w:r w:rsidRPr="00504943">
        <w:tab/>
      </w:r>
      <w:r w:rsidRPr="00504943">
        <w:tab/>
      </w:r>
      <w:r w:rsidRPr="00504943">
        <w:tab/>
      </w:r>
      <w:r w:rsidRPr="00504943">
        <w:tab/>
        <w:t xml:space="preserve">     PR_curve.png</w:t>
      </w:r>
      <w:r w:rsidRPr="00504943">
        <w:tab/>
        <w:t xml:space="preserve">    val_batch0_pred.jpg</w:t>
      </w:r>
    </w:p>
    <w:p w14:paraId="08CD0B6D" w14:textId="77777777" w:rsidR="00504943" w:rsidRPr="00504943" w:rsidRDefault="00504943" w:rsidP="00504943">
      <w:pPr>
        <w:pStyle w:val="Instruction"/>
      </w:pPr>
      <w:r w:rsidRPr="00504943">
        <w:t>confusion_matrix_normalized.png</w:t>
      </w:r>
      <w:r w:rsidRPr="00504943">
        <w:tab/>
      </w:r>
      <w:r w:rsidRPr="00504943">
        <w:tab/>
      </w:r>
      <w:r w:rsidRPr="00504943">
        <w:tab/>
        <w:t xml:space="preserve">     R_curve.png</w:t>
      </w:r>
      <w:r w:rsidRPr="00504943">
        <w:tab/>
        <w:t xml:space="preserve">    val_batch1_labels.jpg</w:t>
      </w:r>
    </w:p>
    <w:p w14:paraId="3D3C1CFB" w14:textId="77777777" w:rsidR="00504943" w:rsidRPr="00504943" w:rsidRDefault="00504943" w:rsidP="00504943">
      <w:pPr>
        <w:pStyle w:val="Instruction"/>
      </w:pPr>
      <w:r w:rsidRPr="00504943">
        <w:t>confusion_matrix.png</w:t>
      </w:r>
      <w:r w:rsidRPr="00504943">
        <w:tab/>
      </w:r>
      <w:r w:rsidRPr="00504943">
        <w:tab/>
      </w:r>
      <w:r w:rsidRPr="00504943">
        <w:tab/>
      </w:r>
      <w:r w:rsidRPr="00504943">
        <w:tab/>
        <w:t xml:space="preserve">     results.csv</w:t>
      </w:r>
      <w:r w:rsidRPr="00504943">
        <w:tab/>
        <w:t xml:space="preserve">    val_batch1_pred.jpg</w:t>
      </w:r>
    </w:p>
    <w:p w14:paraId="46308E7E" w14:textId="77777777" w:rsidR="00504943" w:rsidRPr="00504943" w:rsidRDefault="00504943" w:rsidP="00504943">
      <w:pPr>
        <w:pStyle w:val="Instruction"/>
      </w:pPr>
      <w:proofErr w:type="gramStart"/>
      <w:r w:rsidRPr="00504943">
        <w:t>events.out.tfevents</w:t>
      </w:r>
      <w:proofErr w:type="gramEnd"/>
      <w:r w:rsidRPr="00504943">
        <w:t>.1739124541.f0cfee4982aa.16344.0  results.png</w:t>
      </w:r>
      <w:r w:rsidRPr="00504943">
        <w:tab/>
        <w:t xml:space="preserve">    val_batch2_labels.jpg</w:t>
      </w:r>
    </w:p>
    <w:p w14:paraId="4FD75249" w14:textId="77777777" w:rsidR="00504943" w:rsidRPr="00504943" w:rsidRDefault="00504943" w:rsidP="00504943">
      <w:pPr>
        <w:pStyle w:val="Instruction"/>
      </w:pPr>
      <w:r w:rsidRPr="00504943">
        <w:t>F1_curve.png</w:t>
      </w:r>
      <w:r w:rsidRPr="00504943">
        <w:tab/>
      </w:r>
      <w:r w:rsidRPr="00504943">
        <w:tab/>
      </w:r>
      <w:r w:rsidRPr="00504943">
        <w:tab/>
      </w:r>
      <w:r w:rsidRPr="00504943">
        <w:tab/>
      </w:r>
      <w:r w:rsidRPr="00504943">
        <w:tab/>
        <w:t xml:space="preserve">     train_batch0.jpg</w:t>
      </w:r>
      <w:r w:rsidRPr="00504943">
        <w:tab/>
        <w:t xml:space="preserve">    val_batch2_pred.jpg</w:t>
      </w:r>
    </w:p>
    <w:p w14:paraId="127CA48C" w14:textId="77777777" w:rsidR="00504943" w:rsidRPr="00504943" w:rsidRDefault="00504943" w:rsidP="00504943">
      <w:pPr>
        <w:pStyle w:val="Instruction"/>
      </w:pPr>
      <w:r w:rsidRPr="00504943">
        <w:t>labels_correlogram.jpg</w:t>
      </w:r>
      <w:r w:rsidRPr="00504943">
        <w:tab/>
      </w:r>
      <w:r w:rsidRPr="00504943">
        <w:tab/>
      </w:r>
      <w:r w:rsidRPr="00504943">
        <w:tab/>
      </w:r>
      <w:r w:rsidRPr="00504943">
        <w:tab/>
        <w:t xml:space="preserve">     train_batch1.jpg</w:t>
      </w:r>
      <w:r w:rsidRPr="00504943">
        <w:tab/>
        <w:t xml:space="preserve">    </w:t>
      </w:r>
      <w:proofErr w:type="spellStart"/>
      <w:r w:rsidRPr="00504943">
        <w:t>weights</w:t>
      </w:r>
      <w:proofErr w:type="spellEnd"/>
    </w:p>
    <w:p w14:paraId="52C14329" w14:textId="77777777" w:rsidR="00504943" w:rsidRPr="00504943" w:rsidRDefault="00504943" w:rsidP="00504943">
      <w:pPr>
        <w:pStyle w:val="Instruction"/>
      </w:pPr>
      <w:r w:rsidRPr="00504943">
        <w:t>labels.jpg</w:t>
      </w:r>
      <w:r w:rsidRPr="00504943">
        <w:tab/>
      </w:r>
      <w:r w:rsidRPr="00504943">
        <w:tab/>
      </w:r>
      <w:r w:rsidRPr="00504943">
        <w:tab/>
      </w:r>
      <w:r w:rsidRPr="00504943">
        <w:tab/>
      </w:r>
      <w:r w:rsidRPr="00504943">
        <w:tab/>
        <w:t xml:space="preserve">     train_batch2.jpg</w:t>
      </w:r>
    </w:p>
    <w:p w14:paraId="360B1075" w14:textId="5B3A4D7D" w:rsidR="00504943" w:rsidRPr="00504943" w:rsidRDefault="00504943" w:rsidP="00504943">
      <w:pPr>
        <w:pStyle w:val="Instruction"/>
      </w:pPr>
      <w:r w:rsidRPr="00504943">
        <w:t>P_curve.png</w:t>
      </w:r>
      <w:r w:rsidRPr="00504943">
        <w:tab/>
      </w:r>
      <w:r w:rsidRPr="00504943">
        <w:tab/>
      </w:r>
      <w:r w:rsidRPr="00504943">
        <w:tab/>
      </w:r>
      <w:r w:rsidRPr="00504943">
        <w:tab/>
      </w:r>
      <w:r w:rsidRPr="00504943">
        <w:tab/>
        <w:t xml:space="preserve">     val_batch0_labels.jpg</w:t>
      </w:r>
    </w:p>
    <w:p w14:paraId="12DCBC13" w14:textId="77777777" w:rsidR="00603E2D" w:rsidRDefault="00603E2D" w:rsidP="00603E2D">
      <w:pPr>
        <w:pStyle w:val="Zkladntext"/>
      </w:pPr>
    </w:p>
    <w:p w14:paraId="479ABC56" w14:textId="3F39A52B" w:rsidR="00EE0AC0" w:rsidRDefault="00EE0AC0" w:rsidP="00FC487C">
      <w:pPr>
        <w:pStyle w:val="Vrazncitt"/>
        <w:rPr>
          <w:noProof/>
        </w:rPr>
      </w:pPr>
      <w:r>
        <w:t xml:space="preserve">Přeučený model ve </w:t>
      </w:r>
      <w:r w:rsidR="00FC487C">
        <w:t>formátu</w:t>
      </w:r>
      <w:r>
        <w:t xml:space="preserve"> </w:t>
      </w:r>
      <w:proofErr w:type="spellStart"/>
      <w:r>
        <w:t>P</w:t>
      </w:r>
      <w:r w:rsidR="00FC487C">
        <w:t>yT</w:t>
      </w:r>
      <w:r>
        <w:t>orch</w:t>
      </w:r>
      <w:proofErr w:type="spellEnd"/>
      <w:r>
        <w:t xml:space="preserve"> je k dispozici </w:t>
      </w:r>
      <w:r w:rsidRPr="00603E2D">
        <w:rPr>
          <w:noProof/>
        </w:rPr>
        <w:t>{HOME}/runs/detect/train7/weights/</w:t>
      </w:r>
      <w:r w:rsidRPr="00FC487C">
        <w:rPr>
          <w:noProof/>
          <w:highlight w:val="yellow"/>
        </w:rPr>
        <w:t>best.pt</w:t>
      </w:r>
    </w:p>
    <w:p w14:paraId="09D198F7" w14:textId="09188B2F" w:rsidR="00377E87" w:rsidRPr="006D36AD" w:rsidRDefault="006D36AD" w:rsidP="006D36AD">
      <w:pPr>
        <w:pStyle w:val="Sekvenceakc"/>
      </w:pPr>
      <w:r w:rsidRPr="006D36AD">
        <w:t>Validate fine-tuned model</w:t>
      </w:r>
    </w:p>
    <w:p w14:paraId="61D088E0" w14:textId="77777777" w:rsidR="00603E2D" w:rsidRPr="00603E2D" w:rsidRDefault="00603E2D" w:rsidP="00603E2D">
      <w:pPr>
        <w:pStyle w:val="CODE"/>
      </w:pPr>
      <w:r w:rsidRPr="00603E2D">
        <w:t>!yolo task=detect mode=val model={HOME}/runs/detect/train7/weights/best.pt data={dataset.location}/data1.yaml</w:t>
      </w:r>
    </w:p>
    <w:p w14:paraId="60D3BE37" w14:textId="708915A4" w:rsidR="00F23714" w:rsidRPr="006B5896" w:rsidRDefault="00F23714" w:rsidP="006B5896">
      <w:pPr>
        <w:pStyle w:val="Instruction"/>
        <w:rPr>
          <w:noProof/>
        </w:rPr>
      </w:pPr>
      <w:r w:rsidRPr="006B5896">
        <w:rPr>
          <w:noProof/>
        </w:rPr>
        <w:t xml:space="preserve">Ultralytics 8.3.40 </w:t>
      </w:r>
      <w:r w:rsidRPr="006B5896">
        <w:rPr>
          <w:rFonts w:ascii="Segoe UI Emoji" w:hAnsi="Segoe UI Emoji" w:cs="Segoe UI Emoji"/>
          <w:noProof/>
        </w:rPr>
        <w:t>🚀</w:t>
      </w:r>
      <w:r w:rsidRPr="006B5896">
        <w:rPr>
          <w:noProof/>
        </w:rPr>
        <w:t xml:space="preserve"> Python-3.11.11 torch-2.5.1+cu124 CUDA:0 (Tesla T4, 15095MiB)</w:t>
      </w:r>
    </w:p>
    <w:p w14:paraId="36351D85" w14:textId="77777777" w:rsidR="00F23714" w:rsidRPr="006B5896" w:rsidRDefault="00F23714" w:rsidP="006B5896">
      <w:pPr>
        <w:pStyle w:val="Instruction"/>
        <w:rPr>
          <w:noProof/>
        </w:rPr>
      </w:pPr>
      <w:r w:rsidRPr="006B5896">
        <w:rPr>
          <w:noProof/>
        </w:rPr>
        <w:t>YOLO11s summary (fused): 238 layers, 9,414,348 parameters, 0 gradients, 21.3 GFLOPs</w:t>
      </w:r>
    </w:p>
    <w:p w14:paraId="2EBA537B" w14:textId="77777777" w:rsidR="00F23714" w:rsidRPr="006B5896" w:rsidRDefault="00F23714" w:rsidP="006B5896">
      <w:pPr>
        <w:pStyle w:val="Instruction"/>
        <w:rPr>
          <w:noProof/>
        </w:rPr>
      </w:pPr>
      <w:r w:rsidRPr="006B5896">
        <w:rPr>
          <w:b/>
          <w:bCs/>
          <w:noProof/>
        </w:rPr>
        <w:t xml:space="preserve">val: </w:t>
      </w:r>
      <w:r w:rsidRPr="006B5896">
        <w:rPr>
          <w:noProof/>
        </w:rPr>
        <w:t>Scanning /content/datasets/DMC-4/valid/labels.cache... 84 images, 0 backgrounds, 0 corrupt: 100% 84/84 [00:00&lt;?, ?it/s]</w:t>
      </w:r>
    </w:p>
    <w:p w14:paraId="3D215932" w14:textId="77777777" w:rsidR="00F23714" w:rsidRPr="006B5896" w:rsidRDefault="00F23714" w:rsidP="006B5896">
      <w:pPr>
        <w:pStyle w:val="Instruction"/>
        <w:rPr>
          <w:noProof/>
        </w:rPr>
      </w:pPr>
      <w:r w:rsidRPr="006B5896">
        <w:rPr>
          <w:noProof/>
        </w:rPr>
        <w:t xml:space="preserve">WARNING </w:t>
      </w:r>
      <w:r w:rsidRPr="006B5896">
        <w:rPr>
          <w:rFonts w:ascii="Segoe UI Emoji" w:hAnsi="Segoe UI Emoji" w:cs="Segoe UI Emoji"/>
          <w:noProof/>
        </w:rPr>
        <w:t>⚠️</w:t>
      </w:r>
      <w:r w:rsidRPr="006B5896">
        <w:rPr>
          <w:noProof/>
        </w:rPr>
        <w:t xml:space="preserve"> Box and segment counts should be equal, but got len(segments) = 21, len(boxes) = 332. To resolve this only boxes will be used and all segments will be removed. To avoid this please supply either a detect or segment dataset, not a detect-segment mixed dataset.</w:t>
      </w:r>
    </w:p>
    <w:p w14:paraId="43679FE4" w14:textId="77777777" w:rsidR="00F23714" w:rsidRPr="006B5896" w:rsidRDefault="00F23714" w:rsidP="006B5896">
      <w:pPr>
        <w:pStyle w:val="Instruction"/>
        <w:rPr>
          <w:noProof/>
        </w:rPr>
      </w:pPr>
      <w:r w:rsidRPr="006B5896">
        <w:rPr>
          <w:noProof/>
        </w:rPr>
        <w:t xml:space="preserve">                 Class     Images  Instances      Box(P          R      mAP50  mAP50-95): 100% 6/6 [00:02&lt;00:00,  2.36it/s]</w:t>
      </w:r>
    </w:p>
    <w:p w14:paraId="796DC7AA" w14:textId="77777777" w:rsidR="00F23714" w:rsidRPr="006B5896" w:rsidRDefault="00F23714" w:rsidP="006B5896">
      <w:pPr>
        <w:pStyle w:val="Instruction"/>
        <w:rPr>
          <w:noProof/>
        </w:rPr>
      </w:pPr>
      <w:r w:rsidRPr="006B5896">
        <w:rPr>
          <w:noProof/>
        </w:rPr>
        <w:t xml:space="preserve">                   all         84        332      0.906       0.81      0.821      0.722</w:t>
      </w:r>
    </w:p>
    <w:p w14:paraId="0391BCCC" w14:textId="77777777" w:rsidR="00F23714" w:rsidRPr="006B5896" w:rsidRDefault="00F23714" w:rsidP="006B5896">
      <w:pPr>
        <w:pStyle w:val="Instruction"/>
        <w:rPr>
          <w:noProof/>
        </w:rPr>
      </w:pPr>
      <w:r w:rsidRPr="006B5896">
        <w:rPr>
          <w:noProof/>
        </w:rPr>
        <w:t xml:space="preserve">                   DMC         84         89      0.913      0.865       0.88      0.827</w:t>
      </w:r>
    </w:p>
    <w:p w14:paraId="0904914A" w14:textId="77777777" w:rsidR="00F23714" w:rsidRPr="006B5896" w:rsidRDefault="00F23714" w:rsidP="006B5896">
      <w:pPr>
        <w:pStyle w:val="Instruction"/>
        <w:rPr>
          <w:noProof/>
        </w:rPr>
      </w:pPr>
      <w:r w:rsidRPr="006B5896">
        <w:rPr>
          <w:noProof/>
        </w:rPr>
        <w:t xml:space="preserve">                  hand         38         49      0.918      0.755      0.804      0.638</w:t>
      </w:r>
    </w:p>
    <w:p w14:paraId="0F4679AF" w14:textId="77777777" w:rsidR="00F23714" w:rsidRPr="006B5896" w:rsidRDefault="00F23714" w:rsidP="006B5896">
      <w:pPr>
        <w:pStyle w:val="Instruction"/>
        <w:rPr>
          <w:noProof/>
        </w:rPr>
      </w:pPr>
      <w:r w:rsidRPr="006B5896">
        <w:rPr>
          <w:noProof/>
        </w:rPr>
        <w:t xml:space="preserve">                  part         79         79      0.914      0.975      0.921       0.91</w:t>
      </w:r>
    </w:p>
    <w:p w14:paraId="1DB6F216" w14:textId="77777777" w:rsidR="00F23714" w:rsidRPr="006B5896" w:rsidRDefault="00F23714" w:rsidP="006B5896">
      <w:pPr>
        <w:pStyle w:val="Instruction"/>
        <w:rPr>
          <w:noProof/>
        </w:rPr>
      </w:pPr>
      <w:r w:rsidRPr="006B5896">
        <w:rPr>
          <w:noProof/>
        </w:rPr>
        <w:t xml:space="preserve">                  text         79        115       0.88      0.643      0.678      0.513</w:t>
      </w:r>
    </w:p>
    <w:p w14:paraId="0E7202B9" w14:textId="77777777" w:rsidR="00F23714" w:rsidRPr="006B5896" w:rsidRDefault="00F23714" w:rsidP="006B5896">
      <w:pPr>
        <w:pStyle w:val="Instruction"/>
        <w:rPr>
          <w:noProof/>
        </w:rPr>
      </w:pPr>
      <w:r w:rsidRPr="006B5896">
        <w:rPr>
          <w:noProof/>
        </w:rPr>
        <w:t>Speed: 2.1ms preprocess, 11.6ms inference, 0.0ms loss, 3.4ms postprocess per image</w:t>
      </w:r>
    </w:p>
    <w:p w14:paraId="46DF26AF" w14:textId="77777777" w:rsidR="00F23714" w:rsidRPr="006B5896" w:rsidRDefault="00F23714" w:rsidP="006B5896">
      <w:pPr>
        <w:pStyle w:val="Instruction"/>
        <w:rPr>
          <w:noProof/>
        </w:rPr>
      </w:pPr>
      <w:r w:rsidRPr="006B5896">
        <w:rPr>
          <w:noProof/>
        </w:rPr>
        <w:t xml:space="preserve">Results saved to </w:t>
      </w:r>
      <w:r w:rsidRPr="006B5896">
        <w:rPr>
          <w:b/>
          <w:bCs/>
          <w:noProof/>
        </w:rPr>
        <w:t>runs/detect/val</w:t>
      </w:r>
    </w:p>
    <w:p w14:paraId="6111B832" w14:textId="79DBD93E" w:rsidR="007C6214" w:rsidRPr="006B5896" w:rsidRDefault="00F23714" w:rsidP="006B5896">
      <w:pPr>
        <w:pStyle w:val="Instruction"/>
        <w:rPr>
          <w:noProof/>
        </w:rPr>
      </w:pPr>
      <w:r w:rsidRPr="006B5896">
        <w:rPr>
          <w:rFonts w:ascii="Segoe UI Emoji" w:hAnsi="Segoe UI Emoji" w:cs="Segoe UI Emoji"/>
          <w:noProof/>
        </w:rPr>
        <w:t>💡</w:t>
      </w:r>
      <w:r w:rsidRPr="006B5896">
        <w:rPr>
          <w:noProof/>
        </w:rPr>
        <w:t xml:space="preserve"> Learn more at </w:t>
      </w:r>
      <w:hyperlink r:id="rId76" w:tgtFrame="_blank" w:history="1">
        <w:r w:rsidRPr="006B5896">
          <w:rPr>
            <w:rStyle w:val="Hypertextovodkaz"/>
            <w:noProof/>
          </w:rPr>
          <w:t>https://docs.ultralytics.com/modes/val</w:t>
        </w:r>
      </w:hyperlink>
    </w:p>
    <w:p w14:paraId="2E906457" w14:textId="3E65D7A4" w:rsidR="0006311A" w:rsidRDefault="0006311A" w:rsidP="0006311A">
      <w:pPr>
        <w:pStyle w:val="Sekvenceakc"/>
      </w:pPr>
      <w:r w:rsidRPr="0006311A">
        <w:t>Inference with custom model</w:t>
      </w:r>
    </w:p>
    <w:p w14:paraId="79BC77BB" w14:textId="280B6110" w:rsidR="0006311A" w:rsidRDefault="0006311A" w:rsidP="0006311A">
      <w:pPr>
        <w:pStyle w:val="CODE"/>
      </w:pPr>
      <w:r w:rsidRPr="0006311A">
        <w:t>!yolo task=detect mode=predict model={HOME}/runs/detect/train7/weights/best.pt conf=0.25 source={dataset.location}/test/images save=True</w:t>
      </w:r>
    </w:p>
    <w:p w14:paraId="2E632FF2" w14:textId="77777777" w:rsidR="006B5896" w:rsidRPr="006B5896" w:rsidRDefault="006B5896" w:rsidP="006B5896">
      <w:pPr>
        <w:pStyle w:val="Instruction"/>
      </w:pPr>
      <w:proofErr w:type="spellStart"/>
      <w:r w:rsidRPr="006B5896">
        <w:lastRenderedPageBreak/>
        <w:t>Ultralytics</w:t>
      </w:r>
      <w:proofErr w:type="spellEnd"/>
      <w:r w:rsidRPr="006B5896">
        <w:t xml:space="preserve"> 8.3.40 </w:t>
      </w:r>
      <w:r w:rsidRPr="006B5896">
        <w:rPr>
          <w:rFonts w:ascii="Segoe UI Emoji" w:hAnsi="Segoe UI Emoji" w:cs="Segoe UI Emoji"/>
        </w:rPr>
        <w:t>🚀</w:t>
      </w:r>
      <w:r w:rsidRPr="006B5896">
        <w:t xml:space="preserve"> Python-3.11.11 torch-2.5.1+cu124 CUDA:0 (Tesla T4, 15095MiB)</w:t>
      </w:r>
    </w:p>
    <w:p w14:paraId="2E3318B4" w14:textId="77777777" w:rsidR="006B5896" w:rsidRPr="006B5896" w:rsidRDefault="006B5896" w:rsidP="006B5896">
      <w:pPr>
        <w:pStyle w:val="Instruction"/>
      </w:pPr>
      <w:r w:rsidRPr="006B5896">
        <w:t xml:space="preserve">YOLO11s </w:t>
      </w:r>
      <w:proofErr w:type="spellStart"/>
      <w:r w:rsidRPr="006B5896">
        <w:t>summary</w:t>
      </w:r>
      <w:proofErr w:type="spellEnd"/>
      <w:r w:rsidRPr="006B5896">
        <w:t xml:space="preserve"> (</w:t>
      </w:r>
      <w:proofErr w:type="spellStart"/>
      <w:r w:rsidRPr="006B5896">
        <w:t>fused</w:t>
      </w:r>
      <w:proofErr w:type="spellEnd"/>
      <w:r w:rsidRPr="006B5896">
        <w:t xml:space="preserve">): 238 </w:t>
      </w:r>
      <w:proofErr w:type="spellStart"/>
      <w:r w:rsidRPr="006B5896">
        <w:t>layers</w:t>
      </w:r>
      <w:proofErr w:type="spellEnd"/>
      <w:r w:rsidRPr="006B5896">
        <w:t xml:space="preserve">, 9,414,348 </w:t>
      </w:r>
      <w:proofErr w:type="spellStart"/>
      <w:r w:rsidRPr="006B5896">
        <w:t>parameters</w:t>
      </w:r>
      <w:proofErr w:type="spellEnd"/>
      <w:r w:rsidRPr="006B5896">
        <w:t xml:space="preserve">, 0 </w:t>
      </w:r>
      <w:proofErr w:type="spellStart"/>
      <w:r w:rsidRPr="006B5896">
        <w:t>gradients</w:t>
      </w:r>
      <w:proofErr w:type="spellEnd"/>
      <w:r w:rsidRPr="006B5896">
        <w:t xml:space="preserve">, 21.3 </w:t>
      </w:r>
      <w:proofErr w:type="spellStart"/>
      <w:r w:rsidRPr="006B5896">
        <w:t>GFLOPs</w:t>
      </w:r>
      <w:proofErr w:type="spellEnd"/>
    </w:p>
    <w:p w14:paraId="7947774C" w14:textId="77777777" w:rsidR="006B5896" w:rsidRPr="006B5896" w:rsidRDefault="006B5896" w:rsidP="006B5896">
      <w:pPr>
        <w:pStyle w:val="Instruction"/>
      </w:pPr>
    </w:p>
    <w:p w14:paraId="45B88A82" w14:textId="77777777" w:rsidR="006B5896" w:rsidRPr="006B5896" w:rsidRDefault="006B5896" w:rsidP="006B5896">
      <w:pPr>
        <w:pStyle w:val="Instruction"/>
      </w:pPr>
      <w:r w:rsidRPr="006B5896">
        <w:t xml:space="preserve">image 1/42 /content/datasets/DMC-4/test/images/111_jpg.rf.a5c81673f7b1a03e8489ba5c53849322.jpg: 640x640 1 DMC, 2 </w:t>
      </w:r>
      <w:proofErr w:type="spellStart"/>
      <w:r w:rsidRPr="006B5896">
        <w:t>hands</w:t>
      </w:r>
      <w:proofErr w:type="spellEnd"/>
      <w:r w:rsidRPr="006B5896">
        <w:t>, 1 part, 1 text, 15.6ms</w:t>
      </w:r>
    </w:p>
    <w:p w14:paraId="53A66648" w14:textId="77777777" w:rsidR="006B5896" w:rsidRPr="006B5896" w:rsidRDefault="006B5896" w:rsidP="006B5896">
      <w:pPr>
        <w:pStyle w:val="Instruction"/>
      </w:pPr>
      <w:r w:rsidRPr="006B5896">
        <w:t>image 2/42 /content/datasets/DMC-4/test/images/125_jpg.rf.e96a6d2992506b7f085150f050fa7580.jpg: 640x640 1 DMC, 1 hand, 1 part, 1 text, 15.6ms</w:t>
      </w:r>
    </w:p>
    <w:p w14:paraId="31AEB5D1" w14:textId="77777777" w:rsidR="006B5896" w:rsidRPr="006B5896" w:rsidRDefault="006B5896" w:rsidP="006B5896">
      <w:pPr>
        <w:pStyle w:val="Instruction"/>
      </w:pPr>
      <w:r w:rsidRPr="006B5896">
        <w:t>image 3/42 /content/datasets/DMC-4/test/images/137_jpg.rf.a8ee9bc1c74e7a461b5cb50fa448daf9.jpg: 640x640 1 DMC, 1 hand, 1 part, 1 text, 15.6ms</w:t>
      </w:r>
    </w:p>
    <w:p w14:paraId="1681EEB7" w14:textId="77777777" w:rsidR="006B5896" w:rsidRPr="006B5896" w:rsidRDefault="006B5896" w:rsidP="006B5896">
      <w:pPr>
        <w:pStyle w:val="Instruction"/>
      </w:pPr>
      <w:r w:rsidRPr="006B5896">
        <w:t>image 4/42 /content/datasets/DMC-4/test/images/157_jpg.rf.60ca921813261375197f1d13fbd33851.jpg: 640x640 1 DMC, 1 hand, 1 part, 1 text, 15.6ms</w:t>
      </w:r>
    </w:p>
    <w:p w14:paraId="11AFA984" w14:textId="77777777" w:rsidR="006B5896" w:rsidRPr="006B5896" w:rsidRDefault="006B5896" w:rsidP="006B5896">
      <w:pPr>
        <w:pStyle w:val="Instruction"/>
      </w:pPr>
      <w:r w:rsidRPr="006B5896">
        <w:t>image 5/42 /content/datasets/DMC-4/test/images/19_jpg.rf.8fc75d1d687df87f06c80fa31e5795f6.jpg: 640x640 1 DMC, 1 part, 1 text, 15.6ms</w:t>
      </w:r>
    </w:p>
    <w:p w14:paraId="51ECEDCA" w14:textId="3BCDD4E0" w:rsidR="00D36EC2" w:rsidRDefault="00D36EC2" w:rsidP="006B5896">
      <w:pPr>
        <w:pStyle w:val="Instruction"/>
      </w:pPr>
      <w:r>
        <w:t>.</w:t>
      </w:r>
    </w:p>
    <w:p w14:paraId="10FC0CB9" w14:textId="3E2ECB0F" w:rsidR="00D36EC2" w:rsidRDefault="00D36EC2" w:rsidP="00D36EC2">
      <w:pPr>
        <w:pStyle w:val="Zkladntext"/>
      </w:pPr>
      <w:r>
        <w:t>.</w:t>
      </w:r>
    </w:p>
    <w:p w14:paraId="2B8F6A3B" w14:textId="53CC8C2F" w:rsidR="00D36EC2" w:rsidRDefault="00D36EC2" w:rsidP="00F62521">
      <w:pPr>
        <w:pStyle w:val="Instruction"/>
      </w:pPr>
      <w:r>
        <w:t xml:space="preserve">Kráceno, </w:t>
      </w:r>
      <w:r w:rsidR="00F62521">
        <w:t>dalších</w:t>
      </w:r>
      <w:r>
        <w:t xml:space="preserve"> 36 řádku přeskočeno</w:t>
      </w:r>
    </w:p>
    <w:p w14:paraId="7EBB23D2" w14:textId="48B99EFE" w:rsidR="00D36EC2" w:rsidRDefault="00F62521" w:rsidP="006B5896">
      <w:pPr>
        <w:pStyle w:val="Instruction"/>
      </w:pPr>
      <w:r>
        <w:t>.</w:t>
      </w:r>
    </w:p>
    <w:p w14:paraId="6FADB074" w14:textId="4A558258" w:rsidR="00D36EC2" w:rsidRDefault="00F62521" w:rsidP="006B5896">
      <w:pPr>
        <w:pStyle w:val="Instruction"/>
      </w:pPr>
      <w:r>
        <w:t>.</w:t>
      </w:r>
    </w:p>
    <w:p w14:paraId="0624872B" w14:textId="61CC24D3" w:rsidR="006B5896" w:rsidRPr="006B5896" w:rsidRDefault="006B5896" w:rsidP="006B5896">
      <w:pPr>
        <w:pStyle w:val="Instruction"/>
      </w:pPr>
      <w:r w:rsidRPr="006B5896">
        <w:t xml:space="preserve">image 42/42 /content/datasets/DMC-4/test/images/91_jpg.rf.6860f31a1e1fbce98eccee7f46c626d5.jpg: 640x640 1 DMC, 2 </w:t>
      </w:r>
      <w:proofErr w:type="spellStart"/>
      <w:r w:rsidRPr="006B5896">
        <w:t>hands</w:t>
      </w:r>
      <w:proofErr w:type="spellEnd"/>
      <w:r w:rsidRPr="006B5896">
        <w:t>, 1 part, 1 text, 8.4ms</w:t>
      </w:r>
    </w:p>
    <w:p w14:paraId="42622947" w14:textId="77777777" w:rsidR="006B5896" w:rsidRPr="006B5896" w:rsidRDefault="006B5896" w:rsidP="006B5896">
      <w:pPr>
        <w:pStyle w:val="Instruction"/>
      </w:pPr>
      <w:r w:rsidRPr="006B5896">
        <w:t xml:space="preserve">Speed: 1.7ms </w:t>
      </w:r>
      <w:proofErr w:type="spellStart"/>
      <w:r w:rsidRPr="006B5896">
        <w:t>preprocess</w:t>
      </w:r>
      <w:proofErr w:type="spellEnd"/>
      <w:r w:rsidRPr="006B5896">
        <w:t xml:space="preserve">, 10.5ms inference, 4.7ms </w:t>
      </w:r>
      <w:proofErr w:type="spellStart"/>
      <w:r w:rsidRPr="006B5896">
        <w:t>postprocess</w:t>
      </w:r>
      <w:proofErr w:type="spellEnd"/>
      <w:r w:rsidRPr="006B5896">
        <w:t xml:space="preserve"> per image </w:t>
      </w:r>
      <w:proofErr w:type="spellStart"/>
      <w:r w:rsidRPr="006B5896">
        <w:t>at</w:t>
      </w:r>
      <w:proofErr w:type="spellEnd"/>
      <w:r w:rsidRPr="006B5896">
        <w:t xml:space="preserve"> </w:t>
      </w:r>
      <w:proofErr w:type="spellStart"/>
      <w:r w:rsidRPr="006B5896">
        <w:t>shape</w:t>
      </w:r>
      <w:proofErr w:type="spellEnd"/>
      <w:r w:rsidRPr="006B5896">
        <w:t xml:space="preserve"> (1, 3, 640, 640)</w:t>
      </w:r>
    </w:p>
    <w:p w14:paraId="4AD66C86" w14:textId="77777777" w:rsidR="006B5896" w:rsidRPr="006B5896" w:rsidRDefault="006B5896" w:rsidP="006B5896">
      <w:pPr>
        <w:pStyle w:val="Instruction"/>
      </w:pPr>
      <w:proofErr w:type="spellStart"/>
      <w:r w:rsidRPr="006B5896">
        <w:t>Results</w:t>
      </w:r>
      <w:proofErr w:type="spellEnd"/>
      <w:r w:rsidRPr="006B5896">
        <w:t xml:space="preserve"> </w:t>
      </w:r>
      <w:proofErr w:type="spellStart"/>
      <w:r w:rsidRPr="006B5896">
        <w:t>saved</w:t>
      </w:r>
      <w:proofErr w:type="spellEnd"/>
      <w:r w:rsidRPr="006B5896">
        <w:t xml:space="preserve"> to </w:t>
      </w:r>
      <w:proofErr w:type="spellStart"/>
      <w:r w:rsidRPr="006B5896">
        <w:t>runs</w:t>
      </w:r>
      <w:proofErr w:type="spellEnd"/>
      <w:r w:rsidRPr="006B5896">
        <w:t>/</w:t>
      </w:r>
      <w:proofErr w:type="spellStart"/>
      <w:r w:rsidRPr="006B5896">
        <w:t>detect</w:t>
      </w:r>
      <w:proofErr w:type="spellEnd"/>
      <w:r w:rsidRPr="006B5896">
        <w:t>/predict3</w:t>
      </w:r>
    </w:p>
    <w:p w14:paraId="312E8849" w14:textId="1F0E2174" w:rsidR="006B5896" w:rsidRDefault="006B5896" w:rsidP="006B5896">
      <w:pPr>
        <w:pStyle w:val="Instruction"/>
        <w:rPr>
          <w:lang w:val="en-GB"/>
        </w:rPr>
      </w:pPr>
      <w:r w:rsidRPr="006B5896">
        <w:rPr>
          <w:rFonts w:ascii="Segoe UI Emoji" w:hAnsi="Segoe UI Emoji" w:cs="Segoe UI Emoji"/>
        </w:rPr>
        <w:t>💡</w:t>
      </w:r>
      <w:r w:rsidRPr="006B5896">
        <w:t xml:space="preserve"> </w:t>
      </w:r>
      <w:proofErr w:type="spellStart"/>
      <w:r w:rsidRPr="006B5896">
        <w:t>Learn</w:t>
      </w:r>
      <w:proofErr w:type="spellEnd"/>
      <w:r w:rsidRPr="006B5896">
        <w:t xml:space="preserve"> more </w:t>
      </w:r>
      <w:proofErr w:type="spellStart"/>
      <w:r w:rsidRPr="006B5896">
        <w:t>at</w:t>
      </w:r>
      <w:proofErr w:type="spellEnd"/>
      <w:r w:rsidRPr="006B5896">
        <w:t xml:space="preserve"> </w:t>
      </w:r>
      <w:hyperlink r:id="rId77" w:tgtFrame="_blank" w:history="1">
        <w:r w:rsidRPr="006B5896">
          <w:rPr>
            <w:rStyle w:val="Hypertextovodkaz"/>
          </w:rPr>
          <w:t>https://docs.ultralytics.com/modes/predict</w:t>
        </w:r>
      </w:hyperlink>
      <w:r w:rsidRPr="006B5896">
        <w:rPr>
          <w:lang w:val="en-GB"/>
        </w:rPr>
        <w:tab/>
      </w:r>
    </w:p>
    <w:p w14:paraId="7C692024" w14:textId="2A81C05B" w:rsidR="00187832" w:rsidRDefault="0053152B" w:rsidP="0053152B">
      <w:pPr>
        <w:pStyle w:val="Sekvenceakc"/>
        <w:rPr>
          <w:lang w:val="en-GB"/>
        </w:rPr>
      </w:pPr>
      <w:r>
        <w:rPr>
          <w:lang w:val="en-GB"/>
        </w:rPr>
        <w:t>Zobrazení vysledků pro revizi posledních 3 výstupů</w:t>
      </w:r>
    </w:p>
    <w:p w14:paraId="3A2165DA" w14:textId="77777777" w:rsidR="00187832" w:rsidRPr="00187832" w:rsidRDefault="00187832" w:rsidP="00187832">
      <w:pPr>
        <w:pStyle w:val="CODE"/>
      </w:pPr>
      <w:r w:rsidRPr="00187832">
        <w:t>import glob</w:t>
      </w:r>
    </w:p>
    <w:p w14:paraId="2E4D41F3" w14:textId="77777777" w:rsidR="00187832" w:rsidRPr="00187832" w:rsidRDefault="00187832" w:rsidP="00187832">
      <w:pPr>
        <w:pStyle w:val="CODE"/>
      </w:pPr>
      <w:r w:rsidRPr="00187832">
        <w:t>import os</w:t>
      </w:r>
    </w:p>
    <w:p w14:paraId="64E7D460" w14:textId="77777777" w:rsidR="00187832" w:rsidRPr="00187832" w:rsidRDefault="00187832" w:rsidP="00187832">
      <w:pPr>
        <w:pStyle w:val="CODE"/>
      </w:pPr>
      <w:r w:rsidRPr="00187832">
        <w:t>from IPython.display import Image as IPyImage, display</w:t>
      </w:r>
    </w:p>
    <w:p w14:paraId="2CCB638F" w14:textId="77777777" w:rsidR="00187832" w:rsidRPr="00187832" w:rsidRDefault="00187832" w:rsidP="00187832">
      <w:pPr>
        <w:pStyle w:val="CODE"/>
      </w:pPr>
    </w:p>
    <w:p w14:paraId="11B72205" w14:textId="77777777" w:rsidR="00187832" w:rsidRPr="00187832" w:rsidRDefault="00187832" w:rsidP="00187832">
      <w:pPr>
        <w:pStyle w:val="CODE"/>
      </w:pPr>
      <w:r w:rsidRPr="00187832">
        <w:t>latest_folder = max(glob.glob(f'{HOME}/runs/detect/predict*/'), key=os.path.getmtime)</w:t>
      </w:r>
    </w:p>
    <w:p w14:paraId="1DD4F7B0" w14:textId="31DA8FA0" w:rsidR="00187832" w:rsidRDefault="00187832" w:rsidP="00187832">
      <w:pPr>
        <w:pStyle w:val="CODE"/>
      </w:pPr>
      <w:r w:rsidRPr="00187832">
        <w:t>for img in glob.glob(f'{latest_folder}/*.jpg')[:3]: display(IPyImage(filename=img, width=600))print("\n")</w:t>
      </w:r>
    </w:p>
    <w:p w14:paraId="65791E77" w14:textId="4DF34CE4" w:rsidR="0053152B" w:rsidRDefault="00F62521" w:rsidP="00187832">
      <w:pPr>
        <w:pStyle w:val="Zkladntext"/>
        <w:rPr>
          <w:noProof/>
          <w:lang w:val="en-GB"/>
        </w:rPr>
      </w:pPr>
      <w:r>
        <w:rPr>
          <w:noProof/>
          <w:lang w:val="en-GB"/>
        </w:rPr>
        <w:lastRenderedPageBreak/>
        <w:t xml:space="preserve">   </w:t>
      </w:r>
      <w:r w:rsidR="00FB5C4F">
        <w:rPr>
          <w:noProof/>
          <w:lang w:val="en-GB"/>
        </w:rPr>
        <w:drawing>
          <wp:inline distT="0" distB="0" distL="0" distR="0" wp14:anchorId="29D05F10" wp14:editId="49F6C222">
            <wp:extent cx="4419600" cy="4419600"/>
            <wp:effectExtent l="0" t="0" r="0" b="0"/>
            <wp:docPr id="582889032" name="Obrázek 2" descr="Obsah obrázku in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89032" name="Obrázek 2" descr="Obsah obrázku interiér&#10;&#10;Popis byl vytvořen automaticky"/>
                    <pic:cNvPicPr/>
                  </pic:nvPicPr>
                  <pic:blipFill>
                    <a:blip r:embed="rId78">
                      <a:extLst>
                        <a:ext uri="{28A0092B-C50C-407E-A947-70E740481C1C}">
                          <a14:useLocalDpi xmlns:a14="http://schemas.microsoft.com/office/drawing/2010/main" val="0"/>
                        </a:ext>
                      </a:extLst>
                    </a:blip>
                    <a:stretch>
                      <a:fillRect/>
                    </a:stretch>
                  </pic:blipFill>
                  <pic:spPr>
                    <a:xfrm>
                      <a:off x="0" y="0"/>
                      <a:ext cx="4419914" cy="4419914"/>
                    </a:xfrm>
                    <a:prstGeom prst="rect">
                      <a:avLst/>
                    </a:prstGeom>
                  </pic:spPr>
                </pic:pic>
              </a:graphicData>
            </a:graphic>
          </wp:inline>
        </w:drawing>
      </w:r>
      <w:r w:rsidR="00FB5C4F">
        <w:rPr>
          <w:noProof/>
          <w:lang w:val="en-GB"/>
        </w:rPr>
        <w:t xml:space="preserve">  </w:t>
      </w:r>
    </w:p>
    <w:p w14:paraId="2A0A9ADC" w14:textId="6D24DC1C" w:rsidR="00187832" w:rsidRDefault="00F62521" w:rsidP="00187832">
      <w:pPr>
        <w:pStyle w:val="Zkladntext"/>
        <w:rPr>
          <w:noProof/>
          <w:lang w:val="en-GB"/>
        </w:rPr>
      </w:pPr>
      <w:r>
        <w:rPr>
          <w:noProof/>
          <w:lang w:val="en-GB"/>
        </w:rPr>
        <w:t xml:space="preserve">   </w:t>
      </w:r>
      <w:r w:rsidR="00FB5C4F">
        <w:rPr>
          <w:noProof/>
          <w:lang w:val="en-GB"/>
        </w:rPr>
        <w:drawing>
          <wp:inline distT="0" distB="0" distL="0" distR="0" wp14:anchorId="25AA0571" wp14:editId="11D9C6FD">
            <wp:extent cx="2160000" cy="2160000"/>
            <wp:effectExtent l="0" t="0" r="0" b="0"/>
            <wp:docPr id="1851757967" name="Obrázek 3" descr="Obsah obrázku interiér, design&#10;&#10;Popis byl vytvořen automaticky se střední mírou spolehlivo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57967" name="Obrázek 3" descr="Obsah obrázku interiér, design&#10;&#10;Popis byl vytvořen automaticky se střední mírou spolehlivosti"/>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lang w:val="en-GB"/>
        </w:rPr>
        <w:t xml:space="preserve">   </w:t>
      </w:r>
      <w:r w:rsidR="00FB5C4F">
        <w:rPr>
          <w:noProof/>
          <w:lang w:val="en-GB"/>
        </w:rPr>
        <w:drawing>
          <wp:inline distT="0" distB="0" distL="0" distR="0" wp14:anchorId="70BA77B2" wp14:editId="0CB188CD">
            <wp:extent cx="2160000" cy="2160000"/>
            <wp:effectExtent l="0" t="0" r="0" b="0"/>
            <wp:docPr id="939362771" name="Obrázek 4" descr="Obsah obrázku in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62771" name="Obrázek 4" descr="Obsah obrázku interiér&#10;&#10;Popis byl vytvořen automaticky"/>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442A347D" w14:textId="77777777" w:rsidR="00C57BCB" w:rsidRDefault="00C57BCB" w:rsidP="00187832">
      <w:pPr>
        <w:pStyle w:val="Zkladntext"/>
        <w:rPr>
          <w:noProof/>
          <w:lang w:val="en-GB"/>
        </w:rPr>
      </w:pPr>
    </w:p>
    <w:p w14:paraId="145E67CC" w14:textId="77777777" w:rsidR="00C57BCB" w:rsidRPr="00187832" w:rsidRDefault="00C57BCB" w:rsidP="00187832">
      <w:pPr>
        <w:pStyle w:val="Zkladntext"/>
        <w:rPr>
          <w:lang w:val="en-GB"/>
        </w:rPr>
      </w:pPr>
    </w:p>
    <w:p w14:paraId="2E127D12" w14:textId="6D9E17AA" w:rsidR="00C57BCB" w:rsidRDefault="00C57BCB">
      <w:pPr>
        <w:pStyle w:val="Nadpis3"/>
      </w:pPr>
      <w:proofErr w:type="spellStart"/>
      <w:r>
        <w:lastRenderedPageBreak/>
        <w:t>Posou</w:t>
      </w:r>
      <w:r w:rsidR="00543429">
        <w:rPr>
          <w:lang w:val="en-US"/>
        </w:rPr>
        <w:t>zen</w:t>
      </w:r>
      <w:proofErr w:type="spellEnd"/>
      <w:r w:rsidR="00543429">
        <w:t>í</w:t>
      </w:r>
      <w:r>
        <w:t xml:space="preserve"> </w:t>
      </w:r>
      <w:r w:rsidR="0081590E">
        <w:t xml:space="preserve">modelu </w:t>
      </w:r>
      <w:r w:rsidR="00E75911">
        <w:t xml:space="preserve">ve </w:t>
      </w:r>
      <w:r w:rsidR="009C5225">
        <w:t xml:space="preserve">na základě dat </w:t>
      </w:r>
      <w:proofErr w:type="gramStart"/>
      <w:r w:rsidR="009C5225">
        <w:t xml:space="preserve">učení - </w:t>
      </w:r>
      <w:proofErr w:type="spellStart"/>
      <w:r w:rsidR="00E75911">
        <w:t>format</w:t>
      </w:r>
      <w:proofErr w:type="spellEnd"/>
      <w:proofErr w:type="gramEnd"/>
      <w:r w:rsidR="00E75911">
        <w:t xml:space="preserve"> </w:t>
      </w:r>
      <w:proofErr w:type="spellStart"/>
      <w:r w:rsidR="00E75911">
        <w:t>PyTorch</w:t>
      </w:r>
      <w:proofErr w:type="spellEnd"/>
    </w:p>
    <w:p w14:paraId="477D4AFA" w14:textId="12FF91F9" w:rsidR="00914D42" w:rsidRDefault="00914D42" w:rsidP="00914D42">
      <w:pPr>
        <w:pStyle w:val="Zkladntext"/>
      </w:pPr>
      <w:r w:rsidRPr="00914D42">
        <w:rPr>
          <w:noProof/>
        </w:rPr>
        <w:drawing>
          <wp:inline distT="0" distB="0" distL="0" distR="0" wp14:anchorId="718FCA1B" wp14:editId="4E3C3BDC">
            <wp:extent cx="5953125" cy="2891657"/>
            <wp:effectExtent l="0" t="0" r="0" b="4445"/>
            <wp:docPr id="160074593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45935" name=""/>
                    <pic:cNvPicPr/>
                  </pic:nvPicPr>
                  <pic:blipFill>
                    <a:blip r:embed="rId81">
                      <a:extLst>
                        <a:ext uri="{BEBA8EAE-BF5A-486C-A8C5-ECC9F3942E4B}">
                          <a14:imgProps xmlns:a14="http://schemas.microsoft.com/office/drawing/2010/main">
                            <a14:imgLayer r:embed="rId82">
                              <a14:imgEffect>
                                <a14:sharpenSoften amount="25000"/>
                              </a14:imgEffect>
                            </a14:imgLayer>
                          </a14:imgProps>
                        </a:ext>
                      </a:extLst>
                    </a:blip>
                    <a:stretch>
                      <a:fillRect/>
                    </a:stretch>
                  </pic:blipFill>
                  <pic:spPr>
                    <a:xfrm>
                      <a:off x="0" y="0"/>
                      <a:ext cx="5955960" cy="2893034"/>
                    </a:xfrm>
                    <a:prstGeom prst="rect">
                      <a:avLst/>
                    </a:prstGeom>
                  </pic:spPr>
                </pic:pic>
              </a:graphicData>
            </a:graphic>
          </wp:inline>
        </w:drawing>
      </w:r>
    </w:p>
    <w:tbl>
      <w:tblPr>
        <w:tblStyle w:val="Atkins"/>
        <w:tblpPr w:leftFromText="141" w:rightFromText="141" w:vertAnchor="text" w:horzAnchor="margin" w:tblpY="135"/>
        <w:tblW w:w="0" w:type="auto"/>
        <w:jc w:val="left"/>
        <w:tblLook w:val="04A0" w:firstRow="1" w:lastRow="0" w:firstColumn="1" w:lastColumn="0" w:noHBand="0" w:noVBand="1"/>
      </w:tblPr>
      <w:tblGrid>
        <w:gridCol w:w="3845"/>
        <w:gridCol w:w="5856"/>
      </w:tblGrid>
      <w:tr w:rsidR="003C555C" w:rsidRPr="00B35C2B" w14:paraId="2DFB80A8" w14:textId="77777777" w:rsidTr="003C555C">
        <w:trPr>
          <w:cnfStyle w:val="100000000000" w:firstRow="1" w:lastRow="0" w:firstColumn="0" w:lastColumn="0" w:oddVBand="0" w:evenVBand="0" w:oddHBand="0" w:evenHBand="0" w:firstRowFirstColumn="0" w:firstRowLastColumn="0" w:lastRowFirstColumn="0" w:lastRowLastColumn="0"/>
          <w:cantSplit/>
          <w:trHeight w:val="313"/>
          <w:tblHeader/>
          <w:jc w:val="left"/>
        </w:trPr>
        <w:tc>
          <w:tcPr>
            <w:tcW w:w="3845" w:type="dxa"/>
          </w:tcPr>
          <w:p w14:paraId="113C7006" w14:textId="32B1F421" w:rsidR="003C555C" w:rsidRPr="00B35C2B" w:rsidRDefault="003C555C" w:rsidP="003C555C">
            <w:pPr>
              <w:pStyle w:val="TableHead0"/>
            </w:pPr>
            <w:r>
              <w:t>Parametr</w:t>
            </w:r>
          </w:p>
        </w:tc>
        <w:tc>
          <w:tcPr>
            <w:tcW w:w="5856" w:type="dxa"/>
          </w:tcPr>
          <w:p w14:paraId="56A25DF6" w14:textId="5812B9DB" w:rsidR="003C555C" w:rsidRPr="00B35C2B" w:rsidRDefault="003C555C" w:rsidP="003C555C">
            <w:pPr>
              <w:pStyle w:val="TableHead0"/>
            </w:pPr>
            <w:r>
              <w:t>Vyhodnocení</w:t>
            </w:r>
          </w:p>
        </w:tc>
      </w:tr>
      <w:tr w:rsidR="003C555C" w:rsidRPr="00B35C2B" w14:paraId="73B905D9" w14:textId="77777777" w:rsidTr="003C555C">
        <w:trPr>
          <w:cnfStyle w:val="100000000000" w:firstRow="1" w:lastRow="0" w:firstColumn="0" w:lastColumn="0" w:oddVBand="0" w:evenVBand="0" w:oddHBand="0" w:evenHBand="0" w:firstRowFirstColumn="0" w:firstRowLastColumn="0" w:lastRowFirstColumn="0" w:lastRowLastColumn="0"/>
          <w:cantSplit/>
          <w:trHeight w:val="313"/>
          <w:tblHeader/>
          <w:jc w:val="left"/>
        </w:trPr>
        <w:tc>
          <w:tcPr>
            <w:tcW w:w="3845" w:type="dxa"/>
          </w:tcPr>
          <w:p w14:paraId="24838227" w14:textId="77777777" w:rsidR="003C555C" w:rsidRDefault="003C555C" w:rsidP="003C555C">
            <w:pPr>
              <w:pStyle w:val="TableHead0"/>
            </w:pPr>
          </w:p>
        </w:tc>
        <w:tc>
          <w:tcPr>
            <w:tcW w:w="5856" w:type="dxa"/>
          </w:tcPr>
          <w:p w14:paraId="6424D2D4" w14:textId="77777777" w:rsidR="003C555C" w:rsidRPr="00B35C2B" w:rsidRDefault="003C555C" w:rsidP="003C555C">
            <w:pPr>
              <w:pStyle w:val="TableHead0"/>
            </w:pPr>
          </w:p>
        </w:tc>
      </w:tr>
      <w:tr w:rsidR="003C555C" w:rsidRPr="00B35C2B" w14:paraId="04468430" w14:textId="77777777" w:rsidTr="003C555C">
        <w:trPr>
          <w:cnfStyle w:val="000000100000" w:firstRow="0" w:lastRow="0" w:firstColumn="0" w:lastColumn="0" w:oddVBand="0" w:evenVBand="0" w:oddHBand="1" w:evenHBand="0" w:firstRowFirstColumn="0" w:firstRowLastColumn="0" w:lastRowFirstColumn="0" w:lastRowLastColumn="0"/>
          <w:cantSplit/>
          <w:trHeight w:val="345"/>
          <w:jc w:val="left"/>
        </w:trPr>
        <w:tc>
          <w:tcPr>
            <w:tcW w:w="3845" w:type="dxa"/>
          </w:tcPr>
          <w:p w14:paraId="1C22592F" w14:textId="1B33FDB9" w:rsidR="003C555C" w:rsidRPr="008B3E10" w:rsidRDefault="003C555C" w:rsidP="008B3E10">
            <w:pPr>
              <w:rPr>
                <w:i/>
                <w:iCs/>
                <w:noProof/>
              </w:rPr>
            </w:pPr>
            <w:r w:rsidRPr="008B3E10">
              <w:rPr>
                <w:i/>
                <w:iCs/>
                <w:noProof/>
              </w:rPr>
              <w:t>Box Loss (train/box_loss)</w:t>
            </w:r>
          </w:p>
        </w:tc>
        <w:tc>
          <w:tcPr>
            <w:tcW w:w="5856" w:type="dxa"/>
          </w:tcPr>
          <w:p w14:paraId="6CC42395" w14:textId="77777777" w:rsidR="003C555C" w:rsidRPr="003C555C" w:rsidRDefault="003C555C" w:rsidP="008B3E10">
            <w:r w:rsidRPr="003C555C">
              <w:t>Plynule klesá v průběhu epoch, což ukazuje, že model se zlepšuje v lokalizaci ohraničujících boxů.</w:t>
            </w:r>
          </w:p>
          <w:p w14:paraId="3B95FE38" w14:textId="77777777" w:rsidR="003C555C" w:rsidRPr="003C555C" w:rsidRDefault="003C555C" w:rsidP="008B3E10">
            <w:r w:rsidRPr="003C555C">
              <w:t>Stabilizuje se kolem 70. epochy.</w:t>
            </w:r>
          </w:p>
        </w:tc>
      </w:tr>
      <w:tr w:rsidR="003C555C" w:rsidRPr="00B35C2B" w14:paraId="02752213" w14:textId="77777777" w:rsidTr="003C555C">
        <w:trPr>
          <w:cnfStyle w:val="000000010000" w:firstRow="0" w:lastRow="0" w:firstColumn="0" w:lastColumn="0" w:oddVBand="0" w:evenVBand="0" w:oddHBand="0" w:evenHBand="1" w:firstRowFirstColumn="0" w:firstRowLastColumn="0" w:lastRowFirstColumn="0" w:lastRowLastColumn="0"/>
          <w:cantSplit/>
          <w:trHeight w:val="345"/>
          <w:jc w:val="left"/>
        </w:trPr>
        <w:tc>
          <w:tcPr>
            <w:tcW w:w="3845" w:type="dxa"/>
            <w:tcBorders>
              <w:top w:val="single" w:sz="4" w:space="0" w:color="auto"/>
            </w:tcBorders>
          </w:tcPr>
          <w:p w14:paraId="2049D0C0" w14:textId="38E85AD0" w:rsidR="003C555C" w:rsidRPr="008B3E10" w:rsidRDefault="003C555C" w:rsidP="008B3E10">
            <w:pPr>
              <w:rPr>
                <w:i/>
                <w:iCs/>
                <w:noProof/>
              </w:rPr>
            </w:pPr>
            <w:r w:rsidRPr="008B3E10">
              <w:rPr>
                <w:i/>
                <w:iCs/>
                <w:noProof/>
              </w:rPr>
              <w:t>Objectness Loss (train/obj_loss)</w:t>
            </w:r>
          </w:p>
        </w:tc>
        <w:tc>
          <w:tcPr>
            <w:tcW w:w="5856" w:type="dxa"/>
            <w:tcBorders>
              <w:top w:val="single" w:sz="4" w:space="0" w:color="auto"/>
            </w:tcBorders>
          </w:tcPr>
          <w:p w14:paraId="4ADA08C7" w14:textId="77777777" w:rsidR="003C555C" w:rsidRPr="003C555C" w:rsidRDefault="003C555C" w:rsidP="008B3E10">
            <w:pPr>
              <w:rPr>
                <w:noProof/>
              </w:rPr>
            </w:pPr>
            <w:r w:rsidRPr="003C555C">
              <w:rPr>
                <w:noProof/>
              </w:rPr>
              <w:t>Ukazuje fluktuace, ale obecně má klesající trend a ke konci se stabilizuje.</w:t>
            </w:r>
          </w:p>
          <w:p w14:paraId="298F8885" w14:textId="77777777" w:rsidR="003C555C" w:rsidRPr="003C555C" w:rsidRDefault="003C555C" w:rsidP="008B3E10">
            <w:pPr>
              <w:rPr>
                <w:noProof/>
              </w:rPr>
            </w:pPr>
            <w:r w:rsidRPr="003C555C">
              <w:rPr>
                <w:noProof/>
              </w:rPr>
              <w:t>Naznačuje, že model se efektivně učí identifikovat objekty v obrázcích.</w:t>
            </w:r>
          </w:p>
        </w:tc>
      </w:tr>
      <w:tr w:rsidR="003C555C" w:rsidRPr="00B35C2B" w14:paraId="46B50648" w14:textId="77777777" w:rsidTr="008B3E10">
        <w:trPr>
          <w:cnfStyle w:val="000000100000" w:firstRow="0" w:lastRow="0" w:firstColumn="0" w:lastColumn="0" w:oddVBand="0" w:evenVBand="0" w:oddHBand="1" w:evenHBand="0" w:firstRowFirstColumn="0" w:firstRowLastColumn="0" w:lastRowFirstColumn="0" w:lastRowLastColumn="0"/>
          <w:cantSplit/>
          <w:trHeight w:val="345"/>
          <w:jc w:val="left"/>
        </w:trPr>
        <w:tc>
          <w:tcPr>
            <w:tcW w:w="3845" w:type="dxa"/>
            <w:tcBorders>
              <w:top w:val="single" w:sz="4" w:space="0" w:color="auto"/>
            </w:tcBorders>
          </w:tcPr>
          <w:p w14:paraId="62A8D884" w14:textId="7BA13EA0" w:rsidR="003C555C" w:rsidRPr="008B3E10" w:rsidRDefault="003C555C" w:rsidP="008B3E10">
            <w:pPr>
              <w:rPr>
                <w:i/>
                <w:iCs/>
                <w:noProof/>
              </w:rPr>
            </w:pPr>
            <w:r w:rsidRPr="008B3E10">
              <w:rPr>
                <w:i/>
                <w:iCs/>
                <w:noProof/>
              </w:rPr>
              <w:t>Classification Loss (train/cls_loss)</w:t>
            </w:r>
          </w:p>
        </w:tc>
        <w:tc>
          <w:tcPr>
            <w:tcW w:w="5856" w:type="dxa"/>
            <w:tcBorders>
              <w:top w:val="single" w:sz="4" w:space="0" w:color="auto"/>
            </w:tcBorders>
          </w:tcPr>
          <w:p w14:paraId="028720D8" w14:textId="77777777" w:rsidR="003C555C" w:rsidRPr="003C555C" w:rsidRDefault="003C555C" w:rsidP="008B3E10">
            <w:pPr>
              <w:rPr>
                <w:noProof/>
              </w:rPr>
            </w:pPr>
            <w:r w:rsidRPr="003C555C">
              <w:rPr>
                <w:noProof/>
              </w:rPr>
              <w:t>Prudký pokles v prvních epochách, rychle dosahuje nízké stabilní hodnoty.</w:t>
            </w:r>
          </w:p>
          <w:p w14:paraId="15039D44" w14:textId="77777777" w:rsidR="003C555C" w:rsidRPr="003C555C" w:rsidRDefault="003C555C" w:rsidP="008B3E10">
            <w:pPr>
              <w:rPr>
                <w:noProof/>
              </w:rPr>
            </w:pPr>
            <w:r w:rsidRPr="003C555C">
              <w:rPr>
                <w:noProof/>
              </w:rPr>
              <w:t>Naznačuje, že model se efektivně učí klasifikovat třídy objektů.</w:t>
            </w:r>
          </w:p>
        </w:tc>
      </w:tr>
      <w:tr w:rsidR="003C555C" w:rsidRPr="00B35C2B" w14:paraId="57E341C2" w14:textId="77777777" w:rsidTr="003C555C">
        <w:trPr>
          <w:cnfStyle w:val="000000010000" w:firstRow="0" w:lastRow="0" w:firstColumn="0" w:lastColumn="0" w:oddVBand="0" w:evenVBand="0" w:oddHBand="0" w:evenHBand="1" w:firstRowFirstColumn="0" w:firstRowLastColumn="0" w:lastRowFirstColumn="0" w:lastRowLastColumn="0"/>
          <w:cantSplit/>
          <w:trHeight w:val="345"/>
          <w:jc w:val="left"/>
        </w:trPr>
        <w:tc>
          <w:tcPr>
            <w:tcW w:w="3845" w:type="dxa"/>
            <w:tcBorders>
              <w:top w:val="single" w:sz="4" w:space="0" w:color="auto"/>
            </w:tcBorders>
          </w:tcPr>
          <w:p w14:paraId="29BEDB10" w14:textId="24C02C58" w:rsidR="003C555C" w:rsidRPr="008B3E10" w:rsidRDefault="003C555C" w:rsidP="008B3E10">
            <w:pPr>
              <w:rPr>
                <w:rStyle w:val="Zdraznn"/>
                <w:noProof/>
              </w:rPr>
            </w:pPr>
            <w:r w:rsidRPr="008B3E10">
              <w:rPr>
                <w:rStyle w:val="Zdraznn"/>
                <w:noProof/>
              </w:rPr>
              <w:t>Precision (metrics/precision)</w:t>
            </w:r>
          </w:p>
          <w:p w14:paraId="19E6C5AA" w14:textId="77777777" w:rsidR="003C555C" w:rsidRPr="008B3E10" w:rsidRDefault="003C555C" w:rsidP="008B3E10">
            <w:pPr>
              <w:rPr>
                <w:i/>
                <w:iCs/>
              </w:rPr>
            </w:pPr>
          </w:p>
        </w:tc>
        <w:tc>
          <w:tcPr>
            <w:tcW w:w="5856" w:type="dxa"/>
            <w:tcBorders>
              <w:top w:val="single" w:sz="4" w:space="0" w:color="auto"/>
            </w:tcBorders>
          </w:tcPr>
          <w:p w14:paraId="4539BDDC" w14:textId="77777777" w:rsidR="003C555C" w:rsidRPr="003C555C" w:rsidRDefault="003C555C" w:rsidP="008B3E10">
            <w:pPr>
              <w:rPr>
                <w:noProof/>
              </w:rPr>
            </w:pPr>
            <w:r w:rsidRPr="003C555C">
              <w:rPr>
                <w:noProof/>
              </w:rPr>
              <w:t>Rychlé zlepšení během prvních epoch, stabilizuje se kolem hodnoty 0,85.</w:t>
            </w:r>
          </w:p>
          <w:p w14:paraId="5335761D" w14:textId="77777777" w:rsidR="003C555C" w:rsidRPr="003C555C" w:rsidRDefault="003C555C" w:rsidP="008B3E10">
            <w:pPr>
              <w:rPr>
                <w:noProof/>
              </w:rPr>
            </w:pPr>
            <w:r w:rsidRPr="003C555C">
              <w:rPr>
                <w:noProof/>
              </w:rPr>
              <w:t>Naznačuje, že model predikuje méně falešně pozitivních případů s postupujícím tréninkem.</w:t>
            </w:r>
          </w:p>
          <w:p w14:paraId="45012488" w14:textId="77777777" w:rsidR="003C555C" w:rsidRPr="003C555C" w:rsidRDefault="003C555C" w:rsidP="008B3E10"/>
        </w:tc>
      </w:tr>
      <w:tr w:rsidR="003C555C" w:rsidRPr="00B35C2B" w14:paraId="1C12EBB7" w14:textId="77777777" w:rsidTr="003C555C">
        <w:trPr>
          <w:cnfStyle w:val="000000100000" w:firstRow="0" w:lastRow="0" w:firstColumn="0" w:lastColumn="0" w:oddVBand="0" w:evenVBand="0" w:oddHBand="1" w:evenHBand="0" w:firstRowFirstColumn="0" w:firstRowLastColumn="0" w:lastRowFirstColumn="0" w:lastRowLastColumn="0"/>
          <w:cantSplit/>
          <w:trHeight w:val="345"/>
          <w:jc w:val="left"/>
        </w:trPr>
        <w:tc>
          <w:tcPr>
            <w:tcW w:w="3845" w:type="dxa"/>
            <w:tcBorders>
              <w:top w:val="single" w:sz="4" w:space="0" w:color="auto"/>
            </w:tcBorders>
          </w:tcPr>
          <w:p w14:paraId="445E8CD6" w14:textId="04464E51" w:rsidR="003C555C" w:rsidRPr="00B36197" w:rsidRDefault="003C555C" w:rsidP="008B3E10">
            <w:pPr>
              <w:rPr>
                <w:b/>
                <w:bCs/>
                <w:noProof/>
              </w:rPr>
            </w:pPr>
            <w:r w:rsidRPr="00B36197">
              <w:rPr>
                <w:rStyle w:val="Zdraznn"/>
                <w:b/>
                <w:bCs/>
                <w:noProof/>
              </w:rPr>
              <w:t>Recall (metrics/recall)</w:t>
            </w:r>
          </w:p>
        </w:tc>
        <w:tc>
          <w:tcPr>
            <w:tcW w:w="5856" w:type="dxa"/>
            <w:tcBorders>
              <w:top w:val="single" w:sz="4" w:space="0" w:color="auto"/>
            </w:tcBorders>
          </w:tcPr>
          <w:p w14:paraId="7A4DD404" w14:textId="77777777" w:rsidR="003C555C" w:rsidRPr="003C555C" w:rsidRDefault="003C555C" w:rsidP="008B3E10">
            <w:pPr>
              <w:rPr>
                <w:noProof/>
              </w:rPr>
            </w:pPr>
            <w:r w:rsidRPr="003C555C">
              <w:rPr>
                <w:noProof/>
              </w:rPr>
              <w:t>Zlepšuje se pomaleji než precision, ale dosahuje ~0,8 ke konci tréninku.</w:t>
            </w:r>
          </w:p>
          <w:p w14:paraId="16CB9B56" w14:textId="77777777" w:rsidR="003C555C" w:rsidRPr="003C555C" w:rsidRDefault="003C555C" w:rsidP="008B3E10">
            <w:pPr>
              <w:rPr>
                <w:noProof/>
              </w:rPr>
            </w:pPr>
            <w:r w:rsidRPr="003C555C">
              <w:rPr>
                <w:noProof/>
              </w:rPr>
              <w:t>Naznačuje, že model identifikuje vyšší podíl skutečných pozitivních případů.</w:t>
            </w:r>
          </w:p>
        </w:tc>
      </w:tr>
      <w:tr w:rsidR="003C555C" w:rsidRPr="00B35C2B" w14:paraId="0B722F71" w14:textId="77777777" w:rsidTr="008B3E10">
        <w:trPr>
          <w:cnfStyle w:val="000000010000" w:firstRow="0" w:lastRow="0" w:firstColumn="0" w:lastColumn="0" w:oddVBand="0" w:evenVBand="0" w:oddHBand="0" w:evenHBand="1" w:firstRowFirstColumn="0" w:firstRowLastColumn="0" w:lastRowFirstColumn="0" w:lastRowLastColumn="0"/>
          <w:cantSplit/>
          <w:trHeight w:val="345"/>
          <w:jc w:val="left"/>
        </w:trPr>
        <w:tc>
          <w:tcPr>
            <w:tcW w:w="3845" w:type="dxa"/>
            <w:tcBorders>
              <w:top w:val="single" w:sz="4" w:space="0" w:color="auto"/>
            </w:tcBorders>
          </w:tcPr>
          <w:p w14:paraId="468CD998" w14:textId="07EB0A64" w:rsidR="003C555C" w:rsidRPr="00B36197" w:rsidRDefault="003C555C" w:rsidP="008B3E10">
            <w:pPr>
              <w:rPr>
                <w:b/>
                <w:bCs/>
              </w:rPr>
            </w:pPr>
            <w:r w:rsidRPr="00B36197">
              <w:rPr>
                <w:rStyle w:val="Zdraznn"/>
                <w:b/>
                <w:bCs/>
                <w:noProof/>
              </w:rPr>
              <w:t>mAP při IoU 0.5 (metrics/mAP_0.5</w:t>
            </w:r>
            <w:r w:rsidRPr="00B36197">
              <w:rPr>
                <w:b/>
                <w:bCs/>
                <w:noProof/>
              </w:rPr>
              <w:t>)</w:t>
            </w:r>
          </w:p>
        </w:tc>
        <w:tc>
          <w:tcPr>
            <w:tcW w:w="5856" w:type="dxa"/>
            <w:tcBorders>
              <w:top w:val="single" w:sz="4" w:space="0" w:color="auto"/>
            </w:tcBorders>
          </w:tcPr>
          <w:p w14:paraId="2484886B" w14:textId="77777777" w:rsidR="003C555C" w:rsidRPr="003C555C" w:rsidRDefault="003C555C" w:rsidP="008B3E10">
            <w:pPr>
              <w:rPr>
                <w:noProof/>
              </w:rPr>
            </w:pPr>
            <w:r w:rsidRPr="003C555C">
              <w:rPr>
                <w:noProof/>
              </w:rPr>
              <w:t>Stabilní zlepšení až na hodnotu ~0,9, což ukazuje výborný výkon při správné detekci ohraničujících boxů s prahovou hodnotou IoU 0.5.</w:t>
            </w:r>
          </w:p>
        </w:tc>
      </w:tr>
      <w:tr w:rsidR="003C555C" w:rsidRPr="00B35C2B" w14:paraId="7155A58D" w14:textId="77777777" w:rsidTr="003C555C">
        <w:trPr>
          <w:cnfStyle w:val="000000100000" w:firstRow="0" w:lastRow="0" w:firstColumn="0" w:lastColumn="0" w:oddVBand="0" w:evenVBand="0" w:oddHBand="1" w:evenHBand="0" w:firstRowFirstColumn="0" w:firstRowLastColumn="0" w:lastRowFirstColumn="0" w:lastRowLastColumn="0"/>
          <w:cantSplit/>
          <w:trHeight w:val="345"/>
          <w:jc w:val="left"/>
        </w:trPr>
        <w:tc>
          <w:tcPr>
            <w:tcW w:w="3845" w:type="dxa"/>
            <w:tcBorders>
              <w:top w:val="single" w:sz="4" w:space="0" w:color="auto"/>
              <w:bottom w:val="single" w:sz="18" w:space="0" w:color="auto"/>
            </w:tcBorders>
          </w:tcPr>
          <w:p w14:paraId="3692A8DD" w14:textId="367FA866" w:rsidR="003C555C" w:rsidRPr="00B36197" w:rsidRDefault="003C555C" w:rsidP="008B3E10">
            <w:pPr>
              <w:rPr>
                <w:rStyle w:val="Zdraznn"/>
                <w:b/>
                <w:bCs/>
                <w:i w:val="0"/>
                <w:iCs w:val="0"/>
                <w:noProof/>
              </w:rPr>
            </w:pPr>
            <w:r w:rsidRPr="00B36197">
              <w:rPr>
                <w:b/>
                <w:bCs/>
                <w:i/>
                <w:iCs/>
                <w:noProof/>
              </w:rPr>
              <w:t>mAP při IoU 0.5:0.95 (metrics/mAP_0.5:0.95)</w:t>
            </w:r>
          </w:p>
        </w:tc>
        <w:tc>
          <w:tcPr>
            <w:tcW w:w="5856" w:type="dxa"/>
            <w:tcBorders>
              <w:top w:val="single" w:sz="4" w:space="0" w:color="auto"/>
              <w:bottom w:val="single" w:sz="18" w:space="0" w:color="auto"/>
            </w:tcBorders>
          </w:tcPr>
          <w:p w14:paraId="33650392" w14:textId="77777777" w:rsidR="003C555C" w:rsidRPr="003C555C" w:rsidRDefault="003C555C" w:rsidP="008B3E10">
            <w:r w:rsidRPr="003C555C">
              <w:t xml:space="preserve">Postupné zlepšení na ~0,6, což je běžné při přísnějších prahových hodnotách </w:t>
            </w:r>
            <w:proofErr w:type="spellStart"/>
            <w:r w:rsidRPr="003C555C">
              <w:t>IoU</w:t>
            </w:r>
            <w:proofErr w:type="spellEnd"/>
            <w:r w:rsidRPr="003C555C">
              <w:t>.</w:t>
            </w:r>
          </w:p>
          <w:p w14:paraId="4546D759" w14:textId="77777777" w:rsidR="003C555C" w:rsidRPr="003C555C" w:rsidRDefault="003C555C" w:rsidP="008B3E10">
            <w:r w:rsidRPr="003C555C">
              <w:t>Ukazuje, že model si vede dobře i při vyšších nárocích na přesnost.</w:t>
            </w:r>
          </w:p>
          <w:p w14:paraId="49C04CF8" w14:textId="77777777" w:rsidR="003C555C" w:rsidRPr="003C555C" w:rsidRDefault="003C555C" w:rsidP="008B3E10">
            <w:pPr>
              <w:rPr>
                <w:noProof/>
              </w:rPr>
            </w:pPr>
          </w:p>
        </w:tc>
      </w:tr>
    </w:tbl>
    <w:p w14:paraId="0FF4DE96" w14:textId="77777777" w:rsidR="00914D42" w:rsidRDefault="00914D42" w:rsidP="00914D42">
      <w:pPr>
        <w:pStyle w:val="Zkladntext"/>
      </w:pPr>
    </w:p>
    <w:p w14:paraId="47D71281" w14:textId="3D2C7764" w:rsidR="00E26A26" w:rsidRDefault="00E26A26" w:rsidP="00571911">
      <w:pPr>
        <w:pStyle w:val="Zkladntext"/>
      </w:pPr>
    </w:p>
    <w:p w14:paraId="1B27CEBA" w14:textId="3B6AABD5" w:rsidR="006C56D3" w:rsidRDefault="0022251A" w:rsidP="00745672">
      <w:pPr>
        <w:pStyle w:val="Zkladntext"/>
      </w:pPr>
      <w:r w:rsidRPr="0022251A">
        <w:rPr>
          <w:noProof/>
        </w:rPr>
        <w:lastRenderedPageBreak/>
        <w:drawing>
          <wp:inline distT="0" distB="0" distL="0" distR="0" wp14:anchorId="72CC4CB2" wp14:editId="6629071C">
            <wp:extent cx="6067425" cy="4076700"/>
            <wp:effectExtent l="0" t="0" r="9525" b="0"/>
            <wp:docPr id="37618711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87110" name=""/>
                    <pic:cNvPicPr/>
                  </pic:nvPicPr>
                  <pic:blipFill rotWithShape="1">
                    <a:blip r:embed="rId83"/>
                    <a:srcRect r="1959" b="1820"/>
                    <a:stretch/>
                  </pic:blipFill>
                  <pic:spPr bwMode="auto">
                    <a:xfrm>
                      <a:off x="0" y="0"/>
                      <a:ext cx="6067425" cy="4076700"/>
                    </a:xfrm>
                    <a:prstGeom prst="rect">
                      <a:avLst/>
                    </a:prstGeom>
                    <a:ln>
                      <a:noFill/>
                    </a:ln>
                    <a:extLst>
                      <a:ext uri="{53640926-AAD7-44D8-BBD7-CCE9431645EC}">
                        <a14:shadowObscured xmlns:a14="http://schemas.microsoft.com/office/drawing/2010/main"/>
                      </a:ext>
                    </a:extLst>
                  </pic:spPr>
                </pic:pic>
              </a:graphicData>
            </a:graphic>
          </wp:inline>
        </w:drawing>
      </w:r>
    </w:p>
    <w:p w14:paraId="1E31BD74" w14:textId="77777777" w:rsidR="00745672" w:rsidRPr="00745672" w:rsidRDefault="00745672" w:rsidP="0029673F">
      <w:pPr>
        <w:pStyle w:val="Zkladntext"/>
      </w:pPr>
      <w:r w:rsidRPr="00745672">
        <w:t>Třída "Ruka":</w:t>
      </w:r>
    </w:p>
    <w:p w14:paraId="5C988723" w14:textId="77777777" w:rsidR="00745672" w:rsidRPr="00745672" w:rsidRDefault="00745672" w:rsidP="00E4784F">
      <w:pPr>
        <w:pStyle w:val="Zkladntext"/>
        <w:numPr>
          <w:ilvl w:val="0"/>
          <w:numId w:val="28"/>
        </w:numPr>
      </w:pPr>
      <w:r w:rsidRPr="00745672">
        <w:t>Významně zaostává za ostatními třídami v přesnosti.</w:t>
      </w:r>
    </w:p>
    <w:p w14:paraId="62853ED3" w14:textId="77777777" w:rsidR="00745672" w:rsidRPr="00745672" w:rsidRDefault="00745672" w:rsidP="00E4784F">
      <w:pPr>
        <w:pStyle w:val="Zkladntext"/>
        <w:numPr>
          <w:ilvl w:val="0"/>
          <w:numId w:val="28"/>
        </w:numPr>
      </w:pPr>
      <w:r w:rsidRPr="00745672">
        <w:t>Model pravděpodobně generuje více falešně pozitivních případů pro tuto třídu.</w:t>
      </w:r>
    </w:p>
    <w:p w14:paraId="2CC8212F" w14:textId="77777777" w:rsidR="00745672" w:rsidRPr="0029673F" w:rsidRDefault="00745672" w:rsidP="00745672">
      <w:pPr>
        <w:pStyle w:val="Zkladntext"/>
        <w:rPr>
          <w:u w:val="single"/>
        </w:rPr>
      </w:pPr>
      <w:r w:rsidRPr="0029673F">
        <w:rPr>
          <w:u w:val="single"/>
        </w:rPr>
        <w:t>Optimalizace prahové hodnoty (</w:t>
      </w:r>
      <w:proofErr w:type="spellStart"/>
      <w:r w:rsidRPr="0029673F">
        <w:rPr>
          <w:u w:val="single"/>
        </w:rPr>
        <w:t>Confidence</w:t>
      </w:r>
      <w:proofErr w:type="spellEnd"/>
      <w:r w:rsidRPr="0029673F">
        <w:rPr>
          <w:u w:val="single"/>
        </w:rPr>
        <w:t xml:space="preserve"> </w:t>
      </w:r>
      <w:proofErr w:type="spellStart"/>
      <w:r w:rsidRPr="0029673F">
        <w:rPr>
          <w:u w:val="single"/>
        </w:rPr>
        <w:t>Threshold</w:t>
      </w:r>
      <w:proofErr w:type="spellEnd"/>
      <w:r w:rsidRPr="0029673F">
        <w:rPr>
          <w:u w:val="single"/>
        </w:rPr>
        <w:t>):</w:t>
      </w:r>
    </w:p>
    <w:p w14:paraId="6D19E72E" w14:textId="77777777" w:rsidR="00745672" w:rsidRPr="00745672" w:rsidRDefault="00745672" w:rsidP="00E4784F">
      <w:pPr>
        <w:pStyle w:val="Zkladntext"/>
        <w:numPr>
          <w:ilvl w:val="0"/>
          <w:numId w:val="28"/>
        </w:numPr>
      </w:pPr>
      <w:r w:rsidRPr="00745672">
        <w:t>Optimální prahová hodnota pro maximální kombinovanou přesnost je 0.962, což minimalizuje falešně pozitivní výsledky napříč všemi třídami.</w:t>
      </w:r>
    </w:p>
    <w:p w14:paraId="15C6B1F2" w14:textId="77777777" w:rsidR="00745672" w:rsidRPr="00745672" w:rsidRDefault="00745672" w:rsidP="00E4784F">
      <w:pPr>
        <w:pStyle w:val="Zkladntext"/>
        <w:numPr>
          <w:ilvl w:val="0"/>
          <w:numId w:val="28"/>
        </w:numPr>
        <w:rPr>
          <w:b/>
          <w:bCs/>
        </w:rPr>
      </w:pPr>
      <w:r w:rsidRPr="00745672">
        <w:rPr>
          <w:b/>
          <w:bCs/>
        </w:rPr>
        <w:t>Výborný výkon u tříd "DMC" a "</w:t>
      </w:r>
      <w:proofErr w:type="spellStart"/>
      <w:r w:rsidRPr="00745672">
        <w:rPr>
          <w:b/>
          <w:bCs/>
        </w:rPr>
        <w:t>Aktuator</w:t>
      </w:r>
      <w:proofErr w:type="spellEnd"/>
      <w:r w:rsidRPr="00745672">
        <w:rPr>
          <w:b/>
          <w:bCs/>
        </w:rPr>
        <w:t>":</w:t>
      </w:r>
    </w:p>
    <w:p w14:paraId="3D719D9E" w14:textId="1A00F935" w:rsidR="00745672" w:rsidRPr="00745672" w:rsidRDefault="00745672" w:rsidP="00745672">
      <w:pPr>
        <w:pStyle w:val="Zkladntext"/>
        <w:rPr>
          <w:b/>
          <w:bCs/>
        </w:rPr>
      </w:pPr>
      <w:r w:rsidRPr="00745672">
        <w:rPr>
          <w:b/>
          <w:bCs/>
        </w:rPr>
        <w:t>Tyto třídy dosahují vysoké přesnosti i při nižších prahových hodnotách.</w:t>
      </w:r>
    </w:p>
    <w:p w14:paraId="564AB938" w14:textId="3C323CD5" w:rsidR="006C56D3" w:rsidRDefault="001D6399" w:rsidP="00571911">
      <w:pPr>
        <w:pStyle w:val="Zkladntext"/>
      </w:pPr>
      <w:r w:rsidRPr="001D6399">
        <w:rPr>
          <w:noProof/>
        </w:rPr>
        <w:lastRenderedPageBreak/>
        <w:drawing>
          <wp:inline distT="0" distB="0" distL="0" distR="0" wp14:anchorId="6E549E07" wp14:editId="59623380">
            <wp:extent cx="5076825" cy="4115219"/>
            <wp:effectExtent l="0" t="0" r="0" b="0"/>
            <wp:docPr id="93341585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15859" name=""/>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Lst>
                    </a:blip>
                    <a:stretch>
                      <a:fillRect/>
                    </a:stretch>
                  </pic:blipFill>
                  <pic:spPr>
                    <a:xfrm>
                      <a:off x="0" y="0"/>
                      <a:ext cx="5087660" cy="4124002"/>
                    </a:xfrm>
                    <a:prstGeom prst="rect">
                      <a:avLst/>
                    </a:prstGeom>
                  </pic:spPr>
                </pic:pic>
              </a:graphicData>
            </a:graphic>
          </wp:inline>
        </w:drawing>
      </w:r>
    </w:p>
    <w:p w14:paraId="75004669" w14:textId="77777777" w:rsidR="001A0C9E" w:rsidRPr="001A0C9E" w:rsidRDefault="001A0C9E" w:rsidP="00E4784F">
      <w:pPr>
        <w:pStyle w:val="Sekvenceakc"/>
        <w:numPr>
          <w:ilvl w:val="0"/>
          <w:numId w:val="29"/>
        </w:numPr>
      </w:pPr>
      <w:r w:rsidRPr="001A0C9E">
        <w:t>Třída DMC:</w:t>
      </w:r>
    </w:p>
    <w:p w14:paraId="269A2242" w14:textId="77777777" w:rsidR="001A0C9E" w:rsidRPr="001A0C9E" w:rsidRDefault="001A0C9E" w:rsidP="001A0C9E">
      <w:pPr>
        <w:pStyle w:val="ListBullet2Single"/>
        <w:rPr>
          <w:b/>
          <w:bCs/>
        </w:rPr>
      </w:pPr>
      <w:r w:rsidRPr="001A0C9E">
        <w:rPr>
          <w:b/>
          <w:bCs/>
        </w:rPr>
        <w:t>Správně klasifikováno: 91 %.</w:t>
      </w:r>
    </w:p>
    <w:p w14:paraId="0220F80D" w14:textId="77777777" w:rsidR="001A0C9E" w:rsidRPr="001A0C9E" w:rsidRDefault="001A0C9E" w:rsidP="001A0C9E">
      <w:pPr>
        <w:pStyle w:val="ListBullet2Single"/>
      </w:pPr>
      <w:r w:rsidRPr="001A0C9E">
        <w:t>Chybně klasifikováno jako "background": 18 %.</w:t>
      </w:r>
    </w:p>
    <w:p w14:paraId="45D8B56F" w14:textId="77777777" w:rsidR="001A0C9E" w:rsidRDefault="001A0C9E" w:rsidP="001A0C9E">
      <w:pPr>
        <w:pStyle w:val="ListBullet2Single"/>
      </w:pPr>
      <w:r w:rsidRPr="001A0C9E">
        <w:t>Velmi dobrá přesnost, ale záměny s třídou "background" naznačují, že některé vzorky mají rysy podobné pozadí.</w:t>
      </w:r>
    </w:p>
    <w:p w14:paraId="458ECADC" w14:textId="77777777" w:rsidR="001A0C9E" w:rsidRPr="001A0C9E" w:rsidRDefault="001A0C9E" w:rsidP="001A0C9E">
      <w:pPr>
        <w:pStyle w:val="ListBullet2Single"/>
      </w:pPr>
    </w:p>
    <w:p w14:paraId="25B52B56" w14:textId="77777777" w:rsidR="001A0C9E" w:rsidRPr="001A0C9E" w:rsidRDefault="001A0C9E" w:rsidP="001A0C9E">
      <w:pPr>
        <w:pStyle w:val="Sekvenceakc"/>
      </w:pPr>
      <w:r w:rsidRPr="001A0C9E">
        <w:t>Třída Ruka:</w:t>
      </w:r>
    </w:p>
    <w:p w14:paraId="324C3BB7" w14:textId="77777777" w:rsidR="001A0C9E" w:rsidRPr="001A0C9E" w:rsidRDefault="001A0C9E" w:rsidP="001A0C9E">
      <w:pPr>
        <w:pStyle w:val="ListBullet2Single"/>
      </w:pPr>
      <w:r w:rsidRPr="001A0C9E">
        <w:t>Správně klasifikováno: 91 %.</w:t>
      </w:r>
    </w:p>
    <w:p w14:paraId="319B9B2C" w14:textId="77777777" w:rsidR="001A0C9E" w:rsidRPr="001A0C9E" w:rsidRDefault="001A0C9E" w:rsidP="001A0C9E">
      <w:pPr>
        <w:pStyle w:val="ListBullet2Single"/>
      </w:pPr>
      <w:r w:rsidRPr="001A0C9E">
        <w:t>Chybně klasifikováno jako "popis": 59 %.</w:t>
      </w:r>
    </w:p>
    <w:p w14:paraId="399CA999" w14:textId="77777777" w:rsidR="001A0C9E" w:rsidRDefault="001A0C9E" w:rsidP="001A0C9E">
      <w:pPr>
        <w:pStyle w:val="ListBullet2Single"/>
      </w:pPr>
      <w:r w:rsidRPr="001A0C9E">
        <w:t>Významná část vzorků třídy "ruka" je zaměňována za "popis". Model může mít potíže odlišit tyto dvě třídy.</w:t>
      </w:r>
    </w:p>
    <w:p w14:paraId="7D202254" w14:textId="77777777" w:rsidR="001A0C9E" w:rsidRPr="001A0C9E" w:rsidRDefault="001A0C9E" w:rsidP="001A0C9E">
      <w:pPr>
        <w:pStyle w:val="ListBullet2Single"/>
      </w:pPr>
    </w:p>
    <w:p w14:paraId="4A23186A" w14:textId="77777777" w:rsidR="001A0C9E" w:rsidRPr="001A0C9E" w:rsidRDefault="001A0C9E" w:rsidP="001A0C9E">
      <w:pPr>
        <w:pStyle w:val="Sekvenceakc"/>
      </w:pPr>
      <w:r w:rsidRPr="001A0C9E">
        <w:t>Třída Aktuator:</w:t>
      </w:r>
    </w:p>
    <w:p w14:paraId="3F6C7F70" w14:textId="77777777" w:rsidR="001A0C9E" w:rsidRPr="001A0C9E" w:rsidRDefault="001A0C9E" w:rsidP="001A0C9E">
      <w:pPr>
        <w:pStyle w:val="ListBullet2Single"/>
      </w:pPr>
      <w:r w:rsidRPr="001A0C9E">
        <w:t>Správně klasifikováno: 95 %.</w:t>
      </w:r>
    </w:p>
    <w:p w14:paraId="4061B8DD" w14:textId="77777777" w:rsidR="001A0C9E" w:rsidRPr="001A0C9E" w:rsidRDefault="001A0C9E" w:rsidP="001A0C9E">
      <w:pPr>
        <w:pStyle w:val="ListBullet2Single"/>
      </w:pPr>
      <w:r w:rsidRPr="001A0C9E">
        <w:t>Minimální chyby (např. chybně jako "popis" nebo "background").</w:t>
      </w:r>
    </w:p>
    <w:p w14:paraId="7FFDD391" w14:textId="77777777" w:rsidR="001A0C9E" w:rsidRDefault="001A0C9E" w:rsidP="001A0C9E">
      <w:pPr>
        <w:pStyle w:val="ListBullet2Single"/>
      </w:pPr>
      <w:r w:rsidRPr="001A0C9E">
        <w:t>Model má nejvyšší výkon u této třídy.</w:t>
      </w:r>
    </w:p>
    <w:p w14:paraId="62954A59" w14:textId="77777777" w:rsidR="001A0C9E" w:rsidRPr="001A0C9E" w:rsidRDefault="001A0C9E" w:rsidP="001A0C9E">
      <w:pPr>
        <w:pStyle w:val="ListBullet2Single"/>
      </w:pPr>
    </w:p>
    <w:p w14:paraId="47AA6759" w14:textId="77777777" w:rsidR="001A0C9E" w:rsidRPr="001A0C9E" w:rsidRDefault="001A0C9E" w:rsidP="001A0C9E">
      <w:pPr>
        <w:pStyle w:val="Sekvenceakc"/>
      </w:pPr>
      <w:r w:rsidRPr="001A0C9E">
        <w:t>Třída Popis:</w:t>
      </w:r>
    </w:p>
    <w:p w14:paraId="6F4B9CF7" w14:textId="77777777" w:rsidR="001A0C9E" w:rsidRPr="001A0C9E" w:rsidRDefault="001A0C9E" w:rsidP="001A0C9E">
      <w:pPr>
        <w:pStyle w:val="ListBullet2Single"/>
      </w:pPr>
      <w:r w:rsidRPr="001A0C9E">
        <w:t>Správně klasifikováno: 55 %.</w:t>
      </w:r>
    </w:p>
    <w:p w14:paraId="42D1B58D" w14:textId="77777777" w:rsidR="001A0C9E" w:rsidRPr="001A0C9E" w:rsidRDefault="001A0C9E" w:rsidP="001A0C9E">
      <w:pPr>
        <w:pStyle w:val="ListBullet2Single"/>
      </w:pPr>
      <w:r w:rsidRPr="001A0C9E">
        <w:t>Chybně klasifikováno jako "background": 45 %.</w:t>
      </w:r>
    </w:p>
    <w:p w14:paraId="022ECBF3" w14:textId="77777777" w:rsidR="001A0C9E" w:rsidRDefault="001A0C9E" w:rsidP="001A0C9E">
      <w:pPr>
        <w:pStyle w:val="ListBullet2Single"/>
      </w:pPr>
      <w:r w:rsidRPr="001A0C9E">
        <w:t>Třída "popis" má výrazně nižší přesnost a je často zaměňována s "backgroundem".</w:t>
      </w:r>
    </w:p>
    <w:p w14:paraId="57429D41" w14:textId="77777777" w:rsidR="001A0C9E" w:rsidRPr="001A0C9E" w:rsidRDefault="001A0C9E" w:rsidP="001A0C9E">
      <w:pPr>
        <w:pStyle w:val="ListBullet2Single"/>
      </w:pPr>
    </w:p>
    <w:p w14:paraId="5852E811" w14:textId="77777777" w:rsidR="001A0C9E" w:rsidRPr="001A0C9E" w:rsidRDefault="001A0C9E" w:rsidP="001A0C9E">
      <w:pPr>
        <w:pStyle w:val="Sekvenceakc"/>
      </w:pPr>
      <w:r w:rsidRPr="001A0C9E">
        <w:t>Třída Background:</w:t>
      </w:r>
    </w:p>
    <w:p w14:paraId="7F9DB641" w14:textId="77777777" w:rsidR="001A0C9E" w:rsidRPr="001A0C9E" w:rsidRDefault="001A0C9E" w:rsidP="001A0C9E">
      <w:pPr>
        <w:pStyle w:val="ListBullet2Single"/>
      </w:pPr>
      <w:r w:rsidRPr="001A0C9E">
        <w:t>Správně klasifikováno: 45 %.</w:t>
      </w:r>
    </w:p>
    <w:p w14:paraId="6065E9E7" w14:textId="77777777" w:rsidR="001A0C9E" w:rsidRPr="001A0C9E" w:rsidRDefault="001A0C9E" w:rsidP="001A0C9E">
      <w:pPr>
        <w:pStyle w:val="ListBullet2Single"/>
      </w:pPr>
      <w:r w:rsidRPr="001A0C9E">
        <w:t>Chybně klasifikováno jako "popis" nebo "ruka".</w:t>
      </w:r>
    </w:p>
    <w:p w14:paraId="40CB1A5C" w14:textId="77777777" w:rsidR="001A0C9E" w:rsidRPr="001A0C9E" w:rsidRDefault="001A0C9E" w:rsidP="001A0C9E">
      <w:pPr>
        <w:pStyle w:val="ListBullet2Single"/>
      </w:pPr>
      <w:proofErr w:type="spellStart"/>
      <w:r w:rsidRPr="001A0C9E">
        <w:t>Zaměny</w:t>
      </w:r>
      <w:proofErr w:type="spellEnd"/>
      <w:r w:rsidRPr="001A0C9E">
        <w:t xml:space="preserve"> naznačují, že pozadí obsahuje rysy podobné jiným třídám.</w:t>
      </w:r>
    </w:p>
    <w:p w14:paraId="17F09AAC" w14:textId="2C754168" w:rsidR="006C56D3" w:rsidRPr="00571911" w:rsidRDefault="006C56D3" w:rsidP="00571911">
      <w:pPr>
        <w:pStyle w:val="Zkladntext"/>
      </w:pPr>
    </w:p>
    <w:p w14:paraId="5774FE7F" w14:textId="2C2099DF" w:rsidR="00217A68" w:rsidRPr="00B35C2B" w:rsidRDefault="001D4DFD" w:rsidP="00217A68">
      <w:pPr>
        <w:pStyle w:val="Nadpis1"/>
      </w:pPr>
      <w:bookmarkStart w:id="30" w:name="_Toc191807367"/>
      <w:r>
        <w:lastRenderedPageBreak/>
        <w:t>P</w:t>
      </w:r>
      <w:r w:rsidR="009A4344">
        <w:t>ostup</w:t>
      </w:r>
      <w:r>
        <w:t xml:space="preserve"> učení a </w:t>
      </w:r>
      <w:r w:rsidR="00C26AB1">
        <w:t>konverze modelu</w:t>
      </w:r>
      <w:bookmarkEnd w:id="30"/>
    </w:p>
    <w:p w14:paraId="117C6A0A" w14:textId="54C7E072" w:rsidR="000A1478" w:rsidRPr="000A1478" w:rsidRDefault="000A1478" w:rsidP="00015E2E">
      <w:pPr>
        <w:pStyle w:val="Nadpis2"/>
      </w:pPr>
      <w:bookmarkStart w:id="31" w:name="_Toc191807368"/>
      <w:r w:rsidRPr="000A1478">
        <w:t xml:space="preserve">Převod </w:t>
      </w:r>
      <w:r w:rsidR="00705FF1">
        <w:t xml:space="preserve">modelu </w:t>
      </w:r>
      <w:proofErr w:type="spellStart"/>
      <w:r w:rsidRPr="000A1478">
        <w:t>PyTorch</w:t>
      </w:r>
      <w:proofErr w:type="spellEnd"/>
      <w:r w:rsidRPr="000A1478">
        <w:t xml:space="preserve"> </w:t>
      </w:r>
      <w:r w:rsidR="00705FF1">
        <w:t>--</w:t>
      </w:r>
      <w:r w:rsidR="00705FF1">
        <w:rPr>
          <w:lang w:val="en-US"/>
        </w:rPr>
        <w:t xml:space="preserve">&gt; </w:t>
      </w:r>
      <w:r w:rsidRPr="000A1478">
        <w:t>ONNX</w:t>
      </w:r>
      <w:bookmarkEnd w:id="31"/>
    </w:p>
    <w:p w14:paraId="6CFCB7F4" w14:textId="77777777" w:rsidR="000A1478" w:rsidRPr="000A1478" w:rsidRDefault="000A1478" w:rsidP="000A1478">
      <w:pPr>
        <w:rPr>
          <w:rFonts w:eastAsia="Times New Roman"/>
          <w:szCs w:val="20"/>
        </w:rPr>
      </w:pPr>
      <w:r w:rsidRPr="000A1478">
        <w:rPr>
          <w:rFonts w:eastAsia="Times New Roman"/>
          <w:szCs w:val="20"/>
        </w:rPr>
        <w:t xml:space="preserve">Nejprve musíme převést náš soubor </w:t>
      </w:r>
      <w:proofErr w:type="spellStart"/>
      <w:r w:rsidRPr="000A1478">
        <w:rPr>
          <w:rFonts w:eastAsia="Times New Roman"/>
          <w:szCs w:val="20"/>
        </w:rPr>
        <w:t>PyTorch</w:t>
      </w:r>
      <w:proofErr w:type="spellEnd"/>
      <w:r w:rsidRPr="000A1478">
        <w:rPr>
          <w:rFonts w:eastAsia="Times New Roman"/>
          <w:szCs w:val="20"/>
        </w:rPr>
        <w:t xml:space="preserve"> (.</w:t>
      </w:r>
      <w:proofErr w:type="spellStart"/>
      <w:r w:rsidRPr="000A1478">
        <w:rPr>
          <w:rFonts w:eastAsia="Times New Roman"/>
          <w:szCs w:val="20"/>
        </w:rPr>
        <w:t>pt</w:t>
      </w:r>
      <w:proofErr w:type="spellEnd"/>
      <w:r w:rsidRPr="000A1478">
        <w:rPr>
          <w:rFonts w:eastAsia="Times New Roman"/>
          <w:szCs w:val="20"/>
        </w:rPr>
        <w:t xml:space="preserve">) do formátu ONNX, aby byl připraven k překladu pro náš hardwarový akcelerátor Raspberry </w:t>
      </w:r>
      <w:proofErr w:type="spellStart"/>
      <w:r w:rsidRPr="000A1478">
        <w:rPr>
          <w:rFonts w:eastAsia="Times New Roman"/>
          <w:szCs w:val="20"/>
        </w:rPr>
        <w:t>Pi</w:t>
      </w:r>
      <w:proofErr w:type="spellEnd"/>
      <w:r w:rsidRPr="000A1478">
        <w:rPr>
          <w:rFonts w:eastAsia="Times New Roman"/>
          <w:szCs w:val="20"/>
        </w:rPr>
        <w:t xml:space="preserve"> AI </w:t>
      </w:r>
      <w:proofErr w:type="spellStart"/>
      <w:r w:rsidRPr="000A1478">
        <w:rPr>
          <w:rFonts w:eastAsia="Times New Roman"/>
          <w:szCs w:val="20"/>
        </w:rPr>
        <w:t>Hat</w:t>
      </w:r>
      <w:proofErr w:type="spellEnd"/>
      <w:r w:rsidRPr="000A1478">
        <w:rPr>
          <w:rFonts w:eastAsia="Times New Roman"/>
          <w:szCs w:val="20"/>
        </w:rPr>
        <w:t xml:space="preserve">+. Toto zařízení obsahuje modul s výkonem 13/26 TOPS, který lze kombinovat s Raspberry </w:t>
      </w:r>
      <w:proofErr w:type="spellStart"/>
      <w:r w:rsidRPr="000A1478">
        <w:rPr>
          <w:rFonts w:eastAsia="Times New Roman"/>
          <w:szCs w:val="20"/>
        </w:rPr>
        <w:t>Pi</w:t>
      </w:r>
      <w:proofErr w:type="spellEnd"/>
      <w:r w:rsidRPr="000A1478">
        <w:rPr>
          <w:rFonts w:eastAsia="Times New Roman"/>
          <w:szCs w:val="20"/>
        </w:rPr>
        <w:t xml:space="preserve"> 5.</w:t>
      </w:r>
    </w:p>
    <w:p w14:paraId="3629FFEE" w14:textId="77777777" w:rsidR="000A1478" w:rsidRPr="000A1478" w:rsidRDefault="000A1478" w:rsidP="00E06928">
      <w:pPr>
        <w:pStyle w:val="CODE"/>
      </w:pPr>
      <w:r w:rsidRPr="000A1478">
        <w:t>!pip install ultralytics</w:t>
      </w:r>
    </w:p>
    <w:p w14:paraId="044C23B5" w14:textId="77777777" w:rsidR="000A1478" w:rsidRPr="000A1478" w:rsidRDefault="000A1478" w:rsidP="00E06928">
      <w:pPr>
        <w:pStyle w:val="CODE"/>
      </w:pPr>
      <w:r w:rsidRPr="000A1478">
        <w:t>!pip install onnx</w:t>
      </w:r>
    </w:p>
    <w:p w14:paraId="78028CD9" w14:textId="77777777" w:rsidR="000A1478" w:rsidRPr="000A1478" w:rsidRDefault="000A1478" w:rsidP="00E06928">
      <w:pPr>
        <w:pStyle w:val="CODE"/>
      </w:pPr>
      <w:r w:rsidRPr="000A1478">
        <w:t>!pip install onnxruntime</w:t>
      </w:r>
    </w:p>
    <w:p w14:paraId="14E26695" w14:textId="77777777" w:rsidR="000A1478" w:rsidRPr="000A1478" w:rsidRDefault="000A1478" w:rsidP="00015E2E">
      <w:pPr>
        <w:pStyle w:val="Nadpis3"/>
      </w:pPr>
      <w:r w:rsidRPr="000A1478">
        <w:t xml:space="preserve">Importování </w:t>
      </w:r>
      <w:proofErr w:type="spellStart"/>
      <w:r w:rsidRPr="000A1478">
        <w:t>předtrénovaného</w:t>
      </w:r>
      <w:proofErr w:type="spellEnd"/>
      <w:r w:rsidRPr="000A1478">
        <w:t xml:space="preserve"> modelu YOLO11s</w:t>
      </w:r>
    </w:p>
    <w:p w14:paraId="4C861E72" w14:textId="77777777" w:rsidR="000A1478" w:rsidRPr="000A1478" w:rsidRDefault="000A1478" w:rsidP="00AF1620">
      <w:pPr>
        <w:ind w:left="207" w:firstLine="720"/>
        <w:rPr>
          <w:rFonts w:eastAsia="Times New Roman"/>
          <w:szCs w:val="20"/>
        </w:rPr>
      </w:pPr>
      <w:r w:rsidRPr="000A1478">
        <w:rPr>
          <w:rFonts w:eastAsia="Times New Roman"/>
          <w:szCs w:val="20"/>
        </w:rPr>
        <w:t xml:space="preserve">Převod a export našeho souboru </w:t>
      </w:r>
      <w:proofErr w:type="spellStart"/>
      <w:r w:rsidRPr="000A1478">
        <w:rPr>
          <w:rFonts w:eastAsia="Times New Roman"/>
          <w:szCs w:val="20"/>
        </w:rPr>
        <w:t>PyTorch</w:t>
      </w:r>
      <w:proofErr w:type="spellEnd"/>
      <w:r w:rsidRPr="000A1478">
        <w:rPr>
          <w:rFonts w:eastAsia="Times New Roman"/>
          <w:szCs w:val="20"/>
        </w:rPr>
        <w:t xml:space="preserve"> do formátu ONNX.</w:t>
      </w:r>
    </w:p>
    <w:p w14:paraId="504ADDB8" w14:textId="77777777" w:rsidR="000A1478" w:rsidRPr="000A1478" w:rsidRDefault="000A1478" w:rsidP="002C43CA">
      <w:pPr>
        <w:pStyle w:val="CODE"/>
      </w:pPr>
      <w:r w:rsidRPr="000A1478">
        <w:t>import torch</w:t>
      </w:r>
    </w:p>
    <w:p w14:paraId="6328C1AB" w14:textId="77777777" w:rsidR="000A1478" w:rsidRPr="000A1478" w:rsidRDefault="000A1478" w:rsidP="002C43CA">
      <w:pPr>
        <w:pStyle w:val="CODE"/>
      </w:pPr>
      <w:r w:rsidRPr="000A1478">
        <w:t>from ultralytics import YOLO</w:t>
      </w:r>
    </w:p>
    <w:p w14:paraId="2D9AB78E" w14:textId="77777777" w:rsidR="000A1478" w:rsidRPr="000A1478" w:rsidRDefault="000A1478" w:rsidP="002C43CA">
      <w:pPr>
        <w:pStyle w:val="CODE"/>
      </w:pPr>
      <w:r w:rsidRPr="000A1478">
        <w:t>import cv2</w:t>
      </w:r>
    </w:p>
    <w:p w14:paraId="238094C9" w14:textId="77777777" w:rsidR="000A1478" w:rsidRPr="000A1478" w:rsidRDefault="000A1478" w:rsidP="002C43CA">
      <w:pPr>
        <w:pStyle w:val="CODE"/>
      </w:pPr>
      <w:r w:rsidRPr="000A1478">
        <w:t>import numpy as np</w:t>
      </w:r>
    </w:p>
    <w:p w14:paraId="16D8A077" w14:textId="77777777" w:rsidR="000A1478" w:rsidRPr="000A1478" w:rsidRDefault="000A1478" w:rsidP="002C43CA">
      <w:pPr>
        <w:pStyle w:val="CODE"/>
      </w:pPr>
      <w:r w:rsidRPr="000A1478">
        <w:t>from IPython.display import display, Image</w:t>
      </w:r>
    </w:p>
    <w:p w14:paraId="0F90A69D" w14:textId="77777777" w:rsidR="000A1478" w:rsidRDefault="000A1478" w:rsidP="002C43CA">
      <w:pPr>
        <w:pStyle w:val="CODE"/>
      </w:pPr>
      <w:r w:rsidRPr="000A1478">
        <w:t>import os</w:t>
      </w:r>
    </w:p>
    <w:p w14:paraId="5A9CF515" w14:textId="77777777" w:rsidR="002C43CA" w:rsidRPr="000A1478" w:rsidRDefault="002C43CA" w:rsidP="002C43CA">
      <w:pPr>
        <w:pStyle w:val="CODE"/>
      </w:pPr>
    </w:p>
    <w:p w14:paraId="334E0F0D" w14:textId="27070FAA" w:rsidR="000A1478" w:rsidRPr="000A1478" w:rsidRDefault="002C43CA" w:rsidP="002C43CA">
      <w:pPr>
        <w:pStyle w:val="CODE"/>
      </w:pPr>
      <w:r>
        <w:rPr>
          <w:lang w:val="cs-CZ"/>
        </w:rPr>
        <w:t>#</w:t>
      </w:r>
      <w:r w:rsidR="000A1478" w:rsidRPr="000A1478">
        <w:t>Načtení předtrénovaného modelu</w:t>
      </w:r>
    </w:p>
    <w:p w14:paraId="54A42975" w14:textId="77777777" w:rsidR="000A1478" w:rsidRPr="000A1478" w:rsidRDefault="000A1478" w:rsidP="002C43CA">
      <w:pPr>
        <w:pStyle w:val="CODE"/>
      </w:pPr>
      <w:r w:rsidRPr="000A1478">
        <w:t>model = YOLO('yolo11s.pt')</w:t>
      </w:r>
    </w:p>
    <w:p w14:paraId="38D74F23" w14:textId="77777777" w:rsidR="000A1478" w:rsidRPr="000A1478" w:rsidRDefault="000A1478" w:rsidP="002C43CA">
      <w:pPr>
        <w:pStyle w:val="CODE"/>
      </w:pPr>
    </w:p>
    <w:p w14:paraId="3703BF31" w14:textId="62053BF2" w:rsidR="000A1478" w:rsidRPr="000A1478" w:rsidRDefault="002C43CA" w:rsidP="002C43CA">
      <w:pPr>
        <w:pStyle w:val="CODE"/>
      </w:pPr>
      <w:r>
        <w:t>#</w:t>
      </w:r>
      <w:r w:rsidR="000A1478" w:rsidRPr="000A1478">
        <w:t>Načtení modelu do prostředí</w:t>
      </w:r>
    </w:p>
    <w:p w14:paraId="25CA8D99" w14:textId="77777777" w:rsidR="000A1478" w:rsidRPr="000A1478" w:rsidRDefault="000A1478" w:rsidP="002C43CA">
      <w:pPr>
        <w:pStyle w:val="CODE"/>
      </w:pPr>
      <w:r w:rsidRPr="000A1478">
        <w:t>checkpoint = torch.load('/content/yolo11s.pt')</w:t>
      </w:r>
    </w:p>
    <w:p w14:paraId="66A6F568" w14:textId="77777777" w:rsidR="000A1478" w:rsidRPr="000A1478" w:rsidRDefault="000A1478" w:rsidP="002C43CA">
      <w:pPr>
        <w:pStyle w:val="CODE"/>
      </w:pPr>
      <w:r w:rsidRPr="000A1478">
        <w:t>model = checkpoint['model']</w:t>
      </w:r>
    </w:p>
    <w:p w14:paraId="2E2173EB" w14:textId="77777777" w:rsidR="000A1478" w:rsidRPr="000A1478" w:rsidRDefault="000A1478" w:rsidP="002C43CA">
      <w:pPr>
        <w:pStyle w:val="CODE"/>
      </w:pPr>
    </w:p>
    <w:p w14:paraId="5468CFBE" w14:textId="77777777" w:rsidR="000A1478" w:rsidRPr="000A1478" w:rsidRDefault="000A1478" w:rsidP="002C43CA">
      <w:pPr>
        <w:pStyle w:val="CODE"/>
      </w:pPr>
      <w:r w:rsidRPr="000A1478">
        <w:t>model = model.float()</w:t>
      </w:r>
    </w:p>
    <w:p w14:paraId="53F68FE7" w14:textId="77777777" w:rsidR="000A1478" w:rsidRDefault="000A1478" w:rsidP="002C43CA">
      <w:pPr>
        <w:pStyle w:val="CODE"/>
      </w:pPr>
      <w:r w:rsidRPr="000A1478">
        <w:t>model.eval()</w:t>
      </w:r>
    </w:p>
    <w:p w14:paraId="4E1F43AD" w14:textId="77777777" w:rsidR="002C43CA" w:rsidRPr="000A1478" w:rsidRDefault="002C43CA" w:rsidP="002C43CA">
      <w:pPr>
        <w:pStyle w:val="CODE"/>
      </w:pPr>
    </w:p>
    <w:p w14:paraId="2CF63DBE" w14:textId="43AEF275" w:rsidR="000A1478" w:rsidRPr="000A1478" w:rsidRDefault="002C43CA" w:rsidP="002C43CA">
      <w:pPr>
        <w:pStyle w:val="CODE"/>
      </w:pPr>
      <w:r>
        <w:t>#</w:t>
      </w:r>
      <w:r w:rsidR="000A1478" w:rsidRPr="000A1478">
        <w:t>Vytvoření testovacího vstupu ve formátu FP32</w:t>
      </w:r>
    </w:p>
    <w:p w14:paraId="7DAB7C15" w14:textId="77777777" w:rsidR="000A1478" w:rsidRPr="00E06928" w:rsidRDefault="000A1478" w:rsidP="002C43CA">
      <w:pPr>
        <w:pStyle w:val="CODE"/>
      </w:pPr>
      <w:r w:rsidRPr="00E06928">
        <w:t>dummy_input = torch.randn(16, 3, 640, 640, dtype=torch.float)</w:t>
      </w:r>
    </w:p>
    <w:p w14:paraId="36C43E92" w14:textId="77777777" w:rsidR="000A1478" w:rsidRDefault="000A1478" w:rsidP="002C43CA">
      <w:pPr>
        <w:pStyle w:val="CODE"/>
      </w:pPr>
    </w:p>
    <w:p w14:paraId="21A13424" w14:textId="592F2395" w:rsidR="000A1478" w:rsidRPr="000A1478" w:rsidRDefault="002C43CA" w:rsidP="002C43CA">
      <w:pPr>
        <w:pStyle w:val="CODE"/>
      </w:pPr>
      <w:r>
        <w:t>#</w:t>
      </w:r>
      <w:r w:rsidR="000A1478" w:rsidRPr="000A1478">
        <w:t>Export do formátu ONNX</w:t>
      </w:r>
    </w:p>
    <w:p w14:paraId="405A1F65" w14:textId="77777777" w:rsidR="000A1478" w:rsidRPr="000A1478" w:rsidRDefault="000A1478" w:rsidP="002C43CA">
      <w:pPr>
        <w:pStyle w:val="CODE"/>
      </w:pPr>
      <w:r w:rsidRPr="000A1478">
        <w:t>torch.onnx.export(</w:t>
      </w:r>
    </w:p>
    <w:p w14:paraId="5C73491F" w14:textId="77777777" w:rsidR="000A1478" w:rsidRPr="000A1478" w:rsidRDefault="000A1478" w:rsidP="002C43CA">
      <w:pPr>
        <w:pStyle w:val="CODE"/>
      </w:pPr>
      <w:r w:rsidRPr="000A1478">
        <w:t xml:space="preserve">    model,</w:t>
      </w:r>
    </w:p>
    <w:p w14:paraId="4DC90586" w14:textId="77777777" w:rsidR="000A1478" w:rsidRPr="000A1478" w:rsidRDefault="000A1478" w:rsidP="002C43CA">
      <w:pPr>
        <w:pStyle w:val="CODE"/>
      </w:pPr>
      <w:r w:rsidRPr="000A1478">
        <w:t xml:space="preserve">    dummy_input,</w:t>
      </w:r>
    </w:p>
    <w:p w14:paraId="33E5C8A9" w14:textId="77777777" w:rsidR="000A1478" w:rsidRPr="000A1478" w:rsidRDefault="000A1478" w:rsidP="002C43CA">
      <w:pPr>
        <w:pStyle w:val="CODE"/>
      </w:pPr>
      <w:r w:rsidRPr="000A1478">
        <w:t xml:space="preserve">    "/content/best.onnx",</w:t>
      </w:r>
    </w:p>
    <w:p w14:paraId="114FD337" w14:textId="77777777" w:rsidR="000A1478" w:rsidRPr="000A1478" w:rsidRDefault="000A1478" w:rsidP="002C43CA">
      <w:pPr>
        <w:pStyle w:val="CODE"/>
      </w:pPr>
      <w:r w:rsidRPr="000A1478">
        <w:t xml:space="preserve">    export_params=True,</w:t>
      </w:r>
    </w:p>
    <w:p w14:paraId="3E6693F6" w14:textId="77777777" w:rsidR="000A1478" w:rsidRPr="000A1478" w:rsidRDefault="000A1478" w:rsidP="002C43CA">
      <w:pPr>
        <w:pStyle w:val="CODE"/>
      </w:pPr>
      <w:r w:rsidRPr="000A1478">
        <w:t xml:space="preserve">    opset_version=11,  # Upravte verzi opset podle potřeby</w:t>
      </w:r>
    </w:p>
    <w:p w14:paraId="004719F1" w14:textId="77777777" w:rsidR="000A1478" w:rsidRPr="000A1478" w:rsidRDefault="000A1478" w:rsidP="002C43CA">
      <w:pPr>
        <w:pStyle w:val="CODE"/>
      </w:pPr>
      <w:r w:rsidRPr="000A1478">
        <w:t xml:space="preserve">    do_constant_folding=True,</w:t>
      </w:r>
    </w:p>
    <w:p w14:paraId="42BAD04C" w14:textId="77777777" w:rsidR="000A1478" w:rsidRPr="000A1478" w:rsidRDefault="000A1478" w:rsidP="002C43CA">
      <w:pPr>
        <w:pStyle w:val="CODE"/>
      </w:pPr>
      <w:r w:rsidRPr="000A1478">
        <w:t xml:space="preserve">    input_names=['input'],</w:t>
      </w:r>
    </w:p>
    <w:p w14:paraId="13D5D1B9" w14:textId="77777777" w:rsidR="000A1478" w:rsidRPr="000A1478" w:rsidRDefault="000A1478" w:rsidP="002C43CA">
      <w:pPr>
        <w:pStyle w:val="CODE"/>
      </w:pPr>
      <w:r w:rsidRPr="000A1478">
        <w:t xml:space="preserve">    output_names=['output']</w:t>
      </w:r>
    </w:p>
    <w:p w14:paraId="0CDB6D78" w14:textId="77777777" w:rsidR="000A1478" w:rsidRPr="000A1478" w:rsidRDefault="000A1478" w:rsidP="002C43CA">
      <w:pPr>
        <w:pStyle w:val="CODE"/>
      </w:pPr>
      <w:r w:rsidRPr="000A1478">
        <w:t>)</w:t>
      </w:r>
    </w:p>
    <w:p w14:paraId="59033E1A" w14:textId="77777777" w:rsidR="000A1478" w:rsidRPr="000A1478" w:rsidRDefault="000A1478" w:rsidP="002C43CA">
      <w:pPr>
        <w:pStyle w:val="CODE"/>
      </w:pPr>
      <w:r w:rsidRPr="000A1478">
        <w:t>print("Model ONNX byl úspěšně exportován!")</w:t>
      </w:r>
    </w:p>
    <w:p w14:paraId="6DC50066" w14:textId="77777777" w:rsidR="002C43CA" w:rsidRPr="00513D82" w:rsidRDefault="002C43CA" w:rsidP="002C43CA">
      <w:pPr>
        <w:pStyle w:val="Instruction"/>
        <w:rPr>
          <w:noProof/>
          <w:lang w:val="en-GB"/>
        </w:rPr>
      </w:pPr>
      <w:r w:rsidRPr="00513D82">
        <w:rPr>
          <w:noProof/>
          <w:lang w:val="en-GB"/>
        </w:rPr>
        <w:t xml:space="preserve">Creating new Ultralytics Settings v0.0.6 file </w:t>
      </w:r>
      <w:r w:rsidRPr="00513D82">
        <w:rPr>
          <w:rFonts w:ascii="Segoe UI Emoji" w:hAnsi="Segoe UI Emoji" w:cs="Segoe UI Emoji"/>
          <w:noProof/>
          <w:lang w:val="en-GB"/>
        </w:rPr>
        <w:t>✅</w:t>
      </w:r>
      <w:r w:rsidRPr="00513D82">
        <w:rPr>
          <w:noProof/>
          <w:lang w:val="en-GB"/>
        </w:rPr>
        <w:t xml:space="preserve"> </w:t>
      </w:r>
    </w:p>
    <w:p w14:paraId="39AD40DE" w14:textId="77777777" w:rsidR="002C43CA" w:rsidRPr="00513D82" w:rsidRDefault="002C43CA" w:rsidP="002C43CA">
      <w:pPr>
        <w:pStyle w:val="Instruction"/>
        <w:rPr>
          <w:noProof/>
          <w:lang w:val="en-GB"/>
        </w:rPr>
      </w:pPr>
      <w:r w:rsidRPr="00513D82">
        <w:rPr>
          <w:noProof/>
          <w:lang w:val="en-GB"/>
        </w:rPr>
        <w:t>View Ultralytics Settings with 'yolo settings' or at '/root/.config/Ultralytics/settings.json'</w:t>
      </w:r>
    </w:p>
    <w:p w14:paraId="469E4935" w14:textId="77777777" w:rsidR="002C43CA" w:rsidRPr="00513D82" w:rsidRDefault="002C43CA" w:rsidP="002C43CA">
      <w:pPr>
        <w:pStyle w:val="Instruction"/>
        <w:rPr>
          <w:noProof/>
          <w:lang w:val="en-GB"/>
        </w:rPr>
      </w:pPr>
      <w:r w:rsidRPr="00513D82">
        <w:rPr>
          <w:noProof/>
          <w:lang w:val="en-GB"/>
        </w:rPr>
        <w:t>Update Settings with 'yolo settings key=value', i.e. 'yolo settings runs_dir=path/to/dir'. For help see https://docs.ultralytics.com/quickstart/#ultralytics-settings.</w:t>
      </w:r>
    </w:p>
    <w:p w14:paraId="416B57D0" w14:textId="77777777" w:rsidR="002C43CA" w:rsidRPr="00513D82" w:rsidRDefault="002C43CA" w:rsidP="002C43CA">
      <w:pPr>
        <w:pStyle w:val="Instruction"/>
        <w:rPr>
          <w:noProof/>
          <w:lang w:val="en-GB"/>
        </w:rPr>
      </w:pPr>
      <w:r w:rsidRPr="00513D82">
        <w:rPr>
          <w:noProof/>
          <w:lang w:val="en-GB"/>
        </w:rPr>
        <w:t>Downloading https://github.com/ultralytics/assets/releases/download/v8.3.0/yolo11s.pt to 'yolo11s.pt'...</w:t>
      </w:r>
    </w:p>
    <w:p w14:paraId="4E148D12" w14:textId="77777777" w:rsidR="002C43CA" w:rsidRPr="00513D82" w:rsidRDefault="002C43CA" w:rsidP="002C43CA">
      <w:pPr>
        <w:pStyle w:val="Instruction"/>
        <w:rPr>
          <w:noProof/>
          <w:lang w:val="en-GB"/>
        </w:rPr>
      </w:pPr>
      <w:r w:rsidRPr="00513D82">
        <w:rPr>
          <w:noProof/>
          <w:lang w:val="en-GB"/>
        </w:rPr>
        <w:t>100%|██████████| 18.4M/18.4M [00:00&lt;00:00, 146MB/s]</w:t>
      </w:r>
    </w:p>
    <w:p w14:paraId="0574C276" w14:textId="77777777" w:rsidR="002C43CA" w:rsidRPr="00513D82" w:rsidRDefault="002C43CA" w:rsidP="002C43CA">
      <w:pPr>
        <w:pStyle w:val="Instruction"/>
        <w:rPr>
          <w:noProof/>
          <w:lang w:val="en-GB"/>
        </w:rPr>
      </w:pPr>
      <w:r w:rsidRPr="00513D82">
        <w:rPr>
          <w:noProof/>
          <w:lang w:val="en-GB"/>
        </w:rPr>
        <w:t>/usr/local/lib/python3.11/dist-packages/ultralytics/nn/modules/head.py:105: TracerWarning: Converting a tensor to a Python boolean might cause the trace to be incorrect. We can't record the data flow of Python values, so this value will be treated as a constant in the future. This means that the trace might not generalize to other inputs!</w:t>
      </w:r>
    </w:p>
    <w:p w14:paraId="6B54D0F4" w14:textId="77777777" w:rsidR="002C43CA" w:rsidRPr="00513D82" w:rsidRDefault="002C43CA" w:rsidP="002C43CA">
      <w:pPr>
        <w:pStyle w:val="Instruction"/>
        <w:rPr>
          <w:noProof/>
          <w:lang w:val="en-GB"/>
        </w:rPr>
      </w:pPr>
      <w:r w:rsidRPr="00513D82">
        <w:rPr>
          <w:noProof/>
          <w:lang w:val="en-GB"/>
        </w:rPr>
        <w:t xml:space="preserve">  if self.format != "imx" and (self.dynamic or self.shape != shape):</w:t>
      </w:r>
    </w:p>
    <w:p w14:paraId="2FE1014D" w14:textId="77777777" w:rsidR="002C43CA" w:rsidRPr="00513D82" w:rsidRDefault="002C43CA" w:rsidP="002C43CA">
      <w:pPr>
        <w:pStyle w:val="Instruction"/>
        <w:rPr>
          <w:noProof/>
          <w:lang w:val="en-GB"/>
        </w:rPr>
      </w:pPr>
      <w:r w:rsidRPr="00513D82">
        <w:rPr>
          <w:noProof/>
          <w:lang w:val="en-GB"/>
        </w:rPr>
        <w:lastRenderedPageBreak/>
        <w:t>/usr/local/lib/python3.11/dist-packages/ultralytics/utils/tal.py:338: TracerWarning: Iterating over a tensor might cause the trace to be incorrect. Passing a tensor of different shape won't change the number of iterations executed (and might lead to errors or silently give incorrect results).</w:t>
      </w:r>
    </w:p>
    <w:p w14:paraId="65FBA6BC" w14:textId="77777777" w:rsidR="002C43CA" w:rsidRPr="00513D82" w:rsidRDefault="002C43CA" w:rsidP="002C43CA">
      <w:pPr>
        <w:pStyle w:val="Instruction"/>
        <w:rPr>
          <w:noProof/>
          <w:lang w:val="en-GB"/>
        </w:rPr>
      </w:pPr>
      <w:r w:rsidRPr="00513D82">
        <w:rPr>
          <w:noProof/>
          <w:lang w:val="en-GB"/>
        </w:rPr>
        <w:t xml:space="preserve">  for i, stride in enumerate(strides):</w:t>
      </w:r>
    </w:p>
    <w:p w14:paraId="02386A3E" w14:textId="77777777" w:rsidR="002C43CA" w:rsidRPr="00513D82" w:rsidRDefault="002C43CA" w:rsidP="002C43CA">
      <w:pPr>
        <w:pStyle w:val="Instruction"/>
        <w:rPr>
          <w:noProof/>
          <w:color w:val="FF0000"/>
          <w:lang w:val="en-GB"/>
        </w:rPr>
      </w:pPr>
      <w:r w:rsidRPr="00513D82">
        <w:rPr>
          <w:noProof/>
          <w:color w:val="FF0000"/>
          <w:lang w:val="en-GB"/>
        </w:rPr>
        <w:t>ONNX model exported successfully!</w:t>
      </w:r>
    </w:p>
    <w:p w14:paraId="3F2FE854" w14:textId="77777777" w:rsidR="002C43CA" w:rsidRDefault="002C43CA" w:rsidP="002C43CA">
      <w:pPr>
        <w:pStyle w:val="Zkladntext"/>
      </w:pPr>
    </w:p>
    <w:p w14:paraId="6C725D69" w14:textId="0C8E03AE" w:rsidR="000A1478" w:rsidRPr="000A1478" w:rsidRDefault="000A1478" w:rsidP="00015E2E">
      <w:pPr>
        <w:pStyle w:val="Nadpis3"/>
      </w:pPr>
      <w:r w:rsidRPr="000A1478">
        <w:t>Ověření platnosti našeho modelu, abychom zajistili, že převod proběhl správně</w:t>
      </w:r>
    </w:p>
    <w:p w14:paraId="7A76698C" w14:textId="77777777" w:rsidR="000A1478" w:rsidRPr="000A1478" w:rsidRDefault="000A1478" w:rsidP="002C43CA">
      <w:pPr>
        <w:pStyle w:val="CODE"/>
      </w:pPr>
      <w:r w:rsidRPr="000A1478">
        <w:t>import onnx</w:t>
      </w:r>
    </w:p>
    <w:p w14:paraId="2BBC08FC" w14:textId="77777777" w:rsidR="000A1478" w:rsidRPr="000A1478" w:rsidRDefault="000A1478" w:rsidP="002C43CA">
      <w:pPr>
        <w:pStyle w:val="CODE"/>
      </w:pPr>
      <w:r w:rsidRPr="000A1478">
        <w:t>import onnxruntime as ort</w:t>
      </w:r>
    </w:p>
    <w:p w14:paraId="67B17F64" w14:textId="77777777" w:rsidR="000A1478" w:rsidRPr="000A1478" w:rsidRDefault="000A1478" w:rsidP="002C43CA">
      <w:pPr>
        <w:pStyle w:val="CODE"/>
      </w:pPr>
      <w:r w:rsidRPr="000A1478">
        <w:t>import torch</w:t>
      </w:r>
    </w:p>
    <w:p w14:paraId="1F7102FC" w14:textId="77777777" w:rsidR="000A1478" w:rsidRPr="000A1478" w:rsidRDefault="000A1478" w:rsidP="002C43CA">
      <w:pPr>
        <w:pStyle w:val="CODE"/>
      </w:pPr>
    </w:p>
    <w:p w14:paraId="4D8C475A" w14:textId="5915AFAE" w:rsidR="000A1478" w:rsidRPr="000A1478" w:rsidRDefault="002C43CA" w:rsidP="002C43CA">
      <w:pPr>
        <w:pStyle w:val="CODE"/>
      </w:pPr>
      <w:r>
        <w:t>#</w:t>
      </w:r>
      <w:r w:rsidR="000A1478" w:rsidRPr="000A1478">
        <w:t>Načtení modelu ONNX</w:t>
      </w:r>
    </w:p>
    <w:p w14:paraId="199A1E51" w14:textId="77777777" w:rsidR="000A1478" w:rsidRPr="000A1478" w:rsidRDefault="000A1478" w:rsidP="002C43CA">
      <w:pPr>
        <w:pStyle w:val="CODE"/>
      </w:pPr>
      <w:r w:rsidRPr="000A1478">
        <w:t>onnx_model = onnx.load("/content/</w:t>
      </w:r>
      <w:r w:rsidRPr="00513D82">
        <w:rPr>
          <w:color w:val="FF0000"/>
        </w:rPr>
        <w:t>best.onnx</w:t>
      </w:r>
      <w:r w:rsidRPr="000A1478">
        <w:t>")</w:t>
      </w:r>
    </w:p>
    <w:p w14:paraId="4889BC01" w14:textId="77777777" w:rsidR="000A1478" w:rsidRPr="000A1478" w:rsidRDefault="000A1478" w:rsidP="002C43CA">
      <w:pPr>
        <w:pStyle w:val="CODE"/>
      </w:pPr>
      <w:r w:rsidRPr="000A1478">
        <w:t>onnx.checker.check_model(onnx_model)</w:t>
      </w:r>
    </w:p>
    <w:p w14:paraId="66FE3D24" w14:textId="35079F43" w:rsidR="000A1478" w:rsidRPr="000A1478" w:rsidRDefault="000A1478" w:rsidP="002C43CA">
      <w:pPr>
        <w:pStyle w:val="CODE"/>
      </w:pPr>
      <w:r w:rsidRPr="000A1478">
        <w:t>print("</w:t>
      </w:r>
      <w:r w:rsidR="002C43CA" w:rsidRPr="002C43CA">
        <w:t>ONNX model is valid</w:t>
      </w:r>
      <w:r w:rsidRPr="000A1478">
        <w:t>!")</w:t>
      </w:r>
    </w:p>
    <w:p w14:paraId="427C728F" w14:textId="77777777" w:rsidR="000A1478" w:rsidRPr="000A1478" w:rsidRDefault="000A1478" w:rsidP="002C43CA">
      <w:pPr>
        <w:pStyle w:val="CODE"/>
      </w:pPr>
    </w:p>
    <w:p w14:paraId="3B43A1AE" w14:textId="50889FB0" w:rsidR="000A1478" w:rsidRPr="000A1478" w:rsidRDefault="002C43CA" w:rsidP="002C43CA">
      <w:pPr>
        <w:pStyle w:val="CODE"/>
      </w:pPr>
      <w:r>
        <w:t>#</w:t>
      </w:r>
      <w:r w:rsidR="000A1478" w:rsidRPr="000A1478">
        <w:t>Testování modelu ONNX pomocí ONNX Runtime</w:t>
      </w:r>
    </w:p>
    <w:p w14:paraId="2C9E5FDC" w14:textId="77777777" w:rsidR="000A1478" w:rsidRPr="000A1478" w:rsidRDefault="000A1478" w:rsidP="002C43CA">
      <w:pPr>
        <w:pStyle w:val="CODE"/>
      </w:pPr>
      <w:r w:rsidRPr="000A1478">
        <w:t>dummy_input = torch.randn(16, 3, 640, 640).numpy()</w:t>
      </w:r>
    </w:p>
    <w:p w14:paraId="52D057FB" w14:textId="77777777" w:rsidR="000A1478" w:rsidRPr="000A1478" w:rsidRDefault="000A1478" w:rsidP="002C43CA">
      <w:pPr>
        <w:pStyle w:val="CODE"/>
      </w:pPr>
      <w:r w:rsidRPr="000A1478">
        <w:t>ort_session = ort.InferenceSession("/content/best.onnx")</w:t>
      </w:r>
    </w:p>
    <w:p w14:paraId="1DCC28F4" w14:textId="77777777" w:rsidR="000A1478" w:rsidRPr="000A1478" w:rsidRDefault="000A1478" w:rsidP="002C43CA">
      <w:pPr>
        <w:pStyle w:val="CODE"/>
      </w:pPr>
      <w:r w:rsidRPr="000A1478">
        <w:t>outputs = ort_session.run(None, {"input": dummy_input})</w:t>
      </w:r>
    </w:p>
    <w:p w14:paraId="3C4BDA47" w14:textId="77777777" w:rsidR="000A1478" w:rsidRPr="000A1478" w:rsidRDefault="000A1478" w:rsidP="002C43CA">
      <w:pPr>
        <w:pStyle w:val="CODE"/>
      </w:pPr>
      <w:r w:rsidRPr="000A1478">
        <w:t>print(outputs[0])</w:t>
      </w:r>
    </w:p>
    <w:p w14:paraId="503E79FE" w14:textId="77777777" w:rsidR="002C43CA" w:rsidRPr="002C43CA" w:rsidRDefault="002C43CA" w:rsidP="002C43CA">
      <w:pPr>
        <w:pStyle w:val="Instruction"/>
        <w:rPr>
          <w:noProof/>
        </w:rPr>
      </w:pPr>
      <w:r w:rsidRPr="002C43CA">
        <w:rPr>
          <w:noProof/>
        </w:rPr>
        <w:t>ONNX model is valid!</w:t>
      </w:r>
    </w:p>
    <w:p w14:paraId="07DAE376" w14:textId="77777777" w:rsidR="002C43CA" w:rsidRPr="002C43CA" w:rsidRDefault="002C43CA" w:rsidP="002C43CA">
      <w:pPr>
        <w:pStyle w:val="Instruction"/>
        <w:rPr>
          <w:noProof/>
        </w:rPr>
      </w:pPr>
      <w:r w:rsidRPr="002C43CA">
        <w:rPr>
          <w:noProof/>
        </w:rPr>
        <w:t>[[[     12.095      12.486      23.357 ...      521.49      565.71      596.38]</w:t>
      </w:r>
    </w:p>
    <w:p w14:paraId="7354E5B4" w14:textId="77777777" w:rsidR="002C43CA" w:rsidRPr="002C43CA" w:rsidRDefault="002C43CA" w:rsidP="002C43CA">
      <w:pPr>
        <w:pStyle w:val="Instruction"/>
        <w:rPr>
          <w:noProof/>
        </w:rPr>
      </w:pPr>
      <w:r w:rsidRPr="002C43CA">
        <w:rPr>
          <w:noProof/>
        </w:rPr>
        <w:t xml:space="preserve">  [      4.091      3.6364      4.2469 ...      604.15      600.88      599.14]</w:t>
      </w:r>
    </w:p>
    <w:p w14:paraId="1AFD214E" w14:textId="77777777" w:rsidR="002C43CA" w:rsidRPr="002C43CA" w:rsidRDefault="002C43CA" w:rsidP="002C43CA">
      <w:pPr>
        <w:pStyle w:val="Instruction"/>
        <w:rPr>
          <w:noProof/>
        </w:rPr>
      </w:pPr>
      <w:r w:rsidRPr="002C43CA">
        <w:rPr>
          <w:noProof/>
        </w:rPr>
        <w:t xml:space="preserve">  [     23.631      23.393      44.825 ...      291.76      263.39      197.45]</w:t>
      </w:r>
    </w:p>
    <w:p w14:paraId="7BF36B00" w14:textId="77777777" w:rsidR="002C43CA" w:rsidRPr="002C43CA" w:rsidRDefault="002C43CA" w:rsidP="002C43CA">
      <w:pPr>
        <w:pStyle w:val="Instruction"/>
        <w:rPr>
          <w:noProof/>
        </w:rPr>
      </w:pPr>
      <w:r w:rsidRPr="002C43CA">
        <w:rPr>
          <w:noProof/>
        </w:rPr>
        <w:t xml:space="preserve">  ...</w:t>
      </w:r>
    </w:p>
    <w:p w14:paraId="445CCBA5" w14:textId="77777777" w:rsidR="002C43CA" w:rsidRPr="002C43CA" w:rsidRDefault="002C43CA" w:rsidP="002C43CA">
      <w:pPr>
        <w:pStyle w:val="Instruction"/>
        <w:rPr>
          <w:noProof/>
        </w:rPr>
      </w:pPr>
      <w:r w:rsidRPr="002C43CA">
        <w:rPr>
          <w:noProof/>
        </w:rPr>
        <w:t xml:space="preserve">  [ 9.8348e-07  3.8743e-07  4.1723e-07 ...  2.7716e-06  2.8014e-06  2.9504e-06]</w:t>
      </w:r>
    </w:p>
    <w:p w14:paraId="36FD6178" w14:textId="77777777" w:rsidR="002C43CA" w:rsidRPr="002C43CA" w:rsidRDefault="002C43CA" w:rsidP="002C43CA">
      <w:pPr>
        <w:pStyle w:val="Instruction"/>
        <w:rPr>
          <w:noProof/>
        </w:rPr>
      </w:pPr>
      <w:r w:rsidRPr="002C43CA">
        <w:rPr>
          <w:noProof/>
        </w:rPr>
        <w:t xml:space="preserve">  [ 3.5763e-07  3.5763e-07  3.2783e-07 ...  2.2054e-06  2.1458e-06   2.116e-06]</w:t>
      </w:r>
    </w:p>
    <w:p w14:paraId="3190FAFB" w14:textId="77777777" w:rsidR="002C43CA" w:rsidRPr="002C43CA" w:rsidRDefault="002C43CA" w:rsidP="002C43CA">
      <w:pPr>
        <w:pStyle w:val="Instruction"/>
        <w:rPr>
          <w:noProof/>
        </w:rPr>
      </w:pPr>
      <w:r w:rsidRPr="002C43CA">
        <w:rPr>
          <w:noProof/>
        </w:rPr>
        <w:t xml:space="preserve">  [ 5.0664e-07  3.8743e-07  3.8743e-07 ...  2.1458e-06  1.9073e-06   1.967e-06]]</w:t>
      </w:r>
    </w:p>
    <w:p w14:paraId="21F9467A" w14:textId="77777777" w:rsidR="002C43CA" w:rsidRPr="002C43CA" w:rsidRDefault="002C43CA" w:rsidP="002C43CA">
      <w:pPr>
        <w:pStyle w:val="Instruction"/>
        <w:rPr>
          <w:noProof/>
        </w:rPr>
      </w:pPr>
    </w:p>
    <w:p w14:paraId="7311813F" w14:textId="77777777" w:rsidR="002C43CA" w:rsidRPr="002C43CA" w:rsidRDefault="002C43CA" w:rsidP="002C43CA">
      <w:pPr>
        <w:pStyle w:val="Instruction"/>
        <w:rPr>
          <w:noProof/>
        </w:rPr>
      </w:pPr>
      <w:r w:rsidRPr="002C43CA">
        <w:rPr>
          <w:noProof/>
        </w:rPr>
        <w:t xml:space="preserve"> [[     20.045      21.065      25.373 ...      515.73      562.16      591.04]</w:t>
      </w:r>
    </w:p>
    <w:p w14:paraId="0198404E" w14:textId="77777777" w:rsidR="002C43CA" w:rsidRPr="002C43CA" w:rsidRDefault="002C43CA" w:rsidP="002C43CA">
      <w:pPr>
        <w:pStyle w:val="Instruction"/>
        <w:rPr>
          <w:noProof/>
        </w:rPr>
      </w:pPr>
      <w:r w:rsidRPr="002C43CA">
        <w:rPr>
          <w:noProof/>
        </w:rPr>
        <w:t xml:space="preserve">  [     5.3167      4.5354      4.7803 ...      602.77       598.5      596.43]</w:t>
      </w:r>
    </w:p>
    <w:p w14:paraId="48E7B1E6" w14:textId="77777777" w:rsidR="002C43CA" w:rsidRPr="002C43CA" w:rsidRDefault="002C43CA" w:rsidP="002C43CA">
      <w:pPr>
        <w:pStyle w:val="Instruction"/>
        <w:rPr>
          <w:noProof/>
        </w:rPr>
      </w:pPr>
      <w:r w:rsidRPr="002C43CA">
        <w:rPr>
          <w:noProof/>
        </w:rPr>
        <w:t xml:space="preserve">  [     40.215      42.004      49.516 ...      301.65      280.25      206.51]</w:t>
      </w:r>
    </w:p>
    <w:p w14:paraId="7BA09BEB" w14:textId="77777777" w:rsidR="002C43CA" w:rsidRPr="002C43CA" w:rsidRDefault="002C43CA" w:rsidP="002C43CA">
      <w:pPr>
        <w:pStyle w:val="Instruction"/>
        <w:rPr>
          <w:noProof/>
        </w:rPr>
      </w:pPr>
      <w:r w:rsidRPr="002C43CA">
        <w:rPr>
          <w:noProof/>
        </w:rPr>
        <w:t xml:space="preserve">  ...</w:t>
      </w:r>
    </w:p>
    <w:p w14:paraId="5B8A8A18" w14:textId="77777777" w:rsidR="002C43CA" w:rsidRPr="002C43CA" w:rsidRDefault="002C43CA" w:rsidP="002C43CA">
      <w:pPr>
        <w:pStyle w:val="Instruction"/>
        <w:rPr>
          <w:noProof/>
        </w:rPr>
      </w:pPr>
      <w:r w:rsidRPr="002C43CA">
        <w:rPr>
          <w:noProof/>
        </w:rPr>
        <w:t xml:space="preserve">  [ 5.3644e-07  2.9802e-07  2.9802e-07 ...  2.8014e-06   2.861e-06    3.01e-06]</w:t>
      </w:r>
    </w:p>
    <w:p w14:paraId="6CE0A125" w14:textId="77777777" w:rsidR="002C43CA" w:rsidRPr="002C43CA" w:rsidRDefault="002C43CA" w:rsidP="002C43CA">
      <w:pPr>
        <w:pStyle w:val="Instruction"/>
        <w:rPr>
          <w:noProof/>
        </w:rPr>
      </w:pPr>
      <w:r w:rsidRPr="002C43CA">
        <w:rPr>
          <w:noProof/>
        </w:rPr>
        <w:t xml:space="preserve">  [ 2.9802e-07  2.3842e-07  2.3842e-07 ...  2.2054e-06   2.116e-06  2.1756e-06]</w:t>
      </w:r>
    </w:p>
    <w:p w14:paraId="0092EDE6" w14:textId="77777777" w:rsidR="002C43CA" w:rsidRPr="002C43CA" w:rsidRDefault="002C43CA" w:rsidP="002C43CA">
      <w:pPr>
        <w:pStyle w:val="Instruction"/>
        <w:rPr>
          <w:noProof/>
        </w:rPr>
      </w:pPr>
      <w:r w:rsidRPr="002C43CA">
        <w:rPr>
          <w:noProof/>
        </w:rPr>
        <w:t xml:space="preserve">  [ 2.9802e-07  2.6822e-07  1.7881e-07 ...  2.0862e-06  1.8179e-06  1.9073e-06]]</w:t>
      </w:r>
    </w:p>
    <w:p w14:paraId="1FBD41EF" w14:textId="77777777" w:rsidR="002C43CA" w:rsidRPr="002C43CA" w:rsidRDefault="002C43CA" w:rsidP="002C43CA">
      <w:pPr>
        <w:pStyle w:val="Instruction"/>
        <w:rPr>
          <w:noProof/>
        </w:rPr>
      </w:pPr>
    </w:p>
    <w:p w14:paraId="3A973C33" w14:textId="77777777" w:rsidR="002C43CA" w:rsidRPr="002C43CA" w:rsidRDefault="002C43CA" w:rsidP="002C43CA">
      <w:pPr>
        <w:pStyle w:val="Instruction"/>
        <w:rPr>
          <w:noProof/>
        </w:rPr>
      </w:pPr>
      <w:r w:rsidRPr="002C43CA">
        <w:rPr>
          <w:noProof/>
        </w:rPr>
        <w:t xml:space="preserve"> [[     6.8863      9.8793      35.349 ...      518.88      563.27      594.17]</w:t>
      </w:r>
    </w:p>
    <w:p w14:paraId="56ED55B8" w14:textId="77777777" w:rsidR="002C43CA" w:rsidRPr="002C43CA" w:rsidRDefault="002C43CA" w:rsidP="002C43CA">
      <w:pPr>
        <w:pStyle w:val="Instruction"/>
        <w:rPr>
          <w:noProof/>
        </w:rPr>
      </w:pPr>
      <w:r w:rsidRPr="002C43CA">
        <w:rPr>
          <w:noProof/>
        </w:rPr>
        <w:t xml:space="preserve">  [      5.115      4.5443      5.8287 ...      600.71      599.92      601.59]</w:t>
      </w:r>
    </w:p>
    <w:p w14:paraId="69FE4643" w14:textId="77777777" w:rsidR="002C43CA" w:rsidRPr="002C43CA" w:rsidRDefault="002C43CA" w:rsidP="002C43CA">
      <w:pPr>
        <w:pStyle w:val="Instruction"/>
        <w:rPr>
          <w:noProof/>
        </w:rPr>
      </w:pPr>
      <w:r w:rsidRPr="002C43CA">
        <w:rPr>
          <w:noProof/>
        </w:rPr>
        <w:t xml:space="preserve">  [     13.031      19.128      69.464 ...      297.26      283.63       215.4]</w:t>
      </w:r>
    </w:p>
    <w:p w14:paraId="5ADA710C" w14:textId="77777777" w:rsidR="002C43CA" w:rsidRPr="002C43CA" w:rsidRDefault="002C43CA" w:rsidP="002C43CA">
      <w:pPr>
        <w:pStyle w:val="Instruction"/>
        <w:rPr>
          <w:noProof/>
        </w:rPr>
      </w:pPr>
      <w:r w:rsidRPr="002C43CA">
        <w:rPr>
          <w:noProof/>
        </w:rPr>
        <w:t xml:space="preserve">  ...</w:t>
      </w:r>
    </w:p>
    <w:p w14:paraId="092FCB1B" w14:textId="77777777" w:rsidR="002C43CA" w:rsidRPr="002C43CA" w:rsidRDefault="002C43CA" w:rsidP="002C43CA">
      <w:pPr>
        <w:pStyle w:val="Instruction"/>
        <w:rPr>
          <w:noProof/>
        </w:rPr>
      </w:pPr>
      <w:r w:rsidRPr="002C43CA">
        <w:rPr>
          <w:noProof/>
        </w:rPr>
        <w:t xml:space="preserve">  [ 1.4007e-06  5.0664e-07  5.6624e-07 ...  2.6524e-06  2.5034e-06  2.8312e-06]</w:t>
      </w:r>
    </w:p>
    <w:p w14:paraId="098F73F3" w14:textId="77777777" w:rsidR="002C43CA" w:rsidRPr="002C43CA" w:rsidRDefault="002C43CA" w:rsidP="002C43CA">
      <w:pPr>
        <w:pStyle w:val="Instruction"/>
        <w:rPr>
          <w:noProof/>
        </w:rPr>
      </w:pPr>
      <w:r w:rsidRPr="002C43CA">
        <w:rPr>
          <w:noProof/>
        </w:rPr>
        <w:t xml:space="preserve">  [ 5.9605e-07  4.1723e-07  3.5763e-07 ...  2.0862e-06  1.9968e-06  1.9968e-06]</w:t>
      </w:r>
    </w:p>
    <w:p w14:paraId="5F5FDA09" w14:textId="77777777" w:rsidR="002C43CA" w:rsidRPr="002C43CA" w:rsidRDefault="002C43CA" w:rsidP="002C43CA">
      <w:pPr>
        <w:pStyle w:val="Instruction"/>
        <w:rPr>
          <w:noProof/>
        </w:rPr>
      </w:pPr>
      <w:r w:rsidRPr="002C43CA">
        <w:rPr>
          <w:noProof/>
        </w:rPr>
        <w:t xml:space="preserve">  [ 1.1027e-06  5.6624e-07  5.0664e-07 ...  1.9968e-06  1.7285e-06  1.8775e-06]]</w:t>
      </w:r>
    </w:p>
    <w:p w14:paraId="7B3C8447" w14:textId="77777777" w:rsidR="002C43CA" w:rsidRPr="002C43CA" w:rsidRDefault="002C43CA" w:rsidP="002C43CA">
      <w:pPr>
        <w:pStyle w:val="Instruction"/>
        <w:rPr>
          <w:noProof/>
        </w:rPr>
      </w:pPr>
    </w:p>
    <w:p w14:paraId="5BAB7F0B" w14:textId="77777777" w:rsidR="002C43CA" w:rsidRPr="002C43CA" w:rsidRDefault="002C43CA" w:rsidP="002C43CA">
      <w:pPr>
        <w:pStyle w:val="Instruction"/>
        <w:rPr>
          <w:noProof/>
        </w:rPr>
      </w:pPr>
      <w:r w:rsidRPr="002C43CA">
        <w:rPr>
          <w:noProof/>
        </w:rPr>
        <w:t xml:space="preserve"> ...</w:t>
      </w:r>
    </w:p>
    <w:p w14:paraId="5D35AE86" w14:textId="77777777" w:rsidR="002C43CA" w:rsidRPr="002C43CA" w:rsidRDefault="002C43CA" w:rsidP="002C43CA">
      <w:pPr>
        <w:pStyle w:val="Instruction"/>
        <w:rPr>
          <w:noProof/>
        </w:rPr>
      </w:pPr>
    </w:p>
    <w:p w14:paraId="6F75293D" w14:textId="77777777" w:rsidR="002C43CA" w:rsidRPr="002C43CA" w:rsidRDefault="002C43CA" w:rsidP="002C43CA">
      <w:pPr>
        <w:pStyle w:val="Instruction"/>
        <w:rPr>
          <w:noProof/>
        </w:rPr>
      </w:pPr>
      <w:r w:rsidRPr="002C43CA">
        <w:rPr>
          <w:noProof/>
        </w:rPr>
        <w:t xml:space="preserve"> [[     5.1775      25.394      33.051 ...      527.99      574.08      596.84]</w:t>
      </w:r>
    </w:p>
    <w:p w14:paraId="7CBBEBD6" w14:textId="77777777" w:rsidR="002C43CA" w:rsidRPr="002C43CA" w:rsidRDefault="002C43CA" w:rsidP="002C43CA">
      <w:pPr>
        <w:pStyle w:val="Instruction"/>
        <w:rPr>
          <w:noProof/>
        </w:rPr>
      </w:pPr>
      <w:r w:rsidRPr="002C43CA">
        <w:rPr>
          <w:noProof/>
        </w:rPr>
        <w:t xml:space="preserve">  [     4.0751      4.1466      4.7932 ...      605.15      603.52      603.76]</w:t>
      </w:r>
    </w:p>
    <w:p w14:paraId="5053797C" w14:textId="77777777" w:rsidR="002C43CA" w:rsidRPr="002C43CA" w:rsidRDefault="002C43CA" w:rsidP="002C43CA">
      <w:pPr>
        <w:pStyle w:val="Instruction"/>
        <w:rPr>
          <w:noProof/>
        </w:rPr>
      </w:pPr>
      <w:r w:rsidRPr="002C43CA">
        <w:rPr>
          <w:noProof/>
        </w:rPr>
        <w:lastRenderedPageBreak/>
        <w:t xml:space="preserve">  [     9.9311      50.498      64.379 ...      297.41      286.03      218.02]</w:t>
      </w:r>
    </w:p>
    <w:p w14:paraId="2D6876EB" w14:textId="77777777" w:rsidR="002C43CA" w:rsidRPr="002C43CA" w:rsidRDefault="002C43CA" w:rsidP="002C43CA">
      <w:pPr>
        <w:pStyle w:val="Instruction"/>
        <w:rPr>
          <w:noProof/>
        </w:rPr>
      </w:pPr>
      <w:r w:rsidRPr="002C43CA">
        <w:rPr>
          <w:noProof/>
        </w:rPr>
        <w:t xml:space="preserve">  ...</w:t>
      </w:r>
    </w:p>
    <w:p w14:paraId="1BA6EC4A" w14:textId="77777777" w:rsidR="002C43CA" w:rsidRPr="002C43CA" w:rsidRDefault="002C43CA" w:rsidP="002C43CA">
      <w:pPr>
        <w:pStyle w:val="Instruction"/>
        <w:rPr>
          <w:noProof/>
        </w:rPr>
      </w:pPr>
      <w:r w:rsidRPr="002C43CA">
        <w:rPr>
          <w:noProof/>
        </w:rPr>
        <w:t xml:space="preserve">  [ 6.2585e-07  2.0862e-07  2.3842e-07 ...  2.6524e-06   2.563e-06  2.7418e-06]</w:t>
      </w:r>
    </w:p>
    <w:p w14:paraId="6DC3A155" w14:textId="77777777" w:rsidR="002C43CA" w:rsidRPr="002C43CA" w:rsidRDefault="002C43CA" w:rsidP="002C43CA">
      <w:pPr>
        <w:pStyle w:val="Instruction"/>
        <w:rPr>
          <w:noProof/>
        </w:rPr>
      </w:pPr>
      <w:r w:rsidRPr="002C43CA">
        <w:rPr>
          <w:noProof/>
        </w:rPr>
        <w:t xml:space="preserve">  [ 2.6822e-07  2.0862e-07  2.3842e-07 ...  2.1458e-06  2.0862e-06   1.967e-06]</w:t>
      </w:r>
    </w:p>
    <w:p w14:paraId="05111A8A" w14:textId="77777777" w:rsidR="002C43CA" w:rsidRPr="002C43CA" w:rsidRDefault="002C43CA" w:rsidP="002C43CA">
      <w:pPr>
        <w:pStyle w:val="Instruction"/>
        <w:rPr>
          <w:noProof/>
        </w:rPr>
      </w:pPr>
      <w:r w:rsidRPr="002C43CA">
        <w:rPr>
          <w:noProof/>
        </w:rPr>
        <w:t xml:space="preserve">  [ 3.2783e-07  1.1921e-07  1.4901e-07 ...   1.967e-06  1.7583e-06  1.8477e-06]]</w:t>
      </w:r>
    </w:p>
    <w:p w14:paraId="7C33DFE5" w14:textId="77777777" w:rsidR="002C43CA" w:rsidRPr="002C43CA" w:rsidRDefault="002C43CA" w:rsidP="002C43CA">
      <w:pPr>
        <w:pStyle w:val="Instruction"/>
        <w:rPr>
          <w:noProof/>
        </w:rPr>
      </w:pPr>
    </w:p>
    <w:p w14:paraId="6D214422" w14:textId="77777777" w:rsidR="002C43CA" w:rsidRPr="002C43CA" w:rsidRDefault="002C43CA" w:rsidP="002C43CA">
      <w:pPr>
        <w:pStyle w:val="Instruction"/>
        <w:rPr>
          <w:noProof/>
        </w:rPr>
      </w:pPr>
      <w:r w:rsidRPr="002C43CA">
        <w:rPr>
          <w:noProof/>
        </w:rPr>
        <w:t xml:space="preserve"> [[     10.498      20.855      29.133 ...      523.53      564.76      593.45]</w:t>
      </w:r>
    </w:p>
    <w:p w14:paraId="303FB494" w14:textId="77777777" w:rsidR="002C43CA" w:rsidRPr="002C43CA" w:rsidRDefault="002C43CA" w:rsidP="002C43CA">
      <w:pPr>
        <w:pStyle w:val="Instruction"/>
        <w:rPr>
          <w:noProof/>
        </w:rPr>
      </w:pPr>
      <w:r w:rsidRPr="002C43CA">
        <w:rPr>
          <w:noProof/>
        </w:rPr>
        <w:t xml:space="preserve">  [     4.1542      3.8135      4.1099 ...      601.97      600.65      601.08]</w:t>
      </w:r>
    </w:p>
    <w:p w14:paraId="16FF5EB8" w14:textId="77777777" w:rsidR="002C43CA" w:rsidRPr="002C43CA" w:rsidRDefault="002C43CA" w:rsidP="002C43CA">
      <w:pPr>
        <w:pStyle w:val="Instruction"/>
        <w:rPr>
          <w:noProof/>
        </w:rPr>
      </w:pPr>
      <w:r w:rsidRPr="002C43CA">
        <w:rPr>
          <w:noProof/>
        </w:rPr>
        <w:t xml:space="preserve">  [     20.394      40.316       56.35 ...      295.12      283.26      212.55]</w:t>
      </w:r>
    </w:p>
    <w:p w14:paraId="5DE18139" w14:textId="77777777" w:rsidR="002C43CA" w:rsidRPr="002C43CA" w:rsidRDefault="002C43CA" w:rsidP="002C43CA">
      <w:pPr>
        <w:pStyle w:val="Instruction"/>
        <w:rPr>
          <w:noProof/>
        </w:rPr>
      </w:pPr>
      <w:r w:rsidRPr="002C43CA">
        <w:rPr>
          <w:noProof/>
        </w:rPr>
        <w:t xml:space="preserve">  ...</w:t>
      </w:r>
    </w:p>
    <w:p w14:paraId="2F275361" w14:textId="77777777" w:rsidR="002C43CA" w:rsidRPr="002C43CA" w:rsidRDefault="002C43CA" w:rsidP="002C43CA">
      <w:pPr>
        <w:pStyle w:val="Instruction"/>
        <w:rPr>
          <w:noProof/>
        </w:rPr>
      </w:pPr>
      <w:r w:rsidRPr="002C43CA">
        <w:rPr>
          <w:noProof/>
        </w:rPr>
        <w:t xml:space="preserve">  [ 1.1027e-06  5.3644e-07  5.6624e-07 ...  2.8312e-06  2.7716e-06  2.9504e-06]</w:t>
      </w:r>
    </w:p>
    <w:p w14:paraId="12B68AC1" w14:textId="77777777" w:rsidR="002C43CA" w:rsidRPr="002C43CA" w:rsidRDefault="002C43CA" w:rsidP="002C43CA">
      <w:pPr>
        <w:pStyle w:val="Instruction"/>
        <w:rPr>
          <w:noProof/>
        </w:rPr>
      </w:pPr>
      <w:r w:rsidRPr="002C43CA">
        <w:rPr>
          <w:noProof/>
        </w:rPr>
        <w:t xml:space="preserve">  [ 3.5763e-07  3.5763e-07  4.7684e-07 ...  2.2352e-06  2.0862e-06   2.116e-06]</w:t>
      </w:r>
    </w:p>
    <w:p w14:paraId="7FF5D1C5" w14:textId="77777777" w:rsidR="002C43CA" w:rsidRPr="002C43CA" w:rsidRDefault="002C43CA" w:rsidP="002C43CA">
      <w:pPr>
        <w:pStyle w:val="Instruction"/>
        <w:rPr>
          <w:noProof/>
        </w:rPr>
      </w:pPr>
      <w:r w:rsidRPr="002C43CA">
        <w:rPr>
          <w:noProof/>
        </w:rPr>
        <w:t xml:space="preserve">  [ 5.6624e-07  2.6822e-07  2.0862e-07 ...  2.0862e-06  1.7881e-06  1.8775e-06]]</w:t>
      </w:r>
    </w:p>
    <w:p w14:paraId="147D7399" w14:textId="77777777" w:rsidR="002C43CA" w:rsidRPr="002C43CA" w:rsidRDefault="002C43CA" w:rsidP="002C43CA">
      <w:pPr>
        <w:pStyle w:val="Instruction"/>
        <w:rPr>
          <w:noProof/>
        </w:rPr>
      </w:pPr>
    </w:p>
    <w:p w14:paraId="2BC85FF8" w14:textId="77777777" w:rsidR="002C43CA" w:rsidRPr="002C43CA" w:rsidRDefault="002C43CA" w:rsidP="002C43CA">
      <w:pPr>
        <w:pStyle w:val="Instruction"/>
        <w:rPr>
          <w:noProof/>
        </w:rPr>
      </w:pPr>
      <w:r w:rsidRPr="002C43CA">
        <w:rPr>
          <w:noProof/>
        </w:rPr>
        <w:t xml:space="preserve"> [[     6.2057      17.939      29.649 ...      519.61      561.74      587.09]</w:t>
      </w:r>
    </w:p>
    <w:p w14:paraId="41166717" w14:textId="77777777" w:rsidR="002C43CA" w:rsidRPr="002C43CA" w:rsidRDefault="002C43CA" w:rsidP="002C43CA">
      <w:pPr>
        <w:pStyle w:val="Instruction"/>
        <w:rPr>
          <w:noProof/>
        </w:rPr>
      </w:pPr>
      <w:r w:rsidRPr="002C43CA">
        <w:rPr>
          <w:noProof/>
        </w:rPr>
        <w:t xml:space="preserve">  [     4.6514      3.6254      4.2958 ...      601.04      597.93      597.04]</w:t>
      </w:r>
    </w:p>
    <w:p w14:paraId="137DA776" w14:textId="77777777" w:rsidR="002C43CA" w:rsidRPr="002C43CA" w:rsidRDefault="002C43CA" w:rsidP="002C43CA">
      <w:pPr>
        <w:pStyle w:val="Instruction"/>
        <w:rPr>
          <w:noProof/>
        </w:rPr>
      </w:pPr>
      <w:r w:rsidRPr="002C43CA">
        <w:rPr>
          <w:noProof/>
        </w:rPr>
        <w:t xml:space="preserve">  [     11.811      34.234      57.269 ...      297.08      295.39      222.99]</w:t>
      </w:r>
    </w:p>
    <w:p w14:paraId="568E25FE" w14:textId="77777777" w:rsidR="002C43CA" w:rsidRPr="002C43CA" w:rsidRDefault="002C43CA" w:rsidP="002C43CA">
      <w:pPr>
        <w:pStyle w:val="Instruction"/>
        <w:rPr>
          <w:noProof/>
        </w:rPr>
      </w:pPr>
      <w:r w:rsidRPr="002C43CA">
        <w:rPr>
          <w:noProof/>
        </w:rPr>
        <w:t xml:space="preserve">  ...</w:t>
      </w:r>
    </w:p>
    <w:p w14:paraId="26547018" w14:textId="77777777" w:rsidR="002C43CA" w:rsidRPr="002C43CA" w:rsidRDefault="002C43CA" w:rsidP="002C43CA">
      <w:pPr>
        <w:pStyle w:val="Instruction"/>
        <w:rPr>
          <w:noProof/>
        </w:rPr>
      </w:pPr>
      <w:r w:rsidRPr="002C43CA">
        <w:rPr>
          <w:noProof/>
        </w:rPr>
        <w:t xml:space="preserve">  [ 8.6427e-07  3.8743e-07  2.9802e-07 ...  2.6226e-06  2.6226e-06  2.8014e-06]</w:t>
      </w:r>
    </w:p>
    <w:p w14:paraId="105D1500" w14:textId="77777777" w:rsidR="002C43CA" w:rsidRPr="002C43CA" w:rsidRDefault="002C43CA" w:rsidP="002C43CA">
      <w:pPr>
        <w:pStyle w:val="Instruction"/>
        <w:rPr>
          <w:noProof/>
        </w:rPr>
      </w:pPr>
      <w:r w:rsidRPr="002C43CA">
        <w:rPr>
          <w:noProof/>
        </w:rPr>
        <w:t xml:space="preserve">  [ 2.6822e-07  2.3842e-07  2.0862e-07 ...  2.0266e-06  1.9372e-06   1.967e-06]</w:t>
      </w:r>
    </w:p>
    <w:p w14:paraId="5DFB5107" w14:textId="77777777" w:rsidR="002C43CA" w:rsidRPr="002C43CA" w:rsidRDefault="002C43CA" w:rsidP="002C43CA">
      <w:pPr>
        <w:pStyle w:val="Instruction"/>
        <w:rPr>
          <w:noProof/>
        </w:rPr>
      </w:pPr>
      <w:r w:rsidRPr="002C43CA">
        <w:rPr>
          <w:noProof/>
        </w:rPr>
        <w:t xml:space="preserve">  [ 4.7684e-07  2.3842e-07  1.4901e-07 ...  1.8477e-06  1.6093e-06  1.7881e-06]]]</w:t>
      </w:r>
    </w:p>
    <w:p w14:paraId="4501B421" w14:textId="77777777" w:rsidR="000A1478" w:rsidRPr="000A1478" w:rsidRDefault="000A1478" w:rsidP="00AF1620">
      <w:pPr>
        <w:pStyle w:val="Sekvenceakc"/>
        <w:numPr>
          <w:ilvl w:val="0"/>
          <w:numId w:val="0"/>
        </w:numPr>
        <w:ind w:left="927" w:hanging="360"/>
      </w:pPr>
    </w:p>
    <w:p w14:paraId="6D6823C3" w14:textId="75470FDB" w:rsidR="000A1478" w:rsidRPr="000A1478" w:rsidRDefault="00E925D2" w:rsidP="00B23101">
      <w:pPr>
        <w:pStyle w:val="Nadpis2"/>
      </w:pPr>
      <w:bookmarkStart w:id="32" w:name="_Toc191807369"/>
      <w:r>
        <w:t xml:space="preserve">Pou6it9 </w:t>
      </w:r>
      <w:proofErr w:type="spellStart"/>
      <w:r w:rsidR="000A1478" w:rsidRPr="000A1478">
        <w:t>Dataflow</w:t>
      </w:r>
      <w:proofErr w:type="spellEnd"/>
      <w:r w:rsidR="000A1478" w:rsidRPr="000A1478">
        <w:t xml:space="preserve"> </w:t>
      </w:r>
      <w:proofErr w:type="spellStart"/>
      <w:r w:rsidR="000A1478" w:rsidRPr="000A1478">
        <w:t>Compileru</w:t>
      </w:r>
      <w:proofErr w:type="spellEnd"/>
      <w:r w:rsidR="000A1478" w:rsidRPr="000A1478">
        <w:t xml:space="preserve"> </w:t>
      </w:r>
      <w:r w:rsidR="00705FF1">
        <w:t>–</w:t>
      </w:r>
      <w:r w:rsidR="000A1478" w:rsidRPr="000A1478">
        <w:t xml:space="preserve"> Hailo</w:t>
      </w:r>
      <w:r w:rsidR="00705FF1">
        <w:t xml:space="preserve"> -</w:t>
      </w:r>
      <w:bookmarkEnd w:id="32"/>
    </w:p>
    <w:p w14:paraId="4F30DE82" w14:textId="77777777" w:rsidR="000A1478" w:rsidRPr="000A1478" w:rsidRDefault="000A1478" w:rsidP="000A1478">
      <w:pPr>
        <w:rPr>
          <w:rFonts w:eastAsia="Times New Roman"/>
          <w:szCs w:val="20"/>
        </w:rPr>
      </w:pPr>
      <w:r w:rsidRPr="000A1478">
        <w:rPr>
          <w:rFonts w:eastAsia="Times New Roman"/>
          <w:szCs w:val="20"/>
        </w:rPr>
        <w:t xml:space="preserve">Tento nástroj </w:t>
      </w:r>
      <w:proofErr w:type="gramStart"/>
      <w:r w:rsidRPr="000A1478">
        <w:rPr>
          <w:rFonts w:eastAsia="Times New Roman"/>
          <w:szCs w:val="20"/>
        </w:rPr>
        <w:t>slouží</w:t>
      </w:r>
      <w:proofErr w:type="gramEnd"/>
      <w:r w:rsidRPr="000A1478">
        <w:rPr>
          <w:rFonts w:eastAsia="Times New Roman"/>
          <w:szCs w:val="20"/>
        </w:rPr>
        <w:t xml:space="preserve"> k převodu modelu ONNX do jeho finálního formátu, který lze použít na Hailo 8.</w:t>
      </w:r>
    </w:p>
    <w:p w14:paraId="20D50602" w14:textId="77777777" w:rsidR="000A1478" w:rsidRPr="000A1478" w:rsidRDefault="000A1478" w:rsidP="000A1478">
      <w:pPr>
        <w:rPr>
          <w:rFonts w:eastAsia="Times New Roman"/>
          <w:szCs w:val="20"/>
        </w:rPr>
      </w:pPr>
      <w:r w:rsidRPr="000A1478">
        <w:rPr>
          <w:rFonts w:eastAsia="Times New Roman"/>
          <w:szCs w:val="20"/>
        </w:rPr>
        <w:t>Existují tři způsoby, jak to provést:</w:t>
      </w:r>
    </w:p>
    <w:p w14:paraId="275439F8" w14:textId="5854AF8B" w:rsidR="000A1478" w:rsidRPr="000A1478" w:rsidRDefault="000A1478" w:rsidP="00AF1620">
      <w:pPr>
        <w:ind w:firstLine="720"/>
        <w:rPr>
          <w:rFonts w:eastAsia="Times New Roman"/>
          <w:szCs w:val="20"/>
        </w:rPr>
      </w:pPr>
      <w:r w:rsidRPr="000A1478">
        <w:rPr>
          <w:rFonts w:eastAsia="Times New Roman"/>
          <w:szCs w:val="20"/>
        </w:rPr>
        <w:t>1.</w:t>
      </w:r>
      <w:r w:rsidRPr="000A1478">
        <w:rPr>
          <w:rFonts w:eastAsia="Times New Roman"/>
          <w:szCs w:val="20"/>
        </w:rPr>
        <w:tab/>
        <w:t xml:space="preserve">Použití </w:t>
      </w:r>
      <w:proofErr w:type="spellStart"/>
      <w:r w:rsidRPr="000A1478">
        <w:rPr>
          <w:rFonts w:eastAsia="Times New Roman"/>
          <w:szCs w:val="20"/>
        </w:rPr>
        <w:t>Dataflow</w:t>
      </w:r>
      <w:proofErr w:type="spellEnd"/>
      <w:r w:rsidRPr="000A1478">
        <w:rPr>
          <w:rFonts w:eastAsia="Times New Roman"/>
          <w:szCs w:val="20"/>
        </w:rPr>
        <w:t xml:space="preserve"> </w:t>
      </w:r>
      <w:proofErr w:type="spellStart"/>
      <w:r w:rsidRPr="000A1478">
        <w:rPr>
          <w:rFonts w:eastAsia="Times New Roman"/>
          <w:szCs w:val="20"/>
        </w:rPr>
        <w:t>Compileru</w:t>
      </w:r>
      <w:proofErr w:type="spellEnd"/>
      <w:r w:rsidRPr="000A1478">
        <w:rPr>
          <w:rFonts w:eastAsia="Times New Roman"/>
          <w:szCs w:val="20"/>
        </w:rPr>
        <w:t xml:space="preserve"> (DFC)</w:t>
      </w:r>
    </w:p>
    <w:p w14:paraId="65409E42" w14:textId="77777777" w:rsidR="000A1478" w:rsidRPr="000A1478" w:rsidRDefault="000A1478" w:rsidP="00AF1620">
      <w:pPr>
        <w:ind w:firstLine="720"/>
        <w:rPr>
          <w:rFonts w:eastAsia="Times New Roman"/>
          <w:szCs w:val="20"/>
        </w:rPr>
      </w:pPr>
      <w:r w:rsidRPr="000A1478">
        <w:rPr>
          <w:rFonts w:eastAsia="Times New Roman"/>
          <w:szCs w:val="20"/>
        </w:rPr>
        <w:t>2.</w:t>
      </w:r>
      <w:r w:rsidRPr="000A1478">
        <w:rPr>
          <w:rFonts w:eastAsia="Times New Roman"/>
          <w:szCs w:val="20"/>
        </w:rPr>
        <w:tab/>
        <w:t>Použití Python integrace Model Zoo</w:t>
      </w:r>
    </w:p>
    <w:p w14:paraId="7B042888" w14:textId="77777777" w:rsidR="000A1478" w:rsidRPr="000A1478" w:rsidRDefault="000A1478" w:rsidP="00AF1620">
      <w:pPr>
        <w:ind w:firstLine="720"/>
        <w:rPr>
          <w:rFonts w:eastAsia="Times New Roman"/>
          <w:szCs w:val="20"/>
        </w:rPr>
      </w:pPr>
      <w:r w:rsidRPr="000A1478">
        <w:rPr>
          <w:rFonts w:eastAsia="Times New Roman"/>
          <w:szCs w:val="20"/>
        </w:rPr>
        <w:t>3.</w:t>
      </w:r>
      <w:r w:rsidRPr="000A1478">
        <w:rPr>
          <w:rFonts w:eastAsia="Times New Roman"/>
          <w:szCs w:val="20"/>
        </w:rPr>
        <w:tab/>
        <w:t xml:space="preserve">Použití AI SW </w:t>
      </w:r>
      <w:proofErr w:type="spellStart"/>
      <w:r w:rsidRPr="000A1478">
        <w:rPr>
          <w:rFonts w:eastAsia="Times New Roman"/>
          <w:szCs w:val="20"/>
        </w:rPr>
        <w:t>Docker</w:t>
      </w:r>
      <w:proofErr w:type="spellEnd"/>
      <w:r w:rsidRPr="000A1478">
        <w:rPr>
          <w:rFonts w:eastAsia="Times New Roman"/>
          <w:szCs w:val="20"/>
        </w:rPr>
        <w:t xml:space="preserve"> </w:t>
      </w:r>
      <w:proofErr w:type="spellStart"/>
      <w:r w:rsidRPr="000A1478">
        <w:rPr>
          <w:rFonts w:eastAsia="Times New Roman"/>
          <w:szCs w:val="20"/>
        </w:rPr>
        <w:t>Suite</w:t>
      </w:r>
      <w:proofErr w:type="spellEnd"/>
    </w:p>
    <w:p w14:paraId="6993F273" w14:textId="7AA81E5F" w:rsidR="000A1478" w:rsidRPr="000A1478" w:rsidRDefault="00EF16DE" w:rsidP="000A1478">
      <w:pPr>
        <w:rPr>
          <w:rFonts w:eastAsia="Times New Roman"/>
          <w:szCs w:val="20"/>
        </w:rPr>
      </w:pPr>
      <w:r w:rsidRPr="00EF16DE">
        <w:rPr>
          <w:rStyle w:val="Zdraznnintenzivn"/>
          <w:highlight w:val="yellow"/>
        </w:rPr>
        <w:t>V </w:t>
      </w:r>
      <w:proofErr w:type="spellStart"/>
      <w:r w:rsidRPr="00EF16DE">
        <w:rPr>
          <w:rStyle w:val="Zdraznnintenzivn"/>
          <w:highlight w:val="yellow"/>
        </w:rPr>
        <w:t>nasem</w:t>
      </w:r>
      <w:proofErr w:type="spellEnd"/>
      <w:r w:rsidRPr="00EF16DE">
        <w:rPr>
          <w:rStyle w:val="Zdraznnintenzivn"/>
          <w:highlight w:val="yellow"/>
        </w:rPr>
        <w:t xml:space="preserve"> p59pade použijeme </w:t>
      </w:r>
      <w:proofErr w:type="spellStart"/>
      <w:r w:rsidR="000A1478" w:rsidRPr="00EF16DE">
        <w:rPr>
          <w:rStyle w:val="Zdraznnintenzivn"/>
          <w:highlight w:val="yellow"/>
        </w:rPr>
        <w:t>Dataflow</w:t>
      </w:r>
      <w:proofErr w:type="spellEnd"/>
      <w:r w:rsidR="000A1478" w:rsidRPr="00EF16DE">
        <w:rPr>
          <w:rStyle w:val="Zdraznnintenzivn"/>
          <w:highlight w:val="yellow"/>
        </w:rPr>
        <w:t xml:space="preserve"> </w:t>
      </w:r>
      <w:proofErr w:type="spellStart"/>
      <w:r w:rsidR="000A1478" w:rsidRPr="00EF16DE">
        <w:rPr>
          <w:rStyle w:val="Zdraznnintenzivn"/>
          <w:highlight w:val="yellow"/>
        </w:rPr>
        <w:t>Compiler</w:t>
      </w:r>
      <w:proofErr w:type="spellEnd"/>
      <w:r w:rsidR="000A1478" w:rsidRPr="00EF16DE">
        <w:rPr>
          <w:rStyle w:val="Zdraznnintenzivn"/>
          <w:highlight w:val="yellow"/>
        </w:rPr>
        <w:t xml:space="preserve"> (DFC</w:t>
      </w:r>
      <w:r w:rsidR="000A1478" w:rsidRPr="00EF16DE">
        <w:rPr>
          <w:rFonts w:eastAsia="Times New Roman"/>
          <w:szCs w:val="20"/>
          <w:highlight w:val="yellow"/>
        </w:rPr>
        <w:t>)</w:t>
      </w:r>
      <w:r>
        <w:rPr>
          <w:rFonts w:eastAsia="Times New Roman"/>
          <w:szCs w:val="20"/>
        </w:rPr>
        <w:t xml:space="preserve">, který </w:t>
      </w:r>
      <w:r w:rsidR="000A1478" w:rsidRPr="000A1478">
        <w:rPr>
          <w:rFonts w:eastAsia="Times New Roman"/>
          <w:szCs w:val="20"/>
        </w:rPr>
        <w:t>umožňuje převádět modely, které nejsou předkompilované v Model Zoo, a také přeškolit či převést vlastní modely s architekturami podobnými těm v Model Zoo.</w:t>
      </w:r>
    </w:p>
    <w:p w14:paraId="6BC90828" w14:textId="77777777" w:rsidR="000A1478" w:rsidRPr="000A1478" w:rsidRDefault="000A1478" w:rsidP="000A1478">
      <w:pPr>
        <w:rPr>
          <w:rFonts w:eastAsia="Times New Roman"/>
          <w:szCs w:val="20"/>
        </w:rPr>
      </w:pPr>
      <w:r w:rsidRPr="000A1478">
        <w:rPr>
          <w:rFonts w:eastAsia="Times New Roman"/>
          <w:szCs w:val="20"/>
        </w:rPr>
        <w:t xml:space="preserve">Abychom jej mohli použít, musíme náš ONNX soubor převést do formátu HEF (Hailo </w:t>
      </w:r>
      <w:proofErr w:type="spellStart"/>
      <w:r w:rsidRPr="000A1478">
        <w:rPr>
          <w:rFonts w:eastAsia="Times New Roman"/>
          <w:szCs w:val="20"/>
        </w:rPr>
        <w:t>Executable</w:t>
      </w:r>
      <w:proofErr w:type="spellEnd"/>
      <w:r w:rsidRPr="000A1478">
        <w:rPr>
          <w:rFonts w:eastAsia="Times New Roman"/>
          <w:szCs w:val="20"/>
        </w:rPr>
        <w:t xml:space="preserve"> </w:t>
      </w:r>
      <w:proofErr w:type="spellStart"/>
      <w:r w:rsidRPr="000A1478">
        <w:rPr>
          <w:rFonts w:eastAsia="Times New Roman"/>
          <w:szCs w:val="20"/>
        </w:rPr>
        <w:t>File</w:t>
      </w:r>
      <w:proofErr w:type="spellEnd"/>
      <w:r w:rsidRPr="000A1478">
        <w:rPr>
          <w:rFonts w:eastAsia="Times New Roman"/>
          <w:szCs w:val="20"/>
        </w:rPr>
        <w:t>), který je kompatibilní s Hailo 8.</w:t>
      </w:r>
    </w:p>
    <w:p w14:paraId="1A4AD354" w14:textId="77777777" w:rsidR="000A1478" w:rsidRPr="00EF16DE" w:rsidRDefault="000A1478" w:rsidP="000A1478">
      <w:pPr>
        <w:rPr>
          <w:rStyle w:val="Zdraznnintenzivn"/>
        </w:rPr>
      </w:pPr>
      <w:r w:rsidRPr="00EF16DE">
        <w:rPr>
          <w:rStyle w:val="Zdraznnintenzivn"/>
        </w:rPr>
        <w:t>Postup:</w:t>
      </w:r>
    </w:p>
    <w:p w14:paraId="439A0D77" w14:textId="77777777" w:rsidR="000A1478" w:rsidRPr="00EF16DE" w:rsidRDefault="000A1478" w:rsidP="00AF1620">
      <w:pPr>
        <w:ind w:firstLine="720"/>
        <w:rPr>
          <w:rStyle w:val="Zdraznnintenzivn"/>
        </w:rPr>
      </w:pPr>
      <w:r w:rsidRPr="00EF16DE">
        <w:rPr>
          <w:rStyle w:val="Zdraznnintenzivn"/>
        </w:rPr>
        <w:t>1.</w:t>
      </w:r>
      <w:r w:rsidRPr="00EF16DE">
        <w:rPr>
          <w:rStyle w:val="Zdraznnintenzivn"/>
        </w:rPr>
        <w:tab/>
        <w:t>Analýza modelu</w:t>
      </w:r>
    </w:p>
    <w:p w14:paraId="080360CE" w14:textId="77777777" w:rsidR="000A1478" w:rsidRPr="00EF16DE" w:rsidRDefault="000A1478" w:rsidP="00AF1620">
      <w:pPr>
        <w:ind w:firstLine="720"/>
        <w:rPr>
          <w:rStyle w:val="Zdraznnintenzivn"/>
        </w:rPr>
      </w:pPr>
      <w:r w:rsidRPr="00EF16DE">
        <w:rPr>
          <w:rStyle w:val="Zdraznnintenzivn"/>
        </w:rPr>
        <w:t>2.</w:t>
      </w:r>
      <w:r w:rsidRPr="00EF16DE">
        <w:rPr>
          <w:rStyle w:val="Zdraznnintenzivn"/>
        </w:rPr>
        <w:tab/>
        <w:t>Optimalizace</w:t>
      </w:r>
    </w:p>
    <w:p w14:paraId="04A578C2" w14:textId="77777777" w:rsidR="000A1478" w:rsidRPr="00EF16DE" w:rsidRDefault="000A1478" w:rsidP="00AF1620">
      <w:pPr>
        <w:ind w:firstLine="720"/>
        <w:rPr>
          <w:rStyle w:val="Zdraznnintenzivn"/>
        </w:rPr>
      </w:pPr>
      <w:r w:rsidRPr="00EF16DE">
        <w:rPr>
          <w:rStyle w:val="Zdraznnintenzivn"/>
        </w:rPr>
        <w:t>3.</w:t>
      </w:r>
      <w:r w:rsidRPr="00EF16DE">
        <w:rPr>
          <w:rStyle w:val="Zdraznnintenzivn"/>
        </w:rPr>
        <w:tab/>
        <w:t>Kompilace</w:t>
      </w:r>
    </w:p>
    <w:p w14:paraId="5B166D9C" w14:textId="77777777" w:rsidR="000A1478" w:rsidRPr="00EF16DE" w:rsidRDefault="000A1478" w:rsidP="00AF1620">
      <w:pPr>
        <w:ind w:firstLine="720"/>
        <w:rPr>
          <w:rStyle w:val="Zdraznnintenzivn"/>
        </w:rPr>
      </w:pPr>
      <w:r w:rsidRPr="00EF16DE">
        <w:rPr>
          <w:rStyle w:val="Zdraznnintenzivn"/>
        </w:rPr>
        <w:t>4.</w:t>
      </w:r>
      <w:r w:rsidRPr="00EF16DE">
        <w:rPr>
          <w:rStyle w:val="Zdraznnintenzivn"/>
        </w:rPr>
        <w:tab/>
        <w:t>Spuštění inference</w:t>
      </w:r>
    </w:p>
    <w:p w14:paraId="0677F04A" w14:textId="77777777" w:rsidR="000A1478" w:rsidRPr="00EF16DE" w:rsidRDefault="000A1478" w:rsidP="00AF1620">
      <w:pPr>
        <w:ind w:firstLine="720"/>
        <w:rPr>
          <w:rStyle w:val="Zdraznnintenzivn"/>
        </w:rPr>
      </w:pPr>
      <w:r w:rsidRPr="00EF16DE">
        <w:rPr>
          <w:rStyle w:val="Zdraznnintenzivn"/>
        </w:rPr>
        <w:t>5.</w:t>
      </w:r>
      <w:r w:rsidRPr="00EF16DE">
        <w:rPr>
          <w:rStyle w:val="Zdraznnintenzivn"/>
        </w:rPr>
        <w:tab/>
        <w:t>Použití více modelů současně (Dokumentace Hailo)</w:t>
      </w:r>
    </w:p>
    <w:p w14:paraId="483B84B2" w14:textId="575CB30F" w:rsidR="00EF16DE" w:rsidRDefault="00EF16DE" w:rsidP="00EF16DE">
      <w:pPr>
        <w:pStyle w:val="Nadpis3"/>
      </w:pPr>
      <w:r>
        <w:lastRenderedPageBreak/>
        <w:t>Instalace</w:t>
      </w:r>
    </w:p>
    <w:p w14:paraId="4249E89A" w14:textId="5443CDD0" w:rsidR="000A1478" w:rsidRPr="000A1478" w:rsidRDefault="000A1478" w:rsidP="00AF1620">
      <w:pPr>
        <w:ind w:firstLine="720"/>
        <w:rPr>
          <w:rFonts w:eastAsia="Times New Roman"/>
          <w:szCs w:val="20"/>
        </w:rPr>
      </w:pPr>
      <w:r w:rsidRPr="000A1478">
        <w:rPr>
          <w:rFonts w:eastAsia="Times New Roman"/>
          <w:szCs w:val="20"/>
        </w:rPr>
        <w:t>Nejprve nainstalujeme všechny potřebné balíčky:</w:t>
      </w:r>
    </w:p>
    <w:p w14:paraId="286D2BBF" w14:textId="77777777" w:rsidR="000A1478" w:rsidRPr="000A1478" w:rsidRDefault="000A1478" w:rsidP="00E06928">
      <w:pPr>
        <w:pStyle w:val="CODE"/>
      </w:pPr>
      <w:r w:rsidRPr="000A1478">
        <w:t>!sudo apt-get update</w:t>
      </w:r>
    </w:p>
    <w:p w14:paraId="7F340304" w14:textId="77777777" w:rsidR="000A1478" w:rsidRPr="000A1478" w:rsidRDefault="000A1478" w:rsidP="00E06928">
      <w:pPr>
        <w:pStyle w:val="CODE"/>
      </w:pPr>
      <w:r w:rsidRPr="000A1478">
        <w:t>!sudo apt-get install -y python3-dev python3-distutils python3-tk libfuse2 graphviz libgraphviz-dev</w:t>
      </w:r>
    </w:p>
    <w:p w14:paraId="0964BF58" w14:textId="77777777" w:rsidR="000A1478" w:rsidRPr="000A1478" w:rsidRDefault="000A1478" w:rsidP="00AF1620">
      <w:pPr>
        <w:ind w:firstLine="720"/>
        <w:rPr>
          <w:rFonts w:eastAsia="Times New Roman"/>
          <w:szCs w:val="20"/>
        </w:rPr>
      </w:pPr>
      <w:r w:rsidRPr="000A1478">
        <w:rPr>
          <w:rFonts w:eastAsia="Times New Roman"/>
          <w:szCs w:val="20"/>
        </w:rPr>
        <w:t xml:space="preserve">Instalace balíčku </w:t>
      </w:r>
      <w:proofErr w:type="spellStart"/>
      <w:r w:rsidRPr="000A1478">
        <w:rPr>
          <w:rFonts w:eastAsia="Times New Roman"/>
          <w:szCs w:val="20"/>
        </w:rPr>
        <w:t>virtualenv</w:t>
      </w:r>
      <w:proofErr w:type="spellEnd"/>
    </w:p>
    <w:p w14:paraId="790D556D" w14:textId="77777777" w:rsidR="000A1478" w:rsidRPr="000A1478" w:rsidRDefault="000A1478" w:rsidP="00AF1620">
      <w:pPr>
        <w:ind w:firstLine="720"/>
        <w:rPr>
          <w:rFonts w:eastAsia="Times New Roman"/>
          <w:szCs w:val="20"/>
        </w:rPr>
      </w:pPr>
      <w:r w:rsidRPr="000A1478">
        <w:rPr>
          <w:rFonts w:eastAsia="Times New Roman"/>
          <w:szCs w:val="20"/>
        </w:rPr>
        <w:t xml:space="preserve">Nejprve aktualizujeme pip a nainstalujeme </w:t>
      </w:r>
      <w:proofErr w:type="spellStart"/>
      <w:r w:rsidRPr="000A1478">
        <w:rPr>
          <w:rFonts w:eastAsia="Times New Roman"/>
          <w:szCs w:val="20"/>
        </w:rPr>
        <w:t>virtualenv</w:t>
      </w:r>
      <w:proofErr w:type="spellEnd"/>
      <w:r w:rsidRPr="000A1478">
        <w:rPr>
          <w:rFonts w:eastAsia="Times New Roman"/>
          <w:szCs w:val="20"/>
        </w:rPr>
        <w:t>:</w:t>
      </w:r>
    </w:p>
    <w:p w14:paraId="0F933B39" w14:textId="77777777" w:rsidR="000A1478" w:rsidRPr="000A1478" w:rsidRDefault="000A1478" w:rsidP="00E06928">
      <w:pPr>
        <w:pStyle w:val="CODE"/>
      </w:pPr>
      <w:r w:rsidRPr="000A1478">
        <w:t>!pip install --upgrade pip virtualenv</w:t>
      </w:r>
    </w:p>
    <w:p w14:paraId="1E53C0AB" w14:textId="77777777" w:rsidR="000A1478" w:rsidRPr="000A1478" w:rsidRDefault="000A1478" w:rsidP="00AF1620">
      <w:pPr>
        <w:ind w:firstLine="720"/>
        <w:rPr>
          <w:rFonts w:eastAsia="Times New Roman"/>
          <w:szCs w:val="20"/>
        </w:rPr>
      </w:pPr>
      <w:r w:rsidRPr="000A1478">
        <w:rPr>
          <w:rFonts w:eastAsia="Times New Roman"/>
          <w:szCs w:val="20"/>
        </w:rPr>
        <w:t>Vytvoření virtuálního prostředí (</w:t>
      </w:r>
      <w:proofErr w:type="spellStart"/>
      <w:r w:rsidRPr="000A1478">
        <w:rPr>
          <w:rFonts w:eastAsia="Times New Roman"/>
          <w:szCs w:val="20"/>
        </w:rPr>
        <w:t>venv</w:t>
      </w:r>
      <w:proofErr w:type="spellEnd"/>
      <w:r w:rsidRPr="000A1478">
        <w:rPr>
          <w:rFonts w:eastAsia="Times New Roman"/>
          <w:szCs w:val="20"/>
        </w:rPr>
        <w:t>)</w:t>
      </w:r>
    </w:p>
    <w:p w14:paraId="0E131420" w14:textId="77777777" w:rsidR="000A1478" w:rsidRPr="000A1478" w:rsidRDefault="000A1478" w:rsidP="00E06928">
      <w:pPr>
        <w:pStyle w:val="CODE"/>
      </w:pPr>
      <w:r w:rsidRPr="000A1478">
        <w:t>!pip install virtualenv</w:t>
      </w:r>
    </w:p>
    <w:p w14:paraId="0CF7C55A" w14:textId="77777777" w:rsidR="000A1478" w:rsidRPr="000A1478" w:rsidRDefault="000A1478" w:rsidP="00E06928">
      <w:pPr>
        <w:pStyle w:val="CODE"/>
      </w:pPr>
      <w:r w:rsidRPr="000A1478">
        <w:t>!virtualenv my_env --python=python3.10</w:t>
      </w:r>
    </w:p>
    <w:p w14:paraId="185ACA3D" w14:textId="77777777" w:rsidR="000A1478" w:rsidRPr="000A1478" w:rsidRDefault="000A1478" w:rsidP="000A1478">
      <w:pPr>
        <w:rPr>
          <w:rFonts w:eastAsia="Times New Roman"/>
          <w:szCs w:val="20"/>
        </w:rPr>
      </w:pPr>
      <w:r w:rsidRPr="000A1478">
        <w:rPr>
          <w:rFonts w:eastAsia="Times New Roman"/>
          <w:szCs w:val="20"/>
        </w:rPr>
        <w:t xml:space="preserve">Při instalaci </w:t>
      </w:r>
      <w:proofErr w:type="spellStart"/>
      <w:r w:rsidRPr="000A1478">
        <w:rPr>
          <w:rFonts w:eastAsia="Times New Roman"/>
          <w:szCs w:val="20"/>
        </w:rPr>
        <w:t>Dataflow</w:t>
      </w:r>
      <w:proofErr w:type="spellEnd"/>
      <w:r w:rsidRPr="000A1478">
        <w:rPr>
          <w:rFonts w:eastAsia="Times New Roman"/>
          <w:szCs w:val="20"/>
        </w:rPr>
        <w:t xml:space="preserve"> </w:t>
      </w:r>
      <w:proofErr w:type="spellStart"/>
      <w:r w:rsidRPr="000A1478">
        <w:rPr>
          <w:rFonts w:eastAsia="Times New Roman"/>
          <w:szCs w:val="20"/>
        </w:rPr>
        <w:t>Compileru</w:t>
      </w:r>
      <w:proofErr w:type="spellEnd"/>
      <w:r w:rsidRPr="000A1478">
        <w:rPr>
          <w:rFonts w:eastAsia="Times New Roman"/>
          <w:szCs w:val="20"/>
        </w:rPr>
        <w:t xml:space="preserve"> (DFC) do našeho virtuálního prostředí (</w:t>
      </w:r>
      <w:proofErr w:type="spellStart"/>
      <w:r w:rsidRPr="000A1478">
        <w:rPr>
          <w:rFonts w:eastAsia="Times New Roman"/>
          <w:szCs w:val="20"/>
        </w:rPr>
        <w:t>venv</w:t>
      </w:r>
      <w:proofErr w:type="spellEnd"/>
      <w:r w:rsidRPr="000A1478">
        <w:rPr>
          <w:rFonts w:eastAsia="Times New Roman"/>
          <w:szCs w:val="20"/>
        </w:rPr>
        <w:t>) je důležité použít správnou verzi Pythonu uvnitř tohoto prostředí.</w:t>
      </w:r>
    </w:p>
    <w:p w14:paraId="6E0D5701" w14:textId="77777777" w:rsidR="000A1478" w:rsidRPr="000A1478" w:rsidRDefault="000A1478" w:rsidP="00E06928">
      <w:pPr>
        <w:pStyle w:val="CODE"/>
      </w:pPr>
      <w:r w:rsidRPr="000A1478">
        <w:t>!my_env/bin/pip install numpy==1.23.3</w:t>
      </w:r>
    </w:p>
    <w:p w14:paraId="10CFC132" w14:textId="77777777" w:rsidR="000A1478" w:rsidRPr="000A1478" w:rsidRDefault="000A1478" w:rsidP="00AF1620">
      <w:pPr>
        <w:ind w:firstLine="720"/>
        <w:rPr>
          <w:rFonts w:eastAsia="Times New Roman"/>
          <w:szCs w:val="20"/>
        </w:rPr>
      </w:pPr>
      <w:r w:rsidRPr="000A1478">
        <w:rPr>
          <w:rFonts w:eastAsia="Times New Roman"/>
          <w:szCs w:val="20"/>
        </w:rPr>
        <w:t xml:space="preserve">Stažení a instalace Hailo </w:t>
      </w:r>
      <w:proofErr w:type="spellStart"/>
      <w:r w:rsidRPr="000A1478">
        <w:rPr>
          <w:rFonts w:eastAsia="Times New Roman"/>
          <w:szCs w:val="20"/>
        </w:rPr>
        <w:t>Dataflow</w:t>
      </w:r>
      <w:proofErr w:type="spellEnd"/>
      <w:r w:rsidRPr="000A1478">
        <w:rPr>
          <w:rFonts w:eastAsia="Times New Roman"/>
          <w:szCs w:val="20"/>
        </w:rPr>
        <w:t xml:space="preserve"> </w:t>
      </w:r>
      <w:proofErr w:type="spellStart"/>
      <w:r w:rsidRPr="000A1478">
        <w:rPr>
          <w:rFonts w:eastAsia="Times New Roman"/>
          <w:szCs w:val="20"/>
        </w:rPr>
        <w:t>Compileru</w:t>
      </w:r>
      <w:proofErr w:type="spellEnd"/>
    </w:p>
    <w:p w14:paraId="0D334A26" w14:textId="77777777" w:rsidR="000A1478" w:rsidRPr="000A1478" w:rsidRDefault="000A1478" w:rsidP="00AF1620">
      <w:pPr>
        <w:ind w:firstLine="720"/>
        <w:rPr>
          <w:rFonts w:eastAsia="Times New Roman"/>
          <w:szCs w:val="20"/>
        </w:rPr>
      </w:pPr>
      <w:r w:rsidRPr="000A1478">
        <w:rPr>
          <w:rFonts w:eastAsia="Times New Roman"/>
          <w:szCs w:val="20"/>
        </w:rPr>
        <w:t xml:space="preserve">Instalace </w:t>
      </w:r>
      <w:proofErr w:type="spellStart"/>
      <w:r w:rsidRPr="000A1478">
        <w:rPr>
          <w:rFonts w:eastAsia="Times New Roman"/>
          <w:szCs w:val="20"/>
        </w:rPr>
        <w:t>gdown</w:t>
      </w:r>
      <w:proofErr w:type="spellEnd"/>
      <w:r w:rsidRPr="000A1478">
        <w:rPr>
          <w:rFonts w:eastAsia="Times New Roman"/>
          <w:szCs w:val="20"/>
        </w:rPr>
        <w:t xml:space="preserve"> pro stahování souborů</w:t>
      </w:r>
    </w:p>
    <w:p w14:paraId="03B04303" w14:textId="77777777" w:rsidR="000A1478" w:rsidRPr="000A1478" w:rsidRDefault="000A1478" w:rsidP="00E06928">
      <w:pPr>
        <w:pStyle w:val="CODE"/>
      </w:pPr>
      <w:r w:rsidRPr="000A1478">
        <w:t>!pip install gdown</w:t>
      </w:r>
    </w:p>
    <w:p w14:paraId="1C078E34" w14:textId="77777777" w:rsidR="000A1478" w:rsidRPr="000A1478" w:rsidRDefault="000A1478" w:rsidP="00AF1620">
      <w:pPr>
        <w:ind w:firstLine="720"/>
        <w:rPr>
          <w:rFonts w:eastAsia="Times New Roman"/>
          <w:szCs w:val="20"/>
        </w:rPr>
      </w:pPr>
      <w:r w:rsidRPr="000A1478">
        <w:rPr>
          <w:rFonts w:eastAsia="Times New Roman"/>
          <w:szCs w:val="20"/>
        </w:rPr>
        <w:t xml:space="preserve">Stažení </w:t>
      </w:r>
      <w:proofErr w:type="gramStart"/>
      <w:r w:rsidRPr="000A1478">
        <w:rPr>
          <w:rFonts w:eastAsia="Times New Roman"/>
          <w:szCs w:val="20"/>
        </w:rPr>
        <w:t>souborů .</w:t>
      </w:r>
      <w:proofErr w:type="spellStart"/>
      <w:r w:rsidRPr="000A1478">
        <w:rPr>
          <w:rFonts w:eastAsia="Times New Roman"/>
          <w:szCs w:val="20"/>
        </w:rPr>
        <w:t>whl</w:t>
      </w:r>
      <w:proofErr w:type="spellEnd"/>
      <w:proofErr w:type="gramEnd"/>
    </w:p>
    <w:p w14:paraId="68E718A3" w14:textId="77777777" w:rsidR="000A1478" w:rsidRPr="000A1478" w:rsidRDefault="000A1478" w:rsidP="00AF1620">
      <w:pPr>
        <w:ind w:firstLine="720"/>
        <w:rPr>
          <w:rFonts w:eastAsia="Times New Roman"/>
          <w:szCs w:val="20"/>
        </w:rPr>
      </w:pPr>
      <w:r w:rsidRPr="000A1478">
        <w:rPr>
          <w:rFonts w:eastAsia="Times New Roman"/>
          <w:szCs w:val="20"/>
        </w:rPr>
        <w:t xml:space="preserve">ID souboru pro Hailo </w:t>
      </w:r>
      <w:proofErr w:type="spellStart"/>
      <w:r w:rsidRPr="000A1478">
        <w:rPr>
          <w:rFonts w:eastAsia="Times New Roman"/>
          <w:szCs w:val="20"/>
        </w:rPr>
        <w:t>Dataflow</w:t>
      </w:r>
      <w:proofErr w:type="spellEnd"/>
      <w:r w:rsidRPr="000A1478">
        <w:rPr>
          <w:rFonts w:eastAsia="Times New Roman"/>
          <w:szCs w:val="20"/>
        </w:rPr>
        <w:t xml:space="preserve"> </w:t>
      </w:r>
      <w:proofErr w:type="spellStart"/>
      <w:r w:rsidRPr="000A1478">
        <w:rPr>
          <w:rFonts w:eastAsia="Times New Roman"/>
          <w:szCs w:val="20"/>
        </w:rPr>
        <w:t>Compiler</w:t>
      </w:r>
      <w:proofErr w:type="spellEnd"/>
      <w:r w:rsidRPr="000A1478">
        <w:rPr>
          <w:rFonts w:eastAsia="Times New Roman"/>
          <w:szCs w:val="20"/>
        </w:rPr>
        <w:t xml:space="preserve"> (verze 3.30.0):</w:t>
      </w:r>
    </w:p>
    <w:p w14:paraId="04A90474" w14:textId="77777777" w:rsidR="000A1478" w:rsidRPr="000A1478" w:rsidRDefault="000A1478" w:rsidP="00E06928">
      <w:pPr>
        <w:pStyle w:val="CODE"/>
      </w:pPr>
      <w:r w:rsidRPr="000A1478">
        <w:t>hailo_dataflow_id = "1CZ_ApOClYLGw57F7ps-rsDMnq1IcD0s2"</w:t>
      </w:r>
    </w:p>
    <w:p w14:paraId="631C8472" w14:textId="77777777" w:rsidR="000A1478" w:rsidRPr="000A1478" w:rsidRDefault="000A1478" w:rsidP="00AF1620">
      <w:pPr>
        <w:ind w:firstLine="720"/>
        <w:rPr>
          <w:rFonts w:eastAsia="Times New Roman"/>
          <w:szCs w:val="20"/>
        </w:rPr>
      </w:pPr>
      <w:proofErr w:type="gramStart"/>
      <w:r w:rsidRPr="000A1478">
        <w:rPr>
          <w:rFonts w:eastAsia="Times New Roman"/>
          <w:szCs w:val="20"/>
        </w:rPr>
        <w:t>Stažení .</w:t>
      </w:r>
      <w:proofErr w:type="spellStart"/>
      <w:r w:rsidRPr="000A1478">
        <w:rPr>
          <w:rFonts w:eastAsia="Times New Roman"/>
          <w:szCs w:val="20"/>
        </w:rPr>
        <w:t>whl</w:t>
      </w:r>
      <w:proofErr w:type="spellEnd"/>
      <w:proofErr w:type="gramEnd"/>
      <w:r w:rsidRPr="000A1478">
        <w:rPr>
          <w:rFonts w:eastAsia="Times New Roman"/>
          <w:szCs w:val="20"/>
        </w:rPr>
        <w:t xml:space="preserve"> souboru:</w:t>
      </w:r>
    </w:p>
    <w:p w14:paraId="5811ECFE" w14:textId="77777777" w:rsidR="000A1478" w:rsidRPr="000A1478" w:rsidRDefault="000A1478" w:rsidP="00E06928">
      <w:pPr>
        <w:pStyle w:val="CODE"/>
      </w:pPr>
      <w:r w:rsidRPr="000A1478">
        <w:t>!gdown --id {hailo_dataflow_id} -O hailo_dataflow_compiler-3.30.0-py3-none-linux_x86_64.whl</w:t>
      </w:r>
    </w:p>
    <w:p w14:paraId="42BDB579" w14:textId="77777777" w:rsidR="000A1478" w:rsidRPr="000A1478" w:rsidRDefault="000A1478" w:rsidP="00AF1620">
      <w:pPr>
        <w:ind w:firstLine="720"/>
        <w:rPr>
          <w:rFonts w:eastAsia="Times New Roman"/>
          <w:szCs w:val="20"/>
        </w:rPr>
      </w:pPr>
      <w:r w:rsidRPr="000A1478">
        <w:rPr>
          <w:rFonts w:eastAsia="Times New Roman"/>
          <w:szCs w:val="20"/>
        </w:rPr>
        <w:t xml:space="preserve">Instalace Hailo </w:t>
      </w:r>
      <w:proofErr w:type="spellStart"/>
      <w:r w:rsidRPr="000A1478">
        <w:rPr>
          <w:rFonts w:eastAsia="Times New Roman"/>
          <w:szCs w:val="20"/>
        </w:rPr>
        <w:t>Dataflow</w:t>
      </w:r>
      <w:proofErr w:type="spellEnd"/>
      <w:r w:rsidRPr="000A1478">
        <w:rPr>
          <w:rFonts w:eastAsia="Times New Roman"/>
          <w:szCs w:val="20"/>
        </w:rPr>
        <w:t xml:space="preserve"> </w:t>
      </w:r>
      <w:proofErr w:type="spellStart"/>
      <w:r w:rsidRPr="000A1478">
        <w:rPr>
          <w:rFonts w:eastAsia="Times New Roman"/>
          <w:szCs w:val="20"/>
        </w:rPr>
        <w:t>Compileru</w:t>
      </w:r>
      <w:proofErr w:type="spellEnd"/>
      <w:r w:rsidRPr="000A1478">
        <w:rPr>
          <w:rFonts w:eastAsia="Times New Roman"/>
          <w:szCs w:val="20"/>
        </w:rPr>
        <w:t xml:space="preserve"> do </w:t>
      </w:r>
      <w:proofErr w:type="spellStart"/>
      <w:r w:rsidRPr="000A1478">
        <w:rPr>
          <w:rFonts w:eastAsia="Times New Roman"/>
          <w:szCs w:val="20"/>
        </w:rPr>
        <w:t>venv</w:t>
      </w:r>
      <w:proofErr w:type="spellEnd"/>
    </w:p>
    <w:p w14:paraId="02E7BDB3" w14:textId="77777777" w:rsidR="000A1478" w:rsidRPr="000A1478" w:rsidRDefault="000A1478" w:rsidP="00E06928">
      <w:pPr>
        <w:pStyle w:val="CODE"/>
      </w:pPr>
      <w:r w:rsidRPr="000A1478">
        <w:t>!my_env/bin/pip install /content/hailo_dataflow_compiler-3.30.0-py3-none-linux_x86_64.whl</w:t>
      </w:r>
    </w:p>
    <w:p w14:paraId="0F652E3C" w14:textId="77777777" w:rsidR="000A1478" w:rsidRPr="000A1478" w:rsidRDefault="000A1478" w:rsidP="00AF1620">
      <w:pPr>
        <w:ind w:firstLine="720"/>
        <w:rPr>
          <w:rFonts w:eastAsia="Times New Roman"/>
          <w:szCs w:val="20"/>
        </w:rPr>
      </w:pPr>
      <w:r w:rsidRPr="000A1478">
        <w:rPr>
          <w:rFonts w:eastAsia="Times New Roman"/>
          <w:szCs w:val="20"/>
        </w:rPr>
        <w:t>Ověření instalace</w:t>
      </w:r>
    </w:p>
    <w:p w14:paraId="37AB5BBD" w14:textId="77777777" w:rsidR="000A1478" w:rsidRPr="000A1478" w:rsidRDefault="000A1478" w:rsidP="00E06928">
      <w:pPr>
        <w:pStyle w:val="CODE"/>
      </w:pPr>
      <w:r w:rsidRPr="000A1478">
        <w:t>!pip list | grep hailo</w:t>
      </w:r>
    </w:p>
    <w:p w14:paraId="43EB2505" w14:textId="77777777" w:rsidR="000A1478" w:rsidRPr="000A1478" w:rsidRDefault="000A1478" w:rsidP="00E925D2">
      <w:pPr>
        <w:pStyle w:val="Nadpis3"/>
      </w:pPr>
      <w:r w:rsidRPr="000A1478">
        <w:t>Ověření správné instalace</w:t>
      </w:r>
    </w:p>
    <w:p w14:paraId="2EF815F9" w14:textId="77777777" w:rsidR="000A1478" w:rsidRPr="000A1478" w:rsidRDefault="000A1478" w:rsidP="000A1478">
      <w:pPr>
        <w:rPr>
          <w:rFonts w:eastAsia="Times New Roman"/>
          <w:szCs w:val="20"/>
        </w:rPr>
      </w:pPr>
      <w:r w:rsidRPr="000A1478">
        <w:rPr>
          <w:rFonts w:eastAsia="Times New Roman"/>
          <w:szCs w:val="20"/>
        </w:rPr>
        <w:t xml:space="preserve">Po instalaci Hailo </w:t>
      </w:r>
      <w:proofErr w:type="spellStart"/>
      <w:r w:rsidRPr="000A1478">
        <w:rPr>
          <w:rFonts w:eastAsia="Times New Roman"/>
          <w:szCs w:val="20"/>
        </w:rPr>
        <w:t>Dataflow</w:t>
      </w:r>
      <w:proofErr w:type="spellEnd"/>
      <w:r w:rsidRPr="000A1478">
        <w:rPr>
          <w:rFonts w:eastAsia="Times New Roman"/>
          <w:szCs w:val="20"/>
        </w:rPr>
        <w:t xml:space="preserve"> </w:t>
      </w:r>
      <w:proofErr w:type="spellStart"/>
      <w:r w:rsidRPr="000A1478">
        <w:rPr>
          <w:rFonts w:eastAsia="Times New Roman"/>
          <w:szCs w:val="20"/>
        </w:rPr>
        <w:t>Compileru</w:t>
      </w:r>
      <w:proofErr w:type="spellEnd"/>
      <w:r w:rsidRPr="000A1478">
        <w:rPr>
          <w:rFonts w:eastAsia="Times New Roman"/>
          <w:szCs w:val="20"/>
        </w:rPr>
        <w:t xml:space="preserve"> je důležité ověřit, zda je vše správně nastaveno.</w:t>
      </w:r>
    </w:p>
    <w:p w14:paraId="7E6FAD2C" w14:textId="77777777" w:rsidR="000A1478" w:rsidRPr="000A1478" w:rsidRDefault="000A1478" w:rsidP="000A1478">
      <w:pPr>
        <w:rPr>
          <w:rFonts w:eastAsia="Times New Roman"/>
          <w:szCs w:val="20"/>
        </w:rPr>
      </w:pPr>
      <w:r w:rsidRPr="000A1478">
        <w:rPr>
          <w:rFonts w:eastAsia="Times New Roman"/>
          <w:szCs w:val="20"/>
        </w:rPr>
        <w:t>Spusťte následující příkaz pro kontrolu verze:</w:t>
      </w:r>
    </w:p>
    <w:p w14:paraId="1D536846" w14:textId="77777777" w:rsidR="000A1478" w:rsidRPr="000A1478" w:rsidRDefault="000A1478" w:rsidP="00E06928">
      <w:pPr>
        <w:pStyle w:val="CODE"/>
      </w:pPr>
      <w:r w:rsidRPr="000A1478">
        <w:t>!my_env/bin/hailo --version</w:t>
      </w:r>
    </w:p>
    <w:p w14:paraId="23D3FF80" w14:textId="77777777" w:rsidR="000A1478" w:rsidRPr="000A1478" w:rsidRDefault="000A1478" w:rsidP="000A1478">
      <w:pPr>
        <w:rPr>
          <w:rFonts w:eastAsia="Times New Roman"/>
          <w:szCs w:val="20"/>
        </w:rPr>
      </w:pPr>
      <w:r w:rsidRPr="000A1478">
        <w:rPr>
          <w:rFonts w:eastAsia="Times New Roman"/>
          <w:szCs w:val="20"/>
        </w:rPr>
        <w:lastRenderedPageBreak/>
        <w:t xml:space="preserve">Pokud instalace proběhla úspěšně, zobrazí se verze nainstalovaného Hailo </w:t>
      </w:r>
      <w:proofErr w:type="spellStart"/>
      <w:r w:rsidRPr="000A1478">
        <w:rPr>
          <w:rFonts w:eastAsia="Times New Roman"/>
          <w:szCs w:val="20"/>
        </w:rPr>
        <w:t>Dataflow</w:t>
      </w:r>
      <w:proofErr w:type="spellEnd"/>
      <w:r w:rsidRPr="000A1478">
        <w:rPr>
          <w:rFonts w:eastAsia="Times New Roman"/>
          <w:szCs w:val="20"/>
        </w:rPr>
        <w:t xml:space="preserve"> </w:t>
      </w:r>
      <w:proofErr w:type="spellStart"/>
      <w:r w:rsidRPr="000A1478">
        <w:rPr>
          <w:rFonts w:eastAsia="Times New Roman"/>
          <w:szCs w:val="20"/>
        </w:rPr>
        <w:t>Compileru</w:t>
      </w:r>
      <w:proofErr w:type="spellEnd"/>
      <w:r w:rsidRPr="000A1478">
        <w:rPr>
          <w:rFonts w:eastAsia="Times New Roman"/>
          <w:szCs w:val="20"/>
        </w:rPr>
        <w:t>. Pokud se zobrazí chyba, zkontrolujte, zda byl balíček správně stažen a nainstalován do virtuálního prostředí (</w:t>
      </w:r>
      <w:proofErr w:type="spellStart"/>
      <w:r w:rsidRPr="000A1478">
        <w:rPr>
          <w:rFonts w:eastAsia="Times New Roman"/>
          <w:szCs w:val="20"/>
        </w:rPr>
        <w:t>venv</w:t>
      </w:r>
      <w:proofErr w:type="spellEnd"/>
      <w:r w:rsidRPr="000A1478">
        <w:rPr>
          <w:rFonts w:eastAsia="Times New Roman"/>
          <w:szCs w:val="20"/>
        </w:rPr>
        <w:t>). 2a. Analýza našeho ONNX souboru</w:t>
      </w:r>
    </w:p>
    <w:p w14:paraId="16FDA293" w14:textId="29F8C844" w:rsidR="000A1478" w:rsidRPr="000A1478" w:rsidRDefault="00705FF1" w:rsidP="00705FF1">
      <w:pPr>
        <w:pStyle w:val="Nadpis2"/>
      </w:pPr>
      <w:bookmarkStart w:id="33" w:name="_Toc191807370"/>
      <w:r>
        <w:t xml:space="preserve">ONNX </w:t>
      </w:r>
      <w:proofErr w:type="gramStart"/>
      <w:r>
        <w:t xml:space="preserve">model - </w:t>
      </w:r>
      <w:r w:rsidR="000A1478" w:rsidRPr="000A1478">
        <w:t>Identifikace</w:t>
      </w:r>
      <w:proofErr w:type="gramEnd"/>
      <w:r w:rsidR="000A1478" w:rsidRPr="000A1478">
        <w:t xml:space="preserve"> koncových uzlů</w:t>
      </w:r>
      <w:r>
        <w:t xml:space="preserve"> v </w:t>
      </w:r>
      <w:proofErr w:type="spellStart"/>
      <w:r>
        <w:t>siti</w:t>
      </w:r>
      <w:bookmarkEnd w:id="33"/>
      <w:proofErr w:type="spellEnd"/>
    </w:p>
    <w:p w14:paraId="1B52A969" w14:textId="77777777" w:rsidR="000A1478" w:rsidRPr="000A1478" w:rsidRDefault="000A1478" w:rsidP="000A1478">
      <w:pPr>
        <w:rPr>
          <w:rFonts w:eastAsia="Times New Roman"/>
          <w:szCs w:val="20"/>
        </w:rPr>
      </w:pPr>
      <w:r w:rsidRPr="000A1478">
        <w:rPr>
          <w:rFonts w:eastAsia="Times New Roman"/>
          <w:szCs w:val="20"/>
        </w:rPr>
        <w:t xml:space="preserve">Prvním krokem analýzy je sdělit nástroji, ze kterých vrstev/uzlů má očekávat výstup, tedy takzvané koncové uzly. Jakmile správně identifikujeme koncové uzly pomocí </w:t>
      </w:r>
      <w:proofErr w:type="spellStart"/>
      <w:r w:rsidRPr="000A1478">
        <w:rPr>
          <w:rFonts w:eastAsia="Times New Roman"/>
          <w:szCs w:val="20"/>
        </w:rPr>
        <w:t>Netron</w:t>
      </w:r>
      <w:proofErr w:type="spellEnd"/>
      <w:r w:rsidRPr="000A1478">
        <w:rPr>
          <w:rFonts w:eastAsia="Times New Roman"/>
          <w:szCs w:val="20"/>
        </w:rPr>
        <w:t>, můžeme pokračovat k první fázi kompilace – analýze.</w:t>
      </w:r>
    </w:p>
    <w:p w14:paraId="4D39E9F9" w14:textId="53567D9C" w:rsidR="000A1478" w:rsidRPr="000A1478" w:rsidRDefault="000A1478" w:rsidP="000A1478">
      <w:pPr>
        <w:rPr>
          <w:rFonts w:eastAsia="Times New Roman"/>
          <w:szCs w:val="20"/>
        </w:rPr>
      </w:pPr>
      <w:r w:rsidRPr="000A1478">
        <w:rPr>
          <w:rFonts w:eastAsia="Times New Roman"/>
          <w:szCs w:val="20"/>
        </w:rPr>
        <w:t>V našem případě používají všechny verze od YoloV8 po YoloV11 stejnou architekturu, kde pro každý výstup mapy prvků existují dva koncové uzly.</w:t>
      </w:r>
      <w:r w:rsidR="00E4784F">
        <w:rPr>
          <w:rFonts w:eastAsia="Times New Roman"/>
          <w:szCs w:val="20"/>
        </w:rPr>
        <w:t xml:space="preserve"> TO UNAMENA CELKEM 6 UZLU.</w:t>
      </w:r>
    </w:p>
    <w:p w14:paraId="41D1E493" w14:textId="77777777" w:rsidR="000A1478" w:rsidRPr="000A1478" w:rsidRDefault="000A1478" w:rsidP="000A1478">
      <w:pPr>
        <w:rPr>
          <w:rFonts w:eastAsia="Times New Roman"/>
          <w:szCs w:val="20"/>
        </w:rPr>
      </w:pPr>
      <w:r w:rsidRPr="000A1478">
        <w:rPr>
          <w:rFonts w:eastAsia="Times New Roman"/>
          <w:szCs w:val="20"/>
        </w:rPr>
        <w:t xml:space="preserve">Koncové uzly modelu </w:t>
      </w:r>
      <w:proofErr w:type="spellStart"/>
      <w:r w:rsidRPr="000A1478">
        <w:rPr>
          <w:rFonts w:eastAsia="Times New Roman"/>
          <w:szCs w:val="20"/>
        </w:rPr>
        <w:t>Yolo</w:t>
      </w:r>
      <w:proofErr w:type="spellEnd"/>
      <w:r w:rsidRPr="000A1478">
        <w:rPr>
          <w:rFonts w:eastAsia="Times New Roman"/>
          <w:szCs w:val="20"/>
        </w:rPr>
        <w:t xml:space="preserve"> lze identifikovat jako uzly těsně před operacemi </w:t>
      </w:r>
      <w:proofErr w:type="spellStart"/>
      <w:r w:rsidRPr="000A1478">
        <w:rPr>
          <w:rFonts w:eastAsia="Times New Roman"/>
          <w:szCs w:val="20"/>
        </w:rPr>
        <w:t>postprocessingu</w:t>
      </w:r>
      <w:proofErr w:type="spellEnd"/>
      <w:r w:rsidRPr="000A1478">
        <w:rPr>
          <w:rFonts w:eastAsia="Times New Roman"/>
          <w:szCs w:val="20"/>
        </w:rPr>
        <w:t xml:space="preserve"> v dolní části modelu, jak je znázorněno níže:</w:t>
      </w:r>
    </w:p>
    <w:p w14:paraId="0B52BAAB" w14:textId="48857C7D" w:rsidR="00AF1620" w:rsidRDefault="00E4784F" w:rsidP="000A1478">
      <w:pPr>
        <w:rPr>
          <w:rFonts w:eastAsia="Times New Roman"/>
          <w:szCs w:val="20"/>
        </w:rPr>
      </w:pPr>
      <w:r w:rsidRPr="00E4784F">
        <w:rPr>
          <w:rFonts w:eastAsia="Times New Roman"/>
          <w:szCs w:val="20"/>
        </w:rPr>
        <w:drawing>
          <wp:inline distT="0" distB="0" distL="0" distR="0" wp14:anchorId="44059B2E" wp14:editId="450BA642">
            <wp:extent cx="2246040" cy="6067425"/>
            <wp:effectExtent l="0" t="0" r="1905" b="0"/>
            <wp:docPr id="31748416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84162" name=""/>
                    <pic:cNvPicPr/>
                  </pic:nvPicPr>
                  <pic:blipFill>
                    <a:blip r:embed="rId86"/>
                    <a:stretch>
                      <a:fillRect/>
                    </a:stretch>
                  </pic:blipFill>
                  <pic:spPr>
                    <a:xfrm>
                      <a:off x="0" y="0"/>
                      <a:ext cx="2250390" cy="6079176"/>
                    </a:xfrm>
                    <a:prstGeom prst="rect">
                      <a:avLst/>
                    </a:prstGeom>
                  </pic:spPr>
                </pic:pic>
              </a:graphicData>
            </a:graphic>
          </wp:inline>
        </w:drawing>
      </w:r>
    </w:p>
    <w:p w14:paraId="7D037889" w14:textId="170A21CE" w:rsidR="00E4784F" w:rsidRDefault="00E4784F" w:rsidP="000A1478">
      <w:pPr>
        <w:rPr>
          <w:rStyle w:val="Nzevknihy"/>
        </w:rPr>
      </w:pPr>
      <w:r w:rsidRPr="00E4784F">
        <w:rPr>
          <w:rStyle w:val="Nzevknihy"/>
        </w:rPr>
        <w:lastRenderedPageBreak/>
        <w:drawing>
          <wp:inline distT="0" distB="0" distL="0" distR="0" wp14:anchorId="7ABFA749" wp14:editId="20FB8906">
            <wp:extent cx="6188710" cy="2117725"/>
            <wp:effectExtent l="0" t="0" r="2540" b="0"/>
            <wp:docPr id="212582296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22960" name=""/>
                    <pic:cNvPicPr/>
                  </pic:nvPicPr>
                  <pic:blipFill>
                    <a:blip r:embed="rId87"/>
                    <a:stretch>
                      <a:fillRect/>
                    </a:stretch>
                  </pic:blipFill>
                  <pic:spPr>
                    <a:xfrm>
                      <a:off x="0" y="0"/>
                      <a:ext cx="6188710" cy="2117725"/>
                    </a:xfrm>
                    <a:prstGeom prst="rect">
                      <a:avLst/>
                    </a:prstGeom>
                  </pic:spPr>
                </pic:pic>
              </a:graphicData>
            </a:graphic>
          </wp:inline>
        </w:drawing>
      </w:r>
    </w:p>
    <w:p w14:paraId="16BF5565" w14:textId="44C7D2BB" w:rsidR="00E4784F" w:rsidRDefault="00E4784F" w:rsidP="000A1478">
      <w:pPr>
        <w:rPr>
          <w:rStyle w:val="Nzevknihy"/>
        </w:rPr>
      </w:pPr>
      <w:r w:rsidRPr="00E4784F">
        <w:rPr>
          <w:rStyle w:val="Nzevknihy"/>
        </w:rPr>
        <w:drawing>
          <wp:inline distT="0" distB="0" distL="0" distR="0" wp14:anchorId="40EC3337" wp14:editId="14DB13FE">
            <wp:extent cx="6188710" cy="2162810"/>
            <wp:effectExtent l="0" t="0" r="2540" b="8890"/>
            <wp:docPr id="124824461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44618" name=""/>
                    <pic:cNvPicPr/>
                  </pic:nvPicPr>
                  <pic:blipFill>
                    <a:blip r:embed="rId88"/>
                    <a:stretch>
                      <a:fillRect/>
                    </a:stretch>
                  </pic:blipFill>
                  <pic:spPr>
                    <a:xfrm>
                      <a:off x="0" y="0"/>
                      <a:ext cx="6188710" cy="2162810"/>
                    </a:xfrm>
                    <a:prstGeom prst="rect">
                      <a:avLst/>
                    </a:prstGeom>
                  </pic:spPr>
                </pic:pic>
              </a:graphicData>
            </a:graphic>
          </wp:inline>
        </w:drawing>
      </w:r>
    </w:p>
    <w:p w14:paraId="14AA7056" w14:textId="60397C02" w:rsidR="00E4784F" w:rsidRPr="000A1478" w:rsidRDefault="00E4784F" w:rsidP="004633BD">
      <w:pPr>
        <w:pStyle w:val="Vrazncitt"/>
      </w:pPr>
      <w:r w:rsidRPr="000A1478">
        <w:t xml:space="preserve">Jakmile máme identifikované koncové uzly (můžete na ně kliknout v </w:t>
      </w:r>
      <w:proofErr w:type="spellStart"/>
      <w:r w:rsidRPr="000A1478">
        <w:t>Netron</w:t>
      </w:r>
      <w:proofErr w:type="spellEnd"/>
      <w:r w:rsidRPr="000A1478">
        <w:t xml:space="preserve"> a zjistit jejich názvy – použijte název uzlu), napíšeme </w:t>
      </w:r>
      <w:r w:rsidR="004633BD">
        <w:t xml:space="preserve">jejich output </w:t>
      </w:r>
      <w:proofErr w:type="spellStart"/>
      <w:r w:rsidR="004633BD">
        <w:t>jmena</w:t>
      </w:r>
      <w:proofErr w:type="spellEnd"/>
    </w:p>
    <w:p w14:paraId="7305DC4F" w14:textId="26494F7E" w:rsidR="00E4784F" w:rsidRPr="00E4784F" w:rsidRDefault="00E4784F" w:rsidP="004633BD">
      <w:pPr>
        <w:pStyle w:val="Vrazncitt"/>
      </w:pPr>
      <w:r>
        <w:t xml:space="preserve">           </w:t>
      </w:r>
      <w:r w:rsidRPr="00E4784F">
        <w:t>/model.23/cv2.0/cv2.0.2/</w:t>
      </w:r>
      <w:proofErr w:type="spellStart"/>
      <w:r w:rsidRPr="00E4784F">
        <w:t>Conv</w:t>
      </w:r>
      <w:proofErr w:type="spellEnd"/>
      <w:r w:rsidRPr="00E4784F">
        <w:t>",</w:t>
      </w:r>
    </w:p>
    <w:p w14:paraId="42E1B604" w14:textId="58F0FA6F" w:rsidR="00E4784F" w:rsidRPr="00E4784F" w:rsidRDefault="00E4784F" w:rsidP="004633BD">
      <w:pPr>
        <w:pStyle w:val="Vrazncitt"/>
      </w:pPr>
      <w:r w:rsidRPr="00E4784F">
        <w:t xml:space="preserve">            /model.23/cv3.0/cv3.0.2/</w:t>
      </w:r>
      <w:proofErr w:type="spellStart"/>
      <w:r w:rsidRPr="00E4784F">
        <w:t>Conv</w:t>
      </w:r>
      <w:proofErr w:type="spellEnd"/>
      <w:r w:rsidRPr="00E4784F">
        <w:t>",</w:t>
      </w:r>
    </w:p>
    <w:p w14:paraId="68107FE8" w14:textId="33455564" w:rsidR="00E4784F" w:rsidRPr="00E4784F" w:rsidRDefault="00E4784F" w:rsidP="004633BD">
      <w:pPr>
        <w:pStyle w:val="Vrazncitt"/>
      </w:pPr>
      <w:r w:rsidRPr="00E4784F">
        <w:t xml:space="preserve">           /model.23/cv2.1/cv2.1.2/</w:t>
      </w:r>
      <w:proofErr w:type="spellStart"/>
      <w:r w:rsidRPr="00E4784F">
        <w:t>Conv</w:t>
      </w:r>
      <w:proofErr w:type="spellEnd"/>
      <w:r w:rsidRPr="00E4784F">
        <w:t>",</w:t>
      </w:r>
    </w:p>
    <w:p w14:paraId="5C07D9EC" w14:textId="4A75DE4B" w:rsidR="00E4784F" w:rsidRPr="00E4784F" w:rsidRDefault="00E4784F" w:rsidP="004633BD">
      <w:pPr>
        <w:pStyle w:val="Vrazncitt"/>
      </w:pPr>
      <w:r w:rsidRPr="00E4784F">
        <w:t xml:space="preserve">            /model.23/cv3.1/cv3.1.2/</w:t>
      </w:r>
      <w:proofErr w:type="spellStart"/>
      <w:r w:rsidRPr="00E4784F">
        <w:t>Conv</w:t>
      </w:r>
      <w:proofErr w:type="spellEnd"/>
      <w:r w:rsidRPr="00E4784F">
        <w:t>",</w:t>
      </w:r>
    </w:p>
    <w:p w14:paraId="34400921" w14:textId="5B5344C6" w:rsidR="00E4784F" w:rsidRPr="00E4784F" w:rsidRDefault="00E4784F" w:rsidP="004633BD">
      <w:pPr>
        <w:pStyle w:val="Vrazncitt"/>
      </w:pPr>
      <w:r w:rsidRPr="00E4784F">
        <w:t xml:space="preserve">            /model.23/cv2.2/cv2.2.2/</w:t>
      </w:r>
      <w:proofErr w:type="spellStart"/>
      <w:r w:rsidRPr="00E4784F">
        <w:t>Conv</w:t>
      </w:r>
      <w:proofErr w:type="spellEnd"/>
      <w:r w:rsidRPr="00E4784F">
        <w:t>",</w:t>
      </w:r>
    </w:p>
    <w:p w14:paraId="190EE1E1" w14:textId="51163B71" w:rsidR="00E4784F" w:rsidRPr="000A1478" w:rsidRDefault="00E4784F" w:rsidP="004633BD">
      <w:pPr>
        <w:pStyle w:val="Vrazncitt"/>
      </w:pPr>
      <w:r w:rsidRPr="00E4784F">
        <w:t xml:space="preserve">            /model.23/cv3.2/cv3.2.2/</w:t>
      </w:r>
      <w:proofErr w:type="spellStart"/>
      <w:r w:rsidRPr="00E4784F">
        <w:t>Conv</w:t>
      </w:r>
      <w:proofErr w:type="spellEnd"/>
      <w:r w:rsidRPr="00E4784F">
        <w:t>"</w:t>
      </w:r>
    </w:p>
    <w:p w14:paraId="4BF8EEFF" w14:textId="3E0FFF32" w:rsidR="007056AE" w:rsidRPr="000A1478" w:rsidRDefault="000A1478" w:rsidP="000A1478">
      <w:pPr>
        <w:rPr>
          <w:rFonts w:eastAsia="Times New Roman"/>
          <w:szCs w:val="20"/>
        </w:rPr>
      </w:pPr>
      <w:r w:rsidRPr="000A1478">
        <w:rPr>
          <w:rFonts w:eastAsia="Times New Roman"/>
          <w:szCs w:val="20"/>
        </w:rPr>
        <w:t>Jakmile máme identifikované koncové uzly</w:t>
      </w:r>
      <w:r w:rsidR="004633BD">
        <w:rPr>
          <w:rFonts w:eastAsia="Times New Roman"/>
          <w:szCs w:val="20"/>
        </w:rPr>
        <w:t xml:space="preserve">, </w:t>
      </w:r>
      <w:r w:rsidRPr="000A1478">
        <w:rPr>
          <w:rFonts w:eastAsia="Times New Roman"/>
          <w:szCs w:val="20"/>
        </w:rPr>
        <w:t>napíšeme náš skript a uložíme jej lokálně</w:t>
      </w:r>
      <w:r w:rsidR="004633BD">
        <w:rPr>
          <w:rFonts w:eastAsia="Times New Roman"/>
          <w:szCs w:val="20"/>
        </w:rPr>
        <w:t>.</w:t>
      </w:r>
      <w:r w:rsidR="00CD51A9">
        <w:rPr>
          <w:rFonts w:eastAsia="Times New Roman"/>
          <w:szCs w:val="20"/>
        </w:rPr>
        <w:t xml:space="preserve"> V </w:t>
      </w:r>
      <w:proofErr w:type="spellStart"/>
      <w:r w:rsidR="00CD51A9">
        <w:rPr>
          <w:rFonts w:eastAsia="Times New Roman"/>
          <w:szCs w:val="20"/>
        </w:rPr>
        <w:t>google</w:t>
      </w:r>
      <w:proofErr w:type="spellEnd"/>
      <w:r w:rsidR="00CD51A9">
        <w:rPr>
          <w:rFonts w:eastAsia="Times New Roman"/>
          <w:szCs w:val="20"/>
        </w:rPr>
        <w:t xml:space="preserve"> </w:t>
      </w:r>
      <w:proofErr w:type="spellStart"/>
      <w:r w:rsidR="00CD51A9">
        <w:rPr>
          <w:rFonts w:eastAsia="Times New Roman"/>
          <w:szCs w:val="20"/>
        </w:rPr>
        <w:t>colab</w:t>
      </w:r>
      <w:proofErr w:type="spellEnd"/>
      <w:r w:rsidR="00CD51A9">
        <w:rPr>
          <w:rFonts w:eastAsia="Times New Roman"/>
          <w:szCs w:val="20"/>
        </w:rPr>
        <w:t xml:space="preserve"> vztvo59 python soubor a uovrau9meho pomoci funkce </w:t>
      </w:r>
      <w:proofErr w:type="spellStart"/>
      <w:r w:rsidR="00CD51A9">
        <w:rPr>
          <w:rFonts w:eastAsia="Times New Roman"/>
          <w:szCs w:val="20"/>
        </w:rPr>
        <w:t>code</w:t>
      </w:r>
      <w:proofErr w:type="spellEnd"/>
      <w:r w:rsidR="00CD51A9">
        <w:rPr>
          <w:rFonts w:eastAsia="Times New Roman"/>
          <w:szCs w:val="20"/>
        </w:rPr>
        <w:t xml:space="preserve"> </w:t>
      </w:r>
      <w:proofErr w:type="spellStart"/>
      <w:r w:rsidR="00CD51A9">
        <w:rPr>
          <w:rFonts w:eastAsia="Times New Roman"/>
          <w:szCs w:val="20"/>
        </w:rPr>
        <w:t>content</w:t>
      </w:r>
      <w:proofErr w:type="spellEnd"/>
      <w:r w:rsidR="00E72334">
        <w:rPr>
          <w:rFonts w:eastAsia="Times New Roman"/>
          <w:szCs w:val="20"/>
        </w:rPr>
        <w:t xml:space="preserve"> </w:t>
      </w:r>
      <w:proofErr w:type="spellStart"/>
      <w:r w:rsidR="00E72334">
        <w:rPr>
          <w:rFonts w:eastAsia="Times New Roman"/>
          <w:szCs w:val="20"/>
        </w:rPr>
        <w:t>apote</w:t>
      </w:r>
      <w:proofErr w:type="spellEnd"/>
      <w:r w:rsidR="00E72334">
        <w:rPr>
          <w:rFonts w:eastAsia="Times New Roman"/>
          <w:szCs w:val="20"/>
        </w:rPr>
        <w:t xml:space="preserve"> uložíme. </w:t>
      </w:r>
      <w:proofErr w:type="spellStart"/>
      <w:r w:rsidR="00E72334">
        <w:rPr>
          <w:rFonts w:eastAsia="Times New Roman"/>
          <w:szCs w:val="20"/>
        </w:rPr>
        <w:t>Kod</w:t>
      </w:r>
      <w:proofErr w:type="spellEnd"/>
      <w:r w:rsidR="00E72334">
        <w:rPr>
          <w:rFonts w:eastAsia="Times New Roman"/>
          <w:szCs w:val="20"/>
        </w:rPr>
        <w:t xml:space="preserve"> je </w:t>
      </w:r>
      <w:proofErr w:type="spellStart"/>
      <w:r w:rsidR="00E72334">
        <w:rPr>
          <w:rFonts w:eastAsia="Times New Roman"/>
          <w:szCs w:val="20"/>
        </w:rPr>
        <w:t>snaysi</w:t>
      </w:r>
      <w:proofErr w:type="spellEnd"/>
      <w:r w:rsidR="00E72334">
        <w:rPr>
          <w:rFonts w:eastAsia="Times New Roman"/>
          <w:szCs w:val="20"/>
        </w:rPr>
        <w:t xml:space="preserve"> pro </w:t>
      </w:r>
      <w:proofErr w:type="spellStart"/>
      <w:proofErr w:type="gramStart"/>
      <w:r w:rsidR="00E72334">
        <w:rPr>
          <w:rFonts w:eastAsia="Times New Roman"/>
          <w:szCs w:val="20"/>
        </w:rPr>
        <w:t>cteni</w:t>
      </w:r>
      <w:proofErr w:type="spellEnd"/>
      <w:proofErr w:type="gramEnd"/>
      <w:r w:rsidR="00E72334">
        <w:rPr>
          <w:rFonts w:eastAsia="Times New Roman"/>
          <w:szCs w:val="20"/>
        </w:rPr>
        <w:t xml:space="preserve"> když jsou </w:t>
      </w:r>
      <w:proofErr w:type="spellStart"/>
      <w:r w:rsidR="00E72334">
        <w:rPr>
          <w:rFonts w:eastAsia="Times New Roman"/>
          <w:szCs w:val="20"/>
        </w:rPr>
        <w:t>uobreueny</w:t>
      </w:r>
      <w:proofErr w:type="spellEnd"/>
      <w:r w:rsidR="00E72334">
        <w:rPr>
          <w:rFonts w:eastAsia="Times New Roman"/>
          <w:szCs w:val="20"/>
        </w:rPr>
        <w:t xml:space="preserve"> i python </w:t>
      </w:r>
      <w:r w:rsidR="007056AE">
        <w:rPr>
          <w:rFonts w:eastAsia="Times New Roman"/>
          <w:szCs w:val="20"/>
        </w:rPr>
        <w:t>soubory.</w:t>
      </w:r>
    </w:p>
    <w:p w14:paraId="5F3F3288" w14:textId="76B0C0C4" w:rsidR="000A1478" w:rsidRPr="000A1478" w:rsidRDefault="008E64A1" w:rsidP="00681886">
      <w:pPr>
        <w:pStyle w:val="Nadpis2"/>
      </w:pPr>
      <w:bookmarkStart w:id="34" w:name="_Toc191807371"/>
      <w:r>
        <w:lastRenderedPageBreak/>
        <w:t>P</w:t>
      </w:r>
      <w:r w:rsidR="000A1478" w:rsidRPr="000A1478">
        <w:t>řevod modelu</w:t>
      </w:r>
      <w:r>
        <w:t xml:space="preserve"> ONNX --</w:t>
      </w:r>
      <w:r>
        <w:rPr>
          <w:lang w:val="en-US"/>
        </w:rPr>
        <w:t>&gt; HAR</w:t>
      </w:r>
      <w:bookmarkEnd w:id="34"/>
    </w:p>
    <w:p w14:paraId="63782A2A" w14:textId="77777777" w:rsidR="00E4784F" w:rsidRPr="00E4784F" w:rsidRDefault="00E4784F" w:rsidP="00E4784F">
      <w:pPr>
        <w:pStyle w:val="CODE"/>
        <w:rPr>
          <w:color w:val="FF0000"/>
          <w:lang w:eastAsia="cs-CZ"/>
        </w:rPr>
      </w:pPr>
      <w:r w:rsidRPr="00E4784F">
        <w:rPr>
          <w:color w:val="FF0000"/>
          <w:shd w:val="clear" w:color="auto" w:fill="FEFEFE"/>
          <w:lang w:eastAsia="cs-CZ"/>
        </w:rPr>
        <w:t xml:space="preserve">code_content = </w:t>
      </w:r>
      <w:r w:rsidRPr="00E4784F">
        <w:rPr>
          <w:color w:val="FF0000"/>
          <w:lang w:eastAsia="cs-CZ"/>
        </w:rPr>
        <w:t>'''</w:t>
      </w:r>
    </w:p>
    <w:p w14:paraId="13F66D3E" w14:textId="77777777" w:rsidR="00E4784F" w:rsidRPr="00E4784F" w:rsidRDefault="00E4784F" w:rsidP="00E4784F">
      <w:pPr>
        <w:pStyle w:val="CODE"/>
        <w:rPr>
          <w:color w:val="008000"/>
          <w:lang w:eastAsia="cs-CZ"/>
        </w:rPr>
      </w:pPr>
      <w:r w:rsidRPr="00E4784F">
        <w:rPr>
          <w:color w:val="008000"/>
          <w:lang w:eastAsia="cs-CZ"/>
        </w:rPr>
        <w:t>from hailo_sdk_client import ClientRunner</w:t>
      </w:r>
    </w:p>
    <w:p w14:paraId="6FC9B126" w14:textId="77777777" w:rsidR="00E4784F" w:rsidRPr="00E4784F" w:rsidRDefault="00E4784F" w:rsidP="00E4784F">
      <w:pPr>
        <w:pStyle w:val="CODE"/>
        <w:rPr>
          <w:color w:val="008000"/>
          <w:lang w:eastAsia="cs-CZ"/>
        </w:rPr>
      </w:pPr>
      <w:r w:rsidRPr="00E4784F">
        <w:rPr>
          <w:color w:val="008000"/>
          <w:lang w:eastAsia="cs-CZ"/>
        </w:rPr>
        <w:t>import onnx</w:t>
      </w:r>
    </w:p>
    <w:p w14:paraId="279DDF8A" w14:textId="77777777" w:rsidR="00E4784F" w:rsidRPr="00E4784F" w:rsidRDefault="00E4784F" w:rsidP="00E4784F">
      <w:pPr>
        <w:pStyle w:val="CODE"/>
        <w:rPr>
          <w:color w:val="008000"/>
          <w:lang w:eastAsia="cs-CZ"/>
        </w:rPr>
      </w:pPr>
      <w:r w:rsidRPr="00E4784F">
        <w:rPr>
          <w:color w:val="008000"/>
          <w:lang w:eastAsia="cs-CZ"/>
        </w:rPr>
        <w:t>import os</w:t>
      </w:r>
    </w:p>
    <w:p w14:paraId="6E9577CA" w14:textId="77777777" w:rsidR="00E4784F" w:rsidRPr="00E4784F" w:rsidRDefault="00E4784F" w:rsidP="00E4784F">
      <w:pPr>
        <w:pStyle w:val="CODE"/>
        <w:rPr>
          <w:color w:val="008000"/>
          <w:lang w:eastAsia="cs-CZ"/>
        </w:rPr>
      </w:pPr>
      <w:r w:rsidRPr="00E4784F">
        <w:rPr>
          <w:color w:val="008000"/>
          <w:lang w:eastAsia="cs-CZ"/>
        </w:rPr>
        <w:t>from typing import List, Dict, Optional</w:t>
      </w:r>
    </w:p>
    <w:p w14:paraId="7721653C" w14:textId="77777777" w:rsidR="00E4784F" w:rsidRPr="00E4784F" w:rsidRDefault="00E4784F" w:rsidP="00E4784F">
      <w:pPr>
        <w:pStyle w:val="CODE"/>
        <w:rPr>
          <w:color w:val="008000"/>
          <w:lang w:eastAsia="cs-CZ"/>
        </w:rPr>
      </w:pPr>
    </w:p>
    <w:p w14:paraId="57359B84" w14:textId="77777777" w:rsidR="00E4784F" w:rsidRPr="00E4784F" w:rsidRDefault="00E4784F" w:rsidP="00E4784F">
      <w:pPr>
        <w:pStyle w:val="CODE"/>
        <w:rPr>
          <w:color w:val="008000"/>
          <w:lang w:eastAsia="cs-CZ"/>
        </w:rPr>
      </w:pPr>
      <w:r w:rsidRPr="00E4784F">
        <w:rPr>
          <w:color w:val="008000"/>
          <w:lang w:eastAsia="cs-CZ"/>
        </w:rPr>
        <w:t>class ModelConverter:</w:t>
      </w:r>
    </w:p>
    <w:p w14:paraId="3E9C065F" w14:textId="77777777" w:rsidR="00E4784F" w:rsidRPr="00E4784F" w:rsidRDefault="00E4784F" w:rsidP="00E4784F">
      <w:pPr>
        <w:pStyle w:val="CODE"/>
        <w:rPr>
          <w:color w:val="008000"/>
          <w:lang w:eastAsia="cs-CZ"/>
        </w:rPr>
      </w:pPr>
      <w:r w:rsidRPr="00E4784F">
        <w:rPr>
          <w:color w:val="008000"/>
          <w:lang w:eastAsia="cs-CZ"/>
        </w:rPr>
        <w:t xml:space="preserve">    def __init__(self,</w:t>
      </w:r>
    </w:p>
    <w:p w14:paraId="02AD482D" w14:textId="77777777" w:rsidR="00E4784F" w:rsidRPr="00E4784F" w:rsidRDefault="00E4784F" w:rsidP="00E4784F">
      <w:pPr>
        <w:pStyle w:val="CODE"/>
        <w:rPr>
          <w:color w:val="008000"/>
          <w:lang w:eastAsia="cs-CZ"/>
        </w:rPr>
      </w:pPr>
      <w:r w:rsidRPr="00E4784F">
        <w:rPr>
          <w:color w:val="008000"/>
          <w:lang w:eastAsia="cs-CZ"/>
        </w:rPr>
        <w:t xml:space="preserve">                 onnx_path: str,</w:t>
      </w:r>
    </w:p>
    <w:p w14:paraId="4CB69BC5" w14:textId="77777777" w:rsidR="00E4784F" w:rsidRPr="00E4784F" w:rsidRDefault="00E4784F" w:rsidP="00E4784F">
      <w:pPr>
        <w:pStyle w:val="CODE"/>
        <w:rPr>
          <w:color w:val="008000"/>
          <w:lang w:eastAsia="cs-CZ"/>
        </w:rPr>
      </w:pPr>
      <w:r w:rsidRPr="00E4784F">
        <w:rPr>
          <w:color w:val="008000"/>
          <w:lang w:eastAsia="cs-CZ"/>
        </w:rPr>
        <w:t xml:space="preserve">                 model_name: str = "yolov11_model",</w:t>
      </w:r>
    </w:p>
    <w:p w14:paraId="1482C1F8" w14:textId="77777777" w:rsidR="00E4784F" w:rsidRPr="00E4784F" w:rsidRDefault="00E4784F" w:rsidP="00E4784F">
      <w:pPr>
        <w:pStyle w:val="CODE"/>
        <w:rPr>
          <w:color w:val="008000"/>
          <w:lang w:eastAsia="cs-CZ"/>
        </w:rPr>
      </w:pPr>
      <w:r w:rsidRPr="00E4784F">
        <w:rPr>
          <w:color w:val="008000"/>
          <w:lang w:eastAsia="cs-CZ"/>
        </w:rPr>
        <w:t xml:space="preserve">                 hw_arch: str = "hailo8",</w:t>
      </w:r>
    </w:p>
    <w:p w14:paraId="7757F2B3" w14:textId="77777777" w:rsidR="00E4784F" w:rsidRPr="00E4784F" w:rsidRDefault="00E4784F" w:rsidP="00E4784F">
      <w:pPr>
        <w:pStyle w:val="CODE"/>
        <w:rPr>
          <w:color w:val="008000"/>
          <w:lang w:eastAsia="cs-CZ"/>
        </w:rPr>
      </w:pPr>
      <w:r w:rsidRPr="00E4784F">
        <w:rPr>
          <w:color w:val="008000"/>
          <w:lang w:eastAsia="cs-CZ"/>
        </w:rPr>
        <w:t xml:space="preserve">                 batch_size: int = 16):</w:t>
      </w:r>
    </w:p>
    <w:p w14:paraId="0406B24B" w14:textId="77777777" w:rsidR="00E4784F" w:rsidRPr="00E4784F" w:rsidRDefault="00E4784F" w:rsidP="00E4784F">
      <w:pPr>
        <w:pStyle w:val="CODE"/>
        <w:rPr>
          <w:color w:val="008000"/>
          <w:lang w:eastAsia="cs-CZ"/>
        </w:rPr>
      </w:pPr>
      <w:r w:rsidRPr="00E4784F">
        <w:rPr>
          <w:color w:val="008000"/>
          <w:lang w:eastAsia="cs-CZ"/>
        </w:rPr>
        <w:t xml:space="preserve">        self.onnx_path = onnx_path</w:t>
      </w:r>
    </w:p>
    <w:p w14:paraId="0FF2A511" w14:textId="77777777" w:rsidR="00E4784F" w:rsidRPr="00E4784F" w:rsidRDefault="00E4784F" w:rsidP="00E4784F">
      <w:pPr>
        <w:pStyle w:val="CODE"/>
        <w:rPr>
          <w:color w:val="008000"/>
          <w:lang w:eastAsia="cs-CZ"/>
        </w:rPr>
      </w:pPr>
      <w:r w:rsidRPr="00E4784F">
        <w:rPr>
          <w:color w:val="008000"/>
          <w:lang w:eastAsia="cs-CZ"/>
        </w:rPr>
        <w:t xml:space="preserve">        self.model_name = model_name</w:t>
      </w:r>
    </w:p>
    <w:p w14:paraId="6AB32B08" w14:textId="77777777" w:rsidR="00E4784F" w:rsidRPr="00E4784F" w:rsidRDefault="00E4784F" w:rsidP="00E4784F">
      <w:pPr>
        <w:pStyle w:val="CODE"/>
        <w:rPr>
          <w:color w:val="008000"/>
          <w:lang w:eastAsia="cs-CZ"/>
        </w:rPr>
      </w:pPr>
      <w:r w:rsidRPr="00E4784F">
        <w:rPr>
          <w:color w:val="008000"/>
          <w:lang w:eastAsia="cs-CZ"/>
        </w:rPr>
        <w:t xml:space="preserve">        self.hw_arch = hw_arch</w:t>
      </w:r>
    </w:p>
    <w:p w14:paraId="7686B209" w14:textId="77777777" w:rsidR="00E4784F" w:rsidRPr="00E4784F" w:rsidRDefault="00E4784F" w:rsidP="00E4784F">
      <w:pPr>
        <w:pStyle w:val="CODE"/>
        <w:rPr>
          <w:color w:val="008000"/>
          <w:lang w:eastAsia="cs-CZ"/>
        </w:rPr>
      </w:pPr>
      <w:r w:rsidRPr="00E4784F">
        <w:rPr>
          <w:color w:val="008000"/>
          <w:lang w:eastAsia="cs-CZ"/>
        </w:rPr>
        <w:t xml:space="preserve">        self.batch_size = batch_size</w:t>
      </w:r>
    </w:p>
    <w:p w14:paraId="28690532" w14:textId="77777777" w:rsidR="00E4784F" w:rsidRPr="00E4784F" w:rsidRDefault="00E4784F" w:rsidP="00E4784F">
      <w:pPr>
        <w:pStyle w:val="CODE"/>
        <w:rPr>
          <w:color w:val="008000"/>
          <w:lang w:eastAsia="cs-CZ"/>
        </w:rPr>
      </w:pPr>
      <w:r w:rsidRPr="00E4784F">
        <w:rPr>
          <w:color w:val="008000"/>
          <w:lang w:eastAsia="cs-CZ"/>
        </w:rPr>
        <w:t xml:space="preserve">        self.end_node_names = [</w:t>
      </w:r>
    </w:p>
    <w:p w14:paraId="5FF927CD" w14:textId="77777777" w:rsidR="00E4784F" w:rsidRPr="00E4784F" w:rsidRDefault="00E4784F" w:rsidP="00E4784F">
      <w:pPr>
        <w:pStyle w:val="CODE"/>
        <w:rPr>
          <w:color w:val="008000"/>
          <w:lang w:eastAsia="cs-CZ"/>
        </w:rPr>
      </w:pPr>
      <w:r w:rsidRPr="00E4784F">
        <w:rPr>
          <w:color w:val="008000"/>
          <w:lang w:eastAsia="cs-CZ"/>
        </w:rPr>
        <w:t xml:space="preserve">            "/model.23/cv2.0/cv2.0.2/Conv",</w:t>
      </w:r>
    </w:p>
    <w:p w14:paraId="7478DF1A" w14:textId="77777777" w:rsidR="00E4784F" w:rsidRPr="00E4784F" w:rsidRDefault="00E4784F" w:rsidP="00E4784F">
      <w:pPr>
        <w:pStyle w:val="CODE"/>
        <w:rPr>
          <w:color w:val="008000"/>
          <w:lang w:eastAsia="cs-CZ"/>
        </w:rPr>
      </w:pPr>
      <w:r w:rsidRPr="00E4784F">
        <w:rPr>
          <w:color w:val="008000"/>
          <w:lang w:eastAsia="cs-CZ"/>
        </w:rPr>
        <w:t xml:space="preserve">            "/model.23/cv3.0/cv3.0.2/Conv",</w:t>
      </w:r>
    </w:p>
    <w:p w14:paraId="5C13DD68" w14:textId="77777777" w:rsidR="00E4784F" w:rsidRPr="00E4784F" w:rsidRDefault="00E4784F" w:rsidP="00E4784F">
      <w:pPr>
        <w:pStyle w:val="CODE"/>
        <w:rPr>
          <w:color w:val="008000"/>
          <w:lang w:eastAsia="cs-CZ"/>
        </w:rPr>
      </w:pPr>
      <w:r w:rsidRPr="00E4784F">
        <w:rPr>
          <w:color w:val="008000"/>
          <w:lang w:eastAsia="cs-CZ"/>
        </w:rPr>
        <w:t xml:space="preserve">            "/model.23/cv2.1/cv2.1.2/Conv",</w:t>
      </w:r>
    </w:p>
    <w:p w14:paraId="0121CD74" w14:textId="77777777" w:rsidR="00E4784F" w:rsidRPr="00E4784F" w:rsidRDefault="00E4784F" w:rsidP="00E4784F">
      <w:pPr>
        <w:pStyle w:val="CODE"/>
        <w:rPr>
          <w:color w:val="008000"/>
          <w:lang w:eastAsia="cs-CZ"/>
        </w:rPr>
      </w:pPr>
      <w:r w:rsidRPr="00E4784F">
        <w:rPr>
          <w:color w:val="008000"/>
          <w:lang w:eastAsia="cs-CZ"/>
        </w:rPr>
        <w:t xml:space="preserve">            "/model.23/cv3.1/cv3.1.2/Conv",</w:t>
      </w:r>
    </w:p>
    <w:p w14:paraId="08D3997C" w14:textId="77777777" w:rsidR="00E4784F" w:rsidRPr="00E4784F" w:rsidRDefault="00E4784F" w:rsidP="00E4784F">
      <w:pPr>
        <w:pStyle w:val="CODE"/>
        <w:rPr>
          <w:color w:val="008000"/>
          <w:lang w:eastAsia="cs-CZ"/>
        </w:rPr>
      </w:pPr>
      <w:r w:rsidRPr="00E4784F">
        <w:rPr>
          <w:color w:val="008000"/>
          <w:lang w:eastAsia="cs-CZ"/>
        </w:rPr>
        <w:t xml:space="preserve">            "/model.23/cv2.2/cv2.2.2/Conv",</w:t>
      </w:r>
    </w:p>
    <w:p w14:paraId="38B3E252" w14:textId="77777777" w:rsidR="00E4784F" w:rsidRPr="00E4784F" w:rsidRDefault="00E4784F" w:rsidP="00E4784F">
      <w:pPr>
        <w:pStyle w:val="CODE"/>
        <w:rPr>
          <w:color w:val="008000"/>
          <w:lang w:eastAsia="cs-CZ"/>
        </w:rPr>
      </w:pPr>
      <w:r w:rsidRPr="00E4784F">
        <w:rPr>
          <w:color w:val="008000"/>
          <w:lang w:eastAsia="cs-CZ"/>
        </w:rPr>
        <w:t xml:space="preserve">            "/model.23/cv3.2/cv3.2.2/Conv"</w:t>
      </w:r>
    </w:p>
    <w:p w14:paraId="67FE3293" w14:textId="77777777" w:rsidR="00E4784F" w:rsidRPr="00E4784F" w:rsidRDefault="00E4784F" w:rsidP="00E4784F">
      <w:pPr>
        <w:pStyle w:val="CODE"/>
        <w:rPr>
          <w:color w:val="008000"/>
          <w:lang w:eastAsia="cs-CZ"/>
        </w:rPr>
      </w:pPr>
      <w:r w:rsidRPr="00E4784F">
        <w:rPr>
          <w:color w:val="008000"/>
          <w:lang w:eastAsia="cs-CZ"/>
        </w:rPr>
        <w:t xml:space="preserve">        ]</w:t>
      </w:r>
    </w:p>
    <w:p w14:paraId="1DE71E33" w14:textId="77777777" w:rsidR="00E4784F" w:rsidRPr="00E4784F" w:rsidRDefault="00E4784F" w:rsidP="00E4784F">
      <w:pPr>
        <w:pStyle w:val="CODE"/>
        <w:rPr>
          <w:color w:val="008000"/>
          <w:lang w:eastAsia="cs-CZ"/>
        </w:rPr>
      </w:pPr>
    </w:p>
    <w:p w14:paraId="467E5A7A" w14:textId="77777777" w:rsidR="00E4784F" w:rsidRPr="00E4784F" w:rsidRDefault="00E4784F" w:rsidP="00E4784F">
      <w:pPr>
        <w:pStyle w:val="CODE"/>
        <w:rPr>
          <w:color w:val="008000"/>
          <w:lang w:eastAsia="cs-CZ"/>
        </w:rPr>
      </w:pPr>
      <w:r w:rsidRPr="00E4784F">
        <w:rPr>
          <w:color w:val="008000"/>
          <w:lang w:eastAsia="cs-CZ"/>
        </w:rPr>
        <w:t xml:space="preserve">    def check_opset_version(self, model) -&gt; bool:</w:t>
      </w:r>
    </w:p>
    <w:p w14:paraId="7861CCE3" w14:textId="77777777" w:rsidR="00E4784F" w:rsidRPr="00E4784F" w:rsidRDefault="00E4784F" w:rsidP="00E4784F">
      <w:pPr>
        <w:pStyle w:val="CODE"/>
        <w:rPr>
          <w:color w:val="008000"/>
          <w:lang w:eastAsia="cs-CZ"/>
        </w:rPr>
      </w:pPr>
      <w:r w:rsidRPr="00E4784F">
        <w:rPr>
          <w:color w:val="008000"/>
          <w:lang w:eastAsia="cs-CZ"/>
        </w:rPr>
        <w:t xml:space="preserve">        for opset in model.opset_import:</w:t>
      </w:r>
    </w:p>
    <w:p w14:paraId="5AFE271C" w14:textId="77777777" w:rsidR="00E4784F" w:rsidRPr="00E4784F" w:rsidRDefault="00E4784F" w:rsidP="00E4784F">
      <w:pPr>
        <w:pStyle w:val="CODE"/>
        <w:rPr>
          <w:color w:val="008000"/>
          <w:lang w:eastAsia="cs-CZ"/>
        </w:rPr>
      </w:pPr>
      <w:r w:rsidRPr="00E4784F">
        <w:rPr>
          <w:color w:val="008000"/>
          <w:lang w:eastAsia="cs-CZ"/>
        </w:rPr>
        <w:t xml:space="preserve">            if opset.domain == "" and opset.version &gt; 17:</w:t>
      </w:r>
    </w:p>
    <w:p w14:paraId="632F46BE" w14:textId="77777777" w:rsidR="00E4784F" w:rsidRPr="00E4784F" w:rsidRDefault="00E4784F" w:rsidP="00E4784F">
      <w:pPr>
        <w:pStyle w:val="CODE"/>
        <w:rPr>
          <w:color w:val="008000"/>
          <w:lang w:eastAsia="cs-CZ"/>
        </w:rPr>
      </w:pPr>
      <w:r w:rsidRPr="00E4784F">
        <w:rPr>
          <w:color w:val="008000"/>
          <w:lang w:eastAsia="cs-CZ"/>
        </w:rPr>
        <w:t xml:space="preserve">                print(f"</w:t>
      </w:r>
      <w:r w:rsidRPr="00E4784F">
        <w:rPr>
          <w:rFonts w:ascii="Segoe UI Emoji" w:hAnsi="Segoe UI Emoji" w:cs="Segoe UI Emoji"/>
          <w:color w:val="008000"/>
          <w:lang w:eastAsia="cs-CZ"/>
        </w:rPr>
        <w:t>⚠️</w:t>
      </w:r>
      <w:r w:rsidRPr="00E4784F">
        <w:rPr>
          <w:color w:val="008000"/>
          <w:lang w:eastAsia="cs-CZ"/>
        </w:rPr>
        <w:t xml:space="preserve"> Advertencia: El modelo usa Opset {opset.version}")</w:t>
      </w:r>
    </w:p>
    <w:p w14:paraId="27B9E49B" w14:textId="77777777" w:rsidR="00E4784F" w:rsidRPr="00E4784F" w:rsidRDefault="00E4784F" w:rsidP="00E4784F">
      <w:pPr>
        <w:pStyle w:val="CODE"/>
        <w:rPr>
          <w:color w:val="008000"/>
          <w:lang w:eastAsia="cs-CZ"/>
        </w:rPr>
      </w:pPr>
      <w:r w:rsidRPr="00E4784F">
        <w:rPr>
          <w:color w:val="008000"/>
          <w:lang w:eastAsia="cs-CZ"/>
        </w:rPr>
        <w:t xml:space="preserve">                return False</w:t>
      </w:r>
    </w:p>
    <w:p w14:paraId="2183D245" w14:textId="77777777" w:rsidR="00E4784F" w:rsidRPr="00E4784F" w:rsidRDefault="00E4784F" w:rsidP="00E4784F">
      <w:pPr>
        <w:pStyle w:val="CODE"/>
        <w:rPr>
          <w:color w:val="008000"/>
          <w:lang w:eastAsia="cs-CZ"/>
        </w:rPr>
      </w:pPr>
      <w:r w:rsidRPr="00E4784F">
        <w:rPr>
          <w:color w:val="008000"/>
          <w:lang w:eastAsia="cs-CZ"/>
        </w:rPr>
        <w:t xml:space="preserve">        return True</w:t>
      </w:r>
    </w:p>
    <w:p w14:paraId="5926713D" w14:textId="77777777" w:rsidR="00E4784F" w:rsidRPr="00E4784F" w:rsidRDefault="00E4784F" w:rsidP="00E4784F">
      <w:pPr>
        <w:pStyle w:val="CODE"/>
        <w:rPr>
          <w:color w:val="008000"/>
          <w:lang w:eastAsia="cs-CZ"/>
        </w:rPr>
      </w:pPr>
    </w:p>
    <w:p w14:paraId="32D318A3" w14:textId="77777777" w:rsidR="00E4784F" w:rsidRPr="00E4784F" w:rsidRDefault="00E4784F" w:rsidP="00E4784F">
      <w:pPr>
        <w:pStyle w:val="CODE"/>
        <w:rPr>
          <w:color w:val="008000"/>
          <w:lang w:eastAsia="cs-CZ"/>
        </w:rPr>
      </w:pPr>
      <w:r w:rsidRPr="00E4784F">
        <w:rPr>
          <w:color w:val="008000"/>
          <w:lang w:eastAsia="cs-CZ"/>
        </w:rPr>
        <w:t xml:space="preserve">    def convert_ir_version(self, model) -&gt; str:</w:t>
      </w:r>
    </w:p>
    <w:p w14:paraId="6764F922" w14:textId="77777777" w:rsidR="00E4784F" w:rsidRPr="00E4784F" w:rsidRDefault="00E4784F" w:rsidP="00E4784F">
      <w:pPr>
        <w:pStyle w:val="CODE"/>
        <w:rPr>
          <w:color w:val="008000"/>
          <w:lang w:eastAsia="cs-CZ"/>
        </w:rPr>
      </w:pPr>
      <w:r w:rsidRPr="00E4784F">
        <w:rPr>
          <w:color w:val="008000"/>
          <w:lang w:eastAsia="cs-CZ"/>
        </w:rPr>
        <w:t xml:space="preserve">        """Convierte la versión IR del modelo si es necesario."""</w:t>
      </w:r>
    </w:p>
    <w:p w14:paraId="27B677FA" w14:textId="77777777" w:rsidR="00E4784F" w:rsidRPr="00E4784F" w:rsidRDefault="00E4784F" w:rsidP="00E4784F">
      <w:pPr>
        <w:pStyle w:val="CODE"/>
        <w:rPr>
          <w:color w:val="008000"/>
          <w:lang w:eastAsia="cs-CZ"/>
        </w:rPr>
      </w:pPr>
      <w:r w:rsidRPr="00E4784F">
        <w:rPr>
          <w:color w:val="008000"/>
          <w:lang w:eastAsia="cs-CZ"/>
        </w:rPr>
        <w:t xml:space="preserve">        if model.ir_version &gt; 8:</w:t>
      </w:r>
    </w:p>
    <w:p w14:paraId="1E257782" w14:textId="77777777" w:rsidR="00E4784F" w:rsidRPr="00E4784F" w:rsidRDefault="00E4784F" w:rsidP="00E4784F">
      <w:pPr>
        <w:pStyle w:val="CODE"/>
        <w:rPr>
          <w:color w:val="008000"/>
          <w:lang w:eastAsia="cs-CZ"/>
        </w:rPr>
      </w:pPr>
      <w:r w:rsidRPr="00E4784F">
        <w:rPr>
          <w:color w:val="008000"/>
          <w:lang w:eastAsia="cs-CZ"/>
        </w:rPr>
        <w:t xml:space="preserve">            print(f"</w:t>
      </w:r>
      <w:r w:rsidRPr="00E4784F">
        <w:rPr>
          <w:rFonts w:ascii="Segoe UI Emoji" w:hAnsi="Segoe UI Emoji" w:cs="Segoe UI Emoji"/>
          <w:color w:val="008000"/>
          <w:lang w:eastAsia="cs-CZ"/>
        </w:rPr>
        <w:t>📝</w:t>
      </w:r>
      <w:r w:rsidRPr="00E4784F">
        <w:rPr>
          <w:color w:val="008000"/>
          <w:lang w:eastAsia="cs-CZ"/>
        </w:rPr>
        <w:t xml:space="preserve"> Convirtiendo modelo de versión IR {model.ir_version} a versión 8")</w:t>
      </w:r>
    </w:p>
    <w:p w14:paraId="1E6666DB" w14:textId="77777777" w:rsidR="00E4784F" w:rsidRPr="00E4784F" w:rsidRDefault="00E4784F" w:rsidP="00E4784F">
      <w:pPr>
        <w:pStyle w:val="CODE"/>
        <w:rPr>
          <w:color w:val="008000"/>
          <w:lang w:eastAsia="cs-CZ"/>
        </w:rPr>
      </w:pPr>
      <w:r w:rsidRPr="00E4784F">
        <w:rPr>
          <w:color w:val="008000"/>
          <w:lang w:eastAsia="cs-CZ"/>
        </w:rPr>
        <w:t xml:space="preserve">            model.ir_version = 8</w:t>
      </w:r>
    </w:p>
    <w:p w14:paraId="5984B4FA" w14:textId="77777777" w:rsidR="00E4784F" w:rsidRPr="00E4784F" w:rsidRDefault="00E4784F" w:rsidP="00E4784F">
      <w:pPr>
        <w:pStyle w:val="CODE"/>
        <w:rPr>
          <w:color w:val="008000"/>
          <w:lang w:eastAsia="cs-CZ"/>
        </w:rPr>
      </w:pPr>
      <w:r w:rsidRPr="00E4784F">
        <w:rPr>
          <w:color w:val="008000"/>
          <w:lang w:eastAsia="cs-CZ"/>
        </w:rPr>
        <w:t xml:space="preserve">            converted_path = self.onnx_path.replace('.onnx', '_converted.onnx')</w:t>
      </w:r>
    </w:p>
    <w:p w14:paraId="531FB75B" w14:textId="77777777" w:rsidR="00E4784F" w:rsidRPr="00E4784F" w:rsidRDefault="00E4784F" w:rsidP="00E4784F">
      <w:pPr>
        <w:pStyle w:val="CODE"/>
        <w:rPr>
          <w:color w:val="008000"/>
          <w:lang w:eastAsia="cs-CZ"/>
        </w:rPr>
      </w:pPr>
      <w:r w:rsidRPr="00E4784F">
        <w:rPr>
          <w:color w:val="008000"/>
          <w:lang w:eastAsia="cs-CZ"/>
        </w:rPr>
        <w:t xml:space="preserve">            onnx.save(model, converted_path)</w:t>
      </w:r>
    </w:p>
    <w:p w14:paraId="02CA046A" w14:textId="77777777" w:rsidR="00E4784F" w:rsidRPr="00E4784F" w:rsidRDefault="00E4784F" w:rsidP="00E4784F">
      <w:pPr>
        <w:pStyle w:val="CODE"/>
        <w:rPr>
          <w:color w:val="008000"/>
          <w:lang w:eastAsia="cs-CZ"/>
        </w:rPr>
      </w:pPr>
      <w:r w:rsidRPr="00E4784F">
        <w:rPr>
          <w:color w:val="008000"/>
          <w:lang w:eastAsia="cs-CZ"/>
        </w:rPr>
        <w:t xml:space="preserve">            return converted_path</w:t>
      </w:r>
    </w:p>
    <w:p w14:paraId="1B180EA2" w14:textId="77777777" w:rsidR="00E4784F" w:rsidRPr="00E4784F" w:rsidRDefault="00E4784F" w:rsidP="00E4784F">
      <w:pPr>
        <w:pStyle w:val="CODE"/>
        <w:rPr>
          <w:color w:val="008000"/>
          <w:lang w:eastAsia="cs-CZ"/>
        </w:rPr>
      </w:pPr>
      <w:r w:rsidRPr="00E4784F">
        <w:rPr>
          <w:color w:val="008000"/>
          <w:lang w:eastAsia="cs-CZ"/>
        </w:rPr>
        <w:t xml:space="preserve">        return self.onnx_path</w:t>
      </w:r>
    </w:p>
    <w:p w14:paraId="04F61235" w14:textId="77777777" w:rsidR="00E4784F" w:rsidRPr="00E4784F" w:rsidRDefault="00E4784F" w:rsidP="00E4784F">
      <w:pPr>
        <w:pStyle w:val="CODE"/>
        <w:rPr>
          <w:color w:val="008000"/>
          <w:lang w:eastAsia="cs-CZ"/>
        </w:rPr>
      </w:pPr>
    </w:p>
    <w:p w14:paraId="6F252BF4" w14:textId="77777777" w:rsidR="00E4784F" w:rsidRPr="00E4784F" w:rsidRDefault="00E4784F" w:rsidP="00E4784F">
      <w:pPr>
        <w:pStyle w:val="CODE"/>
        <w:rPr>
          <w:color w:val="008000"/>
          <w:lang w:eastAsia="cs-CZ"/>
        </w:rPr>
      </w:pPr>
      <w:r w:rsidRPr="00E4784F">
        <w:rPr>
          <w:color w:val="008000"/>
          <w:lang w:eastAsia="cs-CZ"/>
        </w:rPr>
        <w:t xml:space="preserve">    def verify_end_nodes(self, model) -&gt; None:</w:t>
      </w:r>
    </w:p>
    <w:p w14:paraId="00143265" w14:textId="77777777" w:rsidR="00E4784F" w:rsidRPr="00E4784F" w:rsidRDefault="00E4784F" w:rsidP="00E4784F">
      <w:pPr>
        <w:pStyle w:val="CODE"/>
        <w:rPr>
          <w:color w:val="008000"/>
          <w:lang w:eastAsia="cs-CZ"/>
        </w:rPr>
      </w:pPr>
      <w:r w:rsidRPr="00E4784F">
        <w:rPr>
          <w:color w:val="008000"/>
          <w:lang w:eastAsia="cs-CZ"/>
        </w:rPr>
        <w:t xml:space="preserve">        """Verifica la existencia de nodos finales."""</w:t>
      </w:r>
    </w:p>
    <w:p w14:paraId="21DDFED2" w14:textId="77777777" w:rsidR="00E4784F" w:rsidRPr="00E4784F" w:rsidRDefault="00E4784F" w:rsidP="00E4784F">
      <w:pPr>
        <w:pStyle w:val="CODE"/>
        <w:rPr>
          <w:color w:val="008000"/>
          <w:lang w:eastAsia="cs-CZ"/>
        </w:rPr>
      </w:pPr>
      <w:r w:rsidRPr="00E4784F">
        <w:rPr>
          <w:color w:val="008000"/>
          <w:lang w:eastAsia="cs-CZ"/>
        </w:rPr>
        <w:t xml:space="preserve">        available_nodes = {node.name for node in model.graph.node}</w:t>
      </w:r>
    </w:p>
    <w:p w14:paraId="5C85859F" w14:textId="77777777" w:rsidR="00E4784F" w:rsidRPr="00E4784F" w:rsidRDefault="00E4784F" w:rsidP="00E4784F">
      <w:pPr>
        <w:pStyle w:val="CODE"/>
        <w:rPr>
          <w:color w:val="008000"/>
          <w:lang w:eastAsia="cs-CZ"/>
        </w:rPr>
      </w:pPr>
      <w:r w:rsidRPr="00E4784F">
        <w:rPr>
          <w:color w:val="008000"/>
          <w:lang w:eastAsia="cs-CZ"/>
        </w:rPr>
        <w:t xml:space="preserve">        missing = [node for node in self.end_node_names if node not in available_nodes]</w:t>
      </w:r>
    </w:p>
    <w:p w14:paraId="0964093F" w14:textId="77777777" w:rsidR="00E4784F" w:rsidRPr="00E4784F" w:rsidRDefault="00E4784F" w:rsidP="00E4784F">
      <w:pPr>
        <w:pStyle w:val="CODE"/>
        <w:rPr>
          <w:color w:val="008000"/>
          <w:lang w:eastAsia="cs-CZ"/>
        </w:rPr>
      </w:pPr>
      <w:r w:rsidRPr="00E4784F">
        <w:rPr>
          <w:color w:val="008000"/>
          <w:lang w:eastAsia="cs-CZ"/>
        </w:rPr>
        <w:t xml:space="preserve">        if missing:</w:t>
      </w:r>
    </w:p>
    <w:p w14:paraId="5DC35940" w14:textId="77777777" w:rsidR="00E4784F" w:rsidRPr="00E4784F" w:rsidRDefault="00E4784F" w:rsidP="00E4784F">
      <w:pPr>
        <w:pStyle w:val="CODE"/>
        <w:rPr>
          <w:color w:val="008000"/>
          <w:lang w:eastAsia="cs-CZ"/>
        </w:rPr>
      </w:pPr>
      <w:r w:rsidRPr="00E4784F">
        <w:rPr>
          <w:color w:val="008000"/>
          <w:lang w:eastAsia="cs-CZ"/>
        </w:rPr>
        <w:t xml:space="preserve">            raise ValueError(f"</w:t>
      </w:r>
      <w:r w:rsidRPr="00E4784F">
        <w:rPr>
          <w:rFonts w:ascii="Segoe UI Emoji" w:hAnsi="Segoe UI Emoji" w:cs="Segoe UI Emoji"/>
          <w:color w:val="008000"/>
          <w:lang w:eastAsia="cs-CZ"/>
        </w:rPr>
        <w:t>❌</w:t>
      </w:r>
      <w:r w:rsidRPr="00E4784F">
        <w:rPr>
          <w:color w:val="008000"/>
          <w:lang w:eastAsia="cs-CZ"/>
        </w:rPr>
        <w:t xml:space="preserve"> Nodos finales faltantes:\n" + "\n".join(missing))</w:t>
      </w:r>
    </w:p>
    <w:p w14:paraId="2A43E244" w14:textId="77777777" w:rsidR="00E4784F" w:rsidRPr="00E4784F" w:rsidRDefault="00E4784F" w:rsidP="00E4784F">
      <w:pPr>
        <w:pStyle w:val="CODE"/>
        <w:rPr>
          <w:color w:val="008000"/>
          <w:lang w:eastAsia="cs-CZ"/>
        </w:rPr>
      </w:pPr>
    </w:p>
    <w:p w14:paraId="094C0168" w14:textId="77777777" w:rsidR="00E4784F" w:rsidRPr="00E4784F" w:rsidRDefault="00E4784F" w:rsidP="00E4784F">
      <w:pPr>
        <w:pStyle w:val="CODE"/>
        <w:rPr>
          <w:color w:val="008000"/>
          <w:lang w:eastAsia="cs-CZ"/>
        </w:rPr>
      </w:pPr>
      <w:r w:rsidRPr="00E4784F">
        <w:rPr>
          <w:color w:val="008000"/>
          <w:lang w:eastAsia="cs-CZ"/>
        </w:rPr>
        <w:t xml:space="preserve">    def convert(self) -&gt; str:</w:t>
      </w:r>
    </w:p>
    <w:p w14:paraId="43DE96D2" w14:textId="77777777" w:rsidR="00E4784F" w:rsidRPr="00E4784F" w:rsidRDefault="00E4784F" w:rsidP="00E4784F">
      <w:pPr>
        <w:pStyle w:val="CODE"/>
        <w:rPr>
          <w:color w:val="008000"/>
          <w:lang w:eastAsia="cs-CZ"/>
        </w:rPr>
      </w:pPr>
      <w:r w:rsidRPr="00E4784F">
        <w:rPr>
          <w:color w:val="008000"/>
          <w:lang w:eastAsia="cs-CZ"/>
        </w:rPr>
        <w:t xml:space="preserve">        """Realiza la conversión completa del modelo."""</w:t>
      </w:r>
    </w:p>
    <w:p w14:paraId="4D4CDE4A" w14:textId="77777777" w:rsidR="00E4784F" w:rsidRPr="00E4784F" w:rsidRDefault="00E4784F" w:rsidP="00E4784F">
      <w:pPr>
        <w:pStyle w:val="CODE"/>
        <w:rPr>
          <w:color w:val="008000"/>
          <w:lang w:eastAsia="cs-CZ"/>
        </w:rPr>
      </w:pPr>
      <w:r w:rsidRPr="00E4784F">
        <w:rPr>
          <w:color w:val="008000"/>
          <w:lang w:eastAsia="cs-CZ"/>
        </w:rPr>
        <w:t xml:space="preserve">        if not os.path.exists(self.onnx_path):</w:t>
      </w:r>
    </w:p>
    <w:p w14:paraId="18F89B38" w14:textId="77777777" w:rsidR="00E4784F" w:rsidRPr="00E4784F" w:rsidRDefault="00E4784F" w:rsidP="00E4784F">
      <w:pPr>
        <w:pStyle w:val="CODE"/>
        <w:rPr>
          <w:color w:val="008000"/>
          <w:lang w:eastAsia="cs-CZ"/>
        </w:rPr>
      </w:pPr>
      <w:r w:rsidRPr="00E4784F">
        <w:rPr>
          <w:color w:val="008000"/>
          <w:lang w:eastAsia="cs-CZ"/>
        </w:rPr>
        <w:t xml:space="preserve">            raise FileNotFoundError(f"</w:t>
      </w:r>
      <w:r w:rsidRPr="00E4784F">
        <w:rPr>
          <w:rFonts w:ascii="Segoe UI Emoji" w:hAnsi="Segoe UI Emoji" w:cs="Segoe UI Emoji"/>
          <w:color w:val="008000"/>
          <w:lang w:eastAsia="cs-CZ"/>
        </w:rPr>
        <w:t>❌</w:t>
      </w:r>
      <w:r w:rsidRPr="00E4784F">
        <w:rPr>
          <w:color w:val="008000"/>
          <w:lang w:eastAsia="cs-CZ"/>
        </w:rPr>
        <w:t xml:space="preserve"> No se encontró el archivo ONNX: {self.onnx_path}")</w:t>
      </w:r>
    </w:p>
    <w:p w14:paraId="1467811F" w14:textId="77777777" w:rsidR="00E4784F" w:rsidRPr="00E4784F" w:rsidRDefault="00E4784F" w:rsidP="00E4784F">
      <w:pPr>
        <w:pStyle w:val="CODE"/>
        <w:rPr>
          <w:color w:val="008000"/>
          <w:lang w:eastAsia="cs-CZ"/>
        </w:rPr>
      </w:pPr>
    </w:p>
    <w:p w14:paraId="61D14A91" w14:textId="77777777" w:rsidR="00E4784F" w:rsidRPr="00E4784F" w:rsidRDefault="00E4784F" w:rsidP="00E4784F">
      <w:pPr>
        <w:pStyle w:val="CODE"/>
        <w:rPr>
          <w:color w:val="008000"/>
          <w:lang w:eastAsia="cs-CZ"/>
        </w:rPr>
      </w:pPr>
      <w:r w:rsidRPr="00E4784F">
        <w:rPr>
          <w:color w:val="008000"/>
          <w:lang w:eastAsia="cs-CZ"/>
        </w:rPr>
        <w:t xml:space="preserve">        try:</w:t>
      </w:r>
    </w:p>
    <w:p w14:paraId="35268161" w14:textId="77777777" w:rsidR="00E4784F" w:rsidRPr="00E4784F" w:rsidRDefault="00E4784F" w:rsidP="00E4784F">
      <w:pPr>
        <w:pStyle w:val="CODE"/>
        <w:rPr>
          <w:color w:val="008000"/>
          <w:lang w:eastAsia="cs-CZ"/>
        </w:rPr>
      </w:pPr>
      <w:r w:rsidRPr="00E4784F">
        <w:rPr>
          <w:color w:val="008000"/>
          <w:lang w:eastAsia="cs-CZ"/>
        </w:rPr>
        <w:t xml:space="preserve">            # Carga y validación inicial</w:t>
      </w:r>
    </w:p>
    <w:p w14:paraId="213E44E0" w14:textId="77777777" w:rsidR="00E4784F" w:rsidRPr="00E4784F" w:rsidRDefault="00E4784F" w:rsidP="00E4784F">
      <w:pPr>
        <w:pStyle w:val="CODE"/>
        <w:rPr>
          <w:color w:val="008000"/>
          <w:lang w:eastAsia="cs-CZ"/>
        </w:rPr>
      </w:pPr>
      <w:r w:rsidRPr="00E4784F">
        <w:rPr>
          <w:color w:val="008000"/>
          <w:lang w:eastAsia="cs-CZ"/>
        </w:rPr>
        <w:t xml:space="preserve">            print("</w:t>
      </w:r>
      <w:r w:rsidRPr="00E4784F">
        <w:rPr>
          <w:rFonts w:ascii="Segoe UI Emoji" w:hAnsi="Segoe UI Emoji" w:cs="Segoe UI Emoji"/>
          <w:color w:val="008000"/>
          <w:lang w:eastAsia="cs-CZ"/>
        </w:rPr>
        <w:t>🔄</w:t>
      </w:r>
      <w:r w:rsidRPr="00E4784F">
        <w:rPr>
          <w:color w:val="008000"/>
          <w:lang w:eastAsia="cs-CZ"/>
        </w:rPr>
        <w:t xml:space="preserve"> Cargando modelo ONNX...")</w:t>
      </w:r>
    </w:p>
    <w:p w14:paraId="6CE508A8" w14:textId="77777777" w:rsidR="00E4784F" w:rsidRPr="00E4784F" w:rsidRDefault="00E4784F" w:rsidP="00E4784F">
      <w:pPr>
        <w:pStyle w:val="CODE"/>
        <w:rPr>
          <w:color w:val="008000"/>
          <w:lang w:eastAsia="cs-CZ"/>
        </w:rPr>
      </w:pPr>
      <w:r w:rsidRPr="00E4784F">
        <w:rPr>
          <w:color w:val="008000"/>
          <w:lang w:eastAsia="cs-CZ"/>
        </w:rPr>
        <w:t xml:space="preserve">            model = onnx.load(self.onnx_path)</w:t>
      </w:r>
    </w:p>
    <w:p w14:paraId="298A1995" w14:textId="77777777" w:rsidR="00E4784F" w:rsidRPr="00E4784F" w:rsidRDefault="00E4784F" w:rsidP="00E4784F">
      <w:pPr>
        <w:pStyle w:val="CODE"/>
        <w:rPr>
          <w:color w:val="008000"/>
          <w:lang w:eastAsia="cs-CZ"/>
        </w:rPr>
      </w:pPr>
    </w:p>
    <w:p w14:paraId="3204290B" w14:textId="77777777" w:rsidR="00E4784F" w:rsidRPr="00E4784F" w:rsidRDefault="00E4784F" w:rsidP="00E4784F">
      <w:pPr>
        <w:pStyle w:val="CODE"/>
        <w:rPr>
          <w:color w:val="008000"/>
          <w:lang w:eastAsia="cs-CZ"/>
        </w:rPr>
      </w:pPr>
      <w:r w:rsidRPr="00E4784F">
        <w:rPr>
          <w:color w:val="008000"/>
          <w:lang w:eastAsia="cs-CZ"/>
        </w:rPr>
        <w:lastRenderedPageBreak/>
        <w:t xml:space="preserve">            # Verificaciones</w:t>
      </w:r>
    </w:p>
    <w:p w14:paraId="64A76283" w14:textId="77777777" w:rsidR="00E4784F" w:rsidRPr="00E4784F" w:rsidRDefault="00E4784F" w:rsidP="00E4784F">
      <w:pPr>
        <w:pStyle w:val="CODE"/>
        <w:rPr>
          <w:color w:val="008000"/>
          <w:lang w:eastAsia="cs-CZ"/>
        </w:rPr>
      </w:pPr>
      <w:r w:rsidRPr="00E4784F">
        <w:rPr>
          <w:color w:val="008000"/>
          <w:lang w:eastAsia="cs-CZ"/>
        </w:rPr>
        <w:t xml:space="preserve">            self.check_opset_version(model)</w:t>
      </w:r>
    </w:p>
    <w:p w14:paraId="047B1B6D" w14:textId="77777777" w:rsidR="00E4784F" w:rsidRPr="00E4784F" w:rsidRDefault="00E4784F" w:rsidP="00E4784F">
      <w:pPr>
        <w:pStyle w:val="CODE"/>
        <w:rPr>
          <w:color w:val="008000"/>
          <w:lang w:eastAsia="cs-CZ"/>
        </w:rPr>
      </w:pPr>
      <w:r w:rsidRPr="00E4784F">
        <w:rPr>
          <w:color w:val="008000"/>
          <w:lang w:eastAsia="cs-CZ"/>
        </w:rPr>
        <w:t xml:space="preserve">            self.verify_end_nodes(model)</w:t>
      </w:r>
    </w:p>
    <w:p w14:paraId="01D7E44A" w14:textId="77777777" w:rsidR="00E4784F" w:rsidRPr="00E4784F" w:rsidRDefault="00E4784F" w:rsidP="00E4784F">
      <w:pPr>
        <w:pStyle w:val="CODE"/>
        <w:rPr>
          <w:color w:val="008000"/>
          <w:lang w:eastAsia="cs-CZ"/>
        </w:rPr>
      </w:pPr>
    </w:p>
    <w:p w14:paraId="525DAD7E" w14:textId="77777777" w:rsidR="00E4784F" w:rsidRPr="00E4784F" w:rsidRDefault="00E4784F" w:rsidP="00E4784F">
      <w:pPr>
        <w:pStyle w:val="CODE"/>
        <w:rPr>
          <w:color w:val="008000"/>
          <w:lang w:eastAsia="cs-CZ"/>
        </w:rPr>
      </w:pPr>
      <w:r w:rsidRPr="00E4784F">
        <w:rPr>
          <w:color w:val="008000"/>
          <w:lang w:eastAsia="cs-CZ"/>
        </w:rPr>
        <w:t xml:space="preserve">            # Conversión IR si es necesario</w:t>
      </w:r>
    </w:p>
    <w:p w14:paraId="6ED5A6F8" w14:textId="77777777" w:rsidR="00E4784F" w:rsidRPr="00E4784F" w:rsidRDefault="00E4784F" w:rsidP="00E4784F">
      <w:pPr>
        <w:pStyle w:val="CODE"/>
        <w:rPr>
          <w:color w:val="008000"/>
          <w:lang w:eastAsia="cs-CZ"/>
        </w:rPr>
      </w:pPr>
      <w:r w:rsidRPr="00E4784F">
        <w:rPr>
          <w:color w:val="008000"/>
          <w:lang w:eastAsia="cs-CZ"/>
        </w:rPr>
        <w:t xml:space="preserve">            self.onnx_path = self.convert_ir_version(model)</w:t>
      </w:r>
    </w:p>
    <w:p w14:paraId="15737407" w14:textId="77777777" w:rsidR="00E4784F" w:rsidRPr="00E4784F" w:rsidRDefault="00E4784F" w:rsidP="00E4784F">
      <w:pPr>
        <w:pStyle w:val="CODE"/>
        <w:rPr>
          <w:color w:val="008000"/>
          <w:lang w:eastAsia="cs-CZ"/>
        </w:rPr>
      </w:pPr>
    </w:p>
    <w:p w14:paraId="0936F4CE" w14:textId="77777777" w:rsidR="00E4784F" w:rsidRPr="00E4784F" w:rsidRDefault="00E4784F" w:rsidP="00E4784F">
      <w:pPr>
        <w:pStyle w:val="CODE"/>
        <w:rPr>
          <w:color w:val="008000"/>
          <w:lang w:eastAsia="cs-CZ"/>
        </w:rPr>
      </w:pPr>
      <w:r w:rsidRPr="00E4784F">
        <w:rPr>
          <w:color w:val="008000"/>
          <w:lang w:eastAsia="cs-CZ"/>
        </w:rPr>
        <w:t xml:space="preserve">            # Configuración de entrada</w:t>
      </w:r>
    </w:p>
    <w:p w14:paraId="1C5A4886" w14:textId="77777777" w:rsidR="00E4784F" w:rsidRPr="00E4784F" w:rsidRDefault="00E4784F" w:rsidP="00E4784F">
      <w:pPr>
        <w:pStyle w:val="CODE"/>
        <w:rPr>
          <w:color w:val="008000"/>
          <w:lang w:eastAsia="cs-CZ"/>
        </w:rPr>
      </w:pPr>
      <w:r w:rsidRPr="00E4784F">
        <w:rPr>
          <w:color w:val="008000"/>
          <w:lang w:eastAsia="cs-CZ"/>
        </w:rPr>
        <w:t xml:space="preserve">            input_node = model.graph.input[0]</w:t>
      </w:r>
    </w:p>
    <w:p w14:paraId="4E9CED4F" w14:textId="77777777" w:rsidR="00E4784F" w:rsidRPr="00E4784F" w:rsidRDefault="00E4784F" w:rsidP="00E4784F">
      <w:pPr>
        <w:pStyle w:val="CODE"/>
        <w:rPr>
          <w:color w:val="008000"/>
          <w:lang w:eastAsia="cs-CZ"/>
        </w:rPr>
      </w:pPr>
      <w:r w:rsidRPr="00E4784F">
        <w:rPr>
          <w:color w:val="008000"/>
          <w:lang w:eastAsia="cs-CZ"/>
        </w:rPr>
        <w:t xml:space="preserve">            input_node_name = input_node.name</w:t>
      </w:r>
    </w:p>
    <w:p w14:paraId="7548C51D" w14:textId="77777777" w:rsidR="00E4784F" w:rsidRPr="00E4784F" w:rsidRDefault="00E4784F" w:rsidP="00E4784F">
      <w:pPr>
        <w:pStyle w:val="CODE"/>
        <w:rPr>
          <w:color w:val="008000"/>
          <w:lang w:eastAsia="cs-CZ"/>
        </w:rPr>
      </w:pPr>
      <w:r w:rsidRPr="00E4784F">
        <w:rPr>
          <w:color w:val="008000"/>
          <w:lang w:eastAsia="cs-CZ"/>
        </w:rPr>
        <w:t xml:space="preserve">            input_shapes = [dim.dim_value for dim in input_node.type.tensor_type.shape.dim]</w:t>
      </w:r>
    </w:p>
    <w:p w14:paraId="03BEEC70" w14:textId="77777777" w:rsidR="00E4784F" w:rsidRPr="00E4784F" w:rsidRDefault="00E4784F" w:rsidP="00E4784F">
      <w:pPr>
        <w:pStyle w:val="CODE"/>
        <w:rPr>
          <w:color w:val="008000"/>
          <w:lang w:eastAsia="cs-CZ"/>
        </w:rPr>
      </w:pPr>
      <w:r w:rsidRPr="00E4784F">
        <w:rPr>
          <w:color w:val="008000"/>
          <w:lang w:eastAsia="cs-CZ"/>
        </w:rPr>
        <w:t xml:space="preserve">            print(f"</w:t>
      </w:r>
      <w:r w:rsidRPr="00E4784F">
        <w:rPr>
          <w:rFonts w:ascii="Segoe UI Emoji" w:hAnsi="Segoe UI Emoji" w:cs="Segoe UI Emoji"/>
          <w:color w:val="008000"/>
          <w:lang w:eastAsia="cs-CZ"/>
        </w:rPr>
        <w:t>📊</w:t>
      </w:r>
      <w:r w:rsidRPr="00E4784F">
        <w:rPr>
          <w:color w:val="008000"/>
          <w:lang w:eastAsia="cs-CZ"/>
        </w:rPr>
        <w:t xml:space="preserve"> Dimensiones de entrada: {input_shapes}")</w:t>
      </w:r>
    </w:p>
    <w:p w14:paraId="4E8144C0" w14:textId="77777777" w:rsidR="00E4784F" w:rsidRPr="00E4784F" w:rsidRDefault="00E4784F" w:rsidP="00E4784F">
      <w:pPr>
        <w:pStyle w:val="CODE"/>
        <w:rPr>
          <w:color w:val="008000"/>
          <w:lang w:eastAsia="cs-CZ"/>
        </w:rPr>
      </w:pPr>
    </w:p>
    <w:p w14:paraId="50375F34" w14:textId="77777777" w:rsidR="00E4784F" w:rsidRPr="00E4784F" w:rsidRDefault="00E4784F" w:rsidP="00E4784F">
      <w:pPr>
        <w:pStyle w:val="CODE"/>
        <w:rPr>
          <w:color w:val="008000"/>
          <w:lang w:eastAsia="cs-CZ"/>
        </w:rPr>
      </w:pPr>
      <w:r w:rsidRPr="00E4784F">
        <w:rPr>
          <w:color w:val="008000"/>
          <w:lang w:eastAsia="cs-CZ"/>
        </w:rPr>
        <w:t xml:space="preserve">            # Configuración del runner</w:t>
      </w:r>
    </w:p>
    <w:p w14:paraId="774C257B" w14:textId="77777777" w:rsidR="00E4784F" w:rsidRPr="00E4784F" w:rsidRDefault="00E4784F" w:rsidP="00E4784F">
      <w:pPr>
        <w:pStyle w:val="CODE"/>
        <w:rPr>
          <w:color w:val="008000"/>
          <w:lang w:eastAsia="cs-CZ"/>
        </w:rPr>
      </w:pPr>
      <w:r w:rsidRPr="00E4784F">
        <w:rPr>
          <w:color w:val="008000"/>
          <w:lang w:eastAsia="cs-CZ"/>
        </w:rPr>
        <w:t xml:space="preserve">            runner = ClientRunner(hw_arch=self.hw_arch)</w:t>
      </w:r>
    </w:p>
    <w:p w14:paraId="3F46C67C" w14:textId="77777777" w:rsidR="00E4784F" w:rsidRPr="00E4784F" w:rsidRDefault="00E4784F" w:rsidP="00E4784F">
      <w:pPr>
        <w:pStyle w:val="CODE"/>
        <w:rPr>
          <w:color w:val="008000"/>
          <w:lang w:eastAsia="cs-CZ"/>
        </w:rPr>
      </w:pPr>
      <w:r w:rsidRPr="00E4784F">
        <w:rPr>
          <w:color w:val="008000"/>
          <w:lang w:eastAsia="cs-CZ"/>
        </w:rPr>
        <w:t xml:space="preserve">            net_input_shapes = {</w:t>
      </w:r>
    </w:p>
    <w:p w14:paraId="193964FB" w14:textId="77777777" w:rsidR="00E4784F" w:rsidRPr="00E4784F" w:rsidRDefault="00E4784F" w:rsidP="00E4784F">
      <w:pPr>
        <w:pStyle w:val="CODE"/>
        <w:rPr>
          <w:color w:val="008000"/>
          <w:lang w:eastAsia="cs-CZ"/>
        </w:rPr>
      </w:pPr>
      <w:r w:rsidRPr="00E4784F">
        <w:rPr>
          <w:color w:val="008000"/>
          <w:lang w:eastAsia="cs-CZ"/>
        </w:rPr>
        <w:t xml:space="preserve">                input_node_name: [self.batch_size, 3, 640, 640]</w:t>
      </w:r>
    </w:p>
    <w:p w14:paraId="49E3B42B" w14:textId="77777777" w:rsidR="00E4784F" w:rsidRPr="00E4784F" w:rsidRDefault="00E4784F" w:rsidP="00E4784F">
      <w:pPr>
        <w:pStyle w:val="CODE"/>
        <w:rPr>
          <w:color w:val="008000"/>
          <w:lang w:eastAsia="cs-CZ"/>
        </w:rPr>
      </w:pPr>
      <w:r w:rsidRPr="00E4784F">
        <w:rPr>
          <w:color w:val="008000"/>
          <w:lang w:eastAsia="cs-CZ"/>
        </w:rPr>
        <w:t xml:space="preserve">            }</w:t>
      </w:r>
    </w:p>
    <w:p w14:paraId="3F83BE4C" w14:textId="77777777" w:rsidR="00E4784F" w:rsidRPr="00E4784F" w:rsidRDefault="00E4784F" w:rsidP="00E4784F">
      <w:pPr>
        <w:pStyle w:val="CODE"/>
        <w:rPr>
          <w:color w:val="008000"/>
          <w:lang w:eastAsia="cs-CZ"/>
        </w:rPr>
      </w:pPr>
    </w:p>
    <w:p w14:paraId="3C2839EF" w14:textId="77777777" w:rsidR="00E4784F" w:rsidRPr="00E4784F" w:rsidRDefault="00E4784F" w:rsidP="00E4784F">
      <w:pPr>
        <w:pStyle w:val="CODE"/>
        <w:rPr>
          <w:color w:val="008000"/>
          <w:lang w:eastAsia="cs-CZ"/>
        </w:rPr>
      </w:pPr>
      <w:r w:rsidRPr="00E4784F">
        <w:rPr>
          <w:color w:val="008000"/>
          <w:lang w:eastAsia="cs-CZ"/>
        </w:rPr>
        <w:t xml:space="preserve">            # Traducción del modelo</w:t>
      </w:r>
    </w:p>
    <w:p w14:paraId="6E4354DF" w14:textId="77777777" w:rsidR="00E4784F" w:rsidRPr="00E4784F" w:rsidRDefault="00E4784F" w:rsidP="00E4784F">
      <w:pPr>
        <w:pStyle w:val="CODE"/>
        <w:rPr>
          <w:color w:val="008000"/>
          <w:lang w:eastAsia="cs-CZ"/>
        </w:rPr>
      </w:pPr>
      <w:r w:rsidRPr="00E4784F">
        <w:rPr>
          <w:color w:val="008000"/>
          <w:lang w:eastAsia="cs-CZ"/>
        </w:rPr>
        <w:t xml:space="preserve">            print("</w:t>
      </w:r>
      <w:r w:rsidRPr="00E4784F">
        <w:rPr>
          <w:rFonts w:ascii="Segoe UI Emoji" w:hAnsi="Segoe UI Emoji" w:cs="Segoe UI Emoji"/>
          <w:color w:val="008000"/>
          <w:lang w:eastAsia="cs-CZ"/>
        </w:rPr>
        <w:t>🚀</w:t>
      </w:r>
      <w:r w:rsidRPr="00E4784F">
        <w:rPr>
          <w:color w:val="008000"/>
          <w:lang w:eastAsia="cs-CZ"/>
        </w:rPr>
        <w:t xml:space="preserve"> Iniciando traducción del modelo...")</w:t>
      </w:r>
    </w:p>
    <w:p w14:paraId="281BE10E" w14:textId="77777777" w:rsidR="00E4784F" w:rsidRPr="00E4784F" w:rsidRDefault="00E4784F" w:rsidP="00E4784F">
      <w:pPr>
        <w:pStyle w:val="CODE"/>
        <w:rPr>
          <w:color w:val="008000"/>
          <w:lang w:eastAsia="cs-CZ"/>
        </w:rPr>
      </w:pPr>
      <w:r w:rsidRPr="00E4784F">
        <w:rPr>
          <w:color w:val="008000"/>
          <w:lang w:eastAsia="cs-CZ"/>
        </w:rPr>
        <w:t xml:space="preserve">            hn, npz = runner.translate_onnx_model(</w:t>
      </w:r>
    </w:p>
    <w:p w14:paraId="50959B3E" w14:textId="77777777" w:rsidR="00E4784F" w:rsidRPr="00E4784F" w:rsidRDefault="00E4784F" w:rsidP="00E4784F">
      <w:pPr>
        <w:pStyle w:val="CODE"/>
        <w:rPr>
          <w:color w:val="008000"/>
          <w:lang w:eastAsia="cs-CZ"/>
        </w:rPr>
      </w:pPr>
      <w:r w:rsidRPr="00E4784F">
        <w:rPr>
          <w:color w:val="008000"/>
          <w:lang w:eastAsia="cs-CZ"/>
        </w:rPr>
        <w:t xml:space="preserve">                self.onnx_path,</w:t>
      </w:r>
    </w:p>
    <w:p w14:paraId="16718C77" w14:textId="77777777" w:rsidR="00E4784F" w:rsidRPr="00E4784F" w:rsidRDefault="00E4784F" w:rsidP="00E4784F">
      <w:pPr>
        <w:pStyle w:val="CODE"/>
        <w:rPr>
          <w:color w:val="008000"/>
          <w:lang w:eastAsia="cs-CZ"/>
        </w:rPr>
      </w:pPr>
      <w:r w:rsidRPr="00E4784F">
        <w:rPr>
          <w:color w:val="008000"/>
          <w:lang w:eastAsia="cs-CZ"/>
        </w:rPr>
        <w:t xml:space="preserve">                self.model_name,</w:t>
      </w:r>
    </w:p>
    <w:p w14:paraId="1D267D23" w14:textId="77777777" w:rsidR="00E4784F" w:rsidRPr="00E4784F" w:rsidRDefault="00E4784F" w:rsidP="00E4784F">
      <w:pPr>
        <w:pStyle w:val="CODE"/>
        <w:rPr>
          <w:color w:val="008000"/>
          <w:lang w:eastAsia="cs-CZ"/>
        </w:rPr>
      </w:pPr>
      <w:r w:rsidRPr="00E4784F">
        <w:rPr>
          <w:color w:val="008000"/>
          <w:lang w:eastAsia="cs-CZ"/>
        </w:rPr>
        <w:t xml:space="preserve">                end_node_names=self.end_node_names,</w:t>
      </w:r>
    </w:p>
    <w:p w14:paraId="689B5B43" w14:textId="77777777" w:rsidR="00E4784F" w:rsidRPr="00E4784F" w:rsidRDefault="00E4784F" w:rsidP="00E4784F">
      <w:pPr>
        <w:pStyle w:val="CODE"/>
        <w:rPr>
          <w:color w:val="008000"/>
          <w:lang w:eastAsia="cs-CZ"/>
        </w:rPr>
      </w:pPr>
      <w:r w:rsidRPr="00E4784F">
        <w:rPr>
          <w:color w:val="008000"/>
          <w:lang w:eastAsia="cs-CZ"/>
        </w:rPr>
        <w:t xml:space="preserve">                net_input_shapes=net_input_shapes</w:t>
      </w:r>
    </w:p>
    <w:p w14:paraId="2B091858" w14:textId="77777777" w:rsidR="00E4784F" w:rsidRPr="00E4784F" w:rsidRDefault="00E4784F" w:rsidP="00E4784F">
      <w:pPr>
        <w:pStyle w:val="CODE"/>
        <w:rPr>
          <w:color w:val="008000"/>
          <w:lang w:eastAsia="cs-CZ"/>
        </w:rPr>
      </w:pPr>
      <w:r w:rsidRPr="00E4784F">
        <w:rPr>
          <w:color w:val="008000"/>
          <w:lang w:eastAsia="cs-CZ"/>
        </w:rPr>
        <w:t xml:space="preserve">            )</w:t>
      </w:r>
    </w:p>
    <w:p w14:paraId="16F7BD3D" w14:textId="77777777" w:rsidR="00E4784F" w:rsidRPr="00E4784F" w:rsidRDefault="00E4784F" w:rsidP="00E4784F">
      <w:pPr>
        <w:pStyle w:val="CODE"/>
        <w:rPr>
          <w:color w:val="008000"/>
          <w:lang w:eastAsia="cs-CZ"/>
        </w:rPr>
      </w:pPr>
    </w:p>
    <w:p w14:paraId="39239BC3" w14:textId="77777777" w:rsidR="00E4784F" w:rsidRPr="00E4784F" w:rsidRDefault="00E4784F" w:rsidP="00E4784F">
      <w:pPr>
        <w:pStyle w:val="CODE"/>
        <w:rPr>
          <w:color w:val="008000"/>
          <w:lang w:eastAsia="cs-CZ"/>
        </w:rPr>
      </w:pPr>
      <w:r w:rsidRPr="00E4784F">
        <w:rPr>
          <w:color w:val="008000"/>
          <w:lang w:eastAsia="cs-CZ"/>
        </w:rPr>
        <w:t xml:space="preserve">            # Guardado del modelo</w:t>
      </w:r>
    </w:p>
    <w:p w14:paraId="261B5013" w14:textId="77777777" w:rsidR="00E4784F" w:rsidRPr="00E4784F" w:rsidRDefault="00E4784F" w:rsidP="00E4784F">
      <w:pPr>
        <w:pStyle w:val="CODE"/>
        <w:rPr>
          <w:color w:val="008000"/>
          <w:lang w:eastAsia="cs-CZ"/>
        </w:rPr>
      </w:pPr>
      <w:r w:rsidRPr="00E4784F">
        <w:rPr>
          <w:color w:val="008000"/>
          <w:lang w:eastAsia="cs-CZ"/>
        </w:rPr>
        <w:t xml:space="preserve">            har_path = f"{self.model_name}_hailo_model.har"</w:t>
      </w:r>
    </w:p>
    <w:p w14:paraId="00DBA047" w14:textId="77777777" w:rsidR="00E4784F" w:rsidRPr="00E4784F" w:rsidRDefault="00E4784F" w:rsidP="00E4784F">
      <w:pPr>
        <w:pStyle w:val="CODE"/>
        <w:rPr>
          <w:color w:val="008000"/>
          <w:lang w:eastAsia="cs-CZ"/>
        </w:rPr>
      </w:pPr>
      <w:r w:rsidRPr="00E4784F">
        <w:rPr>
          <w:color w:val="008000"/>
          <w:lang w:eastAsia="cs-CZ"/>
        </w:rPr>
        <w:t xml:space="preserve">            runner.save_har(har_path)</w:t>
      </w:r>
    </w:p>
    <w:p w14:paraId="04A08030" w14:textId="77777777" w:rsidR="00E4784F" w:rsidRPr="00E4784F" w:rsidRDefault="00E4784F" w:rsidP="00E4784F">
      <w:pPr>
        <w:pStyle w:val="CODE"/>
        <w:rPr>
          <w:color w:val="008000"/>
          <w:lang w:eastAsia="cs-CZ"/>
        </w:rPr>
      </w:pPr>
      <w:r w:rsidRPr="00E4784F">
        <w:rPr>
          <w:color w:val="008000"/>
          <w:lang w:eastAsia="cs-CZ"/>
        </w:rPr>
        <w:t xml:space="preserve">            print(f"</w:t>
      </w:r>
      <w:r w:rsidRPr="00E4784F">
        <w:rPr>
          <w:rFonts w:ascii="Segoe UI Emoji" w:hAnsi="Segoe UI Emoji" w:cs="Segoe UI Emoji"/>
          <w:color w:val="008000"/>
          <w:lang w:eastAsia="cs-CZ"/>
        </w:rPr>
        <w:t>✅</w:t>
      </w:r>
      <w:r w:rsidRPr="00E4784F">
        <w:rPr>
          <w:color w:val="008000"/>
          <w:lang w:eastAsia="cs-CZ"/>
        </w:rPr>
        <w:t xml:space="preserve"> Modelo HAR guardado como: {har_path}")</w:t>
      </w:r>
    </w:p>
    <w:p w14:paraId="1C62745A" w14:textId="77777777" w:rsidR="00E4784F" w:rsidRPr="00E4784F" w:rsidRDefault="00E4784F" w:rsidP="00E4784F">
      <w:pPr>
        <w:pStyle w:val="CODE"/>
        <w:rPr>
          <w:color w:val="008000"/>
          <w:lang w:eastAsia="cs-CZ"/>
        </w:rPr>
      </w:pPr>
      <w:r w:rsidRPr="00E4784F">
        <w:rPr>
          <w:color w:val="008000"/>
          <w:lang w:eastAsia="cs-CZ"/>
        </w:rPr>
        <w:t xml:space="preserve">            return har_path</w:t>
      </w:r>
    </w:p>
    <w:p w14:paraId="0816678A" w14:textId="77777777" w:rsidR="00E4784F" w:rsidRPr="00E4784F" w:rsidRDefault="00E4784F" w:rsidP="00E4784F">
      <w:pPr>
        <w:pStyle w:val="CODE"/>
        <w:rPr>
          <w:color w:val="008000"/>
          <w:lang w:eastAsia="cs-CZ"/>
        </w:rPr>
      </w:pPr>
    </w:p>
    <w:p w14:paraId="5E8ECE38" w14:textId="77777777" w:rsidR="00E4784F" w:rsidRPr="00E4784F" w:rsidRDefault="00E4784F" w:rsidP="00E4784F">
      <w:pPr>
        <w:pStyle w:val="CODE"/>
        <w:rPr>
          <w:color w:val="008000"/>
          <w:lang w:eastAsia="cs-CZ"/>
        </w:rPr>
      </w:pPr>
      <w:r w:rsidRPr="00E4784F">
        <w:rPr>
          <w:color w:val="008000"/>
          <w:lang w:eastAsia="cs-CZ"/>
        </w:rPr>
        <w:t xml:space="preserve">        except Exception as e:</w:t>
      </w:r>
    </w:p>
    <w:p w14:paraId="278A1B91" w14:textId="77777777" w:rsidR="00E4784F" w:rsidRPr="00E4784F" w:rsidRDefault="00E4784F" w:rsidP="00E4784F">
      <w:pPr>
        <w:pStyle w:val="CODE"/>
        <w:rPr>
          <w:color w:val="008000"/>
          <w:lang w:eastAsia="cs-CZ"/>
        </w:rPr>
      </w:pPr>
      <w:r w:rsidRPr="00E4784F">
        <w:rPr>
          <w:color w:val="008000"/>
          <w:lang w:eastAsia="cs-CZ"/>
        </w:rPr>
        <w:t xml:space="preserve">            print(f"</w:t>
      </w:r>
      <w:r w:rsidRPr="00E4784F">
        <w:rPr>
          <w:rFonts w:ascii="Segoe UI Emoji" w:hAnsi="Segoe UI Emoji" w:cs="Segoe UI Emoji"/>
          <w:color w:val="008000"/>
          <w:lang w:eastAsia="cs-CZ"/>
        </w:rPr>
        <w:t>❌</w:t>
      </w:r>
      <w:r w:rsidRPr="00E4784F">
        <w:rPr>
          <w:color w:val="008000"/>
          <w:lang w:eastAsia="cs-CZ"/>
        </w:rPr>
        <w:t xml:space="preserve"> Error durante la conversión: {str(e)}")</w:t>
      </w:r>
    </w:p>
    <w:p w14:paraId="785043F8" w14:textId="77777777" w:rsidR="00E4784F" w:rsidRPr="00E4784F" w:rsidRDefault="00E4784F" w:rsidP="00E4784F">
      <w:pPr>
        <w:pStyle w:val="CODE"/>
        <w:rPr>
          <w:color w:val="008000"/>
          <w:lang w:eastAsia="cs-CZ"/>
        </w:rPr>
      </w:pPr>
      <w:r w:rsidRPr="00E4784F">
        <w:rPr>
          <w:color w:val="008000"/>
          <w:lang w:eastAsia="cs-CZ"/>
        </w:rPr>
        <w:t xml:space="preserve">            raise</w:t>
      </w:r>
    </w:p>
    <w:p w14:paraId="3A4C6712" w14:textId="77777777" w:rsidR="00E4784F" w:rsidRPr="00E4784F" w:rsidRDefault="00E4784F" w:rsidP="00E4784F">
      <w:pPr>
        <w:pStyle w:val="CODE"/>
        <w:rPr>
          <w:color w:val="008000"/>
          <w:lang w:eastAsia="cs-CZ"/>
        </w:rPr>
      </w:pPr>
    </w:p>
    <w:p w14:paraId="201AFF9F" w14:textId="77777777" w:rsidR="00E4784F" w:rsidRPr="00E4784F" w:rsidRDefault="00E4784F" w:rsidP="00E4784F">
      <w:pPr>
        <w:pStyle w:val="CODE"/>
        <w:rPr>
          <w:color w:val="008000"/>
          <w:lang w:eastAsia="cs-CZ"/>
        </w:rPr>
      </w:pPr>
      <w:r w:rsidRPr="00E4784F">
        <w:rPr>
          <w:color w:val="008000"/>
          <w:lang w:eastAsia="cs-CZ"/>
        </w:rPr>
        <w:t>if __name__ == "__main__":</w:t>
      </w:r>
    </w:p>
    <w:p w14:paraId="46CD47AF" w14:textId="77777777" w:rsidR="00E4784F" w:rsidRPr="00E4784F" w:rsidRDefault="00E4784F" w:rsidP="00E4784F">
      <w:pPr>
        <w:pStyle w:val="CODE"/>
        <w:rPr>
          <w:color w:val="008000"/>
          <w:lang w:eastAsia="cs-CZ"/>
        </w:rPr>
      </w:pPr>
      <w:r w:rsidRPr="00E4784F">
        <w:rPr>
          <w:color w:val="008000"/>
          <w:lang w:eastAsia="cs-CZ"/>
        </w:rPr>
        <w:t xml:space="preserve">    try:</w:t>
      </w:r>
    </w:p>
    <w:p w14:paraId="4C43E502" w14:textId="77777777" w:rsidR="00E4784F" w:rsidRPr="00E4784F" w:rsidRDefault="00E4784F" w:rsidP="00E4784F">
      <w:pPr>
        <w:pStyle w:val="CODE"/>
        <w:rPr>
          <w:color w:val="008000"/>
          <w:lang w:eastAsia="cs-CZ"/>
        </w:rPr>
      </w:pPr>
      <w:r w:rsidRPr="00E4784F">
        <w:rPr>
          <w:color w:val="008000"/>
          <w:lang w:eastAsia="cs-CZ"/>
        </w:rPr>
        <w:t xml:space="preserve">        converter = ModelConverter("/content/best.onnx")</w:t>
      </w:r>
    </w:p>
    <w:p w14:paraId="63B54ECC" w14:textId="77777777" w:rsidR="00E4784F" w:rsidRPr="00E4784F" w:rsidRDefault="00E4784F" w:rsidP="00E4784F">
      <w:pPr>
        <w:pStyle w:val="CODE"/>
        <w:rPr>
          <w:color w:val="008000"/>
          <w:lang w:eastAsia="cs-CZ"/>
        </w:rPr>
      </w:pPr>
      <w:r w:rsidRPr="00E4784F">
        <w:rPr>
          <w:color w:val="008000"/>
          <w:lang w:eastAsia="cs-CZ"/>
        </w:rPr>
        <w:t xml:space="preserve">        har_file = converter.convert()</w:t>
      </w:r>
    </w:p>
    <w:p w14:paraId="3D9CD67B" w14:textId="77777777" w:rsidR="00E4784F" w:rsidRPr="00E4784F" w:rsidRDefault="00E4784F" w:rsidP="00E4784F">
      <w:pPr>
        <w:pStyle w:val="CODE"/>
        <w:rPr>
          <w:color w:val="008000"/>
          <w:lang w:eastAsia="cs-CZ"/>
        </w:rPr>
      </w:pPr>
      <w:r w:rsidRPr="00E4784F">
        <w:rPr>
          <w:color w:val="008000"/>
          <w:lang w:eastAsia="cs-CZ"/>
        </w:rPr>
        <w:t xml:space="preserve">        print(f"</w:t>
      </w:r>
      <w:r w:rsidRPr="00E4784F">
        <w:rPr>
          <w:rFonts w:ascii="Segoe UI Emoji" w:hAnsi="Segoe UI Emoji" w:cs="Segoe UI Emoji"/>
          <w:color w:val="008000"/>
          <w:lang w:eastAsia="cs-CZ"/>
        </w:rPr>
        <w:t>✨</w:t>
      </w:r>
      <w:r w:rsidRPr="00E4784F">
        <w:rPr>
          <w:color w:val="008000"/>
          <w:lang w:eastAsia="cs-CZ"/>
        </w:rPr>
        <w:t xml:space="preserve"> Proceso completado exitosamente. Archivo HAR: {har_file}")</w:t>
      </w:r>
    </w:p>
    <w:p w14:paraId="44DCF584" w14:textId="77777777" w:rsidR="00E4784F" w:rsidRPr="00E4784F" w:rsidRDefault="00E4784F" w:rsidP="00E4784F">
      <w:pPr>
        <w:pStyle w:val="CODE"/>
        <w:rPr>
          <w:color w:val="008000"/>
          <w:lang w:eastAsia="cs-CZ"/>
        </w:rPr>
      </w:pPr>
      <w:r w:rsidRPr="00E4784F">
        <w:rPr>
          <w:color w:val="008000"/>
          <w:lang w:eastAsia="cs-CZ"/>
        </w:rPr>
        <w:t xml:space="preserve">    except Exception as e:</w:t>
      </w:r>
    </w:p>
    <w:p w14:paraId="6BC391B5" w14:textId="77777777" w:rsidR="00E4784F" w:rsidRPr="00E4784F" w:rsidRDefault="00E4784F" w:rsidP="00E4784F">
      <w:pPr>
        <w:pStyle w:val="CODE"/>
        <w:rPr>
          <w:color w:val="008000"/>
          <w:lang w:eastAsia="cs-CZ"/>
        </w:rPr>
      </w:pPr>
      <w:r w:rsidRPr="00E4784F">
        <w:rPr>
          <w:color w:val="008000"/>
          <w:lang w:eastAsia="cs-CZ"/>
        </w:rPr>
        <w:t xml:space="preserve">        print(f"</w:t>
      </w:r>
      <w:r w:rsidRPr="00E4784F">
        <w:rPr>
          <w:rFonts w:ascii="Segoe UI Emoji" w:hAnsi="Segoe UI Emoji" w:cs="Segoe UI Emoji"/>
          <w:color w:val="008000"/>
          <w:lang w:eastAsia="cs-CZ"/>
        </w:rPr>
        <w:t>❌</w:t>
      </w:r>
      <w:r w:rsidRPr="00E4784F">
        <w:rPr>
          <w:color w:val="008000"/>
          <w:lang w:eastAsia="cs-CZ"/>
        </w:rPr>
        <w:t xml:space="preserve"> Error en el proceso principal: {str(e)}")</w:t>
      </w:r>
    </w:p>
    <w:p w14:paraId="48B9B4E7" w14:textId="77777777" w:rsidR="00E4784F" w:rsidRPr="00E4784F" w:rsidRDefault="00E4784F" w:rsidP="00E4784F">
      <w:pPr>
        <w:pStyle w:val="CODE"/>
        <w:rPr>
          <w:shd w:val="clear" w:color="auto" w:fill="FEFEFE"/>
          <w:lang w:eastAsia="cs-CZ"/>
        </w:rPr>
      </w:pPr>
      <w:r w:rsidRPr="00E4784F">
        <w:rPr>
          <w:color w:val="008000"/>
          <w:lang w:eastAsia="cs-CZ"/>
        </w:rPr>
        <w:t>'''</w:t>
      </w:r>
    </w:p>
    <w:p w14:paraId="175DEE58" w14:textId="77777777" w:rsidR="00E4784F" w:rsidRPr="00681886" w:rsidRDefault="00E4784F" w:rsidP="00681886">
      <w:pPr>
        <w:pStyle w:val="CODE"/>
      </w:pPr>
    </w:p>
    <w:p w14:paraId="098D5314" w14:textId="77777777" w:rsidR="00E4784F" w:rsidRPr="00681886" w:rsidRDefault="00E4784F" w:rsidP="00681886">
      <w:pPr>
        <w:pStyle w:val="CODE"/>
      </w:pPr>
      <w:r w:rsidRPr="00681886">
        <w:t>with open("</w:t>
      </w:r>
      <w:r w:rsidRPr="00681886">
        <w:rPr>
          <w:color w:val="FF0000"/>
        </w:rPr>
        <w:t>translate_model.py</w:t>
      </w:r>
      <w:r w:rsidRPr="00681886">
        <w:t>", "w") as f:</w:t>
      </w:r>
    </w:p>
    <w:p w14:paraId="3149A91D" w14:textId="0DB8E715" w:rsidR="000A1478" w:rsidRPr="00681886" w:rsidRDefault="00E4784F" w:rsidP="00681886">
      <w:pPr>
        <w:pStyle w:val="CODE"/>
      </w:pPr>
      <w:r w:rsidRPr="00681886">
        <w:t xml:space="preserve">    f.write(code_content)</w:t>
      </w:r>
    </w:p>
    <w:p w14:paraId="71E9950C" w14:textId="77777777" w:rsidR="000A1478" w:rsidRPr="000A1478" w:rsidRDefault="000A1478" w:rsidP="00D8347B">
      <w:pPr>
        <w:pStyle w:val="Zkladntext"/>
      </w:pPr>
      <w:r w:rsidRPr="000A1478">
        <w:t xml:space="preserve">Spuštění skriptu v prostředí </w:t>
      </w:r>
      <w:proofErr w:type="spellStart"/>
      <w:r w:rsidRPr="000A1478">
        <w:t>venv</w:t>
      </w:r>
      <w:proofErr w:type="spellEnd"/>
    </w:p>
    <w:p w14:paraId="2907F38F" w14:textId="77777777" w:rsidR="000A1478" w:rsidRPr="000A1478" w:rsidRDefault="000A1478" w:rsidP="00D8347B">
      <w:pPr>
        <w:pStyle w:val="CODE"/>
      </w:pPr>
      <w:r w:rsidRPr="000A1478">
        <w:t xml:space="preserve">!my_env/bin/python </w:t>
      </w:r>
      <w:r w:rsidRPr="00681886">
        <w:rPr>
          <w:color w:val="FF0000"/>
        </w:rPr>
        <w:t>translate_model.py</w:t>
      </w:r>
    </w:p>
    <w:p w14:paraId="74A0DAB9" w14:textId="77777777" w:rsidR="00E4784F" w:rsidRPr="00E4784F" w:rsidRDefault="00E4784F" w:rsidP="00E4784F">
      <w:pPr>
        <w:pStyle w:val="Instruction"/>
        <w:rPr>
          <w:noProof/>
        </w:rPr>
      </w:pPr>
      <w:r w:rsidRPr="00E4784F">
        <w:rPr>
          <w:rFonts w:ascii="Segoe UI Emoji" w:hAnsi="Segoe UI Emoji" w:cs="Segoe UI Emoji"/>
          <w:noProof/>
        </w:rPr>
        <w:t>🔄</w:t>
      </w:r>
      <w:r w:rsidRPr="00E4784F">
        <w:rPr>
          <w:noProof/>
        </w:rPr>
        <w:t xml:space="preserve"> Cargando modelo ONNX...</w:t>
      </w:r>
    </w:p>
    <w:p w14:paraId="59F3EFFB" w14:textId="77777777" w:rsidR="00E4784F" w:rsidRPr="00E4784F" w:rsidRDefault="00E4784F" w:rsidP="00E4784F">
      <w:pPr>
        <w:pStyle w:val="Instruction"/>
        <w:rPr>
          <w:noProof/>
        </w:rPr>
      </w:pPr>
      <w:r w:rsidRPr="00E4784F">
        <w:rPr>
          <w:rFonts w:ascii="Segoe UI Emoji" w:hAnsi="Segoe UI Emoji" w:cs="Segoe UI Emoji"/>
          <w:noProof/>
        </w:rPr>
        <w:t>📊</w:t>
      </w:r>
      <w:r w:rsidRPr="00E4784F">
        <w:rPr>
          <w:noProof/>
        </w:rPr>
        <w:t xml:space="preserve"> Dimensiones de entrada: [16, 3, 640, 640]</w:t>
      </w:r>
    </w:p>
    <w:p w14:paraId="7E4A44ED" w14:textId="77777777" w:rsidR="00E4784F" w:rsidRPr="00E4784F" w:rsidRDefault="00E4784F" w:rsidP="00E4784F">
      <w:pPr>
        <w:pStyle w:val="Instruction"/>
        <w:rPr>
          <w:noProof/>
        </w:rPr>
      </w:pPr>
      <w:r w:rsidRPr="00E4784F">
        <w:rPr>
          <w:rFonts w:ascii="Segoe UI Emoji" w:hAnsi="Segoe UI Emoji" w:cs="Segoe UI Emoji"/>
          <w:noProof/>
        </w:rPr>
        <w:t>🚀</w:t>
      </w:r>
      <w:r w:rsidRPr="00E4784F">
        <w:rPr>
          <w:noProof/>
        </w:rPr>
        <w:t xml:space="preserve"> Iniciando traducción del modelo...</w:t>
      </w:r>
    </w:p>
    <w:p w14:paraId="024322A6" w14:textId="77777777" w:rsidR="00E4784F" w:rsidRPr="00E4784F" w:rsidRDefault="00E4784F" w:rsidP="00E4784F">
      <w:pPr>
        <w:pStyle w:val="Instruction"/>
        <w:rPr>
          <w:noProof/>
        </w:rPr>
      </w:pPr>
      <w:r w:rsidRPr="00E4784F">
        <w:rPr>
          <w:noProof/>
        </w:rPr>
        <w:t>[info] Translation started on ONNX model yolov11_model</w:t>
      </w:r>
    </w:p>
    <w:p w14:paraId="6494F92B" w14:textId="77777777" w:rsidR="00E4784F" w:rsidRPr="00E4784F" w:rsidRDefault="00E4784F" w:rsidP="00E4784F">
      <w:pPr>
        <w:pStyle w:val="Instruction"/>
        <w:rPr>
          <w:noProof/>
        </w:rPr>
      </w:pPr>
      <w:r w:rsidRPr="00E4784F">
        <w:rPr>
          <w:noProof/>
        </w:rPr>
        <w:t>[info] Restored ONNX model yolov11_model (completion time: 00:00:00.24)</w:t>
      </w:r>
    </w:p>
    <w:p w14:paraId="4227CFAC" w14:textId="77777777" w:rsidR="00E4784F" w:rsidRPr="00E4784F" w:rsidRDefault="00E4784F" w:rsidP="00E4784F">
      <w:pPr>
        <w:pStyle w:val="Instruction"/>
        <w:rPr>
          <w:noProof/>
        </w:rPr>
      </w:pPr>
      <w:r w:rsidRPr="00E4784F">
        <w:rPr>
          <w:noProof/>
        </w:rPr>
        <w:t>[info] Extracted ONNXRuntime meta-data for Hailo model (completion time: 00:00:02.49)</w:t>
      </w:r>
    </w:p>
    <w:p w14:paraId="0C56DD4B" w14:textId="77777777" w:rsidR="00E4784F" w:rsidRPr="00E4784F" w:rsidRDefault="00E4784F" w:rsidP="00E4784F">
      <w:pPr>
        <w:pStyle w:val="Instruction"/>
        <w:rPr>
          <w:noProof/>
        </w:rPr>
      </w:pPr>
      <w:r w:rsidRPr="00E4784F">
        <w:rPr>
          <w:noProof/>
        </w:rPr>
        <w:t>[info] NMS structure of yolov8 (or equivalent architecture) was detected.</w:t>
      </w:r>
    </w:p>
    <w:p w14:paraId="7B74379F" w14:textId="77777777" w:rsidR="00E4784F" w:rsidRPr="00E4784F" w:rsidRDefault="00E4784F" w:rsidP="00E4784F">
      <w:pPr>
        <w:pStyle w:val="Instruction"/>
        <w:rPr>
          <w:noProof/>
        </w:rPr>
      </w:pPr>
      <w:r w:rsidRPr="00E4784F">
        <w:rPr>
          <w:noProof/>
        </w:rPr>
        <w:lastRenderedPageBreak/>
        <w:t>[info] In order to use HailoRT post-processing capabilities, these end node names should be used: /model.23/cv2.0/cv2.0.2/Conv /model.23/cv3.0/cv3.0.2/Conv /model.23/cv3.1/cv3.1.2/Conv /model.23/cv2.1/cv2.1.2/Conv /model.23/cv3.2/cv3.2.2/Conv /model.23/cv2.2/cv2.2.2/Conv.</w:t>
      </w:r>
    </w:p>
    <w:p w14:paraId="3486C380" w14:textId="77777777" w:rsidR="00E4784F" w:rsidRPr="00E4784F" w:rsidRDefault="00E4784F" w:rsidP="00E4784F">
      <w:pPr>
        <w:pStyle w:val="Instruction"/>
        <w:rPr>
          <w:noProof/>
        </w:rPr>
      </w:pPr>
      <w:r w:rsidRPr="00E4784F">
        <w:rPr>
          <w:noProof/>
        </w:rPr>
        <w:t>[info] Start nodes mapped from original model: 'input': 'yolov11_model/input_layer1'.</w:t>
      </w:r>
    </w:p>
    <w:p w14:paraId="3106DF57" w14:textId="77777777" w:rsidR="00E4784F" w:rsidRPr="00E4784F" w:rsidRDefault="00E4784F" w:rsidP="00E4784F">
      <w:pPr>
        <w:pStyle w:val="Instruction"/>
        <w:rPr>
          <w:noProof/>
        </w:rPr>
      </w:pPr>
      <w:r w:rsidRPr="00E4784F">
        <w:rPr>
          <w:noProof/>
        </w:rPr>
        <w:t>[info] End nodes mapped from original model: '/model.23/cv2.0/cv2.0.2/Conv', '/model.23/cv3.0/cv3.0.2/Conv', '/model.23/cv2.1/cv2.1.2/Conv', '/model.23/cv3.1/cv3.1.2/Conv', '/model.23/cv2.2/cv2.2.2/Conv', '/model.23/cv3.2/cv3.2.2/Conv'.</w:t>
      </w:r>
    </w:p>
    <w:p w14:paraId="6FB2DE46" w14:textId="77777777" w:rsidR="00E4784F" w:rsidRPr="00E4784F" w:rsidRDefault="00E4784F" w:rsidP="00E4784F">
      <w:pPr>
        <w:pStyle w:val="Instruction"/>
        <w:rPr>
          <w:noProof/>
        </w:rPr>
      </w:pPr>
      <w:r w:rsidRPr="00E4784F">
        <w:rPr>
          <w:noProof/>
        </w:rPr>
        <w:t>[info] Translation completed on ONNX model yolov11_model (completion time: 00:00:38.21)</w:t>
      </w:r>
    </w:p>
    <w:p w14:paraId="3C06232F" w14:textId="77777777" w:rsidR="00E4784F" w:rsidRPr="00E4784F" w:rsidRDefault="00E4784F" w:rsidP="00E4784F">
      <w:pPr>
        <w:pStyle w:val="Instruction"/>
        <w:rPr>
          <w:noProof/>
        </w:rPr>
      </w:pPr>
      <w:r w:rsidRPr="00E4784F">
        <w:rPr>
          <w:noProof/>
        </w:rPr>
        <w:t>[info] Saved HAR to: /content/yolov11_model_hailo_model.har</w:t>
      </w:r>
    </w:p>
    <w:p w14:paraId="52809060" w14:textId="77777777" w:rsidR="00E4784F" w:rsidRPr="00E4784F" w:rsidRDefault="00E4784F" w:rsidP="00E4784F">
      <w:pPr>
        <w:pStyle w:val="Instruction"/>
        <w:rPr>
          <w:noProof/>
        </w:rPr>
      </w:pPr>
      <w:r w:rsidRPr="00E4784F">
        <w:rPr>
          <w:rFonts w:ascii="Segoe UI Emoji" w:hAnsi="Segoe UI Emoji" w:cs="Segoe UI Emoji"/>
          <w:noProof/>
        </w:rPr>
        <w:t>✅</w:t>
      </w:r>
      <w:r w:rsidRPr="00E4784F">
        <w:rPr>
          <w:noProof/>
        </w:rPr>
        <w:t xml:space="preserve"> Modelo HAR guardado como: yolov11_model_hailo_model.har</w:t>
      </w:r>
    </w:p>
    <w:p w14:paraId="292F8599" w14:textId="77777777" w:rsidR="00E4784F" w:rsidRPr="00E4784F" w:rsidRDefault="00E4784F" w:rsidP="00E4784F">
      <w:pPr>
        <w:pStyle w:val="Instruction"/>
        <w:rPr>
          <w:noProof/>
        </w:rPr>
      </w:pPr>
      <w:r w:rsidRPr="00E4784F">
        <w:rPr>
          <w:rFonts w:ascii="Segoe UI Emoji" w:hAnsi="Segoe UI Emoji" w:cs="Segoe UI Emoji"/>
          <w:noProof/>
        </w:rPr>
        <w:t>✨</w:t>
      </w:r>
      <w:r w:rsidRPr="00E4784F">
        <w:rPr>
          <w:noProof/>
        </w:rPr>
        <w:t xml:space="preserve"> </w:t>
      </w:r>
      <w:r w:rsidRPr="00FB6A32">
        <w:rPr>
          <w:noProof/>
          <w:color w:val="FF0000"/>
        </w:rPr>
        <w:t>Proceso completado exitosamente. Archivo HAR: yolov11_model_hailo_model.har</w:t>
      </w:r>
    </w:p>
    <w:p w14:paraId="311774B7" w14:textId="4547ED53" w:rsidR="000A1478" w:rsidRPr="000A1478" w:rsidRDefault="000A1478" w:rsidP="007323D9">
      <w:pPr>
        <w:pStyle w:val="Vrazncitt"/>
      </w:pPr>
      <w:r w:rsidRPr="000A1478">
        <w:t>Tento skript nač</w:t>
      </w:r>
      <w:r w:rsidR="007323D9">
        <w:t>e</w:t>
      </w:r>
      <w:r w:rsidRPr="000A1478">
        <w:t>t</w:t>
      </w:r>
      <w:r w:rsidR="007323D9">
        <w:t>l</w:t>
      </w:r>
      <w:r w:rsidRPr="000A1478">
        <w:t xml:space="preserve"> ONNX model, ověř</w:t>
      </w:r>
      <w:r w:rsidR="007323D9">
        <w:t>il</w:t>
      </w:r>
      <w:r w:rsidRPr="000A1478">
        <w:t xml:space="preserve"> správnost koncových uzlů, případně proved</w:t>
      </w:r>
      <w:r w:rsidR="007323D9">
        <w:t>l</w:t>
      </w:r>
      <w:r w:rsidRPr="000A1478">
        <w:t xml:space="preserve"> potřebné úpravy a přelož</w:t>
      </w:r>
      <w:r w:rsidR="007323D9">
        <w:t>il</w:t>
      </w:r>
      <w:r w:rsidRPr="000A1478">
        <w:t xml:space="preserve"> model do </w:t>
      </w:r>
      <w:r w:rsidRPr="00DA4143">
        <w:rPr>
          <w:color w:val="FF0000"/>
        </w:rPr>
        <w:t>HAR formátu pro Hailo hardware</w:t>
      </w:r>
      <w:r w:rsidRPr="000A1478">
        <w:t xml:space="preserve">. </w:t>
      </w:r>
      <w:r w:rsidRPr="000A1478">
        <w:rPr>
          <w:rFonts w:ascii="Segoe UI Emoji" w:hAnsi="Segoe UI Emoji" w:cs="Segoe UI Emoji"/>
        </w:rPr>
        <w:t>🎯</w:t>
      </w:r>
    </w:p>
    <w:p w14:paraId="58BCD986" w14:textId="43266222" w:rsidR="000A1478" w:rsidRPr="000A1478" w:rsidRDefault="000A1478" w:rsidP="007323D9">
      <w:pPr>
        <w:pStyle w:val="Vrazncitt"/>
      </w:pPr>
      <w:r w:rsidRPr="000A1478">
        <w:t>Nyní vygenerujeme kalibrační data k optimalizaci našeho modelu, což pomáhá DFC optimalizovat síťový model a jeho parametry pomocí předzpracované kalibrační sady. Tento proces je nutné provést pouze jednou.</w:t>
      </w:r>
    </w:p>
    <w:p w14:paraId="2D8B50B6" w14:textId="446DFD81" w:rsidR="00751104" w:rsidRDefault="0074041B" w:rsidP="008E64A1">
      <w:pPr>
        <w:pStyle w:val="Nadpis2"/>
      </w:pPr>
      <w:bookmarkStart w:id="35" w:name="_Toc191807372"/>
      <w:r>
        <w:t>K</w:t>
      </w:r>
      <w:r w:rsidR="00A04BDB">
        <w:t>ontrola</w:t>
      </w:r>
      <w:r w:rsidR="00751104">
        <w:t xml:space="preserve"> HAR souboru</w:t>
      </w:r>
      <w:bookmarkEnd w:id="35"/>
    </w:p>
    <w:p w14:paraId="5FF1CF0E" w14:textId="3223EC0A" w:rsidR="000A1478" w:rsidRDefault="00A04BDB" w:rsidP="00D8347B">
      <w:pPr>
        <w:pStyle w:val="Zkladntext"/>
      </w:pPr>
      <w:r>
        <w:t>kontrola souboru modelu HAR</w:t>
      </w:r>
    </w:p>
    <w:p w14:paraId="2244AD9F" w14:textId="77777777" w:rsidR="00DA4143" w:rsidRPr="00DA4143" w:rsidRDefault="00DA4143" w:rsidP="00DA4143">
      <w:pPr>
        <w:pStyle w:val="CODE"/>
      </w:pPr>
      <w:r w:rsidRPr="00DA4143">
        <w:br/>
        <w:t>with open("inspect_dict.py", "w") as f:</w:t>
      </w:r>
    </w:p>
    <w:p w14:paraId="3FC57D9C" w14:textId="77777777" w:rsidR="00DA4143" w:rsidRPr="00DA4143" w:rsidRDefault="00DA4143" w:rsidP="00DA4143">
      <w:pPr>
        <w:pStyle w:val="CODE"/>
      </w:pPr>
      <w:r w:rsidRPr="00DA4143">
        <w:t xml:space="preserve">    f.write("""</w:t>
      </w:r>
    </w:p>
    <w:p w14:paraId="1670A324" w14:textId="77777777" w:rsidR="00DA4143" w:rsidRPr="00DA4143" w:rsidRDefault="00DA4143" w:rsidP="00DA4143">
      <w:pPr>
        <w:pStyle w:val="CODE"/>
      </w:pPr>
      <w:r w:rsidRPr="00DA4143">
        <w:t>from hailo_sdk_client import ClientRunner</w:t>
      </w:r>
    </w:p>
    <w:p w14:paraId="7A2F4AE8" w14:textId="77777777" w:rsidR="00DA4143" w:rsidRPr="00DA4143" w:rsidRDefault="00DA4143" w:rsidP="00DA4143">
      <w:pPr>
        <w:pStyle w:val="CODE"/>
      </w:pPr>
    </w:p>
    <w:p w14:paraId="03599448" w14:textId="77777777" w:rsidR="00DA4143" w:rsidRPr="00DA4143" w:rsidRDefault="00DA4143" w:rsidP="00DA4143">
      <w:pPr>
        <w:pStyle w:val="CODE"/>
      </w:pPr>
      <w:r w:rsidRPr="00DA4143">
        <w:t># Load the HAR file</w:t>
      </w:r>
    </w:p>
    <w:p w14:paraId="1E9A3426" w14:textId="77777777" w:rsidR="00DA4143" w:rsidRPr="00DA4143" w:rsidRDefault="00DA4143" w:rsidP="00DA4143">
      <w:pPr>
        <w:pStyle w:val="CODE"/>
      </w:pPr>
      <w:r w:rsidRPr="00DA4143">
        <w:t>har_path = "/content/</w:t>
      </w:r>
      <w:r w:rsidRPr="00A16612">
        <w:rPr>
          <w:color w:val="FF0000"/>
        </w:rPr>
        <w:t>yolov11_model_hailo_model.har</w:t>
      </w:r>
      <w:r w:rsidRPr="00DA4143">
        <w:t>"</w:t>
      </w:r>
    </w:p>
    <w:p w14:paraId="1CCF4CCE" w14:textId="77777777" w:rsidR="00DA4143" w:rsidRPr="00DA4143" w:rsidRDefault="00DA4143" w:rsidP="00DA4143">
      <w:pPr>
        <w:pStyle w:val="CODE"/>
      </w:pPr>
    </w:p>
    <w:p w14:paraId="57C23AC0" w14:textId="77777777" w:rsidR="00DA4143" w:rsidRPr="00DA4143" w:rsidRDefault="00DA4143" w:rsidP="00DA4143">
      <w:pPr>
        <w:pStyle w:val="CODE"/>
      </w:pPr>
      <w:r w:rsidRPr="00DA4143">
        <w:t>runner = ClientRunner(har=har_path)</w:t>
      </w:r>
    </w:p>
    <w:p w14:paraId="5154AF44" w14:textId="77777777" w:rsidR="00DA4143" w:rsidRPr="00DA4143" w:rsidRDefault="00DA4143" w:rsidP="00DA4143">
      <w:pPr>
        <w:pStyle w:val="CODE"/>
      </w:pPr>
    </w:p>
    <w:p w14:paraId="38D4A38A" w14:textId="77777777" w:rsidR="00DA4143" w:rsidRPr="00DA4143" w:rsidRDefault="00DA4143" w:rsidP="00DA4143">
      <w:pPr>
        <w:pStyle w:val="CODE"/>
      </w:pPr>
      <w:r w:rsidRPr="00DA4143">
        <w:t>from pprint import pprint</w:t>
      </w:r>
    </w:p>
    <w:p w14:paraId="5092A4D2" w14:textId="77777777" w:rsidR="00DA4143" w:rsidRPr="00DA4143" w:rsidRDefault="00DA4143" w:rsidP="00DA4143">
      <w:pPr>
        <w:pStyle w:val="CODE"/>
      </w:pPr>
    </w:p>
    <w:p w14:paraId="24C9F544" w14:textId="77777777" w:rsidR="00DA4143" w:rsidRPr="00DA4143" w:rsidRDefault="00DA4143" w:rsidP="00DA4143">
      <w:pPr>
        <w:pStyle w:val="CODE"/>
      </w:pPr>
      <w:r w:rsidRPr="00DA4143">
        <w:t>try:</w:t>
      </w:r>
    </w:p>
    <w:p w14:paraId="72D2F789" w14:textId="77777777" w:rsidR="00DA4143" w:rsidRPr="00DA4143" w:rsidRDefault="00DA4143" w:rsidP="00DA4143">
      <w:pPr>
        <w:pStyle w:val="CODE"/>
      </w:pPr>
      <w:r w:rsidRPr="00DA4143">
        <w:t xml:space="preserve">    # Access the HailoNet as an OrderedDict</w:t>
      </w:r>
    </w:p>
    <w:p w14:paraId="226F27B3" w14:textId="77777777" w:rsidR="00DA4143" w:rsidRPr="00DA4143" w:rsidRDefault="00DA4143" w:rsidP="00DA4143">
      <w:pPr>
        <w:pStyle w:val="CODE"/>
      </w:pPr>
      <w:r w:rsidRPr="00DA4143">
        <w:t xml:space="preserve">    hn_dict = runner.get_hn()  # Or use runner._hn if get_hn() is unavailable</w:t>
      </w:r>
    </w:p>
    <w:p w14:paraId="1D52CB48" w14:textId="77777777" w:rsidR="00DA4143" w:rsidRPr="00DA4143" w:rsidRDefault="00DA4143" w:rsidP="00DA4143">
      <w:pPr>
        <w:pStyle w:val="CODE"/>
      </w:pPr>
      <w:r w:rsidRPr="00DA4143">
        <w:t xml:space="preserve">    print("Inspecting layers from HailoNet (OrderedDict):")</w:t>
      </w:r>
    </w:p>
    <w:p w14:paraId="0C4D470D" w14:textId="77777777" w:rsidR="00DA4143" w:rsidRPr="00DA4143" w:rsidRDefault="00DA4143" w:rsidP="00DA4143">
      <w:pPr>
        <w:pStyle w:val="CODE"/>
      </w:pPr>
    </w:p>
    <w:p w14:paraId="0BAB728D" w14:textId="77777777" w:rsidR="00DA4143" w:rsidRPr="00DA4143" w:rsidRDefault="00DA4143" w:rsidP="00DA4143">
      <w:pPr>
        <w:pStyle w:val="CODE"/>
      </w:pPr>
      <w:r w:rsidRPr="00DA4143">
        <w:t xml:space="preserve">    # Pretty-print each layer</w:t>
      </w:r>
    </w:p>
    <w:p w14:paraId="4B5640DF" w14:textId="77777777" w:rsidR="00DA4143" w:rsidRPr="00DA4143" w:rsidRDefault="00DA4143" w:rsidP="00DA4143">
      <w:pPr>
        <w:pStyle w:val="CODE"/>
      </w:pPr>
      <w:r w:rsidRPr="00DA4143">
        <w:t xml:space="preserve">    for key, value in hn_dict.items():</w:t>
      </w:r>
    </w:p>
    <w:p w14:paraId="470386F3" w14:textId="77777777" w:rsidR="00DA4143" w:rsidRPr="004D7A03" w:rsidRDefault="00DA4143" w:rsidP="00DA4143">
      <w:pPr>
        <w:pStyle w:val="CODE"/>
        <w:rPr>
          <w:lang w:val="cs-CZ"/>
        </w:rPr>
      </w:pPr>
      <w:r w:rsidRPr="00DA4143">
        <w:t xml:space="preserve">        print(f"Key: {key}")</w:t>
      </w:r>
    </w:p>
    <w:p w14:paraId="6D5CED3E" w14:textId="77777777" w:rsidR="00DA4143" w:rsidRPr="00DA4143" w:rsidRDefault="00DA4143" w:rsidP="00DA4143">
      <w:pPr>
        <w:pStyle w:val="CODE"/>
      </w:pPr>
      <w:r w:rsidRPr="00DA4143">
        <w:t xml:space="preserve">        pprint(value)</w:t>
      </w:r>
    </w:p>
    <w:p w14:paraId="210662FB" w14:textId="77777777" w:rsidR="00DA4143" w:rsidRPr="00DA4143" w:rsidRDefault="00DA4143" w:rsidP="00DA4143">
      <w:pPr>
        <w:pStyle w:val="CODE"/>
      </w:pPr>
      <w:r w:rsidRPr="00DA4143">
        <w:t xml:space="preserve">        print("\n" + "="*80 + "\n")  # Add a separator between layers for clarity</w:t>
      </w:r>
    </w:p>
    <w:p w14:paraId="0D0FE99D" w14:textId="77777777" w:rsidR="00DA4143" w:rsidRPr="00DA4143" w:rsidRDefault="00DA4143" w:rsidP="00DA4143">
      <w:pPr>
        <w:pStyle w:val="CODE"/>
      </w:pPr>
    </w:p>
    <w:p w14:paraId="3681E8E1" w14:textId="77777777" w:rsidR="00DA4143" w:rsidRPr="00DA4143" w:rsidRDefault="00DA4143" w:rsidP="00DA4143">
      <w:pPr>
        <w:pStyle w:val="CODE"/>
      </w:pPr>
      <w:r w:rsidRPr="00DA4143">
        <w:t>except Exception as e:</w:t>
      </w:r>
    </w:p>
    <w:p w14:paraId="30CFC619" w14:textId="77777777" w:rsidR="00DA4143" w:rsidRPr="00DA4143" w:rsidRDefault="00DA4143" w:rsidP="00DA4143">
      <w:pPr>
        <w:pStyle w:val="CODE"/>
      </w:pPr>
      <w:r w:rsidRPr="00DA4143">
        <w:t xml:space="preserve">    print(f"Error while inspecting hn_dict: {e}")</w:t>
      </w:r>
    </w:p>
    <w:p w14:paraId="2DEF7610" w14:textId="77777777" w:rsidR="00DA4143" w:rsidRPr="00DA4143" w:rsidRDefault="00DA4143" w:rsidP="00DA4143">
      <w:pPr>
        <w:pStyle w:val="CODE"/>
      </w:pPr>
      <w:r w:rsidRPr="00DA4143">
        <w:t>""")</w:t>
      </w:r>
    </w:p>
    <w:p w14:paraId="53FC5D39" w14:textId="56911A81" w:rsidR="00DA4143" w:rsidRPr="000A1478" w:rsidRDefault="00DA4143" w:rsidP="00DA4143">
      <w:pPr>
        <w:pStyle w:val="CODE"/>
      </w:pPr>
      <w:r w:rsidRPr="00DA4143">
        <w:t xml:space="preserve">     </w:t>
      </w:r>
    </w:p>
    <w:p w14:paraId="6117BD8A" w14:textId="3D708CFB" w:rsidR="00A6640D" w:rsidRDefault="00A04BDB" w:rsidP="00D8347B">
      <w:pPr>
        <w:pStyle w:val="Zkladntext"/>
      </w:pPr>
      <w:r>
        <w:t>Spu3t2n9 kontroly souboru HAR</w:t>
      </w:r>
    </w:p>
    <w:p w14:paraId="79E416E9" w14:textId="303588FB" w:rsidR="00A04BDB" w:rsidRDefault="00A04BDB" w:rsidP="00A04BDB">
      <w:pPr>
        <w:pStyle w:val="CODE"/>
      </w:pPr>
      <w:r w:rsidRPr="00A04BDB">
        <w:t>!my_env/bin/python inspect_dict.py</w:t>
      </w:r>
    </w:p>
    <w:p w14:paraId="2F9562D5" w14:textId="77777777" w:rsidR="00564E25" w:rsidRPr="00564E25" w:rsidRDefault="00564E25" w:rsidP="00564E25">
      <w:pPr>
        <w:pStyle w:val="Instruction"/>
      </w:pPr>
      <w:proofErr w:type="spellStart"/>
      <w:r w:rsidRPr="00564E25">
        <w:t>Inspecting</w:t>
      </w:r>
      <w:proofErr w:type="spellEnd"/>
      <w:r w:rsidRPr="00564E25">
        <w:t xml:space="preserve"> </w:t>
      </w:r>
      <w:proofErr w:type="spellStart"/>
      <w:r w:rsidRPr="00564E25">
        <w:t>layers</w:t>
      </w:r>
      <w:proofErr w:type="spellEnd"/>
      <w:r w:rsidRPr="00564E25">
        <w:t xml:space="preserve"> </w:t>
      </w:r>
      <w:proofErr w:type="spellStart"/>
      <w:r w:rsidRPr="00564E25">
        <w:t>from</w:t>
      </w:r>
      <w:proofErr w:type="spellEnd"/>
      <w:r w:rsidRPr="00564E25">
        <w:t xml:space="preserve"> </w:t>
      </w:r>
      <w:proofErr w:type="spellStart"/>
      <w:r w:rsidRPr="00564E25">
        <w:t>HailoNet</w:t>
      </w:r>
      <w:proofErr w:type="spellEnd"/>
      <w:r w:rsidRPr="00564E25">
        <w:t xml:space="preserve"> (</w:t>
      </w:r>
      <w:proofErr w:type="spellStart"/>
      <w:r w:rsidRPr="00564E25">
        <w:t>OrderedDict</w:t>
      </w:r>
      <w:proofErr w:type="spellEnd"/>
      <w:r w:rsidRPr="00564E25">
        <w:t>):</w:t>
      </w:r>
    </w:p>
    <w:p w14:paraId="10FD4A18" w14:textId="77777777" w:rsidR="00564E25" w:rsidRPr="00564E25" w:rsidRDefault="00564E25" w:rsidP="00564E25">
      <w:pPr>
        <w:pStyle w:val="Instruction"/>
      </w:pPr>
      <w:proofErr w:type="spellStart"/>
      <w:r w:rsidRPr="00564E25">
        <w:t>Key</w:t>
      </w:r>
      <w:proofErr w:type="spellEnd"/>
      <w:r w:rsidRPr="00564E25">
        <w:t xml:space="preserve">: </w:t>
      </w:r>
      <w:proofErr w:type="spellStart"/>
      <w:r w:rsidRPr="00564E25">
        <w:t>name</w:t>
      </w:r>
      <w:proofErr w:type="spellEnd"/>
    </w:p>
    <w:p w14:paraId="6010347D" w14:textId="77C63D34" w:rsidR="00564E25" w:rsidRPr="00564E25" w:rsidRDefault="00564E25" w:rsidP="00564E25">
      <w:pPr>
        <w:pStyle w:val="Instruction"/>
      </w:pPr>
      <w:r w:rsidRPr="00564E25">
        <w:t>'yolov11_model</w:t>
      </w:r>
      <w:proofErr w:type="gramStart"/>
      <w:r w:rsidRPr="00564E25">
        <w:t>'</w:t>
      </w:r>
      <w:r>
        <w:t xml:space="preserve">  ---</w:t>
      </w:r>
      <w:proofErr w:type="gramEnd"/>
      <w:r>
        <w:t xml:space="preserve"> KRACENO --</w:t>
      </w:r>
    </w:p>
    <w:p w14:paraId="1E1BEFB6" w14:textId="39C048AB" w:rsidR="0074041B" w:rsidRDefault="0074041B" w:rsidP="00156D80">
      <w:pPr>
        <w:pStyle w:val="Nadpis2"/>
      </w:pPr>
      <w:bookmarkStart w:id="36" w:name="_Toc191807373"/>
      <w:r>
        <w:lastRenderedPageBreak/>
        <w:t>Optimalizace HAR souboru</w:t>
      </w:r>
      <w:bookmarkEnd w:id="36"/>
    </w:p>
    <w:p w14:paraId="18700EBC" w14:textId="4412BE51" w:rsidR="00A6640D" w:rsidRDefault="004D7A03" w:rsidP="00D8347B">
      <w:pPr>
        <w:pStyle w:val="Zkladntext"/>
      </w:pPr>
      <w:r w:rsidRPr="004D7A03">
        <w:t>Následně generujeme kalibrační data pro optimalizaci našeho modelu, což pomáhá DFC optimalizovat model sítě a parametry pomocí předzpracované kalibrační sady. Tento proces by měl být proveden pouze jednou.</w:t>
      </w:r>
    </w:p>
    <w:p w14:paraId="5AA14312" w14:textId="0E4216C4" w:rsidR="000A1478" w:rsidRPr="000A1478" w:rsidRDefault="000A1478" w:rsidP="00D8347B">
      <w:pPr>
        <w:pStyle w:val="Zkladntext"/>
      </w:pPr>
      <w:r w:rsidRPr="000A1478">
        <w:t>Tento soubor obsahuje obrázky ve formátu JPG pro trénování</w:t>
      </w:r>
      <w:r w:rsidR="00D8347B">
        <w:t>,</w:t>
      </w:r>
    </w:p>
    <w:p w14:paraId="7796F475" w14:textId="77777777" w:rsidR="000A1478" w:rsidRPr="000A1478" w:rsidRDefault="000A1478" w:rsidP="00D8347B">
      <w:pPr>
        <w:pStyle w:val="Zkladntext"/>
      </w:pPr>
      <w:r w:rsidRPr="000A1478">
        <w:t>Importování potřebných knihoven</w:t>
      </w:r>
    </w:p>
    <w:p w14:paraId="752D346C" w14:textId="7049DAED" w:rsidR="000A1478" w:rsidRPr="000A1478" w:rsidRDefault="000A1478" w:rsidP="00D8347B">
      <w:pPr>
        <w:pStyle w:val="CODE"/>
      </w:pPr>
      <w:r w:rsidRPr="000A1478">
        <w:t xml:space="preserve">import os                 </w:t>
      </w:r>
      <w:r w:rsidR="00D8347B">
        <w:t xml:space="preserve"> </w:t>
      </w:r>
      <w:r w:rsidRPr="000A1478">
        <w:t xml:space="preserve"># Pro operace se souborovým systémem  </w:t>
      </w:r>
    </w:p>
    <w:p w14:paraId="62410041" w14:textId="3865F73F" w:rsidR="000A1478" w:rsidRPr="000A1478" w:rsidRDefault="000A1478" w:rsidP="00D8347B">
      <w:pPr>
        <w:pStyle w:val="CODE"/>
      </w:pPr>
      <w:r w:rsidRPr="000A1478">
        <w:t xml:space="preserve">import shutil            </w:t>
      </w:r>
      <w:r w:rsidR="00D8347B">
        <w:t xml:space="preserve">  </w:t>
      </w:r>
      <w:r w:rsidRPr="000A1478">
        <w:t xml:space="preserve"># Pro pokročilé operace se soubory  </w:t>
      </w:r>
    </w:p>
    <w:p w14:paraId="72B3A28A" w14:textId="152E8E92" w:rsidR="000A1478" w:rsidRPr="000A1478" w:rsidRDefault="000A1478" w:rsidP="00D8347B">
      <w:pPr>
        <w:pStyle w:val="CODE"/>
      </w:pPr>
      <w:r w:rsidRPr="000A1478">
        <w:t xml:space="preserve">from pathlib import Path </w:t>
      </w:r>
      <w:r w:rsidR="00D8347B">
        <w:t xml:space="preserve">  </w:t>
      </w:r>
      <w:r w:rsidRPr="000A1478">
        <w:t xml:space="preserve"># Pro moderní správu cest k souborům  </w:t>
      </w:r>
    </w:p>
    <w:p w14:paraId="706F7BAB" w14:textId="77777777" w:rsidR="000A1478" w:rsidRPr="000A1478" w:rsidRDefault="000A1478" w:rsidP="00D8347B">
      <w:pPr>
        <w:pStyle w:val="CODE"/>
      </w:pPr>
    </w:p>
    <w:p w14:paraId="7FE852EB" w14:textId="77777777" w:rsidR="000A1478" w:rsidRPr="000A1478" w:rsidRDefault="000A1478" w:rsidP="00D8347B">
      <w:pPr>
        <w:pStyle w:val="CODE"/>
      </w:pPr>
      <w:r w:rsidRPr="000A1478">
        <w:t xml:space="preserve"># Nastavení stahování z Google Drive  </w:t>
      </w:r>
    </w:p>
    <w:p w14:paraId="0EC1EEB2" w14:textId="77777777" w:rsidR="000A1478" w:rsidRPr="000A1478" w:rsidRDefault="000A1478" w:rsidP="00D8347B">
      <w:pPr>
        <w:pStyle w:val="CODE"/>
      </w:pPr>
      <w:r w:rsidRPr="000A1478">
        <w:t xml:space="preserve">file_id = "1RJzzDzpL1p1kneOUTDrIczPokJUj48xe"  # Unikátní ID souboru v Google Drive  </w:t>
      </w:r>
    </w:p>
    <w:p w14:paraId="40EED6BD" w14:textId="77777777" w:rsidR="000A1478" w:rsidRPr="000A1478" w:rsidRDefault="000A1478" w:rsidP="00D8347B">
      <w:pPr>
        <w:pStyle w:val="CODE"/>
      </w:pPr>
      <w:r w:rsidRPr="000A1478">
        <w:t xml:space="preserve">destination = "/content/dataset.tar.gz"        # Cesta pro uložení archivu  </w:t>
      </w:r>
    </w:p>
    <w:p w14:paraId="25B0F3B8" w14:textId="77777777" w:rsidR="000A1478" w:rsidRPr="000A1478" w:rsidRDefault="000A1478" w:rsidP="00D8347B">
      <w:pPr>
        <w:pStyle w:val="CODE"/>
      </w:pPr>
    </w:p>
    <w:p w14:paraId="10829245" w14:textId="77777777" w:rsidR="000A1478" w:rsidRPr="000A1478" w:rsidRDefault="000A1478" w:rsidP="00D8347B">
      <w:pPr>
        <w:pStyle w:val="CODE"/>
      </w:pPr>
      <w:r w:rsidRPr="000A1478">
        <w:t xml:space="preserve"># Instalace a spuštění gdown pro stažení z Google Drive  </w:t>
      </w:r>
    </w:p>
    <w:p w14:paraId="7C320BEC" w14:textId="77777777" w:rsidR="000A1478" w:rsidRPr="000A1478" w:rsidRDefault="000A1478" w:rsidP="00D8347B">
      <w:pPr>
        <w:pStyle w:val="CODE"/>
      </w:pPr>
      <w:r w:rsidRPr="000A1478">
        <w:t xml:space="preserve">!pip install gdown  </w:t>
      </w:r>
    </w:p>
    <w:p w14:paraId="2700590B" w14:textId="77777777" w:rsidR="000A1478" w:rsidRPr="000A1478" w:rsidRDefault="000A1478" w:rsidP="00D8347B">
      <w:pPr>
        <w:pStyle w:val="CODE"/>
      </w:pPr>
      <w:r w:rsidRPr="000A1478">
        <w:t xml:space="preserve">!gdown --id {file_id}  </w:t>
      </w:r>
    </w:p>
    <w:p w14:paraId="5364BBA9" w14:textId="77777777" w:rsidR="000A1478" w:rsidRPr="000A1478" w:rsidRDefault="000A1478" w:rsidP="00D8347B">
      <w:pPr>
        <w:pStyle w:val="CODE"/>
      </w:pPr>
    </w:p>
    <w:p w14:paraId="5A8012DE" w14:textId="77777777" w:rsidR="000A1478" w:rsidRPr="000A1478" w:rsidRDefault="000A1478" w:rsidP="00D8347B">
      <w:pPr>
        <w:pStyle w:val="CODE"/>
      </w:pPr>
      <w:r w:rsidRPr="000A1478">
        <w:t xml:space="preserve"># Nastavení adresáře pro extrakci  </w:t>
      </w:r>
    </w:p>
    <w:p w14:paraId="7E60ABA2" w14:textId="77777777" w:rsidR="000A1478" w:rsidRPr="000A1478" w:rsidRDefault="000A1478" w:rsidP="00D8347B">
      <w:pPr>
        <w:pStyle w:val="CODE"/>
      </w:pPr>
      <w:r w:rsidRPr="000A1478">
        <w:t xml:space="preserve">output_dir = "/content"  </w:t>
      </w:r>
    </w:p>
    <w:p w14:paraId="5DA54FA6" w14:textId="77777777" w:rsidR="000A1478" w:rsidRPr="000A1478" w:rsidRDefault="000A1478" w:rsidP="00D8347B">
      <w:pPr>
        <w:pStyle w:val="CODE"/>
      </w:pPr>
      <w:r w:rsidRPr="000A1478">
        <w:t xml:space="preserve">Path(output_dir).mkdir(parents=True, exist_ok=True)  # Vytvoření složky, pokud neexistuje  </w:t>
      </w:r>
    </w:p>
    <w:p w14:paraId="29ED7F6E" w14:textId="77777777" w:rsidR="000A1478" w:rsidRPr="000A1478" w:rsidRDefault="000A1478" w:rsidP="00D8347B">
      <w:pPr>
        <w:pStyle w:val="CODE"/>
      </w:pPr>
    </w:p>
    <w:p w14:paraId="173E5690" w14:textId="77777777" w:rsidR="000A1478" w:rsidRPr="000A1478" w:rsidRDefault="000A1478" w:rsidP="00D8347B">
      <w:pPr>
        <w:pStyle w:val="CODE"/>
      </w:pPr>
      <w:r w:rsidRPr="000A1478">
        <w:t xml:space="preserve"># Rozbalení archivu  </w:t>
      </w:r>
    </w:p>
    <w:p w14:paraId="4D8B7D3F" w14:textId="77777777" w:rsidR="000A1478" w:rsidRPr="000A1478" w:rsidRDefault="000A1478" w:rsidP="00D8347B">
      <w:pPr>
        <w:pStyle w:val="CODE"/>
      </w:pPr>
      <w:r w:rsidRPr="000A1478">
        <w:t xml:space="preserve">!tar -xzf /content/dataset.tar.gz -C /content/img  </w:t>
      </w:r>
    </w:p>
    <w:p w14:paraId="7B50B6CB" w14:textId="77777777" w:rsidR="000A1478" w:rsidRPr="000A1478" w:rsidRDefault="000A1478" w:rsidP="00D8347B">
      <w:pPr>
        <w:pStyle w:val="CODE"/>
      </w:pPr>
      <w:r w:rsidRPr="000A1478">
        <w:t xml:space="preserve">!tar -xzf /content/dataset.tar.gz -C /content  </w:t>
      </w:r>
    </w:p>
    <w:p w14:paraId="628192F0" w14:textId="22EC6E4B" w:rsidR="000A1478" w:rsidRPr="000A1478" w:rsidRDefault="000A1478" w:rsidP="00D8347B">
      <w:pPr>
        <w:pStyle w:val="CODE"/>
      </w:pPr>
    </w:p>
    <w:p w14:paraId="1BEE0F32" w14:textId="77777777" w:rsidR="00282FC7" w:rsidRPr="00761523" w:rsidRDefault="00282FC7" w:rsidP="00282FC7">
      <w:pPr>
        <w:pStyle w:val="Instruction"/>
        <w:rPr>
          <w:noProof/>
          <w:lang w:val="en-GB"/>
        </w:rPr>
      </w:pPr>
      <w:r w:rsidRPr="00761523">
        <w:rPr>
          <w:noProof/>
          <w:lang w:val="en-GB"/>
        </w:rPr>
        <w:t>Requirement already satisfied: gdown in /usr/local/lib/python3.11/dist-packages (5.2.0)</w:t>
      </w:r>
    </w:p>
    <w:p w14:paraId="16C9B2CE" w14:textId="77777777" w:rsidR="00282FC7" w:rsidRPr="00761523" w:rsidRDefault="00282FC7" w:rsidP="00282FC7">
      <w:pPr>
        <w:pStyle w:val="Instruction"/>
        <w:rPr>
          <w:noProof/>
          <w:lang w:val="en-GB"/>
        </w:rPr>
      </w:pPr>
      <w:r w:rsidRPr="00761523">
        <w:rPr>
          <w:noProof/>
          <w:lang w:val="en-GB"/>
        </w:rPr>
        <w:t>Requirement already satisfied: beautifulsoup4 in /usr/local/lib/python3.11/dist-packages (from gdown) (4.13.3)</w:t>
      </w:r>
    </w:p>
    <w:p w14:paraId="52DD40CE" w14:textId="77777777" w:rsidR="00282FC7" w:rsidRPr="00761523" w:rsidRDefault="00282FC7" w:rsidP="00282FC7">
      <w:pPr>
        <w:pStyle w:val="Instruction"/>
        <w:rPr>
          <w:noProof/>
          <w:lang w:val="en-GB"/>
        </w:rPr>
      </w:pPr>
      <w:r w:rsidRPr="00761523">
        <w:rPr>
          <w:noProof/>
          <w:lang w:val="en-GB"/>
        </w:rPr>
        <w:t>Requirement already satisfied: filelock in /usr/local/lib/python3.11/dist-packages (from gdown) (3.17.0)</w:t>
      </w:r>
    </w:p>
    <w:p w14:paraId="0D0C12FA" w14:textId="77777777" w:rsidR="00282FC7" w:rsidRPr="00761523" w:rsidRDefault="00282FC7" w:rsidP="00282FC7">
      <w:pPr>
        <w:pStyle w:val="Instruction"/>
        <w:rPr>
          <w:noProof/>
          <w:lang w:val="en-GB"/>
        </w:rPr>
      </w:pPr>
      <w:r w:rsidRPr="00761523">
        <w:rPr>
          <w:noProof/>
          <w:lang w:val="en-GB"/>
        </w:rPr>
        <w:t>Requirement already satisfied: requests[socks] in /usr/local/lib/python3.11/dist-packages (from gdown) (2.32.3)</w:t>
      </w:r>
    </w:p>
    <w:p w14:paraId="2340C921" w14:textId="77777777" w:rsidR="00282FC7" w:rsidRPr="00761523" w:rsidRDefault="00282FC7" w:rsidP="00282FC7">
      <w:pPr>
        <w:pStyle w:val="Instruction"/>
        <w:rPr>
          <w:noProof/>
          <w:lang w:val="en-GB"/>
        </w:rPr>
      </w:pPr>
      <w:r w:rsidRPr="00761523">
        <w:rPr>
          <w:noProof/>
          <w:lang w:val="en-GB"/>
        </w:rPr>
        <w:t>Requirement already satisfied: tqdm in /usr/local/lib/python3.11/dist-packages (from gdown) (4.67.1)</w:t>
      </w:r>
    </w:p>
    <w:p w14:paraId="0770B555" w14:textId="77777777" w:rsidR="00282FC7" w:rsidRPr="00761523" w:rsidRDefault="00282FC7" w:rsidP="00282FC7">
      <w:pPr>
        <w:pStyle w:val="Instruction"/>
        <w:rPr>
          <w:noProof/>
          <w:lang w:val="en-GB"/>
        </w:rPr>
      </w:pPr>
      <w:r w:rsidRPr="00761523">
        <w:rPr>
          <w:noProof/>
          <w:lang w:val="en-GB"/>
        </w:rPr>
        <w:t>Requirement already satisfied: soupsieve&gt;1.2 in /usr/local/lib/python3.11/dist-packages (from beautifulsoup4-&gt;gdown) (2.6)</w:t>
      </w:r>
    </w:p>
    <w:p w14:paraId="09E93627" w14:textId="77777777" w:rsidR="00282FC7" w:rsidRPr="00761523" w:rsidRDefault="00282FC7" w:rsidP="00282FC7">
      <w:pPr>
        <w:pStyle w:val="Instruction"/>
        <w:rPr>
          <w:noProof/>
          <w:lang w:val="en-GB"/>
        </w:rPr>
      </w:pPr>
      <w:r w:rsidRPr="00761523">
        <w:rPr>
          <w:noProof/>
          <w:lang w:val="en-GB"/>
        </w:rPr>
        <w:t>Requirement already satisfied: typing-extensions&gt;=4.0.0 in /usr/local/lib/python3.11/dist-packages (from beautifulsoup4-&gt;gdown) (4.12.2)</w:t>
      </w:r>
    </w:p>
    <w:p w14:paraId="52CF3974" w14:textId="77777777" w:rsidR="00282FC7" w:rsidRPr="00761523" w:rsidRDefault="00282FC7" w:rsidP="00282FC7">
      <w:pPr>
        <w:pStyle w:val="Instruction"/>
        <w:rPr>
          <w:noProof/>
          <w:lang w:val="en-GB"/>
        </w:rPr>
      </w:pPr>
      <w:r w:rsidRPr="00761523">
        <w:rPr>
          <w:noProof/>
          <w:lang w:val="en-GB"/>
        </w:rPr>
        <w:t>Requirement already satisfied: charset-normalizer&lt;4,&gt;=2 in /usr/local/lib/python3.11/dist-packages (from requests[socks]-&gt;gdown) (3.4.1)</w:t>
      </w:r>
    </w:p>
    <w:p w14:paraId="72DBF553" w14:textId="77777777" w:rsidR="00282FC7" w:rsidRPr="00761523" w:rsidRDefault="00282FC7" w:rsidP="00282FC7">
      <w:pPr>
        <w:pStyle w:val="Instruction"/>
        <w:rPr>
          <w:noProof/>
          <w:lang w:val="en-GB"/>
        </w:rPr>
      </w:pPr>
      <w:r w:rsidRPr="00761523">
        <w:rPr>
          <w:noProof/>
          <w:lang w:val="en-GB"/>
        </w:rPr>
        <w:t>Requirement already satisfied: idna&lt;4,&gt;=2.5 in /usr/local/lib/python3.11/dist-packages (from requests[socks]-&gt;gdown) (3.10)</w:t>
      </w:r>
    </w:p>
    <w:p w14:paraId="7B5F575A" w14:textId="77777777" w:rsidR="00282FC7" w:rsidRPr="00761523" w:rsidRDefault="00282FC7" w:rsidP="00282FC7">
      <w:pPr>
        <w:pStyle w:val="Instruction"/>
        <w:rPr>
          <w:noProof/>
          <w:lang w:val="en-GB"/>
        </w:rPr>
      </w:pPr>
      <w:r w:rsidRPr="00761523">
        <w:rPr>
          <w:noProof/>
          <w:lang w:val="en-GB"/>
        </w:rPr>
        <w:t>Requirement already satisfied: urllib3&lt;3,&gt;=1.21.1 in /usr/local/lib/python3.11/dist-packages (from requests[socks]-&gt;gdown) (2.3.0)</w:t>
      </w:r>
    </w:p>
    <w:p w14:paraId="13A70E9C" w14:textId="77777777" w:rsidR="00282FC7" w:rsidRPr="00761523" w:rsidRDefault="00282FC7" w:rsidP="00282FC7">
      <w:pPr>
        <w:pStyle w:val="Instruction"/>
        <w:rPr>
          <w:noProof/>
          <w:lang w:val="en-GB"/>
        </w:rPr>
      </w:pPr>
      <w:r w:rsidRPr="00761523">
        <w:rPr>
          <w:noProof/>
          <w:lang w:val="en-GB"/>
        </w:rPr>
        <w:t>Requirement already satisfied: certifi&gt;=2017.4.17 in /usr/local/lib/python3.11/dist-packages (from requests[socks]-&gt;gdown) (2025.1.31)</w:t>
      </w:r>
    </w:p>
    <w:p w14:paraId="0AE83457" w14:textId="77777777" w:rsidR="00282FC7" w:rsidRPr="00761523" w:rsidRDefault="00282FC7" w:rsidP="00282FC7">
      <w:pPr>
        <w:pStyle w:val="Instruction"/>
        <w:rPr>
          <w:noProof/>
          <w:lang w:val="en-GB"/>
        </w:rPr>
      </w:pPr>
      <w:r w:rsidRPr="00761523">
        <w:rPr>
          <w:noProof/>
          <w:lang w:val="en-GB"/>
        </w:rPr>
        <w:t>Requirement already satisfied: PySocks!=1.5.7,&gt;=1.5.6 in /usr/local/lib/python3.11/dist-packages (from requests[socks]-&gt;gdown) (1.7.1)</w:t>
      </w:r>
    </w:p>
    <w:p w14:paraId="092CB3E4" w14:textId="77777777" w:rsidR="00282FC7" w:rsidRPr="00761523" w:rsidRDefault="00282FC7" w:rsidP="00282FC7">
      <w:pPr>
        <w:pStyle w:val="Instruction"/>
        <w:rPr>
          <w:noProof/>
          <w:lang w:val="en-GB"/>
        </w:rPr>
      </w:pPr>
      <w:r w:rsidRPr="00761523">
        <w:rPr>
          <w:noProof/>
          <w:lang w:val="en-GB"/>
        </w:rPr>
        <w:t>/usr/local/lib/python3.11/dist-packages/gdown/__main__.py:140: FutureWarning: Option `--id` was deprecated in version 4.3.1 and will be removed in 5.0. You don't need to pass it anymore to use a file ID.</w:t>
      </w:r>
    </w:p>
    <w:p w14:paraId="12FDF3D8" w14:textId="77777777" w:rsidR="00282FC7" w:rsidRPr="00761523" w:rsidRDefault="00282FC7" w:rsidP="00282FC7">
      <w:pPr>
        <w:pStyle w:val="Instruction"/>
        <w:rPr>
          <w:noProof/>
          <w:lang w:val="en-GB"/>
        </w:rPr>
      </w:pPr>
      <w:r w:rsidRPr="00761523">
        <w:rPr>
          <w:noProof/>
          <w:lang w:val="en-GB"/>
        </w:rPr>
        <w:t xml:space="preserve">  warnings.warn(</w:t>
      </w:r>
    </w:p>
    <w:p w14:paraId="338059EB" w14:textId="77777777" w:rsidR="00282FC7" w:rsidRPr="00761523" w:rsidRDefault="00282FC7" w:rsidP="00282FC7">
      <w:pPr>
        <w:pStyle w:val="Instruction"/>
        <w:rPr>
          <w:noProof/>
          <w:lang w:val="en-GB"/>
        </w:rPr>
      </w:pPr>
      <w:r w:rsidRPr="00761523">
        <w:rPr>
          <w:noProof/>
          <w:lang w:val="en-GB"/>
        </w:rPr>
        <w:t>Downloading...</w:t>
      </w:r>
    </w:p>
    <w:p w14:paraId="5E066BE7" w14:textId="77777777" w:rsidR="00282FC7" w:rsidRPr="00761523" w:rsidRDefault="00282FC7" w:rsidP="00282FC7">
      <w:pPr>
        <w:pStyle w:val="Instruction"/>
        <w:rPr>
          <w:noProof/>
          <w:lang w:val="en-GB"/>
        </w:rPr>
      </w:pPr>
      <w:r w:rsidRPr="00761523">
        <w:rPr>
          <w:noProof/>
          <w:lang w:val="en-GB"/>
        </w:rPr>
        <w:t>From (original): https://drive.google.com/uc?id=1RJzzDzpL1p1kneOUTDrIczPokJUj48xe</w:t>
      </w:r>
    </w:p>
    <w:p w14:paraId="37666D76" w14:textId="77777777" w:rsidR="00282FC7" w:rsidRPr="00761523" w:rsidRDefault="00282FC7" w:rsidP="00282FC7">
      <w:pPr>
        <w:pStyle w:val="Instruction"/>
        <w:rPr>
          <w:noProof/>
          <w:lang w:val="en-GB"/>
        </w:rPr>
      </w:pPr>
      <w:r w:rsidRPr="00761523">
        <w:rPr>
          <w:noProof/>
          <w:lang w:val="en-GB"/>
        </w:rPr>
        <w:t>From (redirected): https://drive.google.com/uc?id=1RJzzDzpL1p1kneOUTDrIczPokJUj48xe&amp;confirm=t&amp;uuid=b70d36e1-3246-43b3-9cde-fc4277bc030d</w:t>
      </w:r>
    </w:p>
    <w:p w14:paraId="6F821AF6" w14:textId="77777777" w:rsidR="00282FC7" w:rsidRPr="00761523" w:rsidRDefault="00282FC7" w:rsidP="00282FC7">
      <w:pPr>
        <w:pStyle w:val="Instruction"/>
        <w:rPr>
          <w:noProof/>
          <w:lang w:val="en-GB"/>
        </w:rPr>
      </w:pPr>
      <w:r w:rsidRPr="00761523">
        <w:rPr>
          <w:noProof/>
          <w:lang w:val="en-GB"/>
        </w:rPr>
        <w:t>To: /content/dataset.tar.gz</w:t>
      </w:r>
    </w:p>
    <w:p w14:paraId="6D513A10" w14:textId="77777777" w:rsidR="00282FC7" w:rsidRPr="00761523" w:rsidRDefault="00282FC7" w:rsidP="00282FC7">
      <w:pPr>
        <w:pStyle w:val="Instruction"/>
        <w:rPr>
          <w:noProof/>
          <w:lang w:val="en-GB"/>
        </w:rPr>
      </w:pPr>
      <w:r w:rsidRPr="00761523">
        <w:rPr>
          <w:noProof/>
          <w:lang w:val="en-GB"/>
        </w:rPr>
        <w:t>100% 29.2M/29.2M [00:00&lt;00:00, 57.9MB/s]</w:t>
      </w:r>
    </w:p>
    <w:p w14:paraId="602D6AD3" w14:textId="77777777" w:rsidR="00282FC7" w:rsidRPr="00761523" w:rsidRDefault="00282FC7" w:rsidP="00282FC7">
      <w:pPr>
        <w:pStyle w:val="Instruction"/>
        <w:rPr>
          <w:noProof/>
          <w:lang w:val="en-GB"/>
        </w:rPr>
      </w:pPr>
      <w:r w:rsidRPr="00761523">
        <w:rPr>
          <w:noProof/>
          <w:lang w:val="en-GB"/>
        </w:rPr>
        <w:t>tar: /content/img: Cannot open: No such file or directory</w:t>
      </w:r>
    </w:p>
    <w:p w14:paraId="496819F6" w14:textId="77777777" w:rsidR="00282FC7" w:rsidRDefault="00282FC7" w:rsidP="00282FC7">
      <w:pPr>
        <w:pStyle w:val="Instruction"/>
        <w:rPr>
          <w:noProof/>
          <w:lang w:val="en-GB"/>
        </w:rPr>
      </w:pPr>
      <w:r w:rsidRPr="00761523">
        <w:rPr>
          <w:noProof/>
          <w:lang w:val="en-GB"/>
        </w:rPr>
        <w:t>tar: Error is not recoverable: exiting now</w:t>
      </w:r>
    </w:p>
    <w:p w14:paraId="32F95DEE" w14:textId="750252A6" w:rsidR="00ED6C52" w:rsidRPr="00ED6C52" w:rsidRDefault="00ED6C52" w:rsidP="00ED6C52">
      <w:pPr>
        <w:pStyle w:val="CODE"/>
      </w:pPr>
      <w:r w:rsidRPr="00ED6C52">
        <w:t># Extracción del archivo RAR</w:t>
      </w:r>
    </w:p>
    <w:p w14:paraId="137393DF" w14:textId="2158EBA3" w:rsidR="00ED6C52" w:rsidRPr="00ED6C52" w:rsidRDefault="00ED6C52" w:rsidP="00ED6C52">
      <w:pPr>
        <w:pStyle w:val="CODE"/>
      </w:pPr>
      <w:r w:rsidRPr="00ED6C52">
        <w:t>!tar -xzf /content/dataset.tar.gz -C /content   # 'x' extrae con rutas completas</w:t>
      </w:r>
    </w:p>
    <w:p w14:paraId="1FEEF182" w14:textId="480356DA" w:rsidR="000A1478" w:rsidRPr="000A1478" w:rsidRDefault="000A1478" w:rsidP="001F71FD">
      <w:pPr>
        <w:pStyle w:val="Nadpis3"/>
      </w:pPr>
      <w:r w:rsidRPr="000A1478">
        <w:lastRenderedPageBreak/>
        <w:t>Generování kalibračních dat</w:t>
      </w:r>
    </w:p>
    <w:p w14:paraId="2CB3C66B" w14:textId="77777777" w:rsidR="000A1478" w:rsidRPr="000A1478" w:rsidRDefault="000A1478" w:rsidP="00D8347B">
      <w:pPr>
        <w:pStyle w:val="CODE"/>
      </w:pPr>
      <w:r w:rsidRPr="000A1478">
        <w:t>import numpy as np</w:t>
      </w:r>
    </w:p>
    <w:p w14:paraId="07CFC793" w14:textId="77777777" w:rsidR="000A1478" w:rsidRPr="000A1478" w:rsidRDefault="000A1478" w:rsidP="00D8347B">
      <w:pPr>
        <w:pStyle w:val="CODE"/>
      </w:pPr>
      <w:r w:rsidRPr="000A1478">
        <w:t>from PIL import Image</w:t>
      </w:r>
    </w:p>
    <w:p w14:paraId="4927F791" w14:textId="77777777" w:rsidR="000A1478" w:rsidRPr="000A1478" w:rsidRDefault="000A1478" w:rsidP="00D8347B">
      <w:pPr>
        <w:pStyle w:val="CODE"/>
      </w:pPr>
      <w:r w:rsidRPr="000A1478">
        <w:t>import os</w:t>
      </w:r>
    </w:p>
    <w:p w14:paraId="1D51531D" w14:textId="77777777" w:rsidR="000A1478" w:rsidRPr="000A1478" w:rsidRDefault="000A1478" w:rsidP="00D8347B">
      <w:pPr>
        <w:pStyle w:val="CODE"/>
      </w:pPr>
      <w:r w:rsidRPr="000A1478">
        <w:t>from google.colab import drive</w:t>
      </w:r>
    </w:p>
    <w:p w14:paraId="53EE466B" w14:textId="77777777" w:rsidR="000A1478" w:rsidRPr="000A1478" w:rsidRDefault="000A1478" w:rsidP="00D8347B">
      <w:pPr>
        <w:pStyle w:val="CODE"/>
      </w:pPr>
    </w:p>
    <w:p w14:paraId="77104A43" w14:textId="77777777" w:rsidR="000A1478" w:rsidRPr="000A1478" w:rsidRDefault="000A1478" w:rsidP="00D8347B">
      <w:pPr>
        <w:pStyle w:val="CODE"/>
      </w:pPr>
      <w:r w:rsidRPr="000A1478">
        <w:t xml:space="preserve"># Cesty k adresářům a souborům  </w:t>
      </w:r>
    </w:p>
    <w:p w14:paraId="46FDF2E9" w14:textId="77777777" w:rsidR="000A1478" w:rsidRPr="000A1478" w:rsidRDefault="000A1478" w:rsidP="00D8347B">
      <w:pPr>
        <w:pStyle w:val="CODE"/>
      </w:pPr>
      <w:r w:rsidRPr="000A1478">
        <w:t xml:space="preserve">image_dir = '/content/img'  </w:t>
      </w:r>
    </w:p>
    <w:p w14:paraId="175CB72E" w14:textId="77777777" w:rsidR="000A1478" w:rsidRPr="000A1478" w:rsidRDefault="000A1478" w:rsidP="00D8347B">
      <w:pPr>
        <w:pStyle w:val="CODE"/>
      </w:pPr>
      <w:r w:rsidRPr="000A1478">
        <w:t xml:space="preserve">output_dir = '/content'  </w:t>
      </w:r>
    </w:p>
    <w:p w14:paraId="5AEC0DB7" w14:textId="77777777" w:rsidR="000A1478" w:rsidRPr="000A1478" w:rsidRDefault="000A1478" w:rsidP="00D8347B">
      <w:pPr>
        <w:pStyle w:val="CODE"/>
      </w:pPr>
      <w:r w:rsidRPr="000A1478">
        <w:t xml:space="preserve">os.makedirs(output_dir, exist_ok=True)  # Vytvoření adresáře, pokud neexistuje  </w:t>
      </w:r>
    </w:p>
    <w:p w14:paraId="2CD7138D" w14:textId="77777777" w:rsidR="000A1478" w:rsidRPr="000A1478" w:rsidRDefault="000A1478" w:rsidP="00D8347B">
      <w:pPr>
        <w:pStyle w:val="CODE"/>
      </w:pPr>
    </w:p>
    <w:p w14:paraId="5215DB8B" w14:textId="77777777" w:rsidR="000A1478" w:rsidRPr="000A1478" w:rsidRDefault="000A1478" w:rsidP="00D8347B">
      <w:pPr>
        <w:pStyle w:val="CODE"/>
      </w:pPr>
      <w:r w:rsidRPr="000A1478">
        <w:t xml:space="preserve"># Cesty pro uložení kalibračních dat  </w:t>
      </w:r>
    </w:p>
    <w:p w14:paraId="2B943CBD" w14:textId="77777777" w:rsidR="000A1478" w:rsidRPr="000A1478" w:rsidRDefault="000A1478" w:rsidP="00D8347B">
      <w:pPr>
        <w:pStyle w:val="CODE"/>
      </w:pPr>
      <w:r w:rsidRPr="000A1478">
        <w:t xml:space="preserve">calibration_data_path = os.path.join(output_dir, "calibration_data.npy")  </w:t>
      </w:r>
    </w:p>
    <w:p w14:paraId="70EADEF2" w14:textId="77777777" w:rsidR="000A1478" w:rsidRPr="000A1478" w:rsidRDefault="000A1478" w:rsidP="00D8347B">
      <w:pPr>
        <w:pStyle w:val="CODE"/>
      </w:pPr>
      <w:r w:rsidRPr="000A1478">
        <w:t xml:space="preserve">processed_data_path = os.path.join(output_dir, "processed_calibration_data.npy")  </w:t>
      </w:r>
    </w:p>
    <w:p w14:paraId="7D77E445" w14:textId="77777777" w:rsidR="000A1478" w:rsidRPr="000A1478" w:rsidRDefault="000A1478" w:rsidP="00D8347B">
      <w:pPr>
        <w:pStyle w:val="CODE"/>
      </w:pPr>
    </w:p>
    <w:p w14:paraId="7B7D1CBB" w14:textId="77777777" w:rsidR="000A1478" w:rsidRPr="000A1478" w:rsidRDefault="000A1478" w:rsidP="00D8347B">
      <w:pPr>
        <w:pStyle w:val="CODE"/>
      </w:pPr>
      <w:r w:rsidRPr="000A1478">
        <w:t xml:space="preserve"># Inicializace seznamu pro kalibrační data  </w:t>
      </w:r>
    </w:p>
    <w:p w14:paraId="09C420E8" w14:textId="77777777" w:rsidR="000A1478" w:rsidRPr="000A1478" w:rsidRDefault="000A1478" w:rsidP="00D8347B">
      <w:pPr>
        <w:pStyle w:val="CODE"/>
      </w:pPr>
      <w:r w:rsidRPr="000A1478">
        <w:t xml:space="preserve">calib_data = []  </w:t>
      </w:r>
    </w:p>
    <w:p w14:paraId="442F1835" w14:textId="77777777" w:rsidR="000A1478" w:rsidRPr="000A1478" w:rsidRDefault="000A1478" w:rsidP="00D8347B">
      <w:pPr>
        <w:pStyle w:val="CODE"/>
      </w:pPr>
    </w:p>
    <w:p w14:paraId="5DC07E5F" w14:textId="77777777" w:rsidR="000A1478" w:rsidRPr="000A1478" w:rsidRDefault="000A1478" w:rsidP="00D8347B">
      <w:pPr>
        <w:pStyle w:val="CODE"/>
      </w:pPr>
      <w:r w:rsidRPr="000A1478">
        <w:t xml:space="preserve"># Zpracování všech obrázků v adresáři  </w:t>
      </w:r>
    </w:p>
    <w:p w14:paraId="3CBCE98A" w14:textId="77777777" w:rsidR="000A1478" w:rsidRPr="000A1478" w:rsidRDefault="000A1478" w:rsidP="00D8347B">
      <w:pPr>
        <w:pStyle w:val="CODE"/>
      </w:pPr>
      <w:r w:rsidRPr="000A1478">
        <w:t xml:space="preserve">for img_name in os.listdir(image_dir):  </w:t>
      </w:r>
    </w:p>
    <w:p w14:paraId="3658239B" w14:textId="77777777" w:rsidR="000A1478" w:rsidRPr="000A1478" w:rsidRDefault="000A1478" w:rsidP="00D8347B">
      <w:pPr>
        <w:pStyle w:val="CODE"/>
      </w:pPr>
      <w:r w:rsidRPr="000A1478">
        <w:t xml:space="preserve">    img_path = os.path.join(image_dir, img_name)  </w:t>
      </w:r>
    </w:p>
    <w:p w14:paraId="6E5ACE4B" w14:textId="77777777" w:rsidR="000A1478" w:rsidRPr="000A1478" w:rsidRDefault="000A1478" w:rsidP="00D8347B">
      <w:pPr>
        <w:pStyle w:val="CODE"/>
      </w:pPr>
      <w:r w:rsidRPr="000A1478">
        <w:t xml:space="preserve">    if img_name.lower().endswith(('.jpg', '.jpeg', '.png')):  </w:t>
      </w:r>
    </w:p>
    <w:p w14:paraId="2CA8FD0C" w14:textId="77777777" w:rsidR="000A1478" w:rsidRPr="000A1478" w:rsidRDefault="000A1478" w:rsidP="00D8347B">
      <w:pPr>
        <w:pStyle w:val="CODE"/>
      </w:pPr>
      <w:r w:rsidRPr="000A1478">
        <w:t xml:space="preserve">        try:  </w:t>
      </w:r>
    </w:p>
    <w:p w14:paraId="6A007B1E" w14:textId="77777777" w:rsidR="000A1478" w:rsidRPr="000A1478" w:rsidRDefault="000A1478" w:rsidP="00D8347B">
      <w:pPr>
        <w:pStyle w:val="CODE"/>
      </w:pPr>
      <w:r w:rsidRPr="000A1478">
        <w:t xml:space="preserve">            img = Image.open(img_path).resize((640, 640))  # Změna velikosti  </w:t>
      </w:r>
    </w:p>
    <w:p w14:paraId="2F800BDC" w14:textId="77777777" w:rsidR="000A1478" w:rsidRPr="000A1478" w:rsidRDefault="000A1478" w:rsidP="00D8347B">
      <w:pPr>
        <w:pStyle w:val="CODE"/>
      </w:pPr>
      <w:r w:rsidRPr="000A1478">
        <w:t xml:space="preserve">            img_array = np.array(img) / 255.0  # Normalizace na rozsah [0,1]  </w:t>
      </w:r>
    </w:p>
    <w:p w14:paraId="5E53C838" w14:textId="77777777" w:rsidR="000A1478" w:rsidRPr="000A1478" w:rsidRDefault="000A1478" w:rsidP="00D8347B">
      <w:pPr>
        <w:pStyle w:val="CODE"/>
      </w:pPr>
      <w:r w:rsidRPr="000A1478">
        <w:t xml:space="preserve">            </w:t>
      </w:r>
    </w:p>
    <w:p w14:paraId="4F34E941" w14:textId="77777777" w:rsidR="000A1478" w:rsidRPr="000A1478" w:rsidRDefault="000A1478" w:rsidP="00D8347B">
      <w:pPr>
        <w:pStyle w:val="CODE"/>
      </w:pPr>
      <w:r w:rsidRPr="000A1478">
        <w:t xml:space="preserve">            # Kontrola, zda má obrázek správný tvar  </w:t>
      </w:r>
    </w:p>
    <w:p w14:paraId="3BE54572" w14:textId="77777777" w:rsidR="000A1478" w:rsidRPr="000A1478" w:rsidRDefault="000A1478" w:rsidP="00D8347B">
      <w:pPr>
        <w:pStyle w:val="CODE"/>
      </w:pPr>
      <w:r w:rsidRPr="000A1478">
        <w:t xml:space="preserve">            if img_array.shape == (640, 640, 3):  </w:t>
      </w:r>
    </w:p>
    <w:p w14:paraId="65A5F04B" w14:textId="77777777" w:rsidR="000A1478" w:rsidRPr="000A1478" w:rsidRDefault="000A1478" w:rsidP="00D8347B">
      <w:pPr>
        <w:pStyle w:val="CODE"/>
      </w:pPr>
      <w:r w:rsidRPr="000A1478">
        <w:t xml:space="preserve">                calib_data.append(img_array)  </w:t>
      </w:r>
    </w:p>
    <w:p w14:paraId="2A004AD5" w14:textId="77777777" w:rsidR="000A1478" w:rsidRPr="000A1478" w:rsidRDefault="000A1478" w:rsidP="00D8347B">
      <w:pPr>
        <w:pStyle w:val="CODE"/>
      </w:pPr>
      <w:r w:rsidRPr="000A1478">
        <w:t xml:space="preserve">            else:  </w:t>
      </w:r>
    </w:p>
    <w:p w14:paraId="6843A232" w14:textId="77777777" w:rsidR="000A1478" w:rsidRPr="000A1478" w:rsidRDefault="000A1478" w:rsidP="00D8347B">
      <w:pPr>
        <w:pStyle w:val="CODE"/>
      </w:pPr>
      <w:r w:rsidRPr="000A1478">
        <w:t xml:space="preserve">                print(f"Přeskakuji obrázek s nesprávným rozměrem: {img_path}, shape: {img_array.shape}")  </w:t>
      </w:r>
    </w:p>
    <w:p w14:paraId="05B249AF" w14:textId="77777777" w:rsidR="000A1478" w:rsidRPr="000A1478" w:rsidRDefault="000A1478" w:rsidP="00D8347B">
      <w:pPr>
        <w:pStyle w:val="CODE"/>
      </w:pPr>
      <w:r w:rsidRPr="000A1478">
        <w:t xml:space="preserve">        except AttributeError:  </w:t>
      </w:r>
    </w:p>
    <w:p w14:paraId="23C1792C" w14:textId="77777777" w:rsidR="000A1478" w:rsidRPr="000A1478" w:rsidRDefault="000A1478" w:rsidP="00D8347B">
      <w:pPr>
        <w:pStyle w:val="CODE"/>
      </w:pPr>
      <w:r w:rsidRPr="000A1478">
        <w:t xml:space="preserve">            print(f"Přeskakuji poškozený obrázek: {img_path}")  </w:t>
      </w:r>
    </w:p>
    <w:p w14:paraId="5052421C" w14:textId="77777777" w:rsidR="000A1478" w:rsidRPr="000A1478" w:rsidRDefault="000A1478" w:rsidP="00D8347B">
      <w:pPr>
        <w:pStyle w:val="CODE"/>
      </w:pPr>
      <w:r w:rsidRPr="000A1478">
        <w:t xml:space="preserve">            continue  </w:t>
      </w:r>
    </w:p>
    <w:p w14:paraId="7EBEFDB1" w14:textId="77777777" w:rsidR="000A1478" w:rsidRPr="000A1478" w:rsidRDefault="000A1478" w:rsidP="00D8347B">
      <w:pPr>
        <w:pStyle w:val="CODE"/>
      </w:pPr>
    </w:p>
    <w:p w14:paraId="0017611F" w14:textId="77777777" w:rsidR="000A1478" w:rsidRPr="000A1478" w:rsidRDefault="000A1478" w:rsidP="00D8347B">
      <w:pPr>
        <w:pStyle w:val="CODE"/>
      </w:pPr>
      <w:r w:rsidRPr="000A1478">
        <w:t xml:space="preserve"># Konverze seznamu na NumPy pole  </w:t>
      </w:r>
    </w:p>
    <w:p w14:paraId="1BF59271" w14:textId="77777777" w:rsidR="000A1478" w:rsidRPr="000A1478" w:rsidRDefault="000A1478" w:rsidP="00D8347B">
      <w:pPr>
        <w:pStyle w:val="CODE"/>
      </w:pPr>
      <w:r w:rsidRPr="000A1478">
        <w:t xml:space="preserve">calib_data = np.array(calib_data)  </w:t>
      </w:r>
    </w:p>
    <w:p w14:paraId="36FFCB06" w14:textId="77777777" w:rsidR="000A1478" w:rsidRPr="000A1478" w:rsidRDefault="000A1478" w:rsidP="00D8347B">
      <w:pPr>
        <w:pStyle w:val="CODE"/>
      </w:pPr>
    </w:p>
    <w:p w14:paraId="0E1C81B8" w14:textId="77777777" w:rsidR="000A1478" w:rsidRPr="000A1478" w:rsidRDefault="000A1478" w:rsidP="00D8347B">
      <w:pPr>
        <w:pStyle w:val="CODE"/>
      </w:pPr>
      <w:r w:rsidRPr="000A1478">
        <w:t xml:space="preserve"># Uložení normalizovaných dat  </w:t>
      </w:r>
    </w:p>
    <w:p w14:paraId="76A92FD4" w14:textId="77777777" w:rsidR="000A1478" w:rsidRPr="000A1478" w:rsidRDefault="000A1478" w:rsidP="00D8347B">
      <w:pPr>
        <w:pStyle w:val="CODE"/>
      </w:pPr>
      <w:r w:rsidRPr="000A1478">
        <w:t xml:space="preserve">np.save(calibration_data_path, calib_data)  </w:t>
      </w:r>
    </w:p>
    <w:p w14:paraId="539CDCDD" w14:textId="77777777" w:rsidR="000A1478" w:rsidRPr="000A1478" w:rsidRDefault="000A1478" w:rsidP="00D8347B">
      <w:pPr>
        <w:pStyle w:val="CODE"/>
      </w:pPr>
      <w:r w:rsidRPr="000A1478">
        <w:t xml:space="preserve">print(f"Normalizovaná kalibrační sada uložena s tvarem: {calib_data.shape} do {calibration_data_path}")  </w:t>
      </w:r>
    </w:p>
    <w:p w14:paraId="43D1E613" w14:textId="77777777" w:rsidR="000A1478" w:rsidRPr="000A1478" w:rsidRDefault="000A1478" w:rsidP="00D8347B">
      <w:pPr>
        <w:pStyle w:val="CODE"/>
      </w:pPr>
    </w:p>
    <w:p w14:paraId="66742DEF" w14:textId="77777777" w:rsidR="000A1478" w:rsidRPr="000A1478" w:rsidRDefault="000A1478" w:rsidP="00D8347B">
      <w:pPr>
        <w:pStyle w:val="CODE"/>
      </w:pPr>
      <w:r w:rsidRPr="000A1478">
        <w:t xml:space="preserve"># Převod dat zpět na rozsah [0,255]  </w:t>
      </w:r>
    </w:p>
    <w:p w14:paraId="12130B29" w14:textId="77777777" w:rsidR="000A1478" w:rsidRPr="000A1478" w:rsidRDefault="000A1478" w:rsidP="00D8347B">
      <w:pPr>
        <w:pStyle w:val="CODE"/>
      </w:pPr>
      <w:r w:rsidRPr="000A1478">
        <w:t xml:space="preserve">processed_calibration_data = calib_data * 255.0  </w:t>
      </w:r>
    </w:p>
    <w:p w14:paraId="7F9FD57E" w14:textId="77777777" w:rsidR="000A1478" w:rsidRPr="000A1478" w:rsidRDefault="000A1478" w:rsidP="00D8347B">
      <w:pPr>
        <w:pStyle w:val="CODE"/>
      </w:pPr>
    </w:p>
    <w:p w14:paraId="31CE4C6B" w14:textId="77777777" w:rsidR="000A1478" w:rsidRPr="000A1478" w:rsidRDefault="000A1478" w:rsidP="00D8347B">
      <w:pPr>
        <w:pStyle w:val="CODE"/>
      </w:pPr>
      <w:r w:rsidRPr="000A1478">
        <w:t xml:space="preserve"># Uložení upravených kalibračních dat  </w:t>
      </w:r>
    </w:p>
    <w:p w14:paraId="52567245" w14:textId="77777777" w:rsidR="000A1478" w:rsidRPr="000A1478" w:rsidRDefault="000A1478" w:rsidP="00D8347B">
      <w:pPr>
        <w:pStyle w:val="CODE"/>
      </w:pPr>
      <w:r w:rsidRPr="000A1478">
        <w:t xml:space="preserve">np.save(processed_data_path, processed_calibration_data)  </w:t>
      </w:r>
    </w:p>
    <w:p w14:paraId="596AB342" w14:textId="77777777" w:rsidR="000A1478" w:rsidRPr="000A1478" w:rsidRDefault="000A1478" w:rsidP="00D8347B">
      <w:pPr>
        <w:pStyle w:val="CODE"/>
      </w:pPr>
      <w:r w:rsidRPr="000A1478">
        <w:t xml:space="preserve">print(f"Zpracovaná kalibrační sada uložena s tvarem: {processed_calibration_data.shape} do {processed_data_path}")  </w:t>
      </w:r>
    </w:p>
    <w:p w14:paraId="6D6BBDEB" w14:textId="77777777" w:rsidR="000A1478" w:rsidRPr="000A1478" w:rsidRDefault="000A1478" w:rsidP="00D8347B">
      <w:pPr>
        <w:pStyle w:val="CODE"/>
      </w:pPr>
      <w:r w:rsidRPr="000A1478">
        <w:t>Výstup:</w:t>
      </w:r>
    </w:p>
    <w:p w14:paraId="5961E37F" w14:textId="77777777" w:rsidR="000A1478" w:rsidRPr="000A1478" w:rsidRDefault="000A1478" w:rsidP="00D8347B">
      <w:pPr>
        <w:pStyle w:val="CODE"/>
      </w:pPr>
      <w:r w:rsidRPr="000A1478">
        <w:t xml:space="preserve">Normalizovaná kalibrační sada uložena s tvarem: (471, 640, 640, 3) do /content/calibration_data.npy  </w:t>
      </w:r>
    </w:p>
    <w:p w14:paraId="1B61542F" w14:textId="77777777" w:rsidR="000A1478" w:rsidRPr="000A1478" w:rsidRDefault="000A1478" w:rsidP="00D8347B">
      <w:pPr>
        <w:pStyle w:val="CODE"/>
      </w:pPr>
      <w:r w:rsidRPr="000A1478">
        <w:t xml:space="preserve">Zpracovaná kalibrační sada uložena s tvarem: (471, 640, 640, 3) do /content/processed_calibration_data.npy  </w:t>
      </w:r>
    </w:p>
    <w:p w14:paraId="7429D43C" w14:textId="77777777" w:rsidR="001F71FD" w:rsidRDefault="001F71FD" w:rsidP="001F71FD">
      <w:pPr>
        <w:pStyle w:val="Instruction"/>
      </w:pPr>
    </w:p>
    <w:p w14:paraId="65AC39E1" w14:textId="673EED7D" w:rsidR="001F71FD" w:rsidRPr="001F71FD" w:rsidRDefault="001F71FD" w:rsidP="001F71FD">
      <w:pPr>
        <w:pStyle w:val="Instruction"/>
      </w:pPr>
      <w:proofErr w:type="spellStart"/>
      <w:r w:rsidRPr="001F71FD">
        <w:t>Normalized</w:t>
      </w:r>
      <w:proofErr w:type="spellEnd"/>
      <w:r w:rsidRPr="001F71FD">
        <w:t xml:space="preserve"> </w:t>
      </w:r>
      <w:proofErr w:type="spellStart"/>
      <w:r w:rsidRPr="001F71FD">
        <w:t>calibration</w:t>
      </w:r>
      <w:proofErr w:type="spellEnd"/>
      <w:r w:rsidRPr="001F71FD">
        <w:t xml:space="preserve"> </w:t>
      </w:r>
      <w:proofErr w:type="spellStart"/>
      <w:r w:rsidRPr="001F71FD">
        <w:t>dataset</w:t>
      </w:r>
      <w:proofErr w:type="spellEnd"/>
      <w:r w:rsidRPr="001F71FD">
        <w:t xml:space="preserve"> </w:t>
      </w:r>
      <w:proofErr w:type="spellStart"/>
      <w:r w:rsidRPr="001F71FD">
        <w:t>saved</w:t>
      </w:r>
      <w:proofErr w:type="spellEnd"/>
      <w:r w:rsidRPr="001F71FD">
        <w:t xml:space="preserve"> </w:t>
      </w:r>
      <w:proofErr w:type="spellStart"/>
      <w:r w:rsidRPr="001F71FD">
        <w:t>with</w:t>
      </w:r>
      <w:proofErr w:type="spellEnd"/>
      <w:r w:rsidRPr="001F71FD">
        <w:t xml:space="preserve"> </w:t>
      </w:r>
      <w:proofErr w:type="spellStart"/>
      <w:r w:rsidRPr="001F71FD">
        <w:t>shape</w:t>
      </w:r>
      <w:proofErr w:type="spellEnd"/>
      <w:r w:rsidRPr="001F71FD">
        <w:t>: (471, 640, 640, 3) to /</w:t>
      </w:r>
      <w:proofErr w:type="spellStart"/>
      <w:r w:rsidRPr="001F71FD">
        <w:t>content</w:t>
      </w:r>
      <w:proofErr w:type="spellEnd"/>
      <w:r w:rsidRPr="001F71FD">
        <w:t>/</w:t>
      </w:r>
      <w:proofErr w:type="spellStart"/>
      <w:r w:rsidRPr="001F71FD">
        <w:t>calibration_data.npy</w:t>
      </w:r>
      <w:proofErr w:type="spellEnd"/>
    </w:p>
    <w:p w14:paraId="1B3555A4" w14:textId="77777777" w:rsidR="001F71FD" w:rsidRPr="001F71FD" w:rsidRDefault="001F71FD" w:rsidP="001F71FD">
      <w:pPr>
        <w:pStyle w:val="Instruction"/>
      </w:pPr>
      <w:proofErr w:type="spellStart"/>
      <w:r w:rsidRPr="001F71FD">
        <w:t>Processed</w:t>
      </w:r>
      <w:proofErr w:type="spellEnd"/>
      <w:r w:rsidRPr="001F71FD">
        <w:t xml:space="preserve"> </w:t>
      </w:r>
      <w:proofErr w:type="spellStart"/>
      <w:r w:rsidRPr="001F71FD">
        <w:t>calibration</w:t>
      </w:r>
      <w:proofErr w:type="spellEnd"/>
      <w:r w:rsidRPr="001F71FD">
        <w:t xml:space="preserve"> </w:t>
      </w:r>
      <w:proofErr w:type="spellStart"/>
      <w:r w:rsidRPr="001F71FD">
        <w:t>dataset</w:t>
      </w:r>
      <w:proofErr w:type="spellEnd"/>
      <w:r w:rsidRPr="001F71FD">
        <w:t xml:space="preserve"> </w:t>
      </w:r>
      <w:proofErr w:type="spellStart"/>
      <w:r w:rsidRPr="001F71FD">
        <w:t>saved</w:t>
      </w:r>
      <w:proofErr w:type="spellEnd"/>
      <w:r w:rsidRPr="001F71FD">
        <w:t xml:space="preserve"> </w:t>
      </w:r>
      <w:proofErr w:type="spellStart"/>
      <w:r w:rsidRPr="001F71FD">
        <w:t>with</w:t>
      </w:r>
      <w:proofErr w:type="spellEnd"/>
      <w:r w:rsidRPr="001F71FD">
        <w:t xml:space="preserve"> </w:t>
      </w:r>
      <w:proofErr w:type="spellStart"/>
      <w:r w:rsidRPr="001F71FD">
        <w:t>shape</w:t>
      </w:r>
      <w:proofErr w:type="spellEnd"/>
      <w:r w:rsidRPr="001F71FD">
        <w:t>: (471, 640, 640, 3) to /</w:t>
      </w:r>
      <w:proofErr w:type="spellStart"/>
      <w:r w:rsidRPr="001F71FD">
        <w:t>content</w:t>
      </w:r>
      <w:proofErr w:type="spellEnd"/>
      <w:r w:rsidRPr="001F71FD">
        <w:t>/</w:t>
      </w:r>
      <w:proofErr w:type="spellStart"/>
      <w:r w:rsidRPr="001F71FD">
        <w:t>processed_calibration_data.npy</w:t>
      </w:r>
      <w:proofErr w:type="spellEnd"/>
    </w:p>
    <w:p w14:paraId="6461B083" w14:textId="77777777" w:rsidR="001F71FD" w:rsidRDefault="001F71FD" w:rsidP="00D8347B">
      <w:pPr>
        <w:pStyle w:val="Zkladntext"/>
      </w:pPr>
    </w:p>
    <w:p w14:paraId="0BF280FC" w14:textId="77777777" w:rsidR="001F71FD" w:rsidRDefault="001F71FD" w:rsidP="00D8347B">
      <w:pPr>
        <w:pStyle w:val="Zkladntext"/>
      </w:pPr>
    </w:p>
    <w:p w14:paraId="66DF8229" w14:textId="25C4DA2C" w:rsidR="000A1478" w:rsidRPr="000A1478" w:rsidRDefault="000A1478" w:rsidP="00655C74">
      <w:pPr>
        <w:pStyle w:val="Nadpis3"/>
      </w:pPr>
      <w:r w:rsidRPr="00655C74">
        <w:rPr>
          <w:rStyle w:val="Nadpis3Char"/>
        </w:rPr>
        <w:lastRenderedPageBreak/>
        <w:t>Vylepšený kód</w:t>
      </w:r>
      <w:r w:rsidRPr="000A1478">
        <w:t xml:space="preserve"> s efektivním zpracováním po dávkách</w:t>
      </w:r>
    </w:p>
    <w:p w14:paraId="27913B95" w14:textId="77777777" w:rsidR="000A1478" w:rsidRPr="000A1478" w:rsidRDefault="000A1478" w:rsidP="00D8347B">
      <w:pPr>
        <w:pStyle w:val="CODE"/>
      </w:pPr>
      <w:r w:rsidRPr="000A1478">
        <w:t>import numpy as np</w:t>
      </w:r>
    </w:p>
    <w:p w14:paraId="09A7910F" w14:textId="77777777" w:rsidR="000A1478" w:rsidRPr="000A1478" w:rsidRDefault="000A1478" w:rsidP="00D8347B">
      <w:pPr>
        <w:pStyle w:val="CODE"/>
      </w:pPr>
      <w:r w:rsidRPr="000A1478">
        <w:t>from PIL import Image</w:t>
      </w:r>
    </w:p>
    <w:p w14:paraId="7C749C53" w14:textId="77777777" w:rsidR="000A1478" w:rsidRPr="000A1478" w:rsidRDefault="000A1478" w:rsidP="00D8347B">
      <w:pPr>
        <w:pStyle w:val="CODE"/>
      </w:pPr>
      <w:r w:rsidRPr="000A1478">
        <w:t>import os</w:t>
      </w:r>
    </w:p>
    <w:p w14:paraId="209E1EFB" w14:textId="77777777" w:rsidR="000A1478" w:rsidRPr="000A1478" w:rsidRDefault="000A1478" w:rsidP="00D8347B">
      <w:pPr>
        <w:pStyle w:val="CODE"/>
      </w:pPr>
      <w:r w:rsidRPr="000A1478">
        <w:t>from google.colab import drive</w:t>
      </w:r>
    </w:p>
    <w:p w14:paraId="6D173C5A" w14:textId="77777777" w:rsidR="000A1478" w:rsidRPr="000A1478" w:rsidRDefault="000A1478" w:rsidP="00D8347B">
      <w:pPr>
        <w:pStyle w:val="CODE"/>
      </w:pPr>
      <w:r w:rsidRPr="000A1478">
        <w:t>import gc</w:t>
      </w:r>
    </w:p>
    <w:p w14:paraId="2F73393D" w14:textId="77777777" w:rsidR="000A1478" w:rsidRPr="000A1478" w:rsidRDefault="000A1478" w:rsidP="00D8347B">
      <w:pPr>
        <w:pStyle w:val="CODE"/>
      </w:pPr>
      <w:r w:rsidRPr="000A1478">
        <w:t>from tqdm import tqdm</w:t>
      </w:r>
    </w:p>
    <w:p w14:paraId="7267AC67" w14:textId="77777777" w:rsidR="000A1478" w:rsidRPr="000A1478" w:rsidRDefault="000A1478" w:rsidP="00D8347B">
      <w:pPr>
        <w:pStyle w:val="CODE"/>
      </w:pPr>
    </w:p>
    <w:p w14:paraId="0E4DE40E" w14:textId="77777777" w:rsidR="000A1478" w:rsidRPr="000A1478" w:rsidRDefault="000A1478" w:rsidP="00D8347B">
      <w:pPr>
        <w:pStyle w:val="CODE"/>
      </w:pPr>
      <w:r w:rsidRPr="000A1478">
        <w:t>class CalibrationDataProcessor:</w:t>
      </w:r>
    </w:p>
    <w:p w14:paraId="5D32B1A5" w14:textId="77777777" w:rsidR="000A1478" w:rsidRPr="000A1478" w:rsidRDefault="000A1478" w:rsidP="00D8347B">
      <w:pPr>
        <w:pStyle w:val="CODE"/>
      </w:pPr>
      <w:r w:rsidRPr="000A1478">
        <w:t xml:space="preserve">    def __init__(self,</w:t>
      </w:r>
    </w:p>
    <w:p w14:paraId="7CD5E87F" w14:textId="77777777" w:rsidR="000A1478" w:rsidRPr="000A1478" w:rsidRDefault="000A1478" w:rsidP="00D8347B">
      <w:pPr>
        <w:pStyle w:val="CODE"/>
      </w:pPr>
      <w:r w:rsidRPr="000A1478">
        <w:t xml:space="preserve">                 image_dir: str = '/content/img',</w:t>
      </w:r>
    </w:p>
    <w:p w14:paraId="35453D02" w14:textId="77777777" w:rsidR="000A1478" w:rsidRPr="000A1478" w:rsidRDefault="000A1478" w:rsidP="00D8347B">
      <w:pPr>
        <w:pStyle w:val="CODE"/>
      </w:pPr>
      <w:r w:rsidRPr="000A1478">
        <w:t xml:space="preserve">                 output_dir: str = '/content',</w:t>
      </w:r>
    </w:p>
    <w:p w14:paraId="3C424CB8" w14:textId="77777777" w:rsidR="000A1478" w:rsidRPr="000A1478" w:rsidRDefault="000A1478" w:rsidP="00D8347B">
      <w:pPr>
        <w:pStyle w:val="CODE"/>
      </w:pPr>
      <w:r w:rsidRPr="000A1478">
        <w:t xml:space="preserve">                 batch_size: int = 16,</w:t>
      </w:r>
    </w:p>
    <w:p w14:paraId="56860443" w14:textId="77777777" w:rsidR="000A1478" w:rsidRPr="000A1478" w:rsidRDefault="000A1478" w:rsidP="00D8347B">
      <w:pPr>
        <w:pStyle w:val="CODE"/>
      </w:pPr>
      <w:r w:rsidRPr="000A1478">
        <w:t xml:space="preserve">                 target_size: tuple = (640, 640)):</w:t>
      </w:r>
    </w:p>
    <w:p w14:paraId="6E5E5AE0" w14:textId="77777777" w:rsidR="000A1478" w:rsidRPr="000A1478" w:rsidRDefault="000A1478" w:rsidP="00D8347B">
      <w:pPr>
        <w:pStyle w:val="CODE"/>
      </w:pPr>
    </w:p>
    <w:p w14:paraId="34D129BA" w14:textId="77777777" w:rsidR="000A1478" w:rsidRPr="000A1478" w:rsidRDefault="000A1478" w:rsidP="00D8347B">
      <w:pPr>
        <w:pStyle w:val="CODE"/>
      </w:pPr>
      <w:r w:rsidRPr="000A1478">
        <w:t xml:space="preserve">        self.image_dir = image_dir</w:t>
      </w:r>
    </w:p>
    <w:p w14:paraId="573AA334" w14:textId="77777777" w:rsidR="000A1478" w:rsidRPr="000A1478" w:rsidRDefault="000A1478" w:rsidP="00D8347B">
      <w:pPr>
        <w:pStyle w:val="CODE"/>
      </w:pPr>
      <w:r w:rsidRPr="000A1478">
        <w:t xml:space="preserve">        self.output_dir = output_dir</w:t>
      </w:r>
    </w:p>
    <w:p w14:paraId="7F93EB89" w14:textId="77777777" w:rsidR="000A1478" w:rsidRPr="000A1478" w:rsidRDefault="000A1478" w:rsidP="00D8347B">
      <w:pPr>
        <w:pStyle w:val="CODE"/>
      </w:pPr>
      <w:r w:rsidRPr="000A1478">
        <w:t xml:space="preserve">        self.batch_size = batch_size</w:t>
      </w:r>
    </w:p>
    <w:p w14:paraId="68BFEB51" w14:textId="77777777" w:rsidR="000A1478" w:rsidRPr="000A1478" w:rsidRDefault="000A1478" w:rsidP="00D8347B">
      <w:pPr>
        <w:pStyle w:val="CODE"/>
      </w:pPr>
      <w:r w:rsidRPr="000A1478">
        <w:t xml:space="preserve">        self.target_size = target_size</w:t>
      </w:r>
    </w:p>
    <w:p w14:paraId="25B368B4" w14:textId="77777777" w:rsidR="000A1478" w:rsidRPr="000A1478" w:rsidRDefault="000A1478" w:rsidP="00D8347B">
      <w:pPr>
        <w:pStyle w:val="CODE"/>
      </w:pPr>
    </w:p>
    <w:p w14:paraId="6EC498E8" w14:textId="77777777" w:rsidR="000A1478" w:rsidRPr="000A1478" w:rsidRDefault="000A1478" w:rsidP="00D8347B">
      <w:pPr>
        <w:pStyle w:val="CODE"/>
      </w:pPr>
      <w:r w:rsidRPr="000A1478">
        <w:t xml:space="preserve">        # Vytvoření výstupního adresáře</w:t>
      </w:r>
    </w:p>
    <w:p w14:paraId="072ADC1E" w14:textId="77777777" w:rsidR="000A1478" w:rsidRPr="000A1478" w:rsidRDefault="000A1478" w:rsidP="00D8347B">
      <w:pPr>
        <w:pStyle w:val="CODE"/>
      </w:pPr>
      <w:r w:rsidRPr="000A1478">
        <w:t xml:space="preserve">        os.makedirs(output_dir, exist_ok=True)</w:t>
      </w:r>
    </w:p>
    <w:p w14:paraId="124B2AAA" w14:textId="77777777" w:rsidR="000A1478" w:rsidRPr="000A1478" w:rsidRDefault="000A1478" w:rsidP="00D8347B">
      <w:pPr>
        <w:pStyle w:val="CODE"/>
      </w:pPr>
    </w:p>
    <w:p w14:paraId="68B08556" w14:textId="77777777" w:rsidR="000A1478" w:rsidRPr="000A1478" w:rsidRDefault="000A1478" w:rsidP="00D8347B">
      <w:pPr>
        <w:pStyle w:val="CODE"/>
      </w:pPr>
      <w:r w:rsidRPr="000A1478">
        <w:t xml:space="preserve">        # Cesty k výstupním souborům</w:t>
      </w:r>
    </w:p>
    <w:p w14:paraId="56F81C51" w14:textId="77777777" w:rsidR="000A1478" w:rsidRPr="000A1478" w:rsidRDefault="000A1478" w:rsidP="00D8347B">
      <w:pPr>
        <w:pStyle w:val="CODE"/>
      </w:pPr>
      <w:r w:rsidRPr="000A1478">
        <w:t xml:space="preserve">        self.calibration_data_path = os.path.join(output_dir, "calibration_data.npy")</w:t>
      </w:r>
    </w:p>
    <w:p w14:paraId="076334BC" w14:textId="77777777" w:rsidR="000A1478" w:rsidRPr="000A1478" w:rsidRDefault="000A1478" w:rsidP="00D8347B">
      <w:pPr>
        <w:pStyle w:val="CODE"/>
      </w:pPr>
      <w:r w:rsidRPr="000A1478">
        <w:t xml:space="preserve">        self.processed_data_path = os.path.join(output_dir, "processed_calibration_data.npy")</w:t>
      </w:r>
    </w:p>
    <w:p w14:paraId="03EAB398" w14:textId="77777777" w:rsidR="000A1478" w:rsidRPr="000A1478" w:rsidRDefault="000A1478" w:rsidP="00D8347B">
      <w:pPr>
        <w:pStyle w:val="CODE"/>
      </w:pPr>
    </w:p>
    <w:p w14:paraId="5DF87089" w14:textId="77777777" w:rsidR="000A1478" w:rsidRPr="000A1478" w:rsidRDefault="000A1478" w:rsidP="00D8347B">
      <w:pPr>
        <w:pStyle w:val="CODE"/>
      </w:pPr>
      <w:r w:rsidRPr="000A1478">
        <w:t xml:space="preserve">    def get_valid_image_files(self):</w:t>
      </w:r>
    </w:p>
    <w:p w14:paraId="1F0218F4" w14:textId="77777777" w:rsidR="000A1478" w:rsidRPr="000A1478" w:rsidRDefault="000A1478" w:rsidP="00D8347B">
      <w:pPr>
        <w:pStyle w:val="CODE"/>
      </w:pPr>
      <w:r w:rsidRPr="000A1478">
        <w:t xml:space="preserve">        """Získá seznam platných obrázkových souborů."""</w:t>
      </w:r>
    </w:p>
    <w:p w14:paraId="2E8412AC" w14:textId="77777777" w:rsidR="000A1478" w:rsidRPr="000A1478" w:rsidRDefault="000A1478" w:rsidP="00D8347B">
      <w:pPr>
        <w:pStyle w:val="CODE"/>
      </w:pPr>
      <w:r w:rsidRPr="000A1478">
        <w:t xml:space="preserve">        return [f for f in os.listdir(self.image_dir)</w:t>
      </w:r>
    </w:p>
    <w:p w14:paraId="1BCD15A5" w14:textId="77777777" w:rsidR="000A1478" w:rsidRPr="000A1478" w:rsidRDefault="000A1478" w:rsidP="00D8347B">
      <w:pPr>
        <w:pStyle w:val="CODE"/>
      </w:pPr>
      <w:r w:rsidRPr="000A1478">
        <w:t xml:space="preserve">                if f.lower().endswith(('.jpg', '.jpeg', '.png'))]</w:t>
      </w:r>
    </w:p>
    <w:p w14:paraId="25C42785" w14:textId="77777777" w:rsidR="000A1478" w:rsidRPr="000A1478" w:rsidRDefault="000A1478" w:rsidP="00D8347B">
      <w:pPr>
        <w:pStyle w:val="CODE"/>
      </w:pPr>
    </w:p>
    <w:p w14:paraId="712CE537" w14:textId="77777777" w:rsidR="000A1478" w:rsidRPr="000A1478" w:rsidRDefault="000A1478" w:rsidP="00D8347B">
      <w:pPr>
        <w:pStyle w:val="CODE"/>
      </w:pPr>
      <w:r w:rsidRPr="000A1478">
        <w:t xml:space="preserve">    def process_image(self, img_path: str) -&gt; np.ndarray:</w:t>
      </w:r>
    </w:p>
    <w:p w14:paraId="62626F42" w14:textId="77777777" w:rsidR="000A1478" w:rsidRPr="000A1478" w:rsidRDefault="000A1478" w:rsidP="00D8347B">
      <w:pPr>
        <w:pStyle w:val="CODE"/>
      </w:pPr>
      <w:r w:rsidRPr="000A1478">
        <w:t xml:space="preserve">        """Zpracuje jednotlivý obrázek."""</w:t>
      </w:r>
    </w:p>
    <w:p w14:paraId="75530F9D" w14:textId="77777777" w:rsidR="000A1478" w:rsidRPr="000A1478" w:rsidRDefault="000A1478" w:rsidP="00D8347B">
      <w:pPr>
        <w:pStyle w:val="CODE"/>
      </w:pPr>
      <w:r w:rsidRPr="000A1478">
        <w:t xml:space="preserve">        try:</w:t>
      </w:r>
    </w:p>
    <w:p w14:paraId="0E8AF5AC" w14:textId="77777777" w:rsidR="000A1478" w:rsidRPr="000A1478" w:rsidRDefault="000A1478" w:rsidP="00D8347B">
      <w:pPr>
        <w:pStyle w:val="CODE"/>
      </w:pPr>
      <w:r w:rsidRPr="000A1478">
        <w:t xml:space="preserve">            img = Image.open(img_path).resize(self.target_size)</w:t>
      </w:r>
    </w:p>
    <w:p w14:paraId="03FF6FE0" w14:textId="77777777" w:rsidR="000A1478" w:rsidRPr="000A1478" w:rsidRDefault="000A1478" w:rsidP="00D8347B">
      <w:pPr>
        <w:pStyle w:val="CODE"/>
      </w:pPr>
      <w:r w:rsidRPr="000A1478">
        <w:t xml:space="preserve">            img_array = np.array(img) / 255.0</w:t>
      </w:r>
    </w:p>
    <w:p w14:paraId="7973942D" w14:textId="77777777" w:rsidR="000A1478" w:rsidRPr="000A1478" w:rsidRDefault="000A1478" w:rsidP="00D8347B">
      <w:pPr>
        <w:pStyle w:val="CODE"/>
      </w:pPr>
    </w:p>
    <w:p w14:paraId="62087E34" w14:textId="77777777" w:rsidR="000A1478" w:rsidRPr="000A1478" w:rsidRDefault="000A1478" w:rsidP="00D8347B">
      <w:pPr>
        <w:pStyle w:val="CODE"/>
      </w:pPr>
      <w:r w:rsidRPr="000A1478">
        <w:t xml:space="preserve">            if img_array.shape == (*self.target_size, 3):</w:t>
      </w:r>
    </w:p>
    <w:p w14:paraId="7ADE7478" w14:textId="77777777" w:rsidR="000A1478" w:rsidRPr="000A1478" w:rsidRDefault="000A1478" w:rsidP="00D8347B">
      <w:pPr>
        <w:pStyle w:val="CODE"/>
      </w:pPr>
      <w:r w:rsidRPr="000A1478">
        <w:t xml:space="preserve">                return img_array</w:t>
      </w:r>
    </w:p>
    <w:p w14:paraId="432708CB" w14:textId="77777777" w:rsidR="000A1478" w:rsidRPr="000A1478" w:rsidRDefault="000A1478" w:rsidP="00D8347B">
      <w:pPr>
        <w:pStyle w:val="CODE"/>
      </w:pPr>
      <w:r w:rsidRPr="000A1478">
        <w:t xml:space="preserve">            else:</w:t>
      </w:r>
    </w:p>
    <w:p w14:paraId="4B892E7C" w14:textId="77777777" w:rsidR="000A1478" w:rsidRPr="000A1478" w:rsidRDefault="000A1478" w:rsidP="00D8347B">
      <w:pPr>
        <w:pStyle w:val="CODE"/>
      </w:pPr>
      <w:r w:rsidRPr="000A1478">
        <w:t xml:space="preserve">                print(f"Obrázek s nesprávnými rozměry: {img_path}, shape: {img_array.shape}")</w:t>
      </w:r>
    </w:p>
    <w:p w14:paraId="68C9239C" w14:textId="77777777" w:rsidR="000A1478" w:rsidRPr="000A1478" w:rsidRDefault="000A1478" w:rsidP="00D8347B">
      <w:pPr>
        <w:pStyle w:val="CODE"/>
      </w:pPr>
      <w:r w:rsidRPr="000A1478">
        <w:t xml:space="preserve">                return None</w:t>
      </w:r>
    </w:p>
    <w:p w14:paraId="07680C57" w14:textId="77777777" w:rsidR="000A1478" w:rsidRPr="000A1478" w:rsidRDefault="000A1478" w:rsidP="00D8347B">
      <w:pPr>
        <w:pStyle w:val="CODE"/>
      </w:pPr>
    </w:p>
    <w:p w14:paraId="3DAE11F7" w14:textId="77777777" w:rsidR="000A1478" w:rsidRPr="000A1478" w:rsidRDefault="000A1478" w:rsidP="00D8347B">
      <w:pPr>
        <w:pStyle w:val="CODE"/>
      </w:pPr>
      <w:r w:rsidRPr="000A1478">
        <w:t xml:space="preserve">        except Exception as e:</w:t>
      </w:r>
    </w:p>
    <w:p w14:paraId="59F3F896" w14:textId="77777777" w:rsidR="000A1478" w:rsidRPr="000A1478" w:rsidRDefault="000A1478" w:rsidP="00D8347B">
      <w:pPr>
        <w:pStyle w:val="CODE"/>
      </w:pPr>
      <w:r w:rsidRPr="000A1478">
        <w:t xml:space="preserve">            print(f"Chyba při zpracování obrázku {img_path}: {str(e)}")</w:t>
      </w:r>
    </w:p>
    <w:p w14:paraId="7F9473BF" w14:textId="77777777" w:rsidR="000A1478" w:rsidRPr="000A1478" w:rsidRDefault="000A1478" w:rsidP="00D8347B">
      <w:pPr>
        <w:pStyle w:val="CODE"/>
      </w:pPr>
      <w:r w:rsidRPr="000A1478">
        <w:t xml:space="preserve">            return None</w:t>
      </w:r>
    </w:p>
    <w:p w14:paraId="7D295DBE" w14:textId="77777777" w:rsidR="000A1478" w:rsidRPr="000A1478" w:rsidRDefault="000A1478" w:rsidP="00D8347B">
      <w:pPr>
        <w:pStyle w:val="CODE"/>
      </w:pPr>
    </w:p>
    <w:p w14:paraId="36FE4FDD" w14:textId="77777777" w:rsidR="000A1478" w:rsidRPr="000A1478" w:rsidRDefault="000A1478" w:rsidP="00D8347B">
      <w:pPr>
        <w:pStyle w:val="CODE"/>
      </w:pPr>
      <w:r w:rsidRPr="000A1478">
        <w:t xml:space="preserve">    def process_batch(self, image_files: list, start_idx: int) -&gt; np.ndarray:</w:t>
      </w:r>
    </w:p>
    <w:p w14:paraId="554AA547" w14:textId="77777777" w:rsidR="000A1478" w:rsidRPr="000A1478" w:rsidRDefault="000A1478" w:rsidP="00D8347B">
      <w:pPr>
        <w:pStyle w:val="CODE"/>
      </w:pPr>
      <w:r w:rsidRPr="000A1478">
        <w:t xml:space="preserve">        """Zpracuje dávku obrázků."""</w:t>
      </w:r>
    </w:p>
    <w:p w14:paraId="2BB38663" w14:textId="77777777" w:rsidR="000A1478" w:rsidRPr="000A1478" w:rsidRDefault="000A1478" w:rsidP="00D8347B">
      <w:pPr>
        <w:pStyle w:val="CODE"/>
      </w:pPr>
      <w:r w:rsidRPr="000A1478">
        <w:t xml:space="preserve">        batch_data = []</w:t>
      </w:r>
    </w:p>
    <w:p w14:paraId="21374588" w14:textId="77777777" w:rsidR="000A1478" w:rsidRPr="000A1478" w:rsidRDefault="000A1478" w:rsidP="00D8347B">
      <w:pPr>
        <w:pStyle w:val="CODE"/>
      </w:pPr>
    </w:p>
    <w:p w14:paraId="60732368" w14:textId="77777777" w:rsidR="000A1478" w:rsidRPr="000A1478" w:rsidRDefault="000A1478" w:rsidP="00D8347B">
      <w:pPr>
        <w:pStyle w:val="CODE"/>
      </w:pPr>
      <w:r w:rsidRPr="000A1478">
        <w:t xml:space="preserve">        for img_name in image_files:</w:t>
      </w:r>
    </w:p>
    <w:p w14:paraId="3C22450B" w14:textId="77777777" w:rsidR="000A1478" w:rsidRPr="000A1478" w:rsidRDefault="000A1478" w:rsidP="00D8347B">
      <w:pPr>
        <w:pStyle w:val="CODE"/>
      </w:pPr>
      <w:r w:rsidRPr="000A1478">
        <w:t xml:space="preserve">            img_path = os.path.join(self.image_dir, img_name)</w:t>
      </w:r>
    </w:p>
    <w:p w14:paraId="09BF7EEE" w14:textId="77777777" w:rsidR="000A1478" w:rsidRPr="000A1478" w:rsidRDefault="000A1478" w:rsidP="00D8347B">
      <w:pPr>
        <w:pStyle w:val="CODE"/>
      </w:pPr>
      <w:r w:rsidRPr="000A1478">
        <w:t xml:space="preserve">            img_array = self.process_image(img_path)</w:t>
      </w:r>
    </w:p>
    <w:p w14:paraId="12753253" w14:textId="77777777" w:rsidR="000A1478" w:rsidRPr="000A1478" w:rsidRDefault="000A1478" w:rsidP="00D8347B">
      <w:pPr>
        <w:pStyle w:val="CODE"/>
      </w:pPr>
    </w:p>
    <w:p w14:paraId="35186708" w14:textId="77777777" w:rsidR="000A1478" w:rsidRPr="000A1478" w:rsidRDefault="000A1478" w:rsidP="00D8347B">
      <w:pPr>
        <w:pStyle w:val="CODE"/>
      </w:pPr>
      <w:r w:rsidRPr="000A1478">
        <w:t xml:space="preserve">            if img_array is not None:</w:t>
      </w:r>
    </w:p>
    <w:p w14:paraId="04355F53" w14:textId="77777777" w:rsidR="000A1478" w:rsidRPr="000A1478" w:rsidRDefault="000A1478" w:rsidP="00D8347B">
      <w:pPr>
        <w:pStyle w:val="CODE"/>
      </w:pPr>
      <w:r w:rsidRPr="000A1478">
        <w:t xml:space="preserve">                batch_data.append(img_array)</w:t>
      </w:r>
    </w:p>
    <w:p w14:paraId="0E969639" w14:textId="77777777" w:rsidR="000A1478" w:rsidRPr="000A1478" w:rsidRDefault="000A1478" w:rsidP="00D8347B">
      <w:pPr>
        <w:pStyle w:val="CODE"/>
      </w:pPr>
    </w:p>
    <w:p w14:paraId="420DBC7C" w14:textId="77777777" w:rsidR="000A1478" w:rsidRPr="000A1478" w:rsidRDefault="000A1478" w:rsidP="00D8347B">
      <w:pPr>
        <w:pStyle w:val="CODE"/>
      </w:pPr>
      <w:r w:rsidRPr="000A1478">
        <w:t xml:space="preserve">        return np.array(batch_data) if batch_data else None</w:t>
      </w:r>
    </w:p>
    <w:p w14:paraId="2404A83B" w14:textId="77777777" w:rsidR="000A1478" w:rsidRPr="000A1478" w:rsidRDefault="000A1478" w:rsidP="00D8347B">
      <w:pPr>
        <w:pStyle w:val="CODE"/>
      </w:pPr>
    </w:p>
    <w:p w14:paraId="61B6A856" w14:textId="77777777" w:rsidR="000A1478" w:rsidRPr="000A1478" w:rsidRDefault="000A1478" w:rsidP="00D8347B">
      <w:pPr>
        <w:pStyle w:val="CODE"/>
      </w:pPr>
      <w:r w:rsidRPr="000A1478">
        <w:lastRenderedPageBreak/>
        <w:t xml:space="preserve">    def save_batch(self, batch_data: np.ndarray, file_path: str, mode: str = 'wb'):</w:t>
      </w:r>
    </w:p>
    <w:p w14:paraId="3764E154" w14:textId="77777777" w:rsidR="000A1478" w:rsidRPr="000A1478" w:rsidRDefault="000A1478" w:rsidP="00D8347B">
      <w:pPr>
        <w:pStyle w:val="CODE"/>
      </w:pPr>
      <w:r w:rsidRPr="000A1478">
        <w:t xml:space="preserve">        """Uloží dávku dat."""</w:t>
      </w:r>
    </w:p>
    <w:p w14:paraId="3425378C" w14:textId="77777777" w:rsidR="000A1478" w:rsidRPr="000A1478" w:rsidRDefault="000A1478" w:rsidP="00D8347B">
      <w:pPr>
        <w:pStyle w:val="CODE"/>
      </w:pPr>
      <w:r w:rsidRPr="000A1478">
        <w:t xml:space="preserve">        if mode == 'wb':</w:t>
      </w:r>
    </w:p>
    <w:p w14:paraId="12D0BC25" w14:textId="77777777" w:rsidR="000A1478" w:rsidRPr="000A1478" w:rsidRDefault="000A1478" w:rsidP="00D8347B">
      <w:pPr>
        <w:pStyle w:val="CODE"/>
      </w:pPr>
      <w:r w:rsidRPr="000A1478">
        <w:t xml:space="preserve">            np.save(file_path, batch_data)</w:t>
      </w:r>
    </w:p>
    <w:p w14:paraId="6CCE9973" w14:textId="77777777" w:rsidR="000A1478" w:rsidRPr="000A1478" w:rsidRDefault="000A1478" w:rsidP="00D8347B">
      <w:pPr>
        <w:pStyle w:val="CODE"/>
      </w:pPr>
      <w:r w:rsidRPr="000A1478">
        <w:t xml:space="preserve">        else:</w:t>
      </w:r>
    </w:p>
    <w:p w14:paraId="4CE1D1F4" w14:textId="77777777" w:rsidR="000A1478" w:rsidRPr="000A1478" w:rsidRDefault="000A1478" w:rsidP="00D8347B">
      <w:pPr>
        <w:pStyle w:val="CODE"/>
      </w:pPr>
      <w:r w:rsidRPr="000A1478">
        <w:t xml:space="preserve">            with open(file_path, 'ab') as f:</w:t>
      </w:r>
    </w:p>
    <w:p w14:paraId="0E405D2D" w14:textId="77777777" w:rsidR="000A1478" w:rsidRPr="000A1478" w:rsidRDefault="000A1478" w:rsidP="00D8347B">
      <w:pPr>
        <w:pStyle w:val="CODE"/>
      </w:pPr>
      <w:r w:rsidRPr="000A1478">
        <w:t xml:space="preserve">                np.save(f, batch_data)</w:t>
      </w:r>
    </w:p>
    <w:p w14:paraId="56435187" w14:textId="77777777" w:rsidR="000A1478" w:rsidRPr="000A1478" w:rsidRDefault="000A1478" w:rsidP="00D8347B">
      <w:pPr>
        <w:pStyle w:val="CODE"/>
      </w:pPr>
    </w:p>
    <w:p w14:paraId="6F9B7B23" w14:textId="77777777" w:rsidR="000A1478" w:rsidRPr="000A1478" w:rsidRDefault="000A1478" w:rsidP="00D8347B">
      <w:pPr>
        <w:pStyle w:val="CODE"/>
      </w:pPr>
      <w:r w:rsidRPr="000A1478">
        <w:t xml:space="preserve">    def process_dataset(self):</w:t>
      </w:r>
    </w:p>
    <w:p w14:paraId="3ACFD86A" w14:textId="77777777" w:rsidR="000A1478" w:rsidRPr="000A1478" w:rsidRDefault="000A1478" w:rsidP="00D8347B">
      <w:pPr>
        <w:pStyle w:val="CODE"/>
      </w:pPr>
      <w:r w:rsidRPr="000A1478">
        <w:t xml:space="preserve">        """Zpracuje celý dataset po dávkách."""</w:t>
      </w:r>
    </w:p>
    <w:p w14:paraId="52AE2729" w14:textId="77777777" w:rsidR="000A1478" w:rsidRPr="000A1478" w:rsidRDefault="000A1478" w:rsidP="00D8347B">
      <w:pPr>
        <w:pStyle w:val="CODE"/>
      </w:pPr>
      <w:r w:rsidRPr="000A1478">
        <w:t xml:space="preserve">        image_files = self.get_valid_image_files()</w:t>
      </w:r>
    </w:p>
    <w:p w14:paraId="7E2122C3" w14:textId="77777777" w:rsidR="000A1478" w:rsidRPr="000A1478" w:rsidRDefault="000A1478" w:rsidP="00D8347B">
      <w:pPr>
        <w:pStyle w:val="CODE"/>
      </w:pPr>
      <w:r w:rsidRPr="000A1478">
        <w:t xml:space="preserve">        total_images = len(image_files)</w:t>
      </w:r>
    </w:p>
    <w:p w14:paraId="583F8EFF" w14:textId="77777777" w:rsidR="000A1478" w:rsidRPr="000A1478" w:rsidRDefault="000A1478" w:rsidP="00D8347B">
      <w:pPr>
        <w:pStyle w:val="CODE"/>
      </w:pPr>
    </w:p>
    <w:p w14:paraId="195DA5BB" w14:textId="77777777" w:rsidR="000A1478" w:rsidRPr="000A1478" w:rsidRDefault="000A1478" w:rsidP="00D8347B">
      <w:pPr>
        <w:pStyle w:val="CODE"/>
      </w:pPr>
      <w:r w:rsidRPr="000A1478">
        <w:t xml:space="preserve">        if total_images == 0:</w:t>
      </w:r>
    </w:p>
    <w:p w14:paraId="38ABA949" w14:textId="77777777" w:rsidR="000A1478" w:rsidRPr="000A1478" w:rsidRDefault="000A1478" w:rsidP="00D8347B">
      <w:pPr>
        <w:pStyle w:val="CODE"/>
      </w:pPr>
      <w:r w:rsidRPr="000A1478">
        <w:t xml:space="preserve">            print("Nebyly nalezeny žádné platné obrázky.")</w:t>
      </w:r>
    </w:p>
    <w:p w14:paraId="2C8A31C2" w14:textId="77777777" w:rsidR="000A1478" w:rsidRPr="000A1478" w:rsidRDefault="000A1478" w:rsidP="00D8347B">
      <w:pPr>
        <w:pStyle w:val="CODE"/>
      </w:pPr>
      <w:r w:rsidRPr="000A1478">
        <w:t xml:space="preserve">            return</w:t>
      </w:r>
    </w:p>
    <w:p w14:paraId="4CA3A9F4" w14:textId="77777777" w:rsidR="000A1478" w:rsidRPr="000A1478" w:rsidRDefault="000A1478" w:rsidP="00D8347B">
      <w:pPr>
        <w:pStyle w:val="CODE"/>
      </w:pPr>
    </w:p>
    <w:p w14:paraId="3DBBE49C" w14:textId="77777777" w:rsidR="000A1478" w:rsidRPr="000A1478" w:rsidRDefault="000A1478" w:rsidP="00D8347B">
      <w:pPr>
        <w:pStyle w:val="CODE"/>
      </w:pPr>
      <w:r w:rsidRPr="000A1478">
        <w:t xml:space="preserve">        # Inicializace souborů</w:t>
      </w:r>
    </w:p>
    <w:p w14:paraId="6C3E0EE2" w14:textId="77777777" w:rsidR="000A1478" w:rsidRPr="000A1478" w:rsidRDefault="000A1478" w:rsidP="00D8347B">
      <w:pPr>
        <w:pStyle w:val="CODE"/>
      </w:pPr>
      <w:r w:rsidRPr="000A1478">
        <w:t xml:space="preserve">        if os.path.exists(self.calibration_data_path):</w:t>
      </w:r>
    </w:p>
    <w:p w14:paraId="23CDE89E" w14:textId="77777777" w:rsidR="000A1478" w:rsidRPr="000A1478" w:rsidRDefault="000A1478" w:rsidP="00D8347B">
      <w:pPr>
        <w:pStyle w:val="CODE"/>
      </w:pPr>
      <w:r w:rsidRPr="000A1478">
        <w:t xml:space="preserve">            os.remove(self.calibration_data_path)</w:t>
      </w:r>
    </w:p>
    <w:p w14:paraId="2D61BA42" w14:textId="77777777" w:rsidR="000A1478" w:rsidRPr="000A1478" w:rsidRDefault="000A1478" w:rsidP="00D8347B">
      <w:pPr>
        <w:pStyle w:val="CODE"/>
      </w:pPr>
      <w:r w:rsidRPr="000A1478">
        <w:t xml:space="preserve">        if os.path.exists(self.processed_data_path):</w:t>
      </w:r>
    </w:p>
    <w:p w14:paraId="19334D0C" w14:textId="77777777" w:rsidR="000A1478" w:rsidRPr="000A1478" w:rsidRDefault="000A1478" w:rsidP="00D8347B">
      <w:pPr>
        <w:pStyle w:val="CODE"/>
      </w:pPr>
      <w:r w:rsidRPr="000A1478">
        <w:t xml:space="preserve">            os.remove(self.processed_data_path)</w:t>
      </w:r>
    </w:p>
    <w:p w14:paraId="601F7B62" w14:textId="77777777" w:rsidR="000A1478" w:rsidRPr="000A1478" w:rsidRDefault="000A1478" w:rsidP="00D8347B">
      <w:pPr>
        <w:pStyle w:val="CODE"/>
      </w:pPr>
    </w:p>
    <w:p w14:paraId="32CD3705" w14:textId="77777777" w:rsidR="000A1478" w:rsidRPr="000A1478" w:rsidRDefault="000A1478" w:rsidP="00D8347B">
      <w:pPr>
        <w:pStyle w:val="CODE"/>
      </w:pPr>
      <w:r w:rsidRPr="000A1478">
        <w:t xml:space="preserve">        total_processed = 0</w:t>
      </w:r>
    </w:p>
    <w:p w14:paraId="05C47B2F" w14:textId="77777777" w:rsidR="000A1478" w:rsidRPr="000A1478" w:rsidRDefault="000A1478" w:rsidP="00D8347B">
      <w:pPr>
        <w:pStyle w:val="CODE"/>
      </w:pPr>
    </w:p>
    <w:p w14:paraId="5DB66EAC" w14:textId="77777777" w:rsidR="000A1478" w:rsidRPr="000A1478" w:rsidRDefault="000A1478" w:rsidP="00D8347B">
      <w:pPr>
        <w:pStyle w:val="CODE"/>
      </w:pPr>
      <w:r w:rsidRPr="000A1478">
        <w:t xml:space="preserve">        # Zpracování po dávkách</w:t>
      </w:r>
    </w:p>
    <w:p w14:paraId="3AC0A9F5" w14:textId="77777777" w:rsidR="000A1478" w:rsidRPr="000A1478" w:rsidRDefault="000A1478" w:rsidP="00D8347B">
      <w:pPr>
        <w:pStyle w:val="CODE"/>
      </w:pPr>
      <w:r w:rsidRPr="000A1478">
        <w:t xml:space="preserve">        for batch_start in tqdm(range(0, total_images, self.batch_size),</w:t>
      </w:r>
    </w:p>
    <w:p w14:paraId="0C44DDF2" w14:textId="77777777" w:rsidR="000A1478" w:rsidRPr="000A1478" w:rsidRDefault="000A1478" w:rsidP="00D8347B">
      <w:pPr>
        <w:pStyle w:val="CODE"/>
      </w:pPr>
      <w:r w:rsidRPr="000A1478">
        <w:t xml:space="preserve">                              desc="Zpracovávají se obrázky"):</w:t>
      </w:r>
    </w:p>
    <w:p w14:paraId="49033A65" w14:textId="77777777" w:rsidR="000A1478" w:rsidRPr="000A1478" w:rsidRDefault="000A1478" w:rsidP="00D8347B">
      <w:pPr>
        <w:pStyle w:val="CODE"/>
      </w:pPr>
    </w:p>
    <w:p w14:paraId="1BE41859" w14:textId="77777777" w:rsidR="000A1478" w:rsidRPr="000A1478" w:rsidRDefault="000A1478" w:rsidP="00D8347B">
      <w:pPr>
        <w:pStyle w:val="CODE"/>
      </w:pPr>
      <w:r w:rsidRPr="000A1478">
        <w:t xml:space="preserve">            batch_end = min(batch_start + self.batch_size, total_images)</w:t>
      </w:r>
    </w:p>
    <w:p w14:paraId="1886D824" w14:textId="77777777" w:rsidR="000A1478" w:rsidRPr="000A1478" w:rsidRDefault="000A1478" w:rsidP="00D8347B">
      <w:pPr>
        <w:pStyle w:val="CODE"/>
      </w:pPr>
      <w:r w:rsidRPr="000A1478">
        <w:t xml:space="preserve">            batch_files = image_files[batch_start:batch_end]</w:t>
      </w:r>
    </w:p>
    <w:p w14:paraId="081E8D56" w14:textId="77777777" w:rsidR="000A1478" w:rsidRPr="000A1478" w:rsidRDefault="000A1478" w:rsidP="00D8347B">
      <w:pPr>
        <w:pStyle w:val="CODE"/>
      </w:pPr>
    </w:p>
    <w:p w14:paraId="1720CED2" w14:textId="77777777" w:rsidR="000A1478" w:rsidRPr="000A1478" w:rsidRDefault="000A1478" w:rsidP="00D8347B">
      <w:pPr>
        <w:pStyle w:val="CODE"/>
      </w:pPr>
      <w:r w:rsidRPr="000A1478">
        <w:t xml:space="preserve">            # Zpracování dávky</w:t>
      </w:r>
    </w:p>
    <w:p w14:paraId="60AB1911" w14:textId="77777777" w:rsidR="000A1478" w:rsidRPr="000A1478" w:rsidRDefault="000A1478" w:rsidP="00D8347B">
      <w:pPr>
        <w:pStyle w:val="CODE"/>
      </w:pPr>
      <w:r w:rsidRPr="000A1478">
        <w:t xml:space="preserve">            batch_data = self.process_batch(batch_files, batch_start)</w:t>
      </w:r>
    </w:p>
    <w:p w14:paraId="1EED85A8" w14:textId="77777777" w:rsidR="000A1478" w:rsidRPr="000A1478" w:rsidRDefault="000A1478" w:rsidP="00D8347B">
      <w:pPr>
        <w:pStyle w:val="CODE"/>
      </w:pPr>
    </w:p>
    <w:p w14:paraId="192D47C3" w14:textId="77777777" w:rsidR="000A1478" w:rsidRPr="000A1478" w:rsidRDefault="000A1478" w:rsidP="00D8347B">
      <w:pPr>
        <w:pStyle w:val="CODE"/>
      </w:pPr>
      <w:r w:rsidRPr="000A1478">
        <w:t xml:space="preserve">            if batch_data is not None:</w:t>
      </w:r>
    </w:p>
    <w:p w14:paraId="7926D37C" w14:textId="77777777" w:rsidR="000A1478" w:rsidRPr="000A1478" w:rsidRDefault="000A1478" w:rsidP="00D8347B">
      <w:pPr>
        <w:pStyle w:val="CODE"/>
      </w:pPr>
      <w:r w:rsidRPr="000A1478">
        <w:t xml:space="preserve">                # Uložení normalizovaných dat</w:t>
      </w:r>
    </w:p>
    <w:p w14:paraId="618C3F78" w14:textId="77777777" w:rsidR="000A1478" w:rsidRPr="000A1478" w:rsidRDefault="000A1478" w:rsidP="00D8347B">
      <w:pPr>
        <w:pStyle w:val="CODE"/>
      </w:pPr>
      <w:r w:rsidRPr="000A1478">
        <w:t xml:space="preserve">                self.save_batch(batch_data, self.calibration_data_path, 'ab' if batch_start &gt; 0 else 'wb')</w:t>
      </w:r>
    </w:p>
    <w:p w14:paraId="5C6BCF82" w14:textId="77777777" w:rsidR="000A1478" w:rsidRPr="000A1478" w:rsidRDefault="000A1478" w:rsidP="00D8347B">
      <w:pPr>
        <w:pStyle w:val="CODE"/>
      </w:pPr>
    </w:p>
    <w:p w14:paraId="2F04A42A" w14:textId="77777777" w:rsidR="000A1478" w:rsidRPr="000A1478" w:rsidRDefault="000A1478" w:rsidP="00D8347B">
      <w:pPr>
        <w:pStyle w:val="CODE"/>
      </w:pPr>
      <w:r w:rsidRPr="000A1478">
        <w:t xml:space="preserve">                # Uložení zpracovaných dat (škálovaných na 255)</w:t>
      </w:r>
    </w:p>
    <w:p w14:paraId="601AB559" w14:textId="77777777" w:rsidR="000A1478" w:rsidRPr="000A1478" w:rsidRDefault="000A1478" w:rsidP="00D8347B">
      <w:pPr>
        <w:pStyle w:val="CODE"/>
      </w:pPr>
      <w:r w:rsidRPr="000A1478">
        <w:t xml:space="preserve">                self.save_batch(batch_data * 255.0, self.processed_data_path, 'ab' if batch_start &gt; 0 else 'wb')</w:t>
      </w:r>
    </w:p>
    <w:p w14:paraId="7BAC0C38" w14:textId="77777777" w:rsidR="000A1478" w:rsidRPr="000A1478" w:rsidRDefault="000A1478" w:rsidP="00D8347B">
      <w:pPr>
        <w:pStyle w:val="CODE"/>
      </w:pPr>
    </w:p>
    <w:p w14:paraId="125DA7F9" w14:textId="77777777" w:rsidR="000A1478" w:rsidRPr="000A1478" w:rsidRDefault="000A1478" w:rsidP="00D8347B">
      <w:pPr>
        <w:pStyle w:val="CODE"/>
      </w:pPr>
      <w:r w:rsidRPr="000A1478">
        <w:t xml:space="preserve">                total_processed += len(batch_data)</w:t>
      </w:r>
    </w:p>
    <w:p w14:paraId="2E01B707" w14:textId="77777777" w:rsidR="000A1478" w:rsidRPr="000A1478" w:rsidRDefault="000A1478" w:rsidP="00D8347B">
      <w:pPr>
        <w:pStyle w:val="CODE"/>
      </w:pPr>
    </w:p>
    <w:p w14:paraId="12D74A88" w14:textId="77777777" w:rsidR="000A1478" w:rsidRPr="000A1478" w:rsidRDefault="000A1478" w:rsidP="00D8347B">
      <w:pPr>
        <w:pStyle w:val="CODE"/>
      </w:pPr>
      <w:r w:rsidRPr="000A1478">
        <w:t xml:space="preserve">            # Uvolnění paměti</w:t>
      </w:r>
    </w:p>
    <w:p w14:paraId="685305B7" w14:textId="77777777" w:rsidR="000A1478" w:rsidRPr="000A1478" w:rsidRDefault="000A1478" w:rsidP="00D8347B">
      <w:pPr>
        <w:pStyle w:val="CODE"/>
      </w:pPr>
      <w:r w:rsidRPr="000A1478">
        <w:t xml:space="preserve">            del batch_data</w:t>
      </w:r>
    </w:p>
    <w:p w14:paraId="540F342A" w14:textId="77777777" w:rsidR="000A1478" w:rsidRPr="000A1478" w:rsidRDefault="000A1478" w:rsidP="00D8347B">
      <w:pPr>
        <w:pStyle w:val="CODE"/>
      </w:pPr>
      <w:r w:rsidRPr="000A1478">
        <w:t xml:space="preserve">            gc.collect()</w:t>
      </w:r>
    </w:p>
    <w:p w14:paraId="665124AB" w14:textId="77777777" w:rsidR="000A1478" w:rsidRPr="000A1478" w:rsidRDefault="000A1478" w:rsidP="00D8347B">
      <w:pPr>
        <w:pStyle w:val="CODE"/>
      </w:pPr>
    </w:p>
    <w:p w14:paraId="51F8A629" w14:textId="77777777" w:rsidR="000A1478" w:rsidRPr="000A1478" w:rsidRDefault="000A1478" w:rsidP="00D8347B">
      <w:pPr>
        <w:pStyle w:val="CODE"/>
      </w:pPr>
      <w:r w:rsidRPr="000A1478">
        <w:t xml:space="preserve">        print(f"\nProces dokončen. Celkem zpracovaných obrázků: {total_processed}")</w:t>
      </w:r>
    </w:p>
    <w:p w14:paraId="4B0B5E44" w14:textId="77777777" w:rsidR="000A1478" w:rsidRPr="000A1478" w:rsidRDefault="000A1478" w:rsidP="00D8347B">
      <w:pPr>
        <w:pStyle w:val="CODE"/>
      </w:pPr>
    </w:p>
    <w:p w14:paraId="0E2C3BB6" w14:textId="77777777" w:rsidR="000A1478" w:rsidRPr="000A1478" w:rsidRDefault="000A1478" w:rsidP="00D8347B">
      <w:pPr>
        <w:pStyle w:val="CODE"/>
      </w:pPr>
      <w:r w:rsidRPr="000A1478">
        <w:t>if __name__ == "__main__":</w:t>
      </w:r>
    </w:p>
    <w:p w14:paraId="51FB62E6" w14:textId="77777777" w:rsidR="000A1478" w:rsidRPr="000A1478" w:rsidRDefault="000A1478" w:rsidP="00D8347B">
      <w:pPr>
        <w:pStyle w:val="CODE"/>
      </w:pPr>
      <w:r w:rsidRPr="000A1478">
        <w:t xml:space="preserve">    try:</w:t>
      </w:r>
    </w:p>
    <w:p w14:paraId="340DEAB8" w14:textId="77777777" w:rsidR="000A1478" w:rsidRPr="000A1478" w:rsidRDefault="000A1478" w:rsidP="00D8347B">
      <w:pPr>
        <w:pStyle w:val="CODE"/>
      </w:pPr>
      <w:r w:rsidRPr="000A1478">
        <w:t xml:space="preserve">        processor = CalibrationDataProcessor(batch_size=16)</w:t>
      </w:r>
    </w:p>
    <w:p w14:paraId="14F27488" w14:textId="77777777" w:rsidR="000A1478" w:rsidRPr="000A1478" w:rsidRDefault="000A1478" w:rsidP="00D8347B">
      <w:pPr>
        <w:pStyle w:val="CODE"/>
      </w:pPr>
      <w:r w:rsidRPr="000A1478">
        <w:t xml:space="preserve">        processor.process_dataset()</w:t>
      </w:r>
    </w:p>
    <w:p w14:paraId="346D3729" w14:textId="77777777" w:rsidR="000A1478" w:rsidRPr="000A1478" w:rsidRDefault="000A1478" w:rsidP="00D8347B">
      <w:pPr>
        <w:pStyle w:val="CODE"/>
      </w:pPr>
      <w:r w:rsidRPr="000A1478">
        <w:t xml:space="preserve">    except Exception as e:</w:t>
      </w:r>
    </w:p>
    <w:p w14:paraId="14DF8CD6" w14:textId="45B331FA" w:rsidR="000A1478" w:rsidRPr="000A1478" w:rsidRDefault="000A1478" w:rsidP="00D8347B">
      <w:pPr>
        <w:pStyle w:val="CODE"/>
      </w:pPr>
      <w:r w:rsidRPr="000A1478">
        <w:t xml:space="preserve">        print(f"Chyba během zpracování: {str(e)}")</w:t>
      </w:r>
    </w:p>
    <w:p w14:paraId="75FBBFBE" w14:textId="77777777" w:rsidR="00165299" w:rsidRPr="00165299" w:rsidRDefault="00165299" w:rsidP="00165299">
      <w:pPr>
        <w:pStyle w:val="Instruction"/>
        <w:rPr>
          <w:noProof/>
        </w:rPr>
      </w:pPr>
      <w:r w:rsidRPr="00165299">
        <w:rPr>
          <w:noProof/>
        </w:rPr>
        <w:t>Procesando imágenes: 100%|██████████| 30/30 [00:46&lt;00:00,  1.54s/it]</w:t>
      </w:r>
    </w:p>
    <w:p w14:paraId="55F7C825" w14:textId="77777777" w:rsidR="00165299" w:rsidRPr="00165299" w:rsidRDefault="00165299" w:rsidP="00165299">
      <w:pPr>
        <w:pStyle w:val="Instruction"/>
        <w:rPr>
          <w:noProof/>
        </w:rPr>
      </w:pPr>
      <w:r w:rsidRPr="00165299">
        <w:rPr>
          <w:noProof/>
        </w:rPr>
        <w:t>Proceso completado. Total de imágenes procesadas: 471</w:t>
      </w:r>
    </w:p>
    <w:p w14:paraId="1DC6117B" w14:textId="77777777" w:rsidR="00165299" w:rsidRPr="00165299" w:rsidRDefault="00165299" w:rsidP="00165299">
      <w:pPr>
        <w:pStyle w:val="Instruction"/>
        <w:rPr>
          <w:noProof/>
        </w:rPr>
      </w:pPr>
      <w:r w:rsidRPr="00165299">
        <w:rPr>
          <w:noProof/>
        </w:rPr>
        <w:t>Creación de un nivel de gestión de servicios para ajustarse correctamente a nuestra arquitectura de modelo modificada.</w:t>
      </w:r>
    </w:p>
    <w:p w14:paraId="1AE023CE" w14:textId="274CBE5D" w:rsidR="00165299" w:rsidRDefault="00165299" w:rsidP="00165299">
      <w:pPr>
        <w:pStyle w:val="Instruction"/>
      </w:pPr>
    </w:p>
    <w:p w14:paraId="5B3B11CD" w14:textId="41D26C06" w:rsidR="00165299" w:rsidRDefault="00744D3E" w:rsidP="00744D3E">
      <w:pPr>
        <w:pStyle w:val="Nadpis3"/>
      </w:pPr>
      <w:r>
        <w:lastRenderedPageBreak/>
        <w:t>Vytvoření JSON souboru pro řízení modelu</w:t>
      </w:r>
    </w:p>
    <w:p w14:paraId="042F53B9" w14:textId="2F959899" w:rsidR="000A1478" w:rsidRPr="000A1478" w:rsidRDefault="000A1478" w:rsidP="00D8347B">
      <w:pPr>
        <w:pStyle w:val="Zkladntext"/>
      </w:pPr>
      <w:r w:rsidRPr="000A1478">
        <w:t>Vytvoření vrstvy pro správu služeb tak, aby správně odpovídala naší upravené modelové architektuře.</w:t>
      </w:r>
    </w:p>
    <w:p w14:paraId="57927C12" w14:textId="77777777" w:rsidR="00B2168D" w:rsidRPr="00B2168D" w:rsidRDefault="00B2168D" w:rsidP="00B2168D">
      <w:pPr>
        <w:pStyle w:val="CODE"/>
      </w:pPr>
      <w:r w:rsidRPr="00B2168D">
        <w:t>import json</w:t>
      </w:r>
    </w:p>
    <w:p w14:paraId="29AEB3A7" w14:textId="77777777" w:rsidR="00B2168D" w:rsidRPr="00B2168D" w:rsidRDefault="00B2168D" w:rsidP="00B2168D">
      <w:pPr>
        <w:pStyle w:val="CODE"/>
      </w:pPr>
      <w:r w:rsidRPr="00B2168D">
        <w:t>import os</w:t>
      </w:r>
    </w:p>
    <w:p w14:paraId="2E2EE3D6" w14:textId="77777777" w:rsidR="00B2168D" w:rsidRPr="00B2168D" w:rsidRDefault="00B2168D" w:rsidP="00B2168D">
      <w:pPr>
        <w:pStyle w:val="CODE"/>
      </w:pPr>
      <w:r w:rsidRPr="00B2168D">
        <w:t>from google.colab import drive</w:t>
      </w:r>
    </w:p>
    <w:p w14:paraId="57E75E3C" w14:textId="77777777" w:rsidR="00B2168D" w:rsidRPr="00B2168D" w:rsidRDefault="00B2168D" w:rsidP="00B2168D">
      <w:pPr>
        <w:pStyle w:val="CODE"/>
      </w:pPr>
    </w:p>
    <w:p w14:paraId="6217074D" w14:textId="77777777" w:rsidR="00B2168D" w:rsidRPr="00B2168D" w:rsidRDefault="00B2168D" w:rsidP="00B2168D">
      <w:pPr>
        <w:pStyle w:val="CODE"/>
      </w:pPr>
      <w:r w:rsidRPr="00B2168D">
        <w:t>drive.mount('/content/drive/', force_remount=True)</w:t>
      </w:r>
    </w:p>
    <w:p w14:paraId="287FF735" w14:textId="77777777" w:rsidR="00B2168D" w:rsidRPr="00B2168D" w:rsidRDefault="00B2168D" w:rsidP="00B2168D">
      <w:pPr>
        <w:pStyle w:val="CODE"/>
      </w:pPr>
    </w:p>
    <w:p w14:paraId="503B64C0" w14:textId="77777777" w:rsidR="00B2168D" w:rsidRPr="00B2168D" w:rsidRDefault="00B2168D" w:rsidP="00B2168D">
      <w:pPr>
        <w:pStyle w:val="CODE"/>
      </w:pPr>
      <w:r w:rsidRPr="00B2168D">
        <w:t># Updated NMS layer configuration dictionary</w:t>
      </w:r>
    </w:p>
    <w:p w14:paraId="1194F1F2" w14:textId="77777777" w:rsidR="00B2168D" w:rsidRPr="00B2168D" w:rsidRDefault="00B2168D" w:rsidP="00B2168D">
      <w:pPr>
        <w:pStyle w:val="CODE"/>
      </w:pPr>
      <w:r w:rsidRPr="00B2168D">
        <w:t>nms_layer_config = {</w:t>
      </w:r>
    </w:p>
    <w:p w14:paraId="1A127C60" w14:textId="77777777" w:rsidR="00B2168D" w:rsidRPr="00B2168D" w:rsidRDefault="00B2168D" w:rsidP="00B2168D">
      <w:pPr>
        <w:pStyle w:val="CODE"/>
      </w:pPr>
      <w:r w:rsidRPr="00B2168D">
        <w:t>    "nms_scores_th": 0.2,</w:t>
      </w:r>
    </w:p>
    <w:p w14:paraId="523A2FD6" w14:textId="77777777" w:rsidR="00B2168D" w:rsidRPr="00B2168D" w:rsidRDefault="00B2168D" w:rsidP="00B2168D">
      <w:pPr>
        <w:pStyle w:val="CODE"/>
      </w:pPr>
      <w:r w:rsidRPr="00B2168D">
        <w:t>    "nms_iou_th": 0.7,</w:t>
      </w:r>
    </w:p>
    <w:p w14:paraId="1D4A1117" w14:textId="77777777" w:rsidR="00B2168D" w:rsidRPr="00B2168D" w:rsidRDefault="00B2168D" w:rsidP="00B2168D">
      <w:pPr>
        <w:pStyle w:val="CODE"/>
      </w:pPr>
      <w:r w:rsidRPr="00B2168D">
        <w:t>    "image_dims": [</w:t>
      </w:r>
    </w:p>
    <w:p w14:paraId="3D7E6BDC" w14:textId="77777777" w:rsidR="00B2168D" w:rsidRPr="00B2168D" w:rsidRDefault="00B2168D" w:rsidP="00B2168D">
      <w:pPr>
        <w:pStyle w:val="CODE"/>
      </w:pPr>
      <w:r w:rsidRPr="00B2168D">
        <w:t>        640,</w:t>
      </w:r>
    </w:p>
    <w:p w14:paraId="35FC9BDB" w14:textId="77777777" w:rsidR="00B2168D" w:rsidRPr="00B2168D" w:rsidRDefault="00B2168D" w:rsidP="00B2168D">
      <w:pPr>
        <w:pStyle w:val="CODE"/>
      </w:pPr>
      <w:r w:rsidRPr="00B2168D">
        <w:t>        640</w:t>
      </w:r>
    </w:p>
    <w:p w14:paraId="36F3FE98" w14:textId="77777777" w:rsidR="00B2168D" w:rsidRPr="00B2168D" w:rsidRDefault="00B2168D" w:rsidP="00B2168D">
      <w:pPr>
        <w:pStyle w:val="CODE"/>
      </w:pPr>
      <w:r w:rsidRPr="00B2168D">
        <w:t>    ],</w:t>
      </w:r>
    </w:p>
    <w:p w14:paraId="497AE57C" w14:textId="77777777" w:rsidR="00B2168D" w:rsidRPr="00B2168D" w:rsidRDefault="00B2168D" w:rsidP="00B2168D">
      <w:pPr>
        <w:pStyle w:val="CODE"/>
      </w:pPr>
      <w:r w:rsidRPr="00B2168D">
        <w:t>    "max_proposals_per_class": 100,</w:t>
      </w:r>
    </w:p>
    <w:p w14:paraId="0AC29ED7" w14:textId="77777777" w:rsidR="00B2168D" w:rsidRPr="00B2168D" w:rsidRDefault="00B2168D" w:rsidP="00B2168D">
      <w:pPr>
        <w:pStyle w:val="CODE"/>
      </w:pPr>
      <w:r w:rsidRPr="00B2168D">
        <w:t>    "classes": 80,</w:t>
      </w:r>
    </w:p>
    <w:p w14:paraId="67545AF2" w14:textId="77777777" w:rsidR="00B2168D" w:rsidRPr="00B2168D" w:rsidRDefault="00B2168D" w:rsidP="00B2168D">
      <w:pPr>
        <w:pStyle w:val="CODE"/>
      </w:pPr>
      <w:r w:rsidRPr="00B2168D">
        <w:t>    "regression_length": 16,</w:t>
      </w:r>
    </w:p>
    <w:p w14:paraId="2A31E2A3" w14:textId="77777777" w:rsidR="00B2168D" w:rsidRPr="00B2168D" w:rsidRDefault="00B2168D" w:rsidP="00B2168D">
      <w:pPr>
        <w:pStyle w:val="CODE"/>
      </w:pPr>
      <w:r w:rsidRPr="00B2168D">
        <w:t>    "background_removal": False,</w:t>
      </w:r>
    </w:p>
    <w:p w14:paraId="56D05032" w14:textId="77777777" w:rsidR="00B2168D" w:rsidRPr="00B2168D" w:rsidRDefault="00B2168D" w:rsidP="00B2168D">
      <w:pPr>
        <w:pStyle w:val="CODE"/>
      </w:pPr>
      <w:r w:rsidRPr="00B2168D">
        <w:t>    "background_removal_index": 0,</w:t>
      </w:r>
    </w:p>
    <w:p w14:paraId="10A164DC" w14:textId="77777777" w:rsidR="00B2168D" w:rsidRPr="00B2168D" w:rsidRDefault="00B2168D" w:rsidP="00B2168D">
      <w:pPr>
        <w:pStyle w:val="CODE"/>
      </w:pPr>
      <w:r w:rsidRPr="00B2168D">
        <w:t>    "bbox_decoders": [</w:t>
      </w:r>
    </w:p>
    <w:p w14:paraId="1AA70578" w14:textId="77777777" w:rsidR="00B2168D" w:rsidRPr="00B2168D" w:rsidRDefault="00B2168D" w:rsidP="00B2168D">
      <w:pPr>
        <w:pStyle w:val="CODE"/>
      </w:pPr>
      <w:r w:rsidRPr="00B2168D">
        <w:t>        {</w:t>
      </w:r>
    </w:p>
    <w:p w14:paraId="14899341" w14:textId="77777777" w:rsidR="00B2168D" w:rsidRPr="00B2168D" w:rsidRDefault="00B2168D" w:rsidP="00B2168D">
      <w:pPr>
        <w:pStyle w:val="CODE"/>
      </w:pPr>
      <w:r w:rsidRPr="00B2168D">
        <w:t>            "name": "bbox_decoder1",</w:t>
      </w:r>
    </w:p>
    <w:p w14:paraId="7CE2E31A" w14:textId="77777777" w:rsidR="00B2168D" w:rsidRPr="00B2168D" w:rsidRDefault="00B2168D" w:rsidP="00B2168D">
      <w:pPr>
        <w:pStyle w:val="CODE"/>
      </w:pPr>
      <w:r w:rsidRPr="00B2168D">
        <w:t>            "stride": 8,</w:t>
      </w:r>
    </w:p>
    <w:p w14:paraId="272F4905" w14:textId="77777777" w:rsidR="00B2168D" w:rsidRPr="00B2168D" w:rsidRDefault="00B2168D" w:rsidP="00B2168D">
      <w:pPr>
        <w:pStyle w:val="CODE"/>
      </w:pPr>
      <w:r w:rsidRPr="00B2168D">
        <w:t>            "reg_layer": "conv51",</w:t>
      </w:r>
    </w:p>
    <w:p w14:paraId="5C10FFEF" w14:textId="77777777" w:rsidR="00B2168D" w:rsidRPr="00B2168D" w:rsidRDefault="00B2168D" w:rsidP="00B2168D">
      <w:pPr>
        <w:pStyle w:val="CODE"/>
      </w:pPr>
      <w:r w:rsidRPr="00B2168D">
        <w:t>            "cls_layer": "conv54"</w:t>
      </w:r>
    </w:p>
    <w:p w14:paraId="133759BB" w14:textId="77777777" w:rsidR="00B2168D" w:rsidRPr="00B2168D" w:rsidRDefault="00B2168D" w:rsidP="00B2168D">
      <w:pPr>
        <w:pStyle w:val="CODE"/>
      </w:pPr>
      <w:r w:rsidRPr="00B2168D">
        <w:t>        },</w:t>
      </w:r>
    </w:p>
    <w:p w14:paraId="4D7A0F9C" w14:textId="77777777" w:rsidR="00B2168D" w:rsidRPr="00B2168D" w:rsidRDefault="00B2168D" w:rsidP="00B2168D">
      <w:pPr>
        <w:pStyle w:val="CODE"/>
      </w:pPr>
      <w:r w:rsidRPr="00B2168D">
        <w:t>        {</w:t>
      </w:r>
    </w:p>
    <w:p w14:paraId="5EB5A1BF" w14:textId="77777777" w:rsidR="00B2168D" w:rsidRPr="00B2168D" w:rsidRDefault="00B2168D" w:rsidP="00B2168D">
      <w:pPr>
        <w:pStyle w:val="CODE"/>
      </w:pPr>
      <w:r w:rsidRPr="00B2168D">
        <w:t>            "name": "bbox_decoder2",</w:t>
      </w:r>
    </w:p>
    <w:p w14:paraId="790B0090" w14:textId="77777777" w:rsidR="00B2168D" w:rsidRPr="00B2168D" w:rsidRDefault="00B2168D" w:rsidP="00B2168D">
      <w:pPr>
        <w:pStyle w:val="CODE"/>
      </w:pPr>
      <w:r w:rsidRPr="00B2168D">
        <w:t>            "stride": 16,</w:t>
      </w:r>
    </w:p>
    <w:p w14:paraId="36218EE5" w14:textId="77777777" w:rsidR="00B2168D" w:rsidRPr="00B2168D" w:rsidRDefault="00B2168D" w:rsidP="00B2168D">
      <w:pPr>
        <w:pStyle w:val="CODE"/>
      </w:pPr>
      <w:r w:rsidRPr="00B2168D">
        <w:t>            "reg_layer": "conv62",</w:t>
      </w:r>
    </w:p>
    <w:p w14:paraId="4073C753" w14:textId="77777777" w:rsidR="00B2168D" w:rsidRPr="00B2168D" w:rsidRDefault="00B2168D" w:rsidP="00B2168D">
      <w:pPr>
        <w:pStyle w:val="CODE"/>
      </w:pPr>
      <w:r w:rsidRPr="00B2168D">
        <w:t>            "cls_layer": "conv65"</w:t>
      </w:r>
    </w:p>
    <w:p w14:paraId="34B296B7" w14:textId="77777777" w:rsidR="00B2168D" w:rsidRPr="00B2168D" w:rsidRDefault="00B2168D" w:rsidP="00B2168D">
      <w:pPr>
        <w:pStyle w:val="CODE"/>
      </w:pPr>
      <w:r w:rsidRPr="00B2168D">
        <w:t>        },</w:t>
      </w:r>
    </w:p>
    <w:p w14:paraId="424CC2F9" w14:textId="77777777" w:rsidR="00B2168D" w:rsidRPr="00B2168D" w:rsidRDefault="00B2168D" w:rsidP="00B2168D">
      <w:pPr>
        <w:pStyle w:val="CODE"/>
      </w:pPr>
      <w:r w:rsidRPr="00B2168D">
        <w:t>        {</w:t>
      </w:r>
    </w:p>
    <w:p w14:paraId="15E091CB" w14:textId="77777777" w:rsidR="00B2168D" w:rsidRPr="00B2168D" w:rsidRDefault="00B2168D" w:rsidP="00B2168D">
      <w:pPr>
        <w:pStyle w:val="CODE"/>
      </w:pPr>
      <w:r w:rsidRPr="00B2168D">
        <w:t>            "name": "bbox_decoder3",</w:t>
      </w:r>
    </w:p>
    <w:p w14:paraId="6345C939" w14:textId="77777777" w:rsidR="00B2168D" w:rsidRPr="00B2168D" w:rsidRDefault="00B2168D" w:rsidP="00B2168D">
      <w:pPr>
        <w:pStyle w:val="CODE"/>
      </w:pPr>
      <w:r w:rsidRPr="00B2168D">
        <w:t>            "stride": 32,</w:t>
      </w:r>
    </w:p>
    <w:p w14:paraId="07457D8E" w14:textId="77777777" w:rsidR="00B2168D" w:rsidRPr="00B2168D" w:rsidRDefault="00B2168D" w:rsidP="00B2168D">
      <w:pPr>
        <w:pStyle w:val="CODE"/>
      </w:pPr>
      <w:r w:rsidRPr="00B2168D">
        <w:t>            "reg_layer": "conv77",</w:t>
      </w:r>
    </w:p>
    <w:p w14:paraId="0FEE6F01" w14:textId="77777777" w:rsidR="00B2168D" w:rsidRPr="00B2168D" w:rsidRDefault="00B2168D" w:rsidP="00B2168D">
      <w:pPr>
        <w:pStyle w:val="CODE"/>
      </w:pPr>
      <w:r w:rsidRPr="00B2168D">
        <w:t>            "cls_layer": "conv80"</w:t>
      </w:r>
    </w:p>
    <w:p w14:paraId="4925389A" w14:textId="77777777" w:rsidR="00B2168D" w:rsidRPr="00B2168D" w:rsidRDefault="00B2168D" w:rsidP="00B2168D">
      <w:pPr>
        <w:pStyle w:val="CODE"/>
      </w:pPr>
      <w:r w:rsidRPr="00B2168D">
        <w:t>        }</w:t>
      </w:r>
    </w:p>
    <w:p w14:paraId="33F95179" w14:textId="77777777" w:rsidR="00B2168D" w:rsidRPr="00B2168D" w:rsidRDefault="00B2168D" w:rsidP="00B2168D">
      <w:pPr>
        <w:pStyle w:val="CODE"/>
      </w:pPr>
      <w:r w:rsidRPr="00B2168D">
        <w:t>    ]</w:t>
      </w:r>
    </w:p>
    <w:p w14:paraId="7EB76D83" w14:textId="77777777" w:rsidR="00B2168D" w:rsidRPr="00B2168D" w:rsidRDefault="00B2168D" w:rsidP="00B2168D">
      <w:pPr>
        <w:pStyle w:val="CODE"/>
      </w:pPr>
      <w:r w:rsidRPr="00B2168D">
        <w:t>}</w:t>
      </w:r>
    </w:p>
    <w:p w14:paraId="5DF143A2" w14:textId="77777777" w:rsidR="00B2168D" w:rsidRPr="00B2168D" w:rsidRDefault="00B2168D" w:rsidP="00B2168D">
      <w:pPr>
        <w:pStyle w:val="CODE"/>
      </w:pPr>
    </w:p>
    <w:p w14:paraId="0BBC803C" w14:textId="77777777" w:rsidR="00B2168D" w:rsidRPr="00B2168D" w:rsidRDefault="00B2168D" w:rsidP="00B2168D">
      <w:pPr>
        <w:pStyle w:val="CODE"/>
      </w:pPr>
      <w:r w:rsidRPr="00B2168D">
        <w:t># Path to save the updated JSON configuration</w:t>
      </w:r>
    </w:p>
    <w:p w14:paraId="5990443A" w14:textId="77777777" w:rsidR="00B2168D" w:rsidRPr="00B2168D" w:rsidRDefault="00B2168D" w:rsidP="00B2168D">
      <w:pPr>
        <w:pStyle w:val="CODE"/>
      </w:pPr>
      <w:r w:rsidRPr="00B2168D">
        <w:t>output_dir = "/content"</w:t>
      </w:r>
    </w:p>
    <w:p w14:paraId="0E965B63" w14:textId="77777777" w:rsidR="00B2168D" w:rsidRPr="00B2168D" w:rsidRDefault="00B2168D" w:rsidP="00B2168D">
      <w:pPr>
        <w:pStyle w:val="CODE"/>
      </w:pPr>
      <w:r w:rsidRPr="00B2168D">
        <w:t>os.makedirs(output_dir, exist_ok=True)  # Create the directory if it doesn't exist</w:t>
      </w:r>
    </w:p>
    <w:p w14:paraId="393C912C" w14:textId="77777777" w:rsidR="00B2168D" w:rsidRPr="00B2168D" w:rsidRDefault="00B2168D" w:rsidP="00B2168D">
      <w:pPr>
        <w:pStyle w:val="CODE"/>
      </w:pPr>
      <w:r w:rsidRPr="00B2168D">
        <w:t>output_path = os.path.join(output_dir, "</w:t>
      </w:r>
      <w:r w:rsidRPr="00B2168D">
        <w:rPr>
          <w:color w:val="FF0000"/>
        </w:rPr>
        <w:t>nms_layer_config.json</w:t>
      </w:r>
      <w:r w:rsidRPr="00B2168D">
        <w:t>")</w:t>
      </w:r>
    </w:p>
    <w:p w14:paraId="639A2544" w14:textId="77777777" w:rsidR="00B2168D" w:rsidRPr="00B2168D" w:rsidRDefault="00B2168D" w:rsidP="00B2168D">
      <w:pPr>
        <w:pStyle w:val="CODE"/>
      </w:pPr>
    </w:p>
    <w:p w14:paraId="2B948B34" w14:textId="77777777" w:rsidR="00B2168D" w:rsidRPr="00B2168D" w:rsidRDefault="00B2168D" w:rsidP="00B2168D">
      <w:pPr>
        <w:pStyle w:val="CODE"/>
      </w:pPr>
      <w:r w:rsidRPr="00B2168D">
        <w:t># Save the updated configuration as a JSON file</w:t>
      </w:r>
    </w:p>
    <w:p w14:paraId="7CAD1A23" w14:textId="77777777" w:rsidR="00B2168D" w:rsidRPr="00B2168D" w:rsidRDefault="00B2168D" w:rsidP="00B2168D">
      <w:pPr>
        <w:pStyle w:val="CODE"/>
      </w:pPr>
      <w:r w:rsidRPr="00B2168D">
        <w:t>with open(output_path, "w") as json_file:</w:t>
      </w:r>
    </w:p>
    <w:p w14:paraId="17D09F29" w14:textId="77777777" w:rsidR="00B2168D" w:rsidRPr="00B2168D" w:rsidRDefault="00B2168D" w:rsidP="00B2168D">
      <w:pPr>
        <w:pStyle w:val="CODE"/>
      </w:pPr>
      <w:r w:rsidRPr="00B2168D">
        <w:t>    json.dump(nms_layer_config, json_file, indent=4)</w:t>
      </w:r>
    </w:p>
    <w:p w14:paraId="3976B7D8" w14:textId="77777777" w:rsidR="00B2168D" w:rsidRPr="00B2168D" w:rsidRDefault="00B2168D" w:rsidP="00B2168D">
      <w:pPr>
        <w:pStyle w:val="CODE"/>
      </w:pPr>
    </w:p>
    <w:p w14:paraId="1A77AC0B" w14:textId="77777777" w:rsidR="00B2168D" w:rsidRPr="00B2168D" w:rsidRDefault="00B2168D" w:rsidP="00B2168D">
      <w:pPr>
        <w:pStyle w:val="CODE"/>
      </w:pPr>
      <w:r w:rsidRPr="00B2168D">
        <w:t>print(f"NMS layer configuration saved to {output_path}")</w:t>
      </w:r>
    </w:p>
    <w:p w14:paraId="6EE297AA" w14:textId="77777777" w:rsidR="00C630D2" w:rsidRPr="00C630D2" w:rsidRDefault="00C630D2" w:rsidP="00C630D2">
      <w:pPr>
        <w:pStyle w:val="Instruction"/>
        <w:rPr>
          <w:noProof/>
        </w:rPr>
      </w:pPr>
      <w:r w:rsidRPr="00C630D2">
        <w:rPr>
          <w:noProof/>
        </w:rPr>
        <w:t>Mounted at /content/drive/</w:t>
      </w:r>
    </w:p>
    <w:p w14:paraId="05E14BAC" w14:textId="77777777" w:rsidR="00C630D2" w:rsidRDefault="00C630D2" w:rsidP="00C630D2">
      <w:pPr>
        <w:pStyle w:val="Instruction"/>
        <w:rPr>
          <w:noProof/>
          <w:color w:val="FF0000"/>
        </w:rPr>
      </w:pPr>
      <w:r w:rsidRPr="00C630D2">
        <w:rPr>
          <w:noProof/>
        </w:rPr>
        <w:t>NMS layer configuration saved to /</w:t>
      </w:r>
      <w:r w:rsidRPr="00A954A6">
        <w:rPr>
          <w:noProof/>
          <w:color w:val="FF0000"/>
        </w:rPr>
        <w:t>content/nms_layer_config.json</w:t>
      </w:r>
    </w:p>
    <w:p w14:paraId="1989B6CA" w14:textId="18FAB0C1" w:rsidR="001C4B48" w:rsidRPr="001C4B48" w:rsidRDefault="001C4B48" w:rsidP="001C4B48">
      <w:pPr>
        <w:pStyle w:val="Zkladntext"/>
      </w:pPr>
      <w:r w:rsidRPr="001C4B48">
        <w:t>Soubor bude použit dále</w:t>
      </w:r>
    </w:p>
    <w:p w14:paraId="1D542D3E" w14:textId="23E97FD9" w:rsidR="000A1478" w:rsidRPr="000A1478" w:rsidRDefault="00C94655" w:rsidP="00056CD2">
      <w:pPr>
        <w:pStyle w:val="Nadpis2"/>
      </w:pPr>
      <w:bookmarkStart w:id="37" w:name="_Toc191807374"/>
      <w:r w:rsidRPr="00C94655">
        <w:rPr>
          <w:color w:val="FF0000"/>
        </w:rPr>
        <w:lastRenderedPageBreak/>
        <w:t>Optimalizace</w:t>
      </w:r>
      <w:r w:rsidR="000A1478" w:rsidRPr="000A1478">
        <w:t xml:space="preserve"> modelu do HEF souboru</w:t>
      </w:r>
      <w:bookmarkEnd w:id="37"/>
    </w:p>
    <w:p w14:paraId="7BC18282" w14:textId="77777777" w:rsidR="001C6227" w:rsidRPr="001C6227" w:rsidRDefault="001C6227" w:rsidP="001C6227">
      <w:pPr>
        <w:pStyle w:val="CODE"/>
        <w:rPr>
          <w:color w:val="545454"/>
          <w:shd w:val="clear" w:color="auto" w:fill="FEFEFE"/>
          <w:lang w:eastAsia="cs-CZ"/>
        </w:rPr>
      </w:pPr>
      <w:r w:rsidRPr="001C6227">
        <w:rPr>
          <w:color w:val="7928A1"/>
          <w:lang w:eastAsia="cs-CZ"/>
        </w:rPr>
        <w:br/>
        <w:t>with</w:t>
      </w:r>
      <w:r w:rsidRPr="001C6227">
        <w:rPr>
          <w:color w:val="545454"/>
          <w:shd w:val="clear" w:color="auto" w:fill="FEFEFE"/>
          <w:lang w:eastAsia="cs-CZ"/>
        </w:rPr>
        <w:t xml:space="preserve"> </w:t>
      </w:r>
      <w:r w:rsidRPr="001C6227">
        <w:rPr>
          <w:color w:val="AA5D00"/>
          <w:lang w:eastAsia="cs-CZ"/>
        </w:rPr>
        <w:t>open</w:t>
      </w:r>
      <w:r w:rsidRPr="001C6227">
        <w:rPr>
          <w:color w:val="545454"/>
          <w:shd w:val="clear" w:color="auto" w:fill="FEFEFE"/>
          <w:lang w:eastAsia="cs-CZ"/>
        </w:rPr>
        <w:t>(</w:t>
      </w:r>
      <w:r w:rsidRPr="001C6227">
        <w:rPr>
          <w:lang w:eastAsia="cs-CZ"/>
        </w:rPr>
        <w:t>"</w:t>
      </w:r>
      <w:r w:rsidRPr="003C6E24">
        <w:rPr>
          <w:color w:val="FF0000"/>
          <w:lang w:eastAsia="cs-CZ"/>
        </w:rPr>
        <w:t>optimize_model.py</w:t>
      </w:r>
      <w:r w:rsidRPr="001C6227">
        <w:rPr>
          <w:lang w:eastAsia="cs-CZ"/>
        </w:rPr>
        <w:t>"</w:t>
      </w:r>
      <w:r w:rsidRPr="001C6227">
        <w:rPr>
          <w:color w:val="545454"/>
          <w:shd w:val="clear" w:color="auto" w:fill="FEFEFE"/>
          <w:lang w:eastAsia="cs-CZ"/>
        </w:rPr>
        <w:t xml:space="preserve">, </w:t>
      </w:r>
      <w:r w:rsidRPr="001C6227">
        <w:rPr>
          <w:lang w:eastAsia="cs-CZ"/>
        </w:rPr>
        <w:t>"w"</w:t>
      </w:r>
      <w:r w:rsidRPr="001C6227">
        <w:rPr>
          <w:color w:val="545454"/>
          <w:shd w:val="clear" w:color="auto" w:fill="FEFEFE"/>
          <w:lang w:eastAsia="cs-CZ"/>
        </w:rPr>
        <w:t xml:space="preserve">) </w:t>
      </w:r>
      <w:r w:rsidRPr="001C6227">
        <w:rPr>
          <w:color w:val="7928A1"/>
          <w:lang w:eastAsia="cs-CZ"/>
        </w:rPr>
        <w:t>as</w:t>
      </w:r>
      <w:r w:rsidRPr="001C6227">
        <w:rPr>
          <w:color w:val="545454"/>
          <w:shd w:val="clear" w:color="auto" w:fill="FEFEFE"/>
          <w:lang w:eastAsia="cs-CZ"/>
        </w:rPr>
        <w:t xml:space="preserve"> f:</w:t>
      </w:r>
    </w:p>
    <w:p w14:paraId="49B8B308" w14:textId="77777777" w:rsidR="001C6227" w:rsidRPr="001C6227" w:rsidRDefault="001C6227" w:rsidP="001C6227">
      <w:pPr>
        <w:pStyle w:val="CODE"/>
        <w:rPr>
          <w:lang w:eastAsia="cs-CZ"/>
        </w:rPr>
      </w:pPr>
      <w:r w:rsidRPr="001C6227">
        <w:rPr>
          <w:color w:val="545454"/>
          <w:shd w:val="clear" w:color="auto" w:fill="FEFEFE"/>
          <w:lang w:eastAsia="cs-CZ"/>
        </w:rPr>
        <w:t xml:space="preserve">    f.write(</w:t>
      </w:r>
      <w:r w:rsidRPr="001C6227">
        <w:rPr>
          <w:lang w:eastAsia="cs-CZ"/>
        </w:rPr>
        <w:t>"""\</w:t>
      </w:r>
    </w:p>
    <w:p w14:paraId="4DB912D8" w14:textId="77777777" w:rsidR="001C6227" w:rsidRPr="001C6227" w:rsidRDefault="001C6227" w:rsidP="001C6227">
      <w:pPr>
        <w:pStyle w:val="CODE"/>
        <w:rPr>
          <w:lang w:eastAsia="cs-CZ"/>
        </w:rPr>
      </w:pPr>
      <w:r w:rsidRPr="001C6227">
        <w:rPr>
          <w:lang w:eastAsia="cs-CZ"/>
        </w:rPr>
        <w:t>import os</w:t>
      </w:r>
    </w:p>
    <w:p w14:paraId="5014D99C" w14:textId="77777777" w:rsidR="001C6227" w:rsidRPr="001C6227" w:rsidRDefault="001C6227" w:rsidP="001C6227">
      <w:pPr>
        <w:pStyle w:val="CODE"/>
        <w:rPr>
          <w:lang w:eastAsia="cs-CZ"/>
        </w:rPr>
      </w:pPr>
      <w:r w:rsidRPr="001C6227">
        <w:rPr>
          <w:lang w:eastAsia="cs-CZ"/>
        </w:rPr>
        <w:t>from hailo_sdk_client import ClientRunner</w:t>
      </w:r>
    </w:p>
    <w:p w14:paraId="4AED1A26" w14:textId="77777777" w:rsidR="001C6227" w:rsidRPr="001C6227" w:rsidRDefault="001C6227" w:rsidP="001C6227">
      <w:pPr>
        <w:pStyle w:val="CODE"/>
        <w:rPr>
          <w:lang w:eastAsia="cs-CZ"/>
        </w:rPr>
      </w:pPr>
    </w:p>
    <w:p w14:paraId="051113E7" w14:textId="77777777" w:rsidR="001C6227" w:rsidRPr="001C6227" w:rsidRDefault="001C6227" w:rsidP="001C6227">
      <w:pPr>
        <w:pStyle w:val="CODE"/>
        <w:rPr>
          <w:lang w:eastAsia="cs-CZ"/>
        </w:rPr>
      </w:pPr>
      <w:r w:rsidRPr="001C6227">
        <w:rPr>
          <w:lang w:eastAsia="cs-CZ"/>
        </w:rPr>
        <w:t>model_name = "yolov11_model"</w:t>
      </w:r>
    </w:p>
    <w:p w14:paraId="7B352E33" w14:textId="77777777" w:rsidR="001C6227" w:rsidRPr="001C6227" w:rsidRDefault="001C6227" w:rsidP="001C6227">
      <w:pPr>
        <w:pStyle w:val="CODE"/>
        <w:rPr>
          <w:lang w:eastAsia="cs-CZ"/>
        </w:rPr>
      </w:pPr>
      <w:r w:rsidRPr="001C6227">
        <w:rPr>
          <w:lang w:eastAsia="cs-CZ"/>
        </w:rPr>
        <w:t>hailo_model_har_name = f"{model_name}_</w:t>
      </w:r>
      <w:r w:rsidRPr="00681147">
        <w:rPr>
          <w:color w:val="FF0000"/>
          <w:lang w:eastAsia="cs-CZ"/>
        </w:rPr>
        <w:t>hailo_model.har</w:t>
      </w:r>
      <w:r w:rsidRPr="001C6227">
        <w:rPr>
          <w:lang w:eastAsia="cs-CZ"/>
        </w:rPr>
        <w:t>"</w:t>
      </w:r>
    </w:p>
    <w:p w14:paraId="423A5DF4" w14:textId="77777777" w:rsidR="001C6227" w:rsidRPr="001C6227" w:rsidRDefault="001C6227" w:rsidP="001C6227">
      <w:pPr>
        <w:pStyle w:val="CODE"/>
        <w:rPr>
          <w:lang w:eastAsia="cs-CZ"/>
        </w:rPr>
      </w:pPr>
    </w:p>
    <w:p w14:paraId="54332432" w14:textId="77777777" w:rsidR="001C6227" w:rsidRPr="001C6227" w:rsidRDefault="001C6227" w:rsidP="001C6227">
      <w:pPr>
        <w:pStyle w:val="CODE"/>
        <w:rPr>
          <w:lang w:eastAsia="cs-CZ"/>
        </w:rPr>
      </w:pPr>
      <w:r w:rsidRPr="001C6227">
        <w:rPr>
          <w:lang w:eastAsia="cs-CZ"/>
        </w:rPr>
        <w:t>assert os.path.isfile(hailo_model_har_name), "Please provide a valid path for the HAR file"</w:t>
      </w:r>
    </w:p>
    <w:p w14:paraId="490061BD" w14:textId="77777777" w:rsidR="001C6227" w:rsidRPr="001C6227" w:rsidRDefault="001C6227" w:rsidP="001C6227">
      <w:pPr>
        <w:pStyle w:val="CODE"/>
        <w:rPr>
          <w:lang w:eastAsia="cs-CZ"/>
        </w:rPr>
      </w:pPr>
    </w:p>
    <w:p w14:paraId="2EB265C1" w14:textId="77777777" w:rsidR="001C6227" w:rsidRPr="001C6227" w:rsidRDefault="001C6227" w:rsidP="001C6227">
      <w:pPr>
        <w:pStyle w:val="CODE"/>
        <w:rPr>
          <w:lang w:eastAsia="cs-CZ"/>
        </w:rPr>
      </w:pPr>
      <w:r w:rsidRPr="001C6227">
        <w:rPr>
          <w:lang w:eastAsia="cs-CZ"/>
        </w:rPr>
        <w:t>runner = ClientRunner(har=hailo_model_har_name)</w:t>
      </w:r>
    </w:p>
    <w:p w14:paraId="0CF66BA4" w14:textId="77777777" w:rsidR="001C6227" w:rsidRPr="001C6227" w:rsidRDefault="001C6227" w:rsidP="001C6227">
      <w:pPr>
        <w:pStyle w:val="CODE"/>
        <w:rPr>
          <w:lang w:eastAsia="cs-CZ"/>
        </w:rPr>
      </w:pPr>
    </w:p>
    <w:p w14:paraId="648C33D7" w14:textId="77777777" w:rsidR="001C6227" w:rsidRPr="001C6227" w:rsidRDefault="001C6227" w:rsidP="001C6227">
      <w:pPr>
        <w:pStyle w:val="CODE"/>
        <w:rPr>
          <w:lang w:eastAsia="cs-CZ"/>
        </w:rPr>
      </w:pPr>
      <w:r w:rsidRPr="001C6227">
        <w:rPr>
          <w:lang w:eastAsia="cs-CZ"/>
        </w:rPr>
        <w:t># Sugerencia del último post Trieut415... https://community.hailo.ai/t/guide-to-using-the-dfc-to-convert-a-modified-yolov11-on-google-colab/7131/14?u=ahmedcr_net</w:t>
      </w:r>
    </w:p>
    <w:p w14:paraId="71ADA0F6" w14:textId="77777777" w:rsidR="001C6227" w:rsidRPr="001C6227" w:rsidRDefault="001C6227" w:rsidP="001C6227">
      <w:pPr>
        <w:pStyle w:val="CODE"/>
        <w:rPr>
          <w:lang w:eastAsia="cs-CZ"/>
        </w:rPr>
      </w:pPr>
    </w:p>
    <w:p w14:paraId="2D04DFC0" w14:textId="77777777" w:rsidR="001C6227" w:rsidRPr="001C6227" w:rsidRDefault="001C6227" w:rsidP="001C6227">
      <w:pPr>
        <w:pStyle w:val="CODE"/>
        <w:rPr>
          <w:lang w:eastAsia="cs-CZ"/>
        </w:rPr>
      </w:pPr>
      <w:r w:rsidRPr="001C6227">
        <w:rPr>
          <w:lang w:eastAsia="cs-CZ"/>
        </w:rPr>
        <w:t>alls = \"\"\"</w:t>
      </w:r>
    </w:p>
    <w:p w14:paraId="2F088F42" w14:textId="77777777" w:rsidR="001C6227" w:rsidRPr="001C6227" w:rsidRDefault="001C6227" w:rsidP="001C6227">
      <w:pPr>
        <w:pStyle w:val="CODE"/>
        <w:rPr>
          <w:lang w:eastAsia="cs-CZ"/>
        </w:rPr>
      </w:pPr>
      <w:r w:rsidRPr="001C6227">
        <w:rPr>
          <w:lang w:eastAsia="cs-CZ"/>
        </w:rPr>
        <w:t>normalization1 = normalization([0.0, 0.0, 0.0], [255.0, 255.0, 255.0])</w:t>
      </w:r>
    </w:p>
    <w:p w14:paraId="766CADE4" w14:textId="77777777" w:rsidR="001C6227" w:rsidRPr="001C6227" w:rsidRDefault="001C6227" w:rsidP="001C6227">
      <w:pPr>
        <w:pStyle w:val="CODE"/>
        <w:rPr>
          <w:lang w:eastAsia="cs-CZ"/>
        </w:rPr>
      </w:pPr>
      <w:r w:rsidRPr="001C6227">
        <w:rPr>
          <w:lang w:eastAsia="cs-CZ"/>
        </w:rPr>
        <w:t>change_output_activation(conv54, sigmoid)</w:t>
      </w:r>
    </w:p>
    <w:p w14:paraId="4257F8A4" w14:textId="77777777" w:rsidR="001C6227" w:rsidRPr="001C6227" w:rsidRDefault="001C6227" w:rsidP="001C6227">
      <w:pPr>
        <w:pStyle w:val="CODE"/>
        <w:rPr>
          <w:lang w:eastAsia="cs-CZ"/>
        </w:rPr>
      </w:pPr>
      <w:r w:rsidRPr="001C6227">
        <w:rPr>
          <w:lang w:eastAsia="cs-CZ"/>
        </w:rPr>
        <w:t>change_output_activation(conv65, sigmoid)</w:t>
      </w:r>
    </w:p>
    <w:p w14:paraId="43EA8C50" w14:textId="77777777" w:rsidR="001C6227" w:rsidRPr="001C6227" w:rsidRDefault="001C6227" w:rsidP="001C6227">
      <w:pPr>
        <w:pStyle w:val="CODE"/>
        <w:rPr>
          <w:lang w:eastAsia="cs-CZ"/>
        </w:rPr>
      </w:pPr>
      <w:r w:rsidRPr="001C6227">
        <w:rPr>
          <w:lang w:eastAsia="cs-CZ"/>
        </w:rPr>
        <w:t>change_output_activation(conv80, sigmoid)</w:t>
      </w:r>
    </w:p>
    <w:p w14:paraId="18159FA6" w14:textId="77777777" w:rsidR="001C6227" w:rsidRPr="001C6227" w:rsidRDefault="001C6227" w:rsidP="001C6227">
      <w:pPr>
        <w:pStyle w:val="CODE"/>
        <w:rPr>
          <w:lang w:eastAsia="cs-CZ"/>
        </w:rPr>
      </w:pPr>
      <w:r w:rsidRPr="001C6227">
        <w:rPr>
          <w:lang w:eastAsia="cs-CZ"/>
        </w:rPr>
        <w:t>nms_postprocess("</w:t>
      </w:r>
      <w:r w:rsidRPr="002A313A">
        <w:rPr>
          <w:color w:val="FF0000"/>
          <w:lang w:eastAsia="cs-CZ"/>
        </w:rPr>
        <w:t>/content/nms_layer_config.json</w:t>
      </w:r>
      <w:r w:rsidRPr="001C6227">
        <w:rPr>
          <w:lang w:eastAsia="cs-CZ"/>
        </w:rPr>
        <w:t>", meta_arch=yolov8, engine=cpu)</w:t>
      </w:r>
    </w:p>
    <w:p w14:paraId="109A5AD4" w14:textId="77777777" w:rsidR="001C6227" w:rsidRPr="001C6227" w:rsidRDefault="001C6227" w:rsidP="001C6227">
      <w:pPr>
        <w:pStyle w:val="CODE"/>
        <w:rPr>
          <w:lang w:eastAsia="cs-CZ"/>
        </w:rPr>
      </w:pPr>
      <w:r w:rsidRPr="001C6227">
        <w:rPr>
          <w:lang w:eastAsia="cs-CZ"/>
        </w:rPr>
        <w:t>performance_param(compiler_optimization_level=2)</w:t>
      </w:r>
    </w:p>
    <w:p w14:paraId="0C9B4159" w14:textId="77777777" w:rsidR="001C6227" w:rsidRPr="001C6227" w:rsidRDefault="001C6227" w:rsidP="001C6227">
      <w:pPr>
        <w:pStyle w:val="CODE"/>
        <w:rPr>
          <w:lang w:eastAsia="cs-CZ"/>
        </w:rPr>
      </w:pPr>
      <w:r w:rsidRPr="001C6227">
        <w:rPr>
          <w:lang w:eastAsia="cs-CZ"/>
        </w:rPr>
        <w:t>\"\"\"</w:t>
      </w:r>
    </w:p>
    <w:p w14:paraId="3B26AE00" w14:textId="77777777" w:rsidR="001C6227" w:rsidRPr="001C6227" w:rsidRDefault="001C6227" w:rsidP="001C6227">
      <w:pPr>
        <w:pStyle w:val="CODE"/>
        <w:rPr>
          <w:lang w:eastAsia="cs-CZ"/>
        </w:rPr>
      </w:pPr>
    </w:p>
    <w:p w14:paraId="55EE1874" w14:textId="77777777" w:rsidR="001C6227" w:rsidRPr="001C6227" w:rsidRDefault="001C6227" w:rsidP="001C6227">
      <w:pPr>
        <w:pStyle w:val="CODE"/>
        <w:rPr>
          <w:lang w:eastAsia="cs-CZ"/>
        </w:rPr>
      </w:pPr>
      <w:r w:rsidRPr="001C6227">
        <w:rPr>
          <w:lang w:eastAsia="cs-CZ"/>
        </w:rPr>
        <w:t>runner.load_model_script(alls)</w:t>
      </w:r>
    </w:p>
    <w:p w14:paraId="2A2D0DE8" w14:textId="77777777" w:rsidR="001C6227" w:rsidRPr="001C6227" w:rsidRDefault="001C6227" w:rsidP="001C6227">
      <w:pPr>
        <w:pStyle w:val="CODE"/>
        <w:rPr>
          <w:lang w:eastAsia="cs-CZ"/>
        </w:rPr>
      </w:pPr>
    </w:p>
    <w:p w14:paraId="1D7B491C" w14:textId="77777777" w:rsidR="001C6227" w:rsidRPr="001C6227" w:rsidRDefault="001C6227" w:rsidP="001C6227">
      <w:pPr>
        <w:pStyle w:val="CODE"/>
        <w:rPr>
          <w:lang w:eastAsia="cs-CZ"/>
        </w:rPr>
      </w:pPr>
      <w:r w:rsidRPr="001C6227">
        <w:rPr>
          <w:lang w:eastAsia="cs-CZ"/>
        </w:rPr>
        <w:t>calib_dataset = "/content/processed_calibration_data.npy"</w:t>
      </w:r>
    </w:p>
    <w:p w14:paraId="1DB08A1F" w14:textId="77777777" w:rsidR="001C6227" w:rsidRPr="001C6227" w:rsidRDefault="001C6227" w:rsidP="001C6227">
      <w:pPr>
        <w:pStyle w:val="CODE"/>
        <w:rPr>
          <w:lang w:eastAsia="cs-CZ"/>
        </w:rPr>
      </w:pPr>
      <w:r w:rsidRPr="001C6227">
        <w:rPr>
          <w:lang w:eastAsia="cs-CZ"/>
        </w:rPr>
        <w:t>assert os.path.isfile(calib_dataset), "Please provide a valid path for the calibration dataset"</w:t>
      </w:r>
    </w:p>
    <w:p w14:paraId="18AF7DAA" w14:textId="77777777" w:rsidR="001C6227" w:rsidRPr="001C6227" w:rsidRDefault="001C6227" w:rsidP="001C6227">
      <w:pPr>
        <w:pStyle w:val="CODE"/>
        <w:rPr>
          <w:lang w:eastAsia="cs-CZ"/>
        </w:rPr>
      </w:pPr>
    </w:p>
    <w:p w14:paraId="1F74914A" w14:textId="77777777" w:rsidR="001C6227" w:rsidRPr="001C6227" w:rsidRDefault="001C6227" w:rsidP="001C6227">
      <w:pPr>
        <w:pStyle w:val="CODE"/>
        <w:rPr>
          <w:lang w:eastAsia="cs-CZ"/>
        </w:rPr>
      </w:pPr>
      <w:r w:rsidRPr="001C6227">
        <w:rPr>
          <w:lang w:eastAsia="cs-CZ"/>
        </w:rPr>
        <w:t>runner.optimize(calib_dataset)</w:t>
      </w:r>
    </w:p>
    <w:p w14:paraId="55F69601" w14:textId="77777777" w:rsidR="001C6227" w:rsidRPr="001C6227" w:rsidRDefault="001C6227" w:rsidP="001C6227">
      <w:pPr>
        <w:pStyle w:val="CODE"/>
        <w:rPr>
          <w:lang w:eastAsia="cs-CZ"/>
        </w:rPr>
      </w:pPr>
    </w:p>
    <w:p w14:paraId="6FE58132" w14:textId="77777777" w:rsidR="001C6227" w:rsidRPr="001C6227" w:rsidRDefault="001C6227" w:rsidP="001C6227">
      <w:pPr>
        <w:pStyle w:val="CODE"/>
        <w:rPr>
          <w:lang w:eastAsia="cs-CZ"/>
        </w:rPr>
      </w:pPr>
      <w:r w:rsidRPr="001C6227">
        <w:rPr>
          <w:lang w:eastAsia="cs-CZ"/>
        </w:rPr>
        <w:t>quantized_model_har_path = f"{model_name}_</w:t>
      </w:r>
      <w:r w:rsidRPr="009559B3">
        <w:rPr>
          <w:color w:val="FF0000"/>
          <w:lang w:eastAsia="cs-CZ"/>
        </w:rPr>
        <w:t>quantized_model.har</w:t>
      </w:r>
      <w:r w:rsidRPr="001C6227">
        <w:rPr>
          <w:lang w:eastAsia="cs-CZ"/>
        </w:rPr>
        <w:t>"</w:t>
      </w:r>
    </w:p>
    <w:p w14:paraId="529A5D63" w14:textId="77777777" w:rsidR="001C6227" w:rsidRPr="001C6227" w:rsidRDefault="001C6227" w:rsidP="001C6227">
      <w:pPr>
        <w:pStyle w:val="CODE"/>
        <w:rPr>
          <w:lang w:eastAsia="cs-CZ"/>
        </w:rPr>
      </w:pPr>
      <w:r w:rsidRPr="001C6227">
        <w:rPr>
          <w:lang w:eastAsia="cs-CZ"/>
        </w:rPr>
        <w:t>runner.save_har(quantized_model_har_path)</w:t>
      </w:r>
    </w:p>
    <w:p w14:paraId="06FD937B" w14:textId="77777777" w:rsidR="001C6227" w:rsidRPr="001C6227" w:rsidRDefault="001C6227" w:rsidP="001C6227">
      <w:pPr>
        <w:pStyle w:val="CODE"/>
        <w:rPr>
          <w:lang w:eastAsia="cs-CZ"/>
        </w:rPr>
      </w:pPr>
      <w:r w:rsidRPr="001C6227">
        <w:rPr>
          <w:lang w:eastAsia="cs-CZ"/>
        </w:rPr>
        <w:t>print(f"Quantized HAR file saved to: {</w:t>
      </w:r>
      <w:r w:rsidRPr="00DC3708">
        <w:rPr>
          <w:color w:val="FF0000"/>
          <w:lang w:eastAsia="cs-CZ"/>
        </w:rPr>
        <w:t>quantized_model_har_pat</w:t>
      </w:r>
      <w:r w:rsidRPr="001C6227">
        <w:rPr>
          <w:lang w:eastAsia="cs-CZ"/>
        </w:rPr>
        <w:t>h}")</w:t>
      </w:r>
    </w:p>
    <w:p w14:paraId="490F9A78" w14:textId="77777777" w:rsidR="001C6227" w:rsidRPr="001C6227" w:rsidRDefault="001C6227" w:rsidP="001C6227">
      <w:pPr>
        <w:pStyle w:val="CODE"/>
        <w:rPr>
          <w:color w:val="545454"/>
          <w:shd w:val="clear" w:color="auto" w:fill="FEFEFE"/>
          <w:lang w:eastAsia="cs-CZ"/>
        </w:rPr>
      </w:pPr>
      <w:r w:rsidRPr="001C6227">
        <w:rPr>
          <w:lang w:eastAsia="cs-CZ"/>
        </w:rPr>
        <w:t>"""</w:t>
      </w:r>
      <w:r w:rsidRPr="001C6227">
        <w:rPr>
          <w:color w:val="545454"/>
          <w:shd w:val="clear" w:color="auto" w:fill="FEFEFE"/>
          <w:lang w:eastAsia="cs-CZ"/>
        </w:rPr>
        <w:t>)</w:t>
      </w:r>
    </w:p>
    <w:p w14:paraId="07D027C9" w14:textId="177FF2D2" w:rsidR="00010CA4" w:rsidRDefault="00500727" w:rsidP="00500727">
      <w:pPr>
        <w:pStyle w:val="Zkladntext"/>
      </w:pPr>
      <w:r w:rsidRPr="00500727">
        <w:t xml:space="preserve">Spouští se pomocí </w:t>
      </w:r>
      <w:proofErr w:type="spellStart"/>
      <w:r w:rsidRPr="00500727">
        <w:t>venv</w:t>
      </w:r>
      <w:proofErr w:type="spellEnd"/>
      <w:r w:rsidRPr="00500727">
        <w:t xml:space="preserve"> Pythonu.</w:t>
      </w:r>
    </w:p>
    <w:p w14:paraId="312C7063" w14:textId="77777777" w:rsidR="000467B9" w:rsidRPr="000467B9" w:rsidRDefault="000467B9" w:rsidP="000467B9">
      <w:pPr>
        <w:pStyle w:val="CODE"/>
      </w:pPr>
      <w:r w:rsidRPr="000467B9">
        <w:t>!my_env/bin/pip uninstall -y numpy scipy</w:t>
      </w:r>
    </w:p>
    <w:p w14:paraId="10E052FF" w14:textId="77777777" w:rsidR="000467B9" w:rsidRPr="000467B9" w:rsidRDefault="000467B9" w:rsidP="000467B9">
      <w:pPr>
        <w:pStyle w:val="CODE"/>
      </w:pPr>
      <w:r w:rsidRPr="000467B9">
        <w:t>!my_env/bin/pip install numpy==1.23.3 scipy==1.10.1</w:t>
      </w:r>
    </w:p>
    <w:p w14:paraId="34608971" w14:textId="77777777" w:rsidR="000467B9" w:rsidRPr="00107685" w:rsidRDefault="000467B9" w:rsidP="000467B9">
      <w:pPr>
        <w:pStyle w:val="Instruction"/>
        <w:rPr>
          <w:noProof/>
          <w:lang w:val="en-GB"/>
        </w:rPr>
      </w:pPr>
      <w:r w:rsidRPr="00107685">
        <w:rPr>
          <w:noProof/>
          <w:lang w:val="en-GB"/>
        </w:rPr>
        <w:t>Found existing installation: numpy 1.23.3</w:t>
      </w:r>
    </w:p>
    <w:p w14:paraId="7685807A" w14:textId="77777777" w:rsidR="000467B9" w:rsidRPr="00107685" w:rsidRDefault="000467B9" w:rsidP="000467B9">
      <w:pPr>
        <w:pStyle w:val="Instruction"/>
        <w:rPr>
          <w:noProof/>
          <w:lang w:val="en-GB"/>
        </w:rPr>
      </w:pPr>
      <w:r w:rsidRPr="00107685">
        <w:rPr>
          <w:noProof/>
          <w:lang w:val="en-GB"/>
        </w:rPr>
        <w:t>Uninstalling numpy-1.23.3:</w:t>
      </w:r>
    </w:p>
    <w:p w14:paraId="7A9EACA5" w14:textId="77777777" w:rsidR="000467B9" w:rsidRPr="00107685" w:rsidRDefault="000467B9" w:rsidP="000467B9">
      <w:pPr>
        <w:pStyle w:val="Instruction"/>
        <w:rPr>
          <w:noProof/>
          <w:lang w:val="en-GB"/>
        </w:rPr>
      </w:pPr>
      <w:r w:rsidRPr="00107685">
        <w:rPr>
          <w:noProof/>
          <w:lang w:val="en-GB"/>
        </w:rPr>
        <w:t xml:space="preserve">  Successfully uninstalled numpy-1.23.3</w:t>
      </w:r>
    </w:p>
    <w:p w14:paraId="34523E89" w14:textId="77777777" w:rsidR="000467B9" w:rsidRPr="00107685" w:rsidRDefault="000467B9" w:rsidP="000467B9">
      <w:pPr>
        <w:pStyle w:val="Instruction"/>
        <w:rPr>
          <w:noProof/>
          <w:lang w:val="en-GB"/>
        </w:rPr>
      </w:pPr>
      <w:r w:rsidRPr="00107685">
        <w:rPr>
          <w:noProof/>
          <w:lang w:val="en-GB"/>
        </w:rPr>
        <w:t>Found existing installation: scipy 1.13.1</w:t>
      </w:r>
    </w:p>
    <w:p w14:paraId="5235ECB4" w14:textId="77777777" w:rsidR="000467B9" w:rsidRPr="00107685" w:rsidRDefault="000467B9" w:rsidP="000467B9">
      <w:pPr>
        <w:pStyle w:val="Instruction"/>
        <w:rPr>
          <w:noProof/>
          <w:lang w:val="en-GB"/>
        </w:rPr>
      </w:pPr>
      <w:r w:rsidRPr="00107685">
        <w:rPr>
          <w:noProof/>
          <w:lang w:val="en-GB"/>
        </w:rPr>
        <w:t>Uninstalling scipy-1.13.1:</w:t>
      </w:r>
    </w:p>
    <w:p w14:paraId="79C6948C" w14:textId="77777777" w:rsidR="000467B9" w:rsidRPr="00107685" w:rsidRDefault="000467B9" w:rsidP="000467B9">
      <w:pPr>
        <w:pStyle w:val="Instruction"/>
        <w:rPr>
          <w:noProof/>
          <w:lang w:val="en-GB"/>
        </w:rPr>
      </w:pPr>
      <w:r w:rsidRPr="00107685">
        <w:rPr>
          <w:noProof/>
          <w:lang w:val="en-GB"/>
        </w:rPr>
        <w:t xml:space="preserve">  Successfully uninstalled scipy-1.13.1</w:t>
      </w:r>
    </w:p>
    <w:p w14:paraId="523DB2EC" w14:textId="77777777" w:rsidR="000467B9" w:rsidRPr="00107685" w:rsidRDefault="000467B9" w:rsidP="000467B9">
      <w:pPr>
        <w:pStyle w:val="Instruction"/>
        <w:rPr>
          <w:noProof/>
          <w:lang w:val="en-GB"/>
        </w:rPr>
      </w:pPr>
      <w:r w:rsidRPr="00107685">
        <w:rPr>
          <w:noProof/>
          <w:lang w:val="en-GB"/>
        </w:rPr>
        <w:t>Collecting numpy==1.23.3</w:t>
      </w:r>
    </w:p>
    <w:p w14:paraId="2405EF83" w14:textId="77777777" w:rsidR="000467B9" w:rsidRPr="00107685" w:rsidRDefault="000467B9" w:rsidP="000467B9">
      <w:pPr>
        <w:pStyle w:val="Instruction"/>
        <w:rPr>
          <w:noProof/>
          <w:lang w:val="en-GB"/>
        </w:rPr>
      </w:pPr>
      <w:r w:rsidRPr="00107685">
        <w:rPr>
          <w:noProof/>
          <w:lang w:val="en-GB"/>
        </w:rPr>
        <w:t xml:space="preserve">  Using cached numpy-1.23.3-cp310-cp310-manylinux_2_17_x86_64.manylinux2014_x86_64.whl.metadata (2.3 kB)</w:t>
      </w:r>
    </w:p>
    <w:p w14:paraId="12C23E06" w14:textId="77777777" w:rsidR="000467B9" w:rsidRPr="00107685" w:rsidRDefault="000467B9" w:rsidP="000467B9">
      <w:pPr>
        <w:pStyle w:val="Instruction"/>
        <w:rPr>
          <w:noProof/>
          <w:lang w:val="en-GB"/>
        </w:rPr>
      </w:pPr>
      <w:r w:rsidRPr="00107685">
        <w:rPr>
          <w:noProof/>
          <w:lang w:val="en-GB"/>
        </w:rPr>
        <w:t>Collecting scipy==1.10.1</w:t>
      </w:r>
    </w:p>
    <w:p w14:paraId="40D21FF5" w14:textId="77777777" w:rsidR="000467B9" w:rsidRPr="00107685" w:rsidRDefault="000467B9" w:rsidP="000467B9">
      <w:pPr>
        <w:pStyle w:val="Instruction"/>
        <w:rPr>
          <w:noProof/>
          <w:lang w:val="en-GB"/>
        </w:rPr>
      </w:pPr>
      <w:r w:rsidRPr="00107685">
        <w:rPr>
          <w:noProof/>
          <w:lang w:val="en-GB"/>
        </w:rPr>
        <w:t xml:space="preserve">  Downloading scipy-1.10.1-cp310-cp310-manylinux_2_17_x86_64.manylinux2014_x86_64.whl.metadata (58 kB)</w:t>
      </w:r>
    </w:p>
    <w:p w14:paraId="5820C12F" w14:textId="77777777" w:rsidR="000467B9" w:rsidRPr="00107685" w:rsidRDefault="000467B9" w:rsidP="000467B9">
      <w:pPr>
        <w:pStyle w:val="Instruction"/>
        <w:rPr>
          <w:noProof/>
          <w:lang w:val="en-GB"/>
        </w:rPr>
      </w:pPr>
      <w:r w:rsidRPr="00107685">
        <w:rPr>
          <w:noProof/>
          <w:lang w:val="en-GB"/>
        </w:rPr>
        <w:t>Using cached numpy-1.23.3-cp310-cp310-manylinux_2_17_x86_64.manylinux2014_x86_64.whl (17.1 MB)</w:t>
      </w:r>
    </w:p>
    <w:p w14:paraId="7BA01757" w14:textId="77777777" w:rsidR="000467B9" w:rsidRPr="00107685" w:rsidRDefault="000467B9" w:rsidP="000467B9">
      <w:pPr>
        <w:pStyle w:val="Instruction"/>
        <w:rPr>
          <w:noProof/>
          <w:lang w:val="en-GB"/>
        </w:rPr>
      </w:pPr>
      <w:r w:rsidRPr="00107685">
        <w:rPr>
          <w:noProof/>
          <w:lang w:val="en-GB"/>
        </w:rPr>
        <w:t>Downloading scipy-1.10.1-cp310-cp310-manylinux_2_17_x86_64.manylinux2014_x86_64.whl (34.4 MB)</w:t>
      </w:r>
    </w:p>
    <w:p w14:paraId="47AC5AB1" w14:textId="77777777" w:rsidR="000467B9" w:rsidRPr="00107685" w:rsidRDefault="000467B9" w:rsidP="000467B9">
      <w:pPr>
        <w:pStyle w:val="Instruction"/>
        <w:rPr>
          <w:noProof/>
          <w:lang w:val="en-GB"/>
        </w:rPr>
      </w:pPr>
      <w:r w:rsidRPr="00107685">
        <w:rPr>
          <w:noProof/>
          <w:lang w:val="en-GB"/>
        </w:rPr>
        <w:t xml:space="preserve">   </w:t>
      </w:r>
      <w:r w:rsidRPr="00107685">
        <w:rPr>
          <w:rFonts w:ascii="MS Gothic" w:eastAsia="MS Gothic" w:hAnsi="MS Gothic" w:cs="MS Gothic"/>
          <w:noProof/>
          <w:lang w:val="en-GB"/>
        </w:rPr>
        <w:t>━━━━━━━━━━━━━━━━━━━━━━━━━━━━━━━━━━━━━━━━</w:t>
      </w:r>
      <w:r w:rsidRPr="00107685">
        <w:rPr>
          <w:noProof/>
          <w:lang w:val="en-GB"/>
        </w:rPr>
        <w:t xml:space="preserve"> 34.4/34.4 MB 101.7 MB/s eta 0:00:00</w:t>
      </w:r>
    </w:p>
    <w:p w14:paraId="3A201C55" w14:textId="77777777" w:rsidR="000467B9" w:rsidRPr="00107685" w:rsidRDefault="000467B9" w:rsidP="000467B9">
      <w:pPr>
        <w:pStyle w:val="Instruction"/>
        <w:rPr>
          <w:noProof/>
          <w:lang w:val="en-GB"/>
        </w:rPr>
      </w:pPr>
      <w:r w:rsidRPr="00107685">
        <w:rPr>
          <w:noProof/>
          <w:lang w:val="en-GB"/>
        </w:rPr>
        <w:t>Installing collected packages: numpy, scipy</w:t>
      </w:r>
    </w:p>
    <w:p w14:paraId="08DCA9A0" w14:textId="7CEBAF29" w:rsidR="000467B9" w:rsidRPr="00107685" w:rsidRDefault="000467B9" w:rsidP="000467B9">
      <w:pPr>
        <w:pStyle w:val="Instruction"/>
        <w:rPr>
          <w:noProof/>
          <w:lang w:val="en-GB"/>
        </w:rPr>
      </w:pPr>
      <w:r w:rsidRPr="00107685">
        <w:rPr>
          <w:noProof/>
          <w:lang w:val="en-GB"/>
        </w:rPr>
        <w:lastRenderedPageBreak/>
        <w:t>Successfully installed numpy-1.23.3 scipy-1.10.1</w:t>
      </w:r>
    </w:p>
    <w:p w14:paraId="497E106D" w14:textId="77777777" w:rsidR="000467B9" w:rsidRDefault="000467B9" w:rsidP="00500727">
      <w:pPr>
        <w:pStyle w:val="Zkladntext"/>
      </w:pPr>
    </w:p>
    <w:p w14:paraId="53F1EAA6" w14:textId="77777777" w:rsidR="00347613" w:rsidRPr="00347613" w:rsidRDefault="00347613" w:rsidP="00347613">
      <w:pPr>
        <w:pStyle w:val="CODE"/>
      </w:pPr>
      <w:r w:rsidRPr="00347613">
        <w:t>!my_env/bin/python optimize_model.py</w:t>
      </w:r>
    </w:p>
    <w:p w14:paraId="4D0C036D" w14:textId="77777777" w:rsidR="00347613" w:rsidRPr="00347613" w:rsidRDefault="00347613" w:rsidP="00347613">
      <w:pPr>
        <w:pStyle w:val="Instruction"/>
        <w:rPr>
          <w:noProof/>
        </w:rPr>
      </w:pPr>
      <w:r w:rsidRPr="00347613">
        <w:rPr>
          <w:noProof/>
        </w:rPr>
        <w:t>[info] Loading model script commands to yolov11_model from string</w:t>
      </w:r>
    </w:p>
    <w:p w14:paraId="60EC556C" w14:textId="77777777" w:rsidR="00347613" w:rsidRPr="00347613" w:rsidRDefault="00347613" w:rsidP="00347613">
      <w:pPr>
        <w:pStyle w:val="Instruction"/>
        <w:rPr>
          <w:noProof/>
        </w:rPr>
      </w:pPr>
      <w:r w:rsidRPr="00347613">
        <w:rPr>
          <w:noProof/>
        </w:rPr>
        <w:t xml:space="preserve">[info] </w:t>
      </w:r>
      <w:r w:rsidRPr="00347613">
        <w:rPr>
          <w:b/>
          <w:bCs/>
          <w:noProof/>
        </w:rPr>
        <w:t>Starting Model Optimization</w:t>
      </w:r>
    </w:p>
    <w:p w14:paraId="6595EE7E" w14:textId="77777777" w:rsidR="00347613" w:rsidRPr="00347613" w:rsidRDefault="00347613" w:rsidP="00347613">
      <w:pPr>
        <w:pStyle w:val="Instruction"/>
        <w:rPr>
          <w:noProof/>
        </w:rPr>
      </w:pPr>
      <w:r w:rsidRPr="00347613">
        <w:rPr>
          <w:noProof/>
        </w:rPr>
        <w:t>[</w:t>
      </w:r>
      <w:r w:rsidRPr="00347613">
        <w:rPr>
          <w:b/>
          <w:bCs/>
          <w:noProof/>
        </w:rPr>
        <w:t>warning</w:t>
      </w:r>
      <w:r w:rsidRPr="00347613">
        <w:rPr>
          <w:noProof/>
        </w:rPr>
        <w:t>] Reducing optimization level to 0 (the accuracy won't be optimized and compression won't be used) because there's less data than the recommended amount (1024), and there's no available GPU</w:t>
      </w:r>
    </w:p>
    <w:p w14:paraId="43EB44F2" w14:textId="77777777" w:rsidR="00347613" w:rsidRPr="00347613" w:rsidRDefault="00347613" w:rsidP="00347613">
      <w:pPr>
        <w:pStyle w:val="Instruction"/>
        <w:rPr>
          <w:noProof/>
        </w:rPr>
      </w:pPr>
      <w:r w:rsidRPr="00347613">
        <w:rPr>
          <w:noProof/>
        </w:rPr>
        <w:t>[</w:t>
      </w:r>
      <w:r w:rsidRPr="00347613">
        <w:rPr>
          <w:b/>
          <w:bCs/>
          <w:noProof/>
        </w:rPr>
        <w:t>warning</w:t>
      </w:r>
      <w:r w:rsidRPr="00347613">
        <w:rPr>
          <w:noProof/>
        </w:rPr>
        <w:t>] Running model optimization with zero level of optimization is not recommended for production use and might lead to suboptimal accuracy results</w:t>
      </w:r>
    </w:p>
    <w:p w14:paraId="33C0C458" w14:textId="77777777" w:rsidR="00347613" w:rsidRPr="00347613" w:rsidRDefault="00347613" w:rsidP="00347613">
      <w:pPr>
        <w:pStyle w:val="Instruction"/>
        <w:rPr>
          <w:noProof/>
        </w:rPr>
      </w:pPr>
      <w:r w:rsidRPr="00347613">
        <w:rPr>
          <w:noProof/>
        </w:rPr>
        <w:t>[info] Model received quantization params from the hn</w:t>
      </w:r>
    </w:p>
    <w:p w14:paraId="053921F0" w14:textId="77777777" w:rsidR="00347613" w:rsidRPr="00347613" w:rsidRDefault="00347613" w:rsidP="00347613">
      <w:pPr>
        <w:pStyle w:val="Instruction"/>
        <w:rPr>
          <w:noProof/>
        </w:rPr>
      </w:pPr>
      <w:r w:rsidRPr="00347613">
        <w:rPr>
          <w:noProof/>
        </w:rPr>
        <w:t>[info] MatmulDecompose skipped</w:t>
      </w:r>
    </w:p>
    <w:p w14:paraId="7BD7AFFA" w14:textId="77777777" w:rsidR="00347613" w:rsidRPr="00347613" w:rsidRDefault="00347613" w:rsidP="00347613">
      <w:pPr>
        <w:pStyle w:val="Instruction"/>
        <w:rPr>
          <w:noProof/>
        </w:rPr>
      </w:pPr>
      <w:r w:rsidRPr="00347613">
        <w:rPr>
          <w:noProof/>
        </w:rPr>
        <w:t>[info] Starting Mixed Precision</w:t>
      </w:r>
    </w:p>
    <w:p w14:paraId="1C870814" w14:textId="77777777" w:rsidR="00347613" w:rsidRPr="00347613" w:rsidRDefault="00347613" w:rsidP="00347613">
      <w:pPr>
        <w:pStyle w:val="Instruction"/>
        <w:rPr>
          <w:noProof/>
        </w:rPr>
      </w:pPr>
      <w:r w:rsidRPr="00347613">
        <w:rPr>
          <w:noProof/>
        </w:rPr>
        <w:t>[info] Model Optimization Algorithm Mixed Precision is done (completion time is 00:00:01.01)</w:t>
      </w:r>
    </w:p>
    <w:p w14:paraId="034D9D4B" w14:textId="77777777" w:rsidR="00347613" w:rsidRPr="00347613" w:rsidRDefault="00347613" w:rsidP="00347613">
      <w:pPr>
        <w:pStyle w:val="Instruction"/>
        <w:rPr>
          <w:noProof/>
        </w:rPr>
      </w:pPr>
      <w:r w:rsidRPr="00347613">
        <w:rPr>
          <w:noProof/>
        </w:rPr>
        <w:t>[info] LayerNorm Decomposition skipped</w:t>
      </w:r>
    </w:p>
    <w:p w14:paraId="5397F84C" w14:textId="77777777" w:rsidR="00347613" w:rsidRPr="00347613" w:rsidRDefault="00347613" w:rsidP="00347613">
      <w:pPr>
        <w:pStyle w:val="Instruction"/>
        <w:rPr>
          <w:noProof/>
        </w:rPr>
      </w:pPr>
      <w:r w:rsidRPr="00347613">
        <w:rPr>
          <w:noProof/>
        </w:rPr>
        <w:t>[info] Starting Statistics Collector</w:t>
      </w:r>
    </w:p>
    <w:p w14:paraId="081D6258" w14:textId="77777777" w:rsidR="00347613" w:rsidRPr="00347613" w:rsidRDefault="00347613" w:rsidP="00347613">
      <w:pPr>
        <w:pStyle w:val="Instruction"/>
        <w:rPr>
          <w:noProof/>
        </w:rPr>
      </w:pPr>
      <w:r w:rsidRPr="00347613">
        <w:rPr>
          <w:noProof/>
        </w:rPr>
        <w:t>[info] Using dataset with 16 entries for calibration</w:t>
      </w:r>
    </w:p>
    <w:p w14:paraId="6A526F35" w14:textId="77777777" w:rsidR="00347613" w:rsidRPr="00347613" w:rsidRDefault="00347613" w:rsidP="00347613">
      <w:pPr>
        <w:pStyle w:val="Instruction"/>
        <w:rPr>
          <w:noProof/>
        </w:rPr>
      </w:pPr>
      <w:r w:rsidRPr="00347613">
        <w:rPr>
          <w:noProof/>
        </w:rPr>
        <w:t>Calibration: 100% 16/16 [01:19&lt;00:00,  4.96s/entries]</w:t>
      </w:r>
    </w:p>
    <w:p w14:paraId="778128A8" w14:textId="77777777" w:rsidR="00347613" w:rsidRPr="00347613" w:rsidRDefault="00347613" w:rsidP="00347613">
      <w:pPr>
        <w:pStyle w:val="Instruction"/>
        <w:rPr>
          <w:noProof/>
        </w:rPr>
      </w:pPr>
      <w:r w:rsidRPr="00347613">
        <w:rPr>
          <w:noProof/>
        </w:rPr>
        <w:t>[info] Model Optimization Algorithm Statistics Collector is done (completion time is 00:01:22.99)</w:t>
      </w:r>
    </w:p>
    <w:p w14:paraId="31019E28" w14:textId="77777777" w:rsidR="00347613" w:rsidRPr="00347613" w:rsidRDefault="00347613" w:rsidP="00347613">
      <w:pPr>
        <w:pStyle w:val="Instruction"/>
        <w:rPr>
          <w:noProof/>
        </w:rPr>
      </w:pPr>
      <w:r w:rsidRPr="00347613">
        <w:rPr>
          <w:noProof/>
        </w:rPr>
        <w:t>[info] Starting Fix zp_comp Encoding</w:t>
      </w:r>
    </w:p>
    <w:p w14:paraId="261D3861" w14:textId="77777777" w:rsidR="00347613" w:rsidRPr="00347613" w:rsidRDefault="00347613" w:rsidP="00347613">
      <w:pPr>
        <w:pStyle w:val="Instruction"/>
        <w:rPr>
          <w:noProof/>
        </w:rPr>
      </w:pPr>
      <w:r w:rsidRPr="00347613">
        <w:rPr>
          <w:noProof/>
        </w:rPr>
        <w:t>[info] Model Optimization Algorithm Fix zp_comp Encoding is done (completion time is 00:00:00.00)</w:t>
      </w:r>
    </w:p>
    <w:p w14:paraId="4A089E88" w14:textId="77777777" w:rsidR="00347613" w:rsidRPr="00347613" w:rsidRDefault="00347613" w:rsidP="00347613">
      <w:pPr>
        <w:pStyle w:val="Instruction"/>
        <w:rPr>
          <w:noProof/>
        </w:rPr>
      </w:pPr>
      <w:r w:rsidRPr="00347613">
        <w:rPr>
          <w:noProof/>
        </w:rPr>
        <w:t>[info] Starting Matmul Equalization</w:t>
      </w:r>
    </w:p>
    <w:p w14:paraId="47B69136" w14:textId="77777777" w:rsidR="00347613" w:rsidRPr="00347613" w:rsidRDefault="00347613" w:rsidP="00347613">
      <w:pPr>
        <w:pStyle w:val="Instruction"/>
        <w:rPr>
          <w:noProof/>
        </w:rPr>
      </w:pPr>
      <w:r w:rsidRPr="00347613">
        <w:rPr>
          <w:noProof/>
        </w:rPr>
        <w:t>[info] Model Optimization Algorithm Matmul Equalization is done (completion time is 00:00:00.03)</w:t>
      </w:r>
    </w:p>
    <w:p w14:paraId="41ED9B3C" w14:textId="77777777" w:rsidR="00347613" w:rsidRPr="00347613" w:rsidRDefault="00347613" w:rsidP="00347613">
      <w:pPr>
        <w:pStyle w:val="Instruction"/>
        <w:rPr>
          <w:noProof/>
        </w:rPr>
      </w:pPr>
      <w:r w:rsidRPr="00347613">
        <w:rPr>
          <w:noProof/>
        </w:rPr>
        <w:t>[info] activation fitting started for yolov11_model/reduce_sum_softmax1/act_op</w:t>
      </w:r>
    </w:p>
    <w:p w14:paraId="536925BC" w14:textId="77777777" w:rsidR="00347613" w:rsidRPr="00347613" w:rsidRDefault="00347613" w:rsidP="00347613">
      <w:pPr>
        <w:pStyle w:val="Instruction"/>
        <w:rPr>
          <w:noProof/>
        </w:rPr>
      </w:pPr>
      <w:r w:rsidRPr="00347613">
        <w:rPr>
          <w:noProof/>
        </w:rPr>
        <w:t>[</w:t>
      </w:r>
      <w:r w:rsidRPr="00347613">
        <w:rPr>
          <w:b/>
          <w:bCs/>
          <w:noProof/>
        </w:rPr>
        <w:t>warning</w:t>
      </w:r>
      <w:r w:rsidRPr="00347613">
        <w:rPr>
          <w:noProof/>
        </w:rPr>
        <w:t>] Reducing output bits of yolov11_model/conv54 by 5.0 bits (More than half)</w:t>
      </w:r>
    </w:p>
    <w:p w14:paraId="03D98E71" w14:textId="77777777" w:rsidR="00347613" w:rsidRPr="00347613" w:rsidRDefault="00347613" w:rsidP="00347613">
      <w:pPr>
        <w:pStyle w:val="Instruction"/>
        <w:rPr>
          <w:noProof/>
        </w:rPr>
      </w:pPr>
      <w:r w:rsidRPr="00347613">
        <w:rPr>
          <w:noProof/>
        </w:rPr>
        <w:t>[info] Finetune encoding skipped</w:t>
      </w:r>
    </w:p>
    <w:p w14:paraId="4C3A432A" w14:textId="77777777" w:rsidR="00347613" w:rsidRPr="00347613" w:rsidRDefault="00347613" w:rsidP="00347613">
      <w:pPr>
        <w:pStyle w:val="Instruction"/>
        <w:rPr>
          <w:noProof/>
        </w:rPr>
      </w:pPr>
      <w:r w:rsidRPr="00347613">
        <w:rPr>
          <w:noProof/>
        </w:rPr>
        <w:t>[info] Bias Correction skipped</w:t>
      </w:r>
    </w:p>
    <w:p w14:paraId="722F9259" w14:textId="77777777" w:rsidR="00347613" w:rsidRPr="00347613" w:rsidRDefault="00347613" w:rsidP="00347613">
      <w:pPr>
        <w:pStyle w:val="Instruction"/>
        <w:rPr>
          <w:noProof/>
        </w:rPr>
      </w:pPr>
      <w:r w:rsidRPr="00347613">
        <w:rPr>
          <w:noProof/>
        </w:rPr>
        <w:t>[info] Adaround skipped</w:t>
      </w:r>
    </w:p>
    <w:p w14:paraId="260E5659" w14:textId="77777777" w:rsidR="00347613" w:rsidRPr="00347613" w:rsidRDefault="00347613" w:rsidP="00347613">
      <w:pPr>
        <w:pStyle w:val="Instruction"/>
        <w:rPr>
          <w:noProof/>
        </w:rPr>
      </w:pPr>
      <w:r w:rsidRPr="00347613">
        <w:rPr>
          <w:noProof/>
        </w:rPr>
        <w:t>[info] Quantization-Aware Fine-Tuning skipped</w:t>
      </w:r>
    </w:p>
    <w:p w14:paraId="0F134B1C" w14:textId="77777777" w:rsidR="00347613" w:rsidRPr="00347613" w:rsidRDefault="00347613" w:rsidP="00347613">
      <w:pPr>
        <w:pStyle w:val="Instruction"/>
        <w:rPr>
          <w:noProof/>
        </w:rPr>
      </w:pPr>
      <w:r w:rsidRPr="00347613">
        <w:rPr>
          <w:noProof/>
        </w:rPr>
        <w:t>[info] Layer Noise Analysis skipped</w:t>
      </w:r>
    </w:p>
    <w:p w14:paraId="72351C2E" w14:textId="77777777" w:rsidR="00347613" w:rsidRPr="00347613" w:rsidRDefault="00347613" w:rsidP="00347613">
      <w:pPr>
        <w:pStyle w:val="Instruction"/>
        <w:rPr>
          <w:noProof/>
        </w:rPr>
      </w:pPr>
      <w:r w:rsidRPr="00347613">
        <w:rPr>
          <w:noProof/>
        </w:rPr>
        <w:t xml:space="preserve">[info] </w:t>
      </w:r>
      <w:r w:rsidRPr="00347613">
        <w:rPr>
          <w:b/>
          <w:bCs/>
          <w:noProof/>
        </w:rPr>
        <w:t>Model Optimization is done</w:t>
      </w:r>
    </w:p>
    <w:p w14:paraId="7A86F496" w14:textId="77777777" w:rsidR="00347613" w:rsidRPr="00347613" w:rsidRDefault="00347613" w:rsidP="00347613">
      <w:pPr>
        <w:pStyle w:val="Instruction"/>
        <w:rPr>
          <w:noProof/>
        </w:rPr>
      </w:pPr>
      <w:r w:rsidRPr="00347613">
        <w:rPr>
          <w:noProof/>
        </w:rPr>
        <w:t>[info] Saved HAR to: /content/</w:t>
      </w:r>
      <w:r w:rsidRPr="007B65E8">
        <w:rPr>
          <w:noProof/>
          <w:color w:val="FF0000"/>
        </w:rPr>
        <w:t>yolov11_model_quantized_model.har</w:t>
      </w:r>
    </w:p>
    <w:p w14:paraId="270BD40E" w14:textId="266223A4" w:rsidR="00347613" w:rsidRDefault="00347613" w:rsidP="00347613">
      <w:pPr>
        <w:pStyle w:val="Instruction"/>
        <w:rPr>
          <w:noProof/>
        </w:rPr>
      </w:pPr>
      <w:r w:rsidRPr="00347613">
        <w:rPr>
          <w:noProof/>
        </w:rPr>
        <w:t>Quantized HAR file saved to: yolov11_model_quantized_model.har</w:t>
      </w:r>
    </w:p>
    <w:p w14:paraId="4A72C737" w14:textId="1270F4F1" w:rsidR="00D753C4" w:rsidRDefault="00C94655" w:rsidP="00056CD2">
      <w:pPr>
        <w:pStyle w:val="Nadpis2"/>
      </w:pPr>
      <w:bookmarkStart w:id="38" w:name="_Toc191807375"/>
      <w:r w:rsidRPr="00C94655">
        <w:rPr>
          <w:color w:val="FF0000"/>
        </w:rPr>
        <w:t>K</w:t>
      </w:r>
      <w:r w:rsidR="005D0933" w:rsidRPr="00C94655">
        <w:rPr>
          <w:color w:val="FF0000"/>
        </w:rPr>
        <w:t>ompilace</w:t>
      </w:r>
      <w:r w:rsidR="005D0933" w:rsidRPr="005D0933">
        <w:t xml:space="preserve"> do souboru </w:t>
      </w:r>
      <w:r w:rsidR="005D0933" w:rsidRPr="005D0933">
        <w:rPr>
          <w:bCs/>
        </w:rPr>
        <w:t>HEF</w:t>
      </w:r>
      <w:bookmarkEnd w:id="38"/>
    </w:p>
    <w:p w14:paraId="20A0E6BA" w14:textId="77777777" w:rsidR="00574777" w:rsidRPr="00574777" w:rsidRDefault="00574777" w:rsidP="00574777">
      <w:pPr>
        <w:pStyle w:val="CODE"/>
        <w:rPr>
          <w:color w:val="000000"/>
          <w:lang w:val="en-US" w:eastAsia="cs-CZ"/>
        </w:rPr>
      </w:pPr>
      <w:r w:rsidRPr="00574777">
        <w:rPr>
          <w:color w:val="AF00DB"/>
          <w:lang w:eastAsia="cs-CZ"/>
        </w:rPr>
        <w:t>wi</w:t>
      </w:r>
      <w:r w:rsidRPr="00574777">
        <w:rPr>
          <w:color w:val="AF00DB"/>
          <w:lang w:val="en-US" w:eastAsia="cs-CZ"/>
        </w:rPr>
        <w:t>th</w:t>
      </w:r>
      <w:r w:rsidRPr="00574777">
        <w:rPr>
          <w:color w:val="000000"/>
          <w:lang w:val="en-US" w:eastAsia="cs-CZ"/>
        </w:rPr>
        <w:t xml:space="preserve"> </w:t>
      </w:r>
      <w:r w:rsidRPr="00574777">
        <w:rPr>
          <w:color w:val="795E26"/>
          <w:lang w:val="en-US" w:eastAsia="cs-CZ"/>
        </w:rPr>
        <w:t>open</w:t>
      </w:r>
      <w:r w:rsidRPr="00574777">
        <w:rPr>
          <w:color w:val="000000"/>
          <w:lang w:val="en-US" w:eastAsia="cs-CZ"/>
        </w:rPr>
        <w:t>(</w:t>
      </w:r>
      <w:r w:rsidRPr="00574777">
        <w:rPr>
          <w:lang w:val="en-US" w:eastAsia="cs-CZ"/>
        </w:rPr>
        <w:t>"</w:t>
      </w:r>
      <w:r w:rsidRPr="00574777">
        <w:rPr>
          <w:color w:val="FF0000"/>
          <w:lang w:val="en-US" w:eastAsia="cs-CZ"/>
        </w:rPr>
        <w:t>compile_model.py</w:t>
      </w:r>
      <w:r w:rsidRPr="00574777">
        <w:rPr>
          <w:lang w:val="en-US" w:eastAsia="cs-CZ"/>
        </w:rPr>
        <w:t>"</w:t>
      </w:r>
      <w:r w:rsidRPr="00574777">
        <w:rPr>
          <w:color w:val="000000"/>
          <w:lang w:val="en-US" w:eastAsia="cs-CZ"/>
        </w:rPr>
        <w:t xml:space="preserve">, </w:t>
      </w:r>
      <w:r w:rsidRPr="00574777">
        <w:rPr>
          <w:lang w:val="en-US" w:eastAsia="cs-CZ"/>
        </w:rPr>
        <w:t>"w"</w:t>
      </w:r>
      <w:r w:rsidRPr="00574777">
        <w:rPr>
          <w:color w:val="000000"/>
          <w:lang w:val="en-US" w:eastAsia="cs-CZ"/>
        </w:rPr>
        <w:t xml:space="preserve">) </w:t>
      </w:r>
      <w:r w:rsidRPr="00574777">
        <w:rPr>
          <w:color w:val="AF00DB"/>
          <w:lang w:val="en-US" w:eastAsia="cs-CZ"/>
        </w:rPr>
        <w:t>as</w:t>
      </w:r>
      <w:r w:rsidRPr="00574777">
        <w:rPr>
          <w:color w:val="000000"/>
          <w:lang w:val="en-US" w:eastAsia="cs-CZ"/>
        </w:rPr>
        <w:t xml:space="preserve"> f:</w:t>
      </w:r>
    </w:p>
    <w:p w14:paraId="57C030A1" w14:textId="77777777" w:rsidR="00574777" w:rsidRPr="00574777" w:rsidRDefault="00574777" w:rsidP="00574777">
      <w:pPr>
        <w:pStyle w:val="CODE"/>
        <w:rPr>
          <w:color w:val="000000"/>
          <w:lang w:val="en-US" w:eastAsia="cs-CZ"/>
        </w:rPr>
      </w:pPr>
      <w:r w:rsidRPr="00574777">
        <w:rPr>
          <w:color w:val="000000"/>
          <w:lang w:val="en-US" w:eastAsia="cs-CZ"/>
        </w:rPr>
        <w:t>    f.write(</w:t>
      </w:r>
      <w:r w:rsidRPr="00574777">
        <w:rPr>
          <w:lang w:val="en-US" w:eastAsia="cs-CZ"/>
        </w:rPr>
        <w:t>"""</w:t>
      </w:r>
    </w:p>
    <w:p w14:paraId="03168023" w14:textId="77777777" w:rsidR="00574777" w:rsidRPr="00574777" w:rsidRDefault="00574777" w:rsidP="00574777">
      <w:pPr>
        <w:pStyle w:val="CODE"/>
        <w:rPr>
          <w:color w:val="000000"/>
          <w:lang w:val="en-US" w:eastAsia="cs-CZ"/>
        </w:rPr>
      </w:pPr>
      <w:r w:rsidRPr="00574777">
        <w:rPr>
          <w:lang w:val="en-US" w:eastAsia="cs-CZ"/>
        </w:rPr>
        <w:t>from hailo_sdk_client import ClientRunner</w:t>
      </w:r>
    </w:p>
    <w:p w14:paraId="113E648F" w14:textId="77777777" w:rsidR="00574777" w:rsidRPr="00574777" w:rsidRDefault="00574777" w:rsidP="00574777">
      <w:pPr>
        <w:pStyle w:val="CODE"/>
        <w:rPr>
          <w:color w:val="000000"/>
          <w:lang w:val="en-US" w:eastAsia="cs-CZ"/>
        </w:rPr>
      </w:pPr>
      <w:r w:rsidRPr="00574777">
        <w:rPr>
          <w:lang w:val="en-US" w:eastAsia="cs-CZ"/>
        </w:rPr>
        <w:t>import os</w:t>
      </w:r>
    </w:p>
    <w:p w14:paraId="21A46B04" w14:textId="77777777" w:rsidR="00574777" w:rsidRPr="00574777" w:rsidRDefault="00574777" w:rsidP="00574777">
      <w:pPr>
        <w:pStyle w:val="CODE"/>
        <w:rPr>
          <w:color w:val="000000"/>
          <w:lang w:val="en-US" w:eastAsia="cs-CZ"/>
        </w:rPr>
      </w:pPr>
    </w:p>
    <w:p w14:paraId="3BAA3140" w14:textId="77777777" w:rsidR="00574777" w:rsidRPr="00574777" w:rsidRDefault="00574777" w:rsidP="00574777">
      <w:pPr>
        <w:pStyle w:val="CODE"/>
        <w:rPr>
          <w:color w:val="000000"/>
          <w:lang w:val="en-US" w:eastAsia="cs-CZ"/>
        </w:rPr>
      </w:pPr>
      <w:r w:rsidRPr="00574777">
        <w:rPr>
          <w:lang w:val="en-US" w:eastAsia="cs-CZ"/>
        </w:rPr>
        <w:t># Define the quantized model HAR file</w:t>
      </w:r>
    </w:p>
    <w:p w14:paraId="0B3031F4" w14:textId="77777777" w:rsidR="00574777" w:rsidRPr="00574777" w:rsidRDefault="00574777" w:rsidP="00574777">
      <w:pPr>
        <w:pStyle w:val="CODE"/>
        <w:rPr>
          <w:color w:val="000000"/>
          <w:lang w:val="en-US" w:eastAsia="cs-CZ"/>
        </w:rPr>
      </w:pPr>
      <w:r w:rsidRPr="00574777">
        <w:rPr>
          <w:lang w:val="en-US" w:eastAsia="cs-CZ"/>
        </w:rPr>
        <w:t>model_name = "yolov11_model"</w:t>
      </w:r>
    </w:p>
    <w:p w14:paraId="52F91EFA" w14:textId="77777777" w:rsidR="00574777" w:rsidRPr="00574777" w:rsidRDefault="00574777" w:rsidP="00574777">
      <w:pPr>
        <w:pStyle w:val="CODE"/>
        <w:rPr>
          <w:color w:val="000000"/>
          <w:lang w:val="en-US" w:eastAsia="cs-CZ"/>
        </w:rPr>
      </w:pPr>
      <w:r w:rsidRPr="00574777">
        <w:rPr>
          <w:lang w:val="en-US" w:eastAsia="cs-CZ"/>
        </w:rPr>
        <w:t>quantized_model_har_path = f"{model_name}_</w:t>
      </w:r>
      <w:r w:rsidRPr="007B65E8">
        <w:rPr>
          <w:color w:val="FF0000"/>
          <w:lang w:val="en-US" w:eastAsia="cs-CZ"/>
        </w:rPr>
        <w:t>quantized_model.har</w:t>
      </w:r>
      <w:r w:rsidRPr="00574777">
        <w:rPr>
          <w:lang w:val="en-US" w:eastAsia="cs-CZ"/>
        </w:rPr>
        <w:t>"</w:t>
      </w:r>
    </w:p>
    <w:p w14:paraId="3A2645A5" w14:textId="77777777" w:rsidR="00574777" w:rsidRPr="00574777" w:rsidRDefault="00574777" w:rsidP="00574777">
      <w:pPr>
        <w:pStyle w:val="CODE"/>
        <w:rPr>
          <w:color w:val="000000"/>
          <w:lang w:val="en-US" w:eastAsia="cs-CZ"/>
        </w:rPr>
      </w:pPr>
      <w:r w:rsidRPr="00574777">
        <w:rPr>
          <w:lang w:val="en-US" w:eastAsia="cs-CZ"/>
        </w:rPr>
        <w:t>output_directory = "/content/drive/MyDrive/HAILO8"</w:t>
      </w:r>
    </w:p>
    <w:p w14:paraId="694AA933" w14:textId="77777777" w:rsidR="00574777" w:rsidRPr="00574777" w:rsidRDefault="00574777" w:rsidP="00574777">
      <w:pPr>
        <w:pStyle w:val="CODE"/>
        <w:rPr>
          <w:color w:val="000000"/>
          <w:lang w:val="en-US" w:eastAsia="cs-CZ"/>
        </w:rPr>
      </w:pPr>
      <w:r w:rsidRPr="00574777">
        <w:rPr>
          <w:lang w:val="en-US" w:eastAsia="cs-CZ"/>
        </w:rPr>
        <w:t>os.makedirs(output_directory, exist_ok=True)</w:t>
      </w:r>
    </w:p>
    <w:p w14:paraId="7049F6B2" w14:textId="77777777" w:rsidR="00574777" w:rsidRPr="00574777" w:rsidRDefault="00574777" w:rsidP="00574777">
      <w:pPr>
        <w:pStyle w:val="CODE"/>
        <w:rPr>
          <w:color w:val="000000"/>
          <w:lang w:val="en-US" w:eastAsia="cs-CZ"/>
        </w:rPr>
      </w:pPr>
    </w:p>
    <w:p w14:paraId="6089FD74" w14:textId="77777777" w:rsidR="00574777" w:rsidRPr="00574777" w:rsidRDefault="00574777" w:rsidP="00574777">
      <w:pPr>
        <w:pStyle w:val="CODE"/>
        <w:rPr>
          <w:color w:val="000000"/>
          <w:lang w:val="en-US" w:eastAsia="cs-CZ"/>
        </w:rPr>
      </w:pPr>
      <w:r w:rsidRPr="00574777">
        <w:rPr>
          <w:lang w:val="en-US" w:eastAsia="cs-CZ"/>
        </w:rPr>
        <w:t># Initialize the ClientRunner with the HAR file</w:t>
      </w:r>
    </w:p>
    <w:p w14:paraId="28CD2F79" w14:textId="77777777" w:rsidR="00574777" w:rsidRPr="00574777" w:rsidRDefault="00574777" w:rsidP="00574777">
      <w:pPr>
        <w:pStyle w:val="CODE"/>
        <w:rPr>
          <w:color w:val="000000"/>
          <w:lang w:val="en-US" w:eastAsia="cs-CZ"/>
        </w:rPr>
      </w:pPr>
      <w:r w:rsidRPr="00574777">
        <w:rPr>
          <w:lang w:val="en-US" w:eastAsia="cs-CZ"/>
        </w:rPr>
        <w:t>runner = ClientRunner(har=quantized_model_har_path)</w:t>
      </w:r>
    </w:p>
    <w:p w14:paraId="62A2F0BF" w14:textId="77777777" w:rsidR="00574777" w:rsidRPr="00574777" w:rsidRDefault="00574777" w:rsidP="00574777">
      <w:pPr>
        <w:pStyle w:val="CODE"/>
        <w:rPr>
          <w:color w:val="000000"/>
          <w:lang w:val="en-US" w:eastAsia="cs-CZ"/>
        </w:rPr>
      </w:pPr>
      <w:r w:rsidRPr="00574777">
        <w:rPr>
          <w:lang w:val="en-US" w:eastAsia="cs-CZ"/>
        </w:rPr>
        <w:t>print("[info] ClientRunner initialized successfully.")</w:t>
      </w:r>
    </w:p>
    <w:p w14:paraId="1FFACDA5" w14:textId="77777777" w:rsidR="00574777" w:rsidRPr="00574777" w:rsidRDefault="00574777" w:rsidP="00574777">
      <w:pPr>
        <w:pStyle w:val="CODE"/>
        <w:rPr>
          <w:color w:val="000000"/>
          <w:lang w:val="en-US" w:eastAsia="cs-CZ"/>
        </w:rPr>
      </w:pPr>
    </w:p>
    <w:p w14:paraId="73AFE8E3" w14:textId="77777777" w:rsidR="00574777" w:rsidRPr="00574777" w:rsidRDefault="00574777" w:rsidP="00574777">
      <w:pPr>
        <w:pStyle w:val="CODE"/>
        <w:rPr>
          <w:color w:val="000000"/>
          <w:lang w:val="en-US" w:eastAsia="cs-CZ"/>
        </w:rPr>
      </w:pPr>
      <w:r w:rsidRPr="00574777">
        <w:rPr>
          <w:lang w:val="en-US" w:eastAsia="cs-CZ"/>
        </w:rPr>
        <w:t># Compile the model</w:t>
      </w:r>
    </w:p>
    <w:p w14:paraId="3E864447" w14:textId="77777777" w:rsidR="00574777" w:rsidRPr="00574777" w:rsidRDefault="00574777" w:rsidP="00574777">
      <w:pPr>
        <w:pStyle w:val="CODE"/>
        <w:rPr>
          <w:color w:val="000000"/>
          <w:lang w:val="en-US" w:eastAsia="cs-CZ"/>
        </w:rPr>
      </w:pPr>
      <w:r w:rsidRPr="00574777">
        <w:rPr>
          <w:lang w:val="en-US" w:eastAsia="cs-CZ"/>
        </w:rPr>
        <w:t>try:</w:t>
      </w:r>
    </w:p>
    <w:p w14:paraId="3FF61C5A" w14:textId="77777777" w:rsidR="00574777" w:rsidRPr="00574777" w:rsidRDefault="00574777" w:rsidP="00574777">
      <w:pPr>
        <w:pStyle w:val="CODE"/>
        <w:rPr>
          <w:color w:val="000000"/>
          <w:lang w:val="en-US" w:eastAsia="cs-CZ"/>
        </w:rPr>
      </w:pPr>
      <w:r w:rsidRPr="00574777">
        <w:rPr>
          <w:lang w:val="en-US" w:eastAsia="cs-CZ"/>
        </w:rPr>
        <w:t>    hef = runner.compile()</w:t>
      </w:r>
    </w:p>
    <w:p w14:paraId="5FAA8A40" w14:textId="77777777" w:rsidR="00574777" w:rsidRPr="00574777" w:rsidRDefault="00574777" w:rsidP="00574777">
      <w:pPr>
        <w:pStyle w:val="CODE"/>
        <w:rPr>
          <w:color w:val="000000"/>
          <w:lang w:val="en-US" w:eastAsia="cs-CZ"/>
        </w:rPr>
      </w:pPr>
      <w:r w:rsidRPr="00574777">
        <w:rPr>
          <w:lang w:val="en-US" w:eastAsia="cs-CZ"/>
        </w:rPr>
        <w:lastRenderedPageBreak/>
        <w:t>    print("[info] Compilation completed successfully.")</w:t>
      </w:r>
    </w:p>
    <w:p w14:paraId="2C86A61F" w14:textId="77777777" w:rsidR="00574777" w:rsidRPr="00574777" w:rsidRDefault="00574777" w:rsidP="00574777">
      <w:pPr>
        <w:pStyle w:val="CODE"/>
        <w:rPr>
          <w:color w:val="000000"/>
          <w:lang w:val="en-US" w:eastAsia="cs-CZ"/>
        </w:rPr>
      </w:pPr>
      <w:r w:rsidRPr="00574777">
        <w:rPr>
          <w:lang w:val="en-US" w:eastAsia="cs-CZ"/>
        </w:rPr>
        <w:t>except Exception as e:</w:t>
      </w:r>
    </w:p>
    <w:p w14:paraId="449FCA2E" w14:textId="77777777" w:rsidR="00574777" w:rsidRPr="00574777" w:rsidRDefault="00574777" w:rsidP="00574777">
      <w:pPr>
        <w:pStyle w:val="CODE"/>
        <w:rPr>
          <w:color w:val="000000"/>
          <w:lang w:val="en-US" w:eastAsia="cs-CZ"/>
        </w:rPr>
      </w:pPr>
      <w:r w:rsidRPr="00574777">
        <w:rPr>
          <w:lang w:val="en-US" w:eastAsia="cs-CZ"/>
        </w:rPr>
        <w:t>    print(f"[error] Failed to compile the model: {e}")</w:t>
      </w:r>
    </w:p>
    <w:p w14:paraId="411C1529" w14:textId="77777777" w:rsidR="00574777" w:rsidRPr="00574777" w:rsidRDefault="00574777" w:rsidP="00574777">
      <w:pPr>
        <w:pStyle w:val="CODE"/>
        <w:rPr>
          <w:color w:val="000000"/>
          <w:lang w:val="en-US" w:eastAsia="cs-CZ"/>
        </w:rPr>
      </w:pPr>
      <w:r w:rsidRPr="00574777">
        <w:rPr>
          <w:lang w:val="en-US" w:eastAsia="cs-CZ"/>
        </w:rPr>
        <w:t>    raise</w:t>
      </w:r>
    </w:p>
    <w:p w14:paraId="6D64A68D" w14:textId="77777777" w:rsidR="00574777" w:rsidRPr="00574777" w:rsidRDefault="00574777" w:rsidP="00574777">
      <w:pPr>
        <w:pStyle w:val="CODE"/>
        <w:rPr>
          <w:color w:val="000000"/>
          <w:lang w:val="en-US" w:eastAsia="cs-CZ"/>
        </w:rPr>
      </w:pPr>
    </w:p>
    <w:p w14:paraId="49565533" w14:textId="77777777" w:rsidR="00574777" w:rsidRPr="00574777" w:rsidRDefault="00574777" w:rsidP="00574777">
      <w:pPr>
        <w:pStyle w:val="CODE"/>
        <w:rPr>
          <w:color w:val="000000"/>
          <w:lang w:val="en-US" w:eastAsia="cs-CZ"/>
        </w:rPr>
      </w:pPr>
      <w:r w:rsidRPr="00574777">
        <w:rPr>
          <w:lang w:val="en-US" w:eastAsia="cs-CZ"/>
        </w:rPr>
        <w:t># Save the compiled model to the specified directory</w:t>
      </w:r>
    </w:p>
    <w:p w14:paraId="100F679D" w14:textId="77777777" w:rsidR="00574777" w:rsidRPr="00574777" w:rsidRDefault="00574777" w:rsidP="00574777">
      <w:pPr>
        <w:pStyle w:val="CODE"/>
        <w:rPr>
          <w:color w:val="000000"/>
          <w:lang w:val="en-US" w:eastAsia="cs-CZ"/>
        </w:rPr>
      </w:pPr>
      <w:r w:rsidRPr="00574777">
        <w:rPr>
          <w:lang w:val="en-US" w:eastAsia="cs-CZ"/>
        </w:rPr>
        <w:t>output_file_path = os.path.join(output_directory, f"{model_name}.hef")</w:t>
      </w:r>
    </w:p>
    <w:p w14:paraId="3A069C98" w14:textId="77777777" w:rsidR="00574777" w:rsidRPr="00574777" w:rsidRDefault="00574777" w:rsidP="00574777">
      <w:pPr>
        <w:pStyle w:val="CODE"/>
        <w:rPr>
          <w:color w:val="000000"/>
          <w:lang w:val="en-US" w:eastAsia="cs-CZ"/>
        </w:rPr>
      </w:pPr>
      <w:r w:rsidRPr="00574777">
        <w:rPr>
          <w:lang w:val="en-US" w:eastAsia="cs-CZ"/>
        </w:rPr>
        <w:t>with open(output_file_path, "wb") as f:</w:t>
      </w:r>
    </w:p>
    <w:p w14:paraId="2AB253A7" w14:textId="77777777" w:rsidR="00574777" w:rsidRPr="00574777" w:rsidRDefault="00574777" w:rsidP="00574777">
      <w:pPr>
        <w:pStyle w:val="CODE"/>
        <w:rPr>
          <w:color w:val="000000"/>
          <w:lang w:val="en-US" w:eastAsia="cs-CZ"/>
        </w:rPr>
      </w:pPr>
      <w:r w:rsidRPr="00574777">
        <w:rPr>
          <w:lang w:val="en-US" w:eastAsia="cs-CZ"/>
        </w:rPr>
        <w:t>    f.write(hef)</w:t>
      </w:r>
    </w:p>
    <w:p w14:paraId="163FFEBE" w14:textId="77777777" w:rsidR="00574777" w:rsidRPr="00574777" w:rsidRDefault="00574777" w:rsidP="00574777">
      <w:pPr>
        <w:pStyle w:val="CODE"/>
        <w:rPr>
          <w:color w:val="000000"/>
          <w:lang w:val="en-US" w:eastAsia="cs-CZ"/>
        </w:rPr>
      </w:pPr>
    </w:p>
    <w:p w14:paraId="301C8708" w14:textId="77777777" w:rsidR="00574777" w:rsidRPr="00574777" w:rsidRDefault="00574777" w:rsidP="00574777">
      <w:pPr>
        <w:pStyle w:val="CODE"/>
        <w:rPr>
          <w:color w:val="000000"/>
          <w:lang w:val="en-US" w:eastAsia="cs-CZ"/>
        </w:rPr>
      </w:pPr>
      <w:r w:rsidRPr="00574777">
        <w:rPr>
          <w:lang w:val="en-US" w:eastAsia="cs-CZ"/>
        </w:rPr>
        <w:t>print(f"[info] Compiled model saved successfully to {output_file_path}")</w:t>
      </w:r>
    </w:p>
    <w:p w14:paraId="1190496B" w14:textId="7FE53743" w:rsidR="00574777" w:rsidRPr="00574777" w:rsidRDefault="00574777" w:rsidP="009F4CBE">
      <w:pPr>
        <w:pStyle w:val="CODE"/>
        <w:rPr>
          <w:color w:val="000000"/>
          <w:lang w:eastAsia="cs-CZ"/>
        </w:rPr>
      </w:pPr>
      <w:r w:rsidRPr="00574777">
        <w:rPr>
          <w:lang w:eastAsia="cs-CZ"/>
        </w:rPr>
        <w:t>"""</w:t>
      </w:r>
      <w:r w:rsidRPr="00574777">
        <w:rPr>
          <w:color w:val="000000"/>
          <w:lang w:eastAsia="cs-CZ"/>
        </w:rPr>
        <w:t>)</w:t>
      </w:r>
    </w:p>
    <w:p w14:paraId="74579727" w14:textId="77777777" w:rsidR="00280B0A" w:rsidRDefault="00CE20EF" w:rsidP="00574777">
      <w:pPr>
        <w:pStyle w:val="Zkladntext"/>
      </w:pPr>
      <w:r>
        <w:t>Kompilace modelu trvá dle použitého modelu mezi 2-8hodiny v </w:t>
      </w:r>
      <w:r w:rsidR="00280B0A">
        <w:t>závislosti</w:t>
      </w:r>
      <w:r>
        <w:t xml:space="preserve"> na </w:t>
      </w:r>
      <w:r w:rsidR="00280B0A">
        <w:t>použitém</w:t>
      </w:r>
      <w:r>
        <w:t xml:space="preserve"> HW a knihoven NVIDIA CUDA </w:t>
      </w:r>
      <w:proofErr w:type="spellStart"/>
      <w:r>
        <w:t>etc</w:t>
      </w:r>
      <w:proofErr w:type="spellEnd"/>
      <w:r>
        <w:t xml:space="preserve">. V mém, případě při </w:t>
      </w:r>
      <w:r w:rsidR="00280B0A">
        <w:t>použití prostředí</w:t>
      </w:r>
      <w:r>
        <w:t xml:space="preserve"> Google </w:t>
      </w:r>
      <w:proofErr w:type="spellStart"/>
      <w:r>
        <w:t>colab</w:t>
      </w:r>
      <w:proofErr w:type="spellEnd"/>
      <w:r>
        <w:t xml:space="preserve"> a specializované karty na TPU (tensor procesor unit)</w:t>
      </w:r>
      <w:r w:rsidR="00280B0A">
        <w:t xml:space="preserve"> </w:t>
      </w:r>
      <w:proofErr w:type="spellStart"/>
      <w:r w:rsidR="00280B0A">
        <w:t>compilace</w:t>
      </w:r>
      <w:proofErr w:type="spellEnd"/>
      <w:r w:rsidR="00280B0A">
        <w:t xml:space="preserve"> trvala cca 4 hodiny.</w:t>
      </w:r>
    </w:p>
    <w:p w14:paraId="78ECC4C2" w14:textId="708079F7" w:rsidR="00574777" w:rsidRDefault="00280B0A" w:rsidP="00574777">
      <w:pPr>
        <w:pStyle w:val="Zkladntext"/>
      </w:pPr>
      <w:r>
        <w:t xml:space="preserve">Je pro nutné mít k dispozici </w:t>
      </w:r>
      <w:proofErr w:type="spellStart"/>
      <w:r>
        <w:t>viualiuace</w:t>
      </w:r>
      <w:proofErr w:type="spellEnd"/>
      <w:r>
        <w:t xml:space="preserve"> a aktuální status kompilace, pro je použit cod pro </w:t>
      </w:r>
      <w:proofErr w:type="spellStart"/>
      <w:r>
        <w:t>viualiuace</w:t>
      </w:r>
      <w:proofErr w:type="spellEnd"/>
      <w:r>
        <w:t>.</w:t>
      </w:r>
      <w:r w:rsidR="00A94A17">
        <w:br/>
      </w:r>
    </w:p>
    <w:p w14:paraId="239A7373" w14:textId="27569C60" w:rsidR="00280B0A" w:rsidRPr="00280B0A" w:rsidRDefault="00A94A17" w:rsidP="00280B0A">
      <w:pPr>
        <w:pStyle w:val="Vrazncitt"/>
      </w:pPr>
      <w:r w:rsidRPr="00A94A17">
        <w:rPr>
          <w:lang w:val="en-GB"/>
        </w:rPr>
        <w:t>(</w:t>
      </w:r>
      <w:r w:rsidRPr="00A94A17">
        <w:rPr>
          <w:lang w:val="en-GB"/>
        </w:rPr>
        <w:t xml:space="preserve">Tensor Processing Units (TPUs) </w:t>
      </w:r>
      <w:r w:rsidR="00280B0A">
        <w:rPr>
          <w:lang w:val="en-GB"/>
        </w:rPr>
        <w:br/>
      </w:r>
      <w:r w:rsidR="00280B0A" w:rsidRPr="00280B0A">
        <w:t xml:space="preserve">Tensor </w:t>
      </w:r>
      <w:proofErr w:type="spellStart"/>
      <w:r w:rsidR="00280B0A" w:rsidRPr="00280B0A">
        <w:t>Processing</w:t>
      </w:r>
      <w:proofErr w:type="spellEnd"/>
      <w:r w:rsidR="00280B0A" w:rsidRPr="00280B0A">
        <w:t xml:space="preserve"> </w:t>
      </w:r>
      <w:proofErr w:type="spellStart"/>
      <w:r w:rsidR="00280B0A" w:rsidRPr="00280B0A">
        <w:t>Units</w:t>
      </w:r>
      <w:proofErr w:type="spellEnd"/>
      <w:r w:rsidR="00280B0A" w:rsidRPr="00280B0A">
        <w:t xml:space="preserve"> (</w:t>
      </w:r>
      <w:proofErr w:type="spellStart"/>
      <w:r w:rsidR="00280B0A" w:rsidRPr="00280B0A">
        <w:t>TPUs</w:t>
      </w:r>
      <w:proofErr w:type="spellEnd"/>
      <w:r w:rsidR="00280B0A" w:rsidRPr="00280B0A">
        <w:t xml:space="preserve">) jsou speciálně vyvinuté aplikačně specifické integrované obvody (ASIC) od společnosti Google, které slouží k akceleraci úloh strojového učení. </w:t>
      </w:r>
    </w:p>
    <w:p w14:paraId="774BBFEA" w14:textId="77777777" w:rsidR="00280B0A" w:rsidRPr="00280B0A" w:rsidRDefault="00280B0A" w:rsidP="00280B0A">
      <w:pPr>
        <w:pStyle w:val="Vrazncitt"/>
      </w:pPr>
      <w:r w:rsidRPr="00280B0A">
        <w:t xml:space="preserve">Google </w:t>
      </w:r>
      <w:proofErr w:type="spellStart"/>
      <w:r w:rsidRPr="00280B0A">
        <w:t>Colab</w:t>
      </w:r>
      <w:proofErr w:type="spellEnd"/>
      <w:r w:rsidRPr="00280B0A">
        <w:t xml:space="preserve"> Pro / Pro+</w:t>
      </w:r>
    </w:p>
    <w:p w14:paraId="300E7C9A" w14:textId="77777777" w:rsidR="00280B0A" w:rsidRPr="00280B0A" w:rsidRDefault="00280B0A" w:rsidP="00280B0A">
      <w:pPr>
        <w:pStyle w:val="Vrazncitt"/>
      </w:pPr>
      <w:r w:rsidRPr="00280B0A">
        <w:t>TPU v3-8 (8 jádrová TPU)</w:t>
      </w:r>
    </w:p>
    <w:p w14:paraId="36CEFEE1" w14:textId="77777777" w:rsidR="00280B0A" w:rsidRPr="00280B0A" w:rsidRDefault="00280B0A" w:rsidP="00280B0A">
      <w:pPr>
        <w:pStyle w:val="Vrazncitt"/>
      </w:pPr>
      <w:r w:rsidRPr="00280B0A">
        <w:t>Vyšší priorita a delší doba běhu</w:t>
      </w:r>
    </w:p>
    <w:p w14:paraId="6353B351" w14:textId="02BCEE5A" w:rsidR="00A94A17" w:rsidRPr="00280B0A" w:rsidRDefault="00280B0A" w:rsidP="00280B0A">
      <w:pPr>
        <w:pStyle w:val="Vrazncitt"/>
      </w:pPr>
      <w:r w:rsidRPr="00280B0A">
        <w:t>Výpočetní výkon přibližně 420 TFLOPS (bfloat16)</w:t>
      </w:r>
    </w:p>
    <w:p w14:paraId="315F0DFF" w14:textId="77777777" w:rsidR="00B300C2" w:rsidRPr="00B300C2" w:rsidRDefault="00B300C2" w:rsidP="00B300C2">
      <w:pPr>
        <w:pStyle w:val="CODE"/>
      </w:pPr>
      <w:r w:rsidRPr="00B300C2">
        <w:t>import os</w:t>
      </w:r>
    </w:p>
    <w:p w14:paraId="26A8C0B6" w14:textId="77777777" w:rsidR="00B300C2" w:rsidRPr="00B300C2" w:rsidRDefault="00B300C2" w:rsidP="00B300C2">
      <w:pPr>
        <w:pStyle w:val="CODE"/>
      </w:pPr>
      <w:r w:rsidRPr="00B300C2">
        <w:t>import sys</w:t>
      </w:r>
    </w:p>
    <w:p w14:paraId="32F5CE20" w14:textId="77777777" w:rsidR="00B300C2" w:rsidRPr="00B300C2" w:rsidRDefault="00B300C2" w:rsidP="00B300C2">
      <w:pPr>
        <w:pStyle w:val="CODE"/>
      </w:pPr>
      <w:r w:rsidRPr="00B300C2">
        <w:t>import logging</w:t>
      </w:r>
    </w:p>
    <w:p w14:paraId="1AF16A75" w14:textId="77777777" w:rsidR="00B300C2" w:rsidRPr="00B300C2" w:rsidRDefault="00B300C2" w:rsidP="00B300C2">
      <w:pPr>
        <w:pStyle w:val="CODE"/>
      </w:pPr>
      <w:r w:rsidRPr="00B300C2">
        <w:t>import psutil</w:t>
      </w:r>
    </w:p>
    <w:p w14:paraId="3A8DD343" w14:textId="77777777" w:rsidR="00B300C2" w:rsidRPr="00B300C2" w:rsidRDefault="00B300C2" w:rsidP="00B300C2">
      <w:pPr>
        <w:pStyle w:val="CODE"/>
      </w:pPr>
      <w:r w:rsidRPr="00B300C2">
        <w:t>import time</w:t>
      </w:r>
    </w:p>
    <w:p w14:paraId="6DEE7320" w14:textId="77777777" w:rsidR="00B300C2" w:rsidRPr="00B300C2" w:rsidRDefault="00B300C2" w:rsidP="00B300C2">
      <w:pPr>
        <w:pStyle w:val="CODE"/>
      </w:pPr>
      <w:r w:rsidRPr="00B300C2">
        <w:t>import datetime</w:t>
      </w:r>
    </w:p>
    <w:p w14:paraId="6FC37EE5" w14:textId="77777777" w:rsidR="00B300C2" w:rsidRPr="00B300C2" w:rsidRDefault="00B300C2" w:rsidP="00B300C2">
      <w:pPr>
        <w:pStyle w:val="CODE"/>
      </w:pPr>
      <w:r w:rsidRPr="00B300C2">
        <w:t>import signal</w:t>
      </w:r>
    </w:p>
    <w:p w14:paraId="39E8032A" w14:textId="77777777" w:rsidR="00B300C2" w:rsidRPr="00B300C2" w:rsidRDefault="00B300C2" w:rsidP="00B300C2">
      <w:pPr>
        <w:pStyle w:val="CODE"/>
      </w:pPr>
      <w:r w:rsidRPr="00B300C2">
        <w:t>import subprocess</w:t>
      </w:r>
    </w:p>
    <w:p w14:paraId="14CE325C" w14:textId="77777777" w:rsidR="00B300C2" w:rsidRPr="00B300C2" w:rsidRDefault="00B300C2" w:rsidP="00B300C2">
      <w:pPr>
        <w:pStyle w:val="CODE"/>
      </w:pPr>
      <w:r w:rsidRPr="00B300C2">
        <w:t>import queue</w:t>
      </w:r>
    </w:p>
    <w:p w14:paraId="456EAD91" w14:textId="77777777" w:rsidR="00B300C2" w:rsidRPr="00B300C2" w:rsidRDefault="00B300C2" w:rsidP="00B300C2">
      <w:pPr>
        <w:pStyle w:val="CODE"/>
      </w:pPr>
      <w:r w:rsidRPr="00B300C2">
        <w:t>import shutil</w:t>
      </w:r>
    </w:p>
    <w:p w14:paraId="42056BB7" w14:textId="77777777" w:rsidR="00B300C2" w:rsidRPr="00B300C2" w:rsidRDefault="00B300C2" w:rsidP="00B300C2">
      <w:pPr>
        <w:pStyle w:val="CODE"/>
      </w:pPr>
      <w:r w:rsidRPr="00B300C2">
        <w:t>import glob</w:t>
      </w:r>
    </w:p>
    <w:p w14:paraId="650235BA" w14:textId="77777777" w:rsidR="00B300C2" w:rsidRPr="00B300C2" w:rsidRDefault="00B300C2" w:rsidP="00B300C2">
      <w:pPr>
        <w:pStyle w:val="CODE"/>
      </w:pPr>
      <w:r w:rsidRPr="00B300C2">
        <w:t>from threading import Thread, Event</w:t>
      </w:r>
    </w:p>
    <w:p w14:paraId="20D41024" w14:textId="77777777" w:rsidR="00B300C2" w:rsidRPr="00B300C2" w:rsidRDefault="00B300C2" w:rsidP="00B300C2">
      <w:pPr>
        <w:pStyle w:val="CODE"/>
      </w:pPr>
      <w:r w:rsidRPr="00B300C2">
        <w:t>from pathlib import Path</w:t>
      </w:r>
    </w:p>
    <w:p w14:paraId="027BFA51" w14:textId="77777777" w:rsidR="00B300C2" w:rsidRPr="00B300C2" w:rsidRDefault="00B300C2" w:rsidP="00B300C2">
      <w:pPr>
        <w:pStyle w:val="CODE"/>
      </w:pPr>
      <w:r w:rsidRPr="00B300C2">
        <w:t>from typing import List, Optional, Dict, Any</w:t>
      </w:r>
    </w:p>
    <w:p w14:paraId="693EA29B" w14:textId="77777777" w:rsidR="00B300C2" w:rsidRPr="00B300C2" w:rsidRDefault="00B300C2" w:rsidP="00B300C2">
      <w:pPr>
        <w:pStyle w:val="CODE"/>
      </w:pPr>
      <w:r w:rsidRPr="00B300C2">
        <w:t>from collections import deque</w:t>
      </w:r>
    </w:p>
    <w:p w14:paraId="22F10275" w14:textId="77777777" w:rsidR="00B300C2" w:rsidRPr="00B300C2" w:rsidRDefault="00B300C2" w:rsidP="00B300C2">
      <w:pPr>
        <w:pStyle w:val="CODE"/>
      </w:pPr>
      <w:r w:rsidRPr="00B300C2">
        <w:t>from contextlib import contextmanager</w:t>
      </w:r>
    </w:p>
    <w:p w14:paraId="12F80D6F" w14:textId="77777777" w:rsidR="00B300C2" w:rsidRPr="00B300C2" w:rsidRDefault="00B300C2" w:rsidP="00B300C2">
      <w:pPr>
        <w:pStyle w:val="CODE"/>
      </w:pPr>
      <w:r w:rsidRPr="00B300C2">
        <w:t>from IPython.display import clear_output</w:t>
      </w:r>
    </w:p>
    <w:p w14:paraId="51282760" w14:textId="77777777" w:rsidR="00B300C2" w:rsidRPr="00B300C2" w:rsidRDefault="00B300C2" w:rsidP="00B300C2">
      <w:pPr>
        <w:pStyle w:val="CODE"/>
      </w:pPr>
    </w:p>
    <w:p w14:paraId="0C7B75BB" w14:textId="77777777" w:rsidR="00B300C2" w:rsidRPr="00B300C2" w:rsidRDefault="00B300C2" w:rsidP="00B300C2">
      <w:pPr>
        <w:pStyle w:val="CODE"/>
      </w:pPr>
      <w:r w:rsidRPr="00B300C2">
        <w:t>class Config:</w:t>
      </w:r>
    </w:p>
    <w:p w14:paraId="776030F7" w14:textId="77777777" w:rsidR="00B300C2" w:rsidRPr="00B300C2" w:rsidRDefault="00B300C2" w:rsidP="00B300C2">
      <w:pPr>
        <w:pStyle w:val="CODE"/>
      </w:pPr>
      <w:r w:rsidRPr="00B300C2">
        <w:t>    """</w:t>
      </w:r>
    </w:p>
    <w:p w14:paraId="4043701D" w14:textId="77777777" w:rsidR="00B300C2" w:rsidRPr="00B300C2" w:rsidRDefault="00B300C2" w:rsidP="00B300C2">
      <w:pPr>
        <w:pStyle w:val="CODE"/>
      </w:pPr>
      <w:r w:rsidRPr="00B300C2">
        <w:t>    Configuración del sistema de monitoreo.</w:t>
      </w:r>
    </w:p>
    <w:p w14:paraId="7630D017" w14:textId="77777777" w:rsidR="00B300C2" w:rsidRPr="00B300C2" w:rsidRDefault="00B300C2" w:rsidP="00B300C2">
      <w:pPr>
        <w:pStyle w:val="CODE"/>
      </w:pPr>
      <w:r w:rsidRPr="00B300C2">
        <w:t>    """</w:t>
      </w:r>
    </w:p>
    <w:p w14:paraId="49ABEE1A" w14:textId="77777777" w:rsidR="00B300C2" w:rsidRPr="00B300C2" w:rsidRDefault="00B300C2" w:rsidP="00B300C2">
      <w:pPr>
        <w:pStyle w:val="CODE"/>
      </w:pPr>
      <w:r w:rsidRPr="00B300C2">
        <w:t>    LOG_DIR = Path('logs')</w:t>
      </w:r>
    </w:p>
    <w:p w14:paraId="63DA3D13" w14:textId="77777777" w:rsidR="00B300C2" w:rsidRPr="00B300C2" w:rsidRDefault="00B300C2" w:rsidP="00B300C2">
      <w:pPr>
        <w:pStyle w:val="CODE"/>
      </w:pPr>
      <w:r w:rsidRPr="00B300C2">
        <w:lastRenderedPageBreak/>
        <w:t>    DATE_FORMAT = "%Y%m%d_%H%M%S"</w:t>
      </w:r>
    </w:p>
    <w:p w14:paraId="4665F5BE" w14:textId="77777777" w:rsidR="00B300C2" w:rsidRPr="00B300C2" w:rsidRDefault="00B300C2" w:rsidP="00B300C2">
      <w:pPr>
        <w:pStyle w:val="CODE"/>
      </w:pPr>
      <w:r w:rsidRPr="00B300C2">
        <w:t>    PLOT_PREFIX = 'plots'</w:t>
      </w:r>
    </w:p>
    <w:p w14:paraId="50914CD2" w14:textId="77777777" w:rsidR="00B300C2" w:rsidRPr="00B300C2" w:rsidRDefault="00B300C2" w:rsidP="00B300C2">
      <w:pPr>
        <w:pStyle w:val="CODE"/>
      </w:pPr>
      <w:r w:rsidRPr="00B300C2">
        <w:t>    LOG_PREFIX = 'compilation_log'</w:t>
      </w:r>
    </w:p>
    <w:p w14:paraId="713CE31C" w14:textId="77777777" w:rsidR="00B300C2" w:rsidRPr="00B300C2" w:rsidRDefault="00B300C2" w:rsidP="00B300C2">
      <w:pPr>
        <w:pStyle w:val="CODE"/>
      </w:pPr>
      <w:r w:rsidRPr="00B300C2">
        <w:t>    LOG_FORMAT = '%(asctime)s - %(levelname)s - %(message)s'</w:t>
      </w:r>
    </w:p>
    <w:p w14:paraId="47E1ACAC" w14:textId="77777777" w:rsidR="00B300C2" w:rsidRPr="00B300C2" w:rsidRDefault="00B300C2" w:rsidP="00B300C2">
      <w:pPr>
        <w:pStyle w:val="CODE"/>
      </w:pPr>
    </w:p>
    <w:p w14:paraId="37AA13EF" w14:textId="77777777" w:rsidR="00B300C2" w:rsidRPr="00B300C2" w:rsidRDefault="00B300C2" w:rsidP="00B300C2">
      <w:pPr>
        <w:pStyle w:val="CODE"/>
      </w:pPr>
      <w:r w:rsidRPr="00B300C2">
        <w:t>    def __init__(self):</w:t>
      </w:r>
    </w:p>
    <w:p w14:paraId="12CB7C50" w14:textId="77777777" w:rsidR="00B300C2" w:rsidRPr="00B300C2" w:rsidRDefault="00B300C2" w:rsidP="00B300C2">
      <w:pPr>
        <w:pStyle w:val="CODE"/>
      </w:pPr>
      <w:r w:rsidRPr="00B300C2">
        <w:t>        """Inicializa la configuración y crea directorios necesarios."""</w:t>
      </w:r>
    </w:p>
    <w:p w14:paraId="236CBD4A" w14:textId="77777777" w:rsidR="00B300C2" w:rsidRPr="00B300C2" w:rsidRDefault="00B300C2" w:rsidP="00B300C2">
      <w:pPr>
        <w:pStyle w:val="CODE"/>
      </w:pPr>
      <w:r w:rsidRPr="00B300C2">
        <w:t>        self.timestamp = datetime.datetime.now().strftime(self.DATE_FORMAT)</w:t>
      </w:r>
    </w:p>
    <w:p w14:paraId="1DA68A84" w14:textId="77777777" w:rsidR="00B300C2" w:rsidRPr="00B300C2" w:rsidRDefault="00B300C2" w:rsidP="00B300C2">
      <w:pPr>
        <w:pStyle w:val="CODE"/>
      </w:pPr>
      <w:r w:rsidRPr="00B300C2">
        <w:t>        self.plots_dir = self.LOG_DIR / f'{self.PLOT_PREFIX}_{self.timestamp}'</w:t>
      </w:r>
    </w:p>
    <w:p w14:paraId="191C9A22" w14:textId="77777777" w:rsidR="00B300C2" w:rsidRPr="00B300C2" w:rsidRDefault="00B300C2" w:rsidP="00B300C2">
      <w:pPr>
        <w:pStyle w:val="CODE"/>
      </w:pPr>
      <w:r w:rsidRPr="00B300C2">
        <w:t>        self.log_file = self.LOG_DIR / f'{self.LOG_PREFIX}_{self.timestamp}.txt'</w:t>
      </w:r>
    </w:p>
    <w:p w14:paraId="7951DC52" w14:textId="77777777" w:rsidR="00B300C2" w:rsidRPr="00B300C2" w:rsidRDefault="00B300C2" w:rsidP="00B300C2">
      <w:pPr>
        <w:pStyle w:val="CODE"/>
      </w:pPr>
      <w:r w:rsidRPr="00B300C2">
        <w:t>        self._create_directories()</w:t>
      </w:r>
    </w:p>
    <w:p w14:paraId="547E2B0D" w14:textId="77777777" w:rsidR="00B300C2" w:rsidRPr="00B300C2" w:rsidRDefault="00B300C2" w:rsidP="00B300C2">
      <w:pPr>
        <w:pStyle w:val="CODE"/>
      </w:pPr>
      <w:r w:rsidRPr="00B300C2">
        <w:t>        self._setup_logging()</w:t>
      </w:r>
    </w:p>
    <w:p w14:paraId="074675E8" w14:textId="77777777" w:rsidR="00B300C2" w:rsidRPr="00B300C2" w:rsidRDefault="00B300C2" w:rsidP="00B300C2">
      <w:pPr>
        <w:pStyle w:val="CODE"/>
      </w:pPr>
    </w:p>
    <w:p w14:paraId="3525F323" w14:textId="77777777" w:rsidR="00B300C2" w:rsidRPr="00B300C2" w:rsidRDefault="00B300C2" w:rsidP="00B300C2">
      <w:pPr>
        <w:pStyle w:val="CODE"/>
      </w:pPr>
      <w:r w:rsidRPr="00B300C2">
        <w:t>    def _create_directories(self) -&gt; None:</w:t>
      </w:r>
    </w:p>
    <w:p w14:paraId="0BED65DA" w14:textId="77777777" w:rsidR="00B300C2" w:rsidRPr="00B300C2" w:rsidRDefault="00B300C2" w:rsidP="00B300C2">
      <w:pPr>
        <w:pStyle w:val="CODE"/>
      </w:pPr>
      <w:r w:rsidRPr="00B300C2">
        <w:t>        """Crea los directorios necesarios para logs y gráficos."""</w:t>
      </w:r>
    </w:p>
    <w:p w14:paraId="2D691165" w14:textId="77777777" w:rsidR="00B300C2" w:rsidRPr="00B300C2" w:rsidRDefault="00B300C2" w:rsidP="00B300C2">
      <w:pPr>
        <w:pStyle w:val="CODE"/>
      </w:pPr>
      <w:r w:rsidRPr="00B300C2">
        <w:t>        self.LOG_DIR.mkdir(exist_ok=True)</w:t>
      </w:r>
    </w:p>
    <w:p w14:paraId="32CD282F" w14:textId="77777777" w:rsidR="00B300C2" w:rsidRPr="00B300C2" w:rsidRDefault="00B300C2" w:rsidP="00B300C2">
      <w:pPr>
        <w:pStyle w:val="CODE"/>
      </w:pPr>
      <w:r w:rsidRPr="00B300C2">
        <w:t>        self.plots_dir.mkdir(exist_ok=True)</w:t>
      </w:r>
    </w:p>
    <w:p w14:paraId="038B5A69" w14:textId="77777777" w:rsidR="00B300C2" w:rsidRPr="00B300C2" w:rsidRDefault="00B300C2" w:rsidP="00B300C2">
      <w:pPr>
        <w:pStyle w:val="CODE"/>
      </w:pPr>
    </w:p>
    <w:p w14:paraId="14181EA0" w14:textId="77777777" w:rsidR="00B300C2" w:rsidRPr="00B300C2" w:rsidRDefault="00B300C2" w:rsidP="00B300C2">
      <w:pPr>
        <w:pStyle w:val="CODE"/>
      </w:pPr>
      <w:r w:rsidRPr="00B300C2">
        <w:t>    def _setup_logging(self) -&gt; None:</w:t>
      </w:r>
    </w:p>
    <w:p w14:paraId="7C5BA79A" w14:textId="77777777" w:rsidR="00B300C2" w:rsidRPr="00B300C2" w:rsidRDefault="00B300C2" w:rsidP="00B300C2">
      <w:pPr>
        <w:pStyle w:val="CODE"/>
      </w:pPr>
      <w:r w:rsidRPr="00B300C2">
        <w:t>        """Configura el sistema de logging."""</w:t>
      </w:r>
    </w:p>
    <w:p w14:paraId="6339CA16" w14:textId="77777777" w:rsidR="00B300C2" w:rsidRPr="00B300C2" w:rsidRDefault="00B300C2" w:rsidP="00B300C2">
      <w:pPr>
        <w:pStyle w:val="CODE"/>
      </w:pPr>
      <w:r w:rsidRPr="00B300C2">
        <w:t>        logging.basicConfig(</w:t>
      </w:r>
    </w:p>
    <w:p w14:paraId="3B0A93AC" w14:textId="77777777" w:rsidR="00B300C2" w:rsidRPr="00B300C2" w:rsidRDefault="00B300C2" w:rsidP="00B300C2">
      <w:pPr>
        <w:pStyle w:val="CODE"/>
      </w:pPr>
      <w:r w:rsidRPr="00B300C2">
        <w:t>            level=logging.INFO,</w:t>
      </w:r>
    </w:p>
    <w:p w14:paraId="1FCFF39F" w14:textId="77777777" w:rsidR="00B300C2" w:rsidRPr="00B300C2" w:rsidRDefault="00B300C2" w:rsidP="00B300C2">
      <w:pPr>
        <w:pStyle w:val="CODE"/>
      </w:pPr>
      <w:r w:rsidRPr="00B300C2">
        <w:t>            format=self.LOG_FORMAT,</w:t>
      </w:r>
    </w:p>
    <w:p w14:paraId="07C1CED7" w14:textId="77777777" w:rsidR="00B300C2" w:rsidRPr="00B300C2" w:rsidRDefault="00B300C2" w:rsidP="00B300C2">
      <w:pPr>
        <w:pStyle w:val="CODE"/>
      </w:pPr>
      <w:r w:rsidRPr="00B300C2">
        <w:t>            handlers=[</w:t>
      </w:r>
    </w:p>
    <w:p w14:paraId="3128CACC" w14:textId="77777777" w:rsidR="00B300C2" w:rsidRPr="00B300C2" w:rsidRDefault="00B300C2" w:rsidP="00B300C2">
      <w:pPr>
        <w:pStyle w:val="CODE"/>
      </w:pPr>
      <w:r w:rsidRPr="00B300C2">
        <w:t>                logging.FileHandler(self.log_file),</w:t>
      </w:r>
    </w:p>
    <w:p w14:paraId="04F8D2E6" w14:textId="77777777" w:rsidR="00B300C2" w:rsidRPr="00B300C2" w:rsidRDefault="00B300C2" w:rsidP="00B300C2">
      <w:pPr>
        <w:pStyle w:val="CODE"/>
      </w:pPr>
      <w:r w:rsidRPr="00B300C2">
        <w:t>                logging.StreamHandler()</w:t>
      </w:r>
    </w:p>
    <w:p w14:paraId="58BF6C6A" w14:textId="77777777" w:rsidR="00B300C2" w:rsidRPr="00B300C2" w:rsidRDefault="00B300C2" w:rsidP="00B300C2">
      <w:pPr>
        <w:pStyle w:val="CODE"/>
      </w:pPr>
      <w:r w:rsidRPr="00B300C2">
        <w:t>            ]</w:t>
      </w:r>
    </w:p>
    <w:p w14:paraId="42AEF473" w14:textId="77777777" w:rsidR="00B300C2" w:rsidRPr="00B300C2" w:rsidRDefault="00B300C2" w:rsidP="00B300C2">
      <w:pPr>
        <w:pStyle w:val="CODE"/>
      </w:pPr>
      <w:r w:rsidRPr="00B300C2">
        <w:t>        )</w:t>
      </w:r>
    </w:p>
    <w:p w14:paraId="4CE4C6BA" w14:textId="77777777" w:rsidR="00B300C2" w:rsidRPr="00B300C2" w:rsidRDefault="00B300C2" w:rsidP="00B300C2">
      <w:pPr>
        <w:pStyle w:val="CODE"/>
      </w:pPr>
    </w:p>
    <w:p w14:paraId="7FA8BD6F" w14:textId="77777777" w:rsidR="00B300C2" w:rsidRPr="00B300C2" w:rsidRDefault="00B300C2" w:rsidP="00B300C2">
      <w:pPr>
        <w:pStyle w:val="CODE"/>
      </w:pPr>
      <w:r w:rsidRPr="00B300C2">
        <w:t>class ResourceMonitor:</w:t>
      </w:r>
    </w:p>
    <w:p w14:paraId="077852CC" w14:textId="77777777" w:rsidR="00B300C2" w:rsidRPr="00B300C2" w:rsidRDefault="00B300C2" w:rsidP="00B300C2">
      <w:pPr>
        <w:pStyle w:val="CODE"/>
      </w:pPr>
      <w:r w:rsidRPr="00B300C2">
        <w:t>    """</w:t>
      </w:r>
    </w:p>
    <w:p w14:paraId="2E0D1F2C" w14:textId="77777777" w:rsidR="00B300C2" w:rsidRPr="00B300C2" w:rsidRDefault="00B300C2" w:rsidP="00B300C2">
      <w:pPr>
        <w:pStyle w:val="CODE"/>
      </w:pPr>
      <w:r w:rsidRPr="00B300C2">
        <w:t>    Monitor de recursos del sistema.</w:t>
      </w:r>
    </w:p>
    <w:p w14:paraId="4871A444" w14:textId="77777777" w:rsidR="00B300C2" w:rsidRPr="00B300C2" w:rsidRDefault="00B300C2" w:rsidP="00B300C2">
      <w:pPr>
        <w:pStyle w:val="CODE"/>
      </w:pPr>
      <w:r w:rsidRPr="00B300C2">
        <w:t>    """</w:t>
      </w:r>
    </w:p>
    <w:p w14:paraId="4AB790E8" w14:textId="77777777" w:rsidR="00B300C2" w:rsidRPr="00B300C2" w:rsidRDefault="00B300C2" w:rsidP="00B300C2">
      <w:pPr>
        <w:pStyle w:val="CODE"/>
      </w:pPr>
    </w:p>
    <w:p w14:paraId="7F3EE3B4" w14:textId="77777777" w:rsidR="00B300C2" w:rsidRPr="00B300C2" w:rsidRDefault="00B300C2" w:rsidP="00B300C2">
      <w:pPr>
        <w:pStyle w:val="CODE"/>
      </w:pPr>
      <w:r w:rsidRPr="00B300C2">
        <w:t>    PROGRESS_BAR_LENGTH = 25</w:t>
      </w:r>
    </w:p>
    <w:p w14:paraId="2AB25EE9" w14:textId="77777777" w:rsidR="00B300C2" w:rsidRPr="00B300C2" w:rsidRDefault="00B300C2" w:rsidP="00B300C2">
      <w:pPr>
        <w:pStyle w:val="CODE"/>
      </w:pPr>
      <w:r w:rsidRPr="00B300C2">
        <w:t>    MEMORY_UNITS = ['B', 'KB', 'MB', 'GB', 'TB']</w:t>
      </w:r>
    </w:p>
    <w:p w14:paraId="17EFE77D" w14:textId="77777777" w:rsidR="00B300C2" w:rsidRPr="00B300C2" w:rsidRDefault="00B300C2" w:rsidP="00B300C2">
      <w:pPr>
        <w:pStyle w:val="CODE"/>
      </w:pPr>
      <w:r w:rsidRPr="00B300C2">
        <w:t>    MAX_OUTPUT_LINES = 100</w:t>
      </w:r>
    </w:p>
    <w:p w14:paraId="69906DE4" w14:textId="77777777" w:rsidR="00B300C2" w:rsidRPr="00B300C2" w:rsidRDefault="00B300C2" w:rsidP="00B300C2">
      <w:pPr>
        <w:pStyle w:val="CODE"/>
      </w:pPr>
      <w:r w:rsidRPr="00B300C2">
        <w:t>    MONITOR_INTERVAL = 2</w:t>
      </w:r>
    </w:p>
    <w:p w14:paraId="64D4A89B" w14:textId="77777777" w:rsidR="00B300C2" w:rsidRPr="00B300C2" w:rsidRDefault="00B300C2" w:rsidP="00B300C2">
      <w:pPr>
        <w:pStyle w:val="CODE"/>
      </w:pPr>
    </w:p>
    <w:p w14:paraId="4D5527E9" w14:textId="77777777" w:rsidR="00B300C2" w:rsidRPr="00B300C2" w:rsidRDefault="00B300C2" w:rsidP="00B300C2">
      <w:pPr>
        <w:pStyle w:val="CODE"/>
      </w:pPr>
      <w:r w:rsidRPr="00B300C2">
        <w:t>    def __init__(self):</w:t>
      </w:r>
    </w:p>
    <w:p w14:paraId="56E8FB2C" w14:textId="77777777" w:rsidR="00B300C2" w:rsidRPr="00B300C2" w:rsidRDefault="00B300C2" w:rsidP="00B300C2">
      <w:pPr>
        <w:pStyle w:val="CODE"/>
      </w:pPr>
      <w:r w:rsidRPr="00B300C2">
        <w:t>        """Inicializa el monitor de recursos."""</w:t>
      </w:r>
    </w:p>
    <w:p w14:paraId="42F8A58B" w14:textId="77777777" w:rsidR="00B300C2" w:rsidRPr="00B300C2" w:rsidRDefault="00B300C2" w:rsidP="00B300C2">
      <w:pPr>
        <w:pStyle w:val="CODE"/>
      </w:pPr>
      <w:r w:rsidRPr="00B300C2">
        <w:t>        self.config = Config()</w:t>
      </w:r>
    </w:p>
    <w:p w14:paraId="57F3A82D" w14:textId="77777777" w:rsidR="00B300C2" w:rsidRPr="00B300C2" w:rsidRDefault="00B300C2" w:rsidP="00B300C2">
      <w:pPr>
        <w:pStyle w:val="CODE"/>
      </w:pPr>
      <w:r w:rsidRPr="00B300C2">
        <w:t>        self.compile_output = deque(maxlen=self.MAX_OUTPUT_LINES)</w:t>
      </w:r>
    </w:p>
    <w:p w14:paraId="3987A8A7" w14:textId="77777777" w:rsidR="00B300C2" w:rsidRPr="00B300C2" w:rsidRDefault="00B300C2" w:rsidP="00B300C2">
      <w:pPr>
        <w:pStyle w:val="CODE"/>
      </w:pPr>
      <w:r w:rsidRPr="00B300C2">
        <w:t>        self.running = True</w:t>
      </w:r>
    </w:p>
    <w:p w14:paraId="245DF47F" w14:textId="77777777" w:rsidR="00B300C2" w:rsidRPr="00B300C2" w:rsidRDefault="00B300C2" w:rsidP="00B300C2">
      <w:pPr>
        <w:pStyle w:val="CODE"/>
      </w:pPr>
      <w:r w:rsidRPr="00B300C2">
        <w:t>        self.stop_event = Event()</w:t>
      </w:r>
    </w:p>
    <w:p w14:paraId="43798035" w14:textId="77777777" w:rsidR="00B300C2" w:rsidRPr="00B300C2" w:rsidRDefault="00B300C2" w:rsidP="00B300C2">
      <w:pPr>
        <w:pStyle w:val="CODE"/>
      </w:pPr>
      <w:r w:rsidRPr="00B300C2">
        <w:t>        self._setup_signal_handlers()</w:t>
      </w:r>
    </w:p>
    <w:p w14:paraId="27384374" w14:textId="77777777" w:rsidR="00B300C2" w:rsidRPr="00B300C2" w:rsidRDefault="00B300C2" w:rsidP="00B300C2">
      <w:pPr>
        <w:pStyle w:val="CODE"/>
      </w:pPr>
    </w:p>
    <w:p w14:paraId="34807695" w14:textId="77777777" w:rsidR="00B300C2" w:rsidRPr="00B300C2" w:rsidRDefault="00B300C2" w:rsidP="00B300C2">
      <w:pPr>
        <w:pStyle w:val="CODE"/>
      </w:pPr>
      <w:r w:rsidRPr="00B300C2">
        <w:t>    def _setup_signal_handlers(self) -&gt; None:</w:t>
      </w:r>
    </w:p>
    <w:p w14:paraId="3F5209DF" w14:textId="77777777" w:rsidR="00B300C2" w:rsidRPr="00B300C2" w:rsidRDefault="00B300C2" w:rsidP="00B300C2">
      <w:pPr>
        <w:pStyle w:val="CODE"/>
      </w:pPr>
      <w:r w:rsidRPr="00B300C2">
        <w:t>        """Configura los manejadores de señales del sistema."""</w:t>
      </w:r>
    </w:p>
    <w:p w14:paraId="49517E63" w14:textId="77777777" w:rsidR="00B300C2" w:rsidRPr="00B300C2" w:rsidRDefault="00B300C2" w:rsidP="00B300C2">
      <w:pPr>
        <w:pStyle w:val="CODE"/>
      </w:pPr>
      <w:r w:rsidRPr="00B300C2">
        <w:t>        signal.signal(signal.SIGINT, self._signal_handler)</w:t>
      </w:r>
    </w:p>
    <w:p w14:paraId="566A75A7" w14:textId="77777777" w:rsidR="00B300C2" w:rsidRPr="00B300C2" w:rsidRDefault="00B300C2" w:rsidP="00B300C2">
      <w:pPr>
        <w:pStyle w:val="CODE"/>
      </w:pPr>
      <w:r w:rsidRPr="00B300C2">
        <w:t>        signal.signal(signal.SIGTERM, self._signal_handler)</w:t>
      </w:r>
    </w:p>
    <w:p w14:paraId="4D3071C4" w14:textId="77777777" w:rsidR="00B300C2" w:rsidRPr="00B300C2" w:rsidRDefault="00B300C2" w:rsidP="00B300C2">
      <w:pPr>
        <w:pStyle w:val="CODE"/>
      </w:pPr>
    </w:p>
    <w:p w14:paraId="56894DD5" w14:textId="77777777" w:rsidR="00B300C2" w:rsidRPr="00B300C2" w:rsidRDefault="00B300C2" w:rsidP="00B300C2">
      <w:pPr>
        <w:pStyle w:val="CODE"/>
      </w:pPr>
      <w:r w:rsidRPr="00B300C2">
        <w:t>    def _signal_handler(self, signum: int, frame: Any) -&gt; None:</w:t>
      </w:r>
    </w:p>
    <w:p w14:paraId="6C7BD837" w14:textId="77777777" w:rsidR="00B300C2" w:rsidRPr="00B300C2" w:rsidRDefault="00B300C2" w:rsidP="00B300C2">
      <w:pPr>
        <w:pStyle w:val="CODE"/>
      </w:pPr>
      <w:r w:rsidRPr="00B300C2">
        <w:t>        """Maneja las señales del sistema."""</w:t>
      </w:r>
    </w:p>
    <w:p w14:paraId="6622AF23" w14:textId="77777777" w:rsidR="00B300C2" w:rsidRPr="00B300C2" w:rsidRDefault="00B300C2" w:rsidP="00B300C2">
      <w:pPr>
        <w:pStyle w:val="CODE"/>
      </w:pPr>
      <w:r w:rsidRPr="00B300C2">
        <w:t>        self.running = False</w:t>
      </w:r>
    </w:p>
    <w:p w14:paraId="5BA5C6FA" w14:textId="77777777" w:rsidR="00B300C2" w:rsidRPr="00B300C2" w:rsidRDefault="00B300C2" w:rsidP="00B300C2">
      <w:pPr>
        <w:pStyle w:val="CODE"/>
      </w:pPr>
      <w:r w:rsidRPr="00B300C2">
        <w:t>        self.stop_event.set()</w:t>
      </w:r>
    </w:p>
    <w:p w14:paraId="01CF48EE" w14:textId="77777777" w:rsidR="00B300C2" w:rsidRPr="00B300C2" w:rsidRDefault="00B300C2" w:rsidP="00B300C2">
      <w:pPr>
        <w:pStyle w:val="CODE"/>
      </w:pPr>
      <w:r w:rsidRPr="00B300C2">
        <w:t>        logging.info(f"Señal {signum} recibida. Iniciando apagado graceful...")</w:t>
      </w:r>
    </w:p>
    <w:p w14:paraId="082D795A" w14:textId="77777777" w:rsidR="00B300C2" w:rsidRPr="00B300C2" w:rsidRDefault="00B300C2" w:rsidP="00B300C2">
      <w:pPr>
        <w:pStyle w:val="CODE"/>
      </w:pPr>
    </w:p>
    <w:p w14:paraId="53952F96" w14:textId="77777777" w:rsidR="00B300C2" w:rsidRPr="00B300C2" w:rsidRDefault="00B300C2" w:rsidP="00B300C2">
      <w:pPr>
        <w:pStyle w:val="CODE"/>
      </w:pPr>
      <w:r w:rsidRPr="00B300C2">
        <w:t>    def format_bytes(self, bytes_value: float) -&gt; str:</w:t>
      </w:r>
    </w:p>
    <w:p w14:paraId="1D4F7FAD" w14:textId="77777777" w:rsidR="00B300C2" w:rsidRPr="00B300C2" w:rsidRDefault="00B300C2" w:rsidP="00B300C2">
      <w:pPr>
        <w:pStyle w:val="CODE"/>
      </w:pPr>
      <w:r w:rsidRPr="00B300C2">
        <w:t>        """Formatea bytes a una representación legible."""</w:t>
      </w:r>
    </w:p>
    <w:p w14:paraId="0DE1D383" w14:textId="77777777" w:rsidR="00B300C2" w:rsidRPr="00B300C2" w:rsidRDefault="00B300C2" w:rsidP="00B300C2">
      <w:pPr>
        <w:pStyle w:val="CODE"/>
      </w:pPr>
      <w:r w:rsidRPr="00B300C2">
        <w:t>        for unit in self.MEMORY_UNITS:</w:t>
      </w:r>
    </w:p>
    <w:p w14:paraId="2B7BFCE4" w14:textId="77777777" w:rsidR="00B300C2" w:rsidRPr="00B300C2" w:rsidRDefault="00B300C2" w:rsidP="00B300C2">
      <w:pPr>
        <w:pStyle w:val="CODE"/>
      </w:pPr>
      <w:r w:rsidRPr="00B300C2">
        <w:t>            if bytes_value &lt; 1024:</w:t>
      </w:r>
    </w:p>
    <w:p w14:paraId="4EA1886D" w14:textId="77777777" w:rsidR="00B300C2" w:rsidRPr="00B300C2" w:rsidRDefault="00B300C2" w:rsidP="00B300C2">
      <w:pPr>
        <w:pStyle w:val="CODE"/>
      </w:pPr>
      <w:r w:rsidRPr="00B300C2">
        <w:t>                return f"{bytes_value:.2f}{unit}"</w:t>
      </w:r>
    </w:p>
    <w:p w14:paraId="25FB9005" w14:textId="77777777" w:rsidR="00B300C2" w:rsidRPr="00B300C2" w:rsidRDefault="00B300C2" w:rsidP="00B300C2">
      <w:pPr>
        <w:pStyle w:val="CODE"/>
      </w:pPr>
      <w:r w:rsidRPr="00B300C2">
        <w:t>            bytes_value /= 1024</w:t>
      </w:r>
    </w:p>
    <w:p w14:paraId="3ED0E22A" w14:textId="77777777" w:rsidR="00B300C2" w:rsidRPr="00B300C2" w:rsidRDefault="00B300C2" w:rsidP="00B300C2">
      <w:pPr>
        <w:pStyle w:val="CODE"/>
      </w:pPr>
      <w:r w:rsidRPr="00B300C2">
        <w:t>        return f"{bytes_value:.2f}TB"</w:t>
      </w:r>
    </w:p>
    <w:p w14:paraId="6E8130A2" w14:textId="77777777" w:rsidR="00B300C2" w:rsidRPr="00B300C2" w:rsidRDefault="00B300C2" w:rsidP="00B300C2">
      <w:pPr>
        <w:pStyle w:val="CODE"/>
      </w:pPr>
    </w:p>
    <w:p w14:paraId="6D33ACB6" w14:textId="77777777" w:rsidR="00B300C2" w:rsidRPr="00B300C2" w:rsidRDefault="00B300C2" w:rsidP="00B300C2">
      <w:pPr>
        <w:pStyle w:val="CODE"/>
      </w:pPr>
      <w:r w:rsidRPr="00B300C2">
        <w:t>    def log_output(self, line: str) -&gt; None:</w:t>
      </w:r>
    </w:p>
    <w:p w14:paraId="7275B7AD" w14:textId="77777777" w:rsidR="00B300C2" w:rsidRPr="00B300C2" w:rsidRDefault="00B300C2" w:rsidP="00B300C2">
      <w:pPr>
        <w:pStyle w:val="CODE"/>
      </w:pPr>
      <w:r w:rsidRPr="00B300C2">
        <w:t>        """Registra una línea de salida en el archivo de log."""</w:t>
      </w:r>
    </w:p>
    <w:p w14:paraId="291467E7" w14:textId="77777777" w:rsidR="00B300C2" w:rsidRPr="00B300C2" w:rsidRDefault="00B300C2" w:rsidP="00B300C2">
      <w:pPr>
        <w:pStyle w:val="CODE"/>
      </w:pPr>
      <w:r w:rsidRPr="00B300C2">
        <w:t>        try:</w:t>
      </w:r>
    </w:p>
    <w:p w14:paraId="0EE2CCBB" w14:textId="77777777" w:rsidR="00B300C2" w:rsidRPr="00B300C2" w:rsidRDefault="00B300C2" w:rsidP="00B300C2">
      <w:pPr>
        <w:pStyle w:val="CODE"/>
      </w:pPr>
      <w:r w:rsidRPr="00B300C2">
        <w:t>            with open(self.config.log_file, 'a', encoding='utf-8') as f:</w:t>
      </w:r>
    </w:p>
    <w:p w14:paraId="2DD4E42C" w14:textId="77777777" w:rsidR="00B300C2" w:rsidRPr="00B300C2" w:rsidRDefault="00B300C2" w:rsidP="00B300C2">
      <w:pPr>
        <w:pStyle w:val="CODE"/>
      </w:pPr>
      <w:r w:rsidRPr="00B300C2">
        <w:t>                timestamp = datetime.datetime.now().strftime(Config.DATE_FORMAT)</w:t>
      </w:r>
    </w:p>
    <w:p w14:paraId="5B423556" w14:textId="77777777" w:rsidR="00B300C2" w:rsidRPr="00B300C2" w:rsidRDefault="00B300C2" w:rsidP="00B300C2">
      <w:pPr>
        <w:pStyle w:val="CODE"/>
      </w:pPr>
      <w:r w:rsidRPr="00B300C2">
        <w:t>                f.write(f"[{timestamp}] {line}\n")</w:t>
      </w:r>
    </w:p>
    <w:p w14:paraId="16051DC7" w14:textId="77777777" w:rsidR="00B300C2" w:rsidRPr="00B300C2" w:rsidRDefault="00B300C2" w:rsidP="00B300C2">
      <w:pPr>
        <w:pStyle w:val="CODE"/>
      </w:pPr>
      <w:r w:rsidRPr="00B300C2">
        <w:t>        except IOError as e:</w:t>
      </w:r>
    </w:p>
    <w:p w14:paraId="5D542698" w14:textId="77777777" w:rsidR="00B300C2" w:rsidRPr="00B300C2" w:rsidRDefault="00B300C2" w:rsidP="00B300C2">
      <w:pPr>
        <w:pStyle w:val="CODE"/>
      </w:pPr>
      <w:r w:rsidRPr="00B300C2">
        <w:t>            logging.error(f"Error escribiendo al archivo de log: {e}")</w:t>
      </w:r>
    </w:p>
    <w:p w14:paraId="0059841E" w14:textId="77777777" w:rsidR="00B300C2" w:rsidRPr="00B300C2" w:rsidRDefault="00B300C2" w:rsidP="00B300C2">
      <w:pPr>
        <w:pStyle w:val="CODE"/>
      </w:pPr>
    </w:p>
    <w:p w14:paraId="052E1FC9" w14:textId="77777777" w:rsidR="00B300C2" w:rsidRPr="00B300C2" w:rsidRDefault="00B300C2" w:rsidP="00B300C2">
      <w:pPr>
        <w:pStyle w:val="CODE"/>
      </w:pPr>
      <w:r w:rsidRPr="00B300C2">
        <w:t>    def create_progress_bar(self, percentage: float) -&gt; str:</w:t>
      </w:r>
    </w:p>
    <w:p w14:paraId="55860DEE" w14:textId="77777777" w:rsidR="00B300C2" w:rsidRPr="00B300C2" w:rsidRDefault="00B300C2" w:rsidP="00B300C2">
      <w:pPr>
        <w:pStyle w:val="CODE"/>
      </w:pPr>
      <w:r w:rsidRPr="00B300C2">
        <w:t>        """Crea una barra de progreso visual."""</w:t>
      </w:r>
    </w:p>
    <w:p w14:paraId="12D1363F" w14:textId="77777777" w:rsidR="00B300C2" w:rsidRPr="00B300C2" w:rsidRDefault="00B300C2" w:rsidP="00B300C2">
      <w:pPr>
        <w:pStyle w:val="CODE"/>
      </w:pPr>
      <w:r w:rsidRPr="00B300C2">
        <w:t>        try:</w:t>
      </w:r>
    </w:p>
    <w:p w14:paraId="7F1AC6DB" w14:textId="77777777" w:rsidR="00B300C2" w:rsidRPr="00B300C2" w:rsidRDefault="00B300C2" w:rsidP="00B300C2">
      <w:pPr>
        <w:pStyle w:val="CODE"/>
      </w:pPr>
      <w:r w:rsidRPr="00B300C2">
        <w:t>            percentage = max(0, min(100, float(percentage)))</w:t>
      </w:r>
    </w:p>
    <w:p w14:paraId="414BB3B3" w14:textId="77777777" w:rsidR="00B300C2" w:rsidRPr="00B300C2" w:rsidRDefault="00B300C2" w:rsidP="00B300C2">
      <w:pPr>
        <w:pStyle w:val="CODE"/>
      </w:pPr>
      <w:r w:rsidRPr="00B300C2">
        <w:t>            filled = int(self.PROGRESS_BAR_LENGTH * percentage / 100)</w:t>
      </w:r>
    </w:p>
    <w:p w14:paraId="1039A27C" w14:textId="77777777" w:rsidR="00B300C2" w:rsidRPr="00B300C2" w:rsidRDefault="00B300C2" w:rsidP="00B300C2">
      <w:pPr>
        <w:pStyle w:val="CODE"/>
      </w:pPr>
      <w:r w:rsidRPr="00B300C2">
        <w:t>            return f"{'█' * filled}{'░' * (self.PROGRESS_BAR_LENGTH - filled)}"</w:t>
      </w:r>
    </w:p>
    <w:p w14:paraId="0E1B3B54" w14:textId="77777777" w:rsidR="00B300C2" w:rsidRPr="00B300C2" w:rsidRDefault="00B300C2" w:rsidP="00B300C2">
      <w:pPr>
        <w:pStyle w:val="CODE"/>
      </w:pPr>
      <w:r w:rsidRPr="00B300C2">
        <w:t>        except (ValueError, TypeError):</w:t>
      </w:r>
    </w:p>
    <w:p w14:paraId="45BFB58B" w14:textId="77777777" w:rsidR="00B300C2" w:rsidRPr="00B300C2" w:rsidRDefault="00B300C2" w:rsidP="00B300C2">
      <w:pPr>
        <w:pStyle w:val="CODE"/>
      </w:pPr>
      <w:r w:rsidRPr="00B300C2">
        <w:t>            return "░" * self.PROGRESS_BAR_LENGTH</w:t>
      </w:r>
    </w:p>
    <w:p w14:paraId="66A47FE4" w14:textId="77777777" w:rsidR="00B300C2" w:rsidRPr="00B300C2" w:rsidRDefault="00B300C2" w:rsidP="00B300C2">
      <w:pPr>
        <w:pStyle w:val="CODE"/>
      </w:pPr>
    </w:p>
    <w:p w14:paraId="4FCB4B55" w14:textId="77777777" w:rsidR="00B300C2" w:rsidRPr="00B300C2" w:rsidRDefault="00B300C2" w:rsidP="00B300C2">
      <w:pPr>
        <w:pStyle w:val="CODE"/>
      </w:pPr>
      <w:r w:rsidRPr="00B300C2">
        <w:t>    def print_status(self, cpu: float, mem: Any, disk: Any) -&gt; None:</w:t>
      </w:r>
    </w:p>
    <w:p w14:paraId="4515DF3C" w14:textId="77777777" w:rsidR="00B300C2" w:rsidRPr="00B300C2" w:rsidRDefault="00B300C2" w:rsidP="00B300C2">
      <w:pPr>
        <w:pStyle w:val="CODE"/>
      </w:pPr>
      <w:r w:rsidRPr="00B300C2">
        <w:t>        """Imprime el estado actual de los recursos del sistema."""</w:t>
      </w:r>
    </w:p>
    <w:p w14:paraId="7321D517" w14:textId="77777777" w:rsidR="00B300C2" w:rsidRPr="00B300C2" w:rsidRDefault="00B300C2" w:rsidP="00B300C2">
      <w:pPr>
        <w:pStyle w:val="CODE"/>
      </w:pPr>
      <w:r w:rsidRPr="00B300C2">
        <w:t>        try:</w:t>
      </w:r>
    </w:p>
    <w:p w14:paraId="73F8BA74" w14:textId="77777777" w:rsidR="00B300C2" w:rsidRPr="00B300C2" w:rsidRDefault="00B300C2" w:rsidP="00B300C2">
      <w:pPr>
        <w:pStyle w:val="CODE"/>
      </w:pPr>
      <w:r w:rsidRPr="00B300C2">
        <w:t>            clear_output(wait=True)</w:t>
      </w:r>
    </w:p>
    <w:p w14:paraId="2815F1F2" w14:textId="77777777" w:rsidR="00B300C2" w:rsidRPr="00B300C2" w:rsidRDefault="00B300C2" w:rsidP="00B300C2">
      <w:pPr>
        <w:pStyle w:val="CODE"/>
      </w:pPr>
      <w:r w:rsidRPr="00B300C2">
        <w:t>            current_time = datetime.datetime.now().strftime(Config.DATE_FORMAT)</w:t>
      </w:r>
    </w:p>
    <w:p w14:paraId="6CEFA9DA" w14:textId="77777777" w:rsidR="00B300C2" w:rsidRPr="00B300C2" w:rsidRDefault="00B300C2" w:rsidP="00B300C2">
      <w:pPr>
        <w:pStyle w:val="CODE"/>
      </w:pPr>
    </w:p>
    <w:p w14:paraId="41540156" w14:textId="77777777" w:rsidR="00B300C2" w:rsidRPr="00B300C2" w:rsidRDefault="00B300C2" w:rsidP="00B300C2">
      <w:pPr>
        <w:pStyle w:val="CODE"/>
      </w:pPr>
      <w:r w:rsidRPr="00B300C2">
        <w:t>            print(f"\n{'═' * 50}")</w:t>
      </w:r>
    </w:p>
    <w:p w14:paraId="4EC424DF" w14:textId="77777777" w:rsidR="00B300C2" w:rsidRPr="00B300C2" w:rsidRDefault="00B300C2" w:rsidP="00B300C2">
      <w:pPr>
        <w:pStyle w:val="CODE"/>
      </w:pPr>
      <w:r w:rsidRPr="00B300C2">
        <w:t>            print(f"  MONITOR DE RECURSOS - {current_time}")</w:t>
      </w:r>
    </w:p>
    <w:p w14:paraId="55C756AD" w14:textId="77777777" w:rsidR="00B300C2" w:rsidRPr="00B300C2" w:rsidRDefault="00B300C2" w:rsidP="00B300C2">
      <w:pPr>
        <w:pStyle w:val="CODE"/>
      </w:pPr>
      <w:r w:rsidRPr="00B300C2">
        <w:t>            print(f"{'═' * 50}\n")</w:t>
      </w:r>
    </w:p>
    <w:p w14:paraId="5B55189E" w14:textId="77777777" w:rsidR="00B300C2" w:rsidRPr="00B300C2" w:rsidRDefault="00B300C2" w:rsidP="00B300C2">
      <w:pPr>
        <w:pStyle w:val="CODE"/>
      </w:pPr>
    </w:p>
    <w:p w14:paraId="6A9E4335" w14:textId="77777777" w:rsidR="00B300C2" w:rsidRPr="00B300C2" w:rsidRDefault="00B300C2" w:rsidP="00B300C2">
      <w:pPr>
        <w:pStyle w:val="CODE"/>
      </w:pPr>
      <w:r w:rsidRPr="00B300C2">
        <w:t>            if self.compile_output:</w:t>
      </w:r>
    </w:p>
    <w:p w14:paraId="548531FA" w14:textId="77777777" w:rsidR="00B300C2" w:rsidRPr="00B300C2" w:rsidRDefault="00B300C2" w:rsidP="00B300C2">
      <w:pPr>
        <w:pStyle w:val="CODE"/>
      </w:pPr>
      <w:r w:rsidRPr="00B300C2">
        <w:t>                print("ESTADO DE COMPILACIÓN (últimas 20 líneas):")</w:t>
      </w:r>
    </w:p>
    <w:p w14:paraId="14DB28FA" w14:textId="77777777" w:rsidR="00B300C2" w:rsidRPr="00B300C2" w:rsidRDefault="00B300C2" w:rsidP="00B300C2">
      <w:pPr>
        <w:pStyle w:val="CODE"/>
      </w:pPr>
      <w:r w:rsidRPr="00B300C2">
        <w:t>                print(f"{'─' * 50}")</w:t>
      </w:r>
    </w:p>
    <w:p w14:paraId="36BFBA8A" w14:textId="77777777" w:rsidR="00B300C2" w:rsidRPr="00B300C2" w:rsidRDefault="00B300C2" w:rsidP="00B300C2">
      <w:pPr>
        <w:pStyle w:val="CODE"/>
      </w:pPr>
      <w:r w:rsidRPr="00B300C2">
        <w:t>                for line in list(self.compile_output)[-10:]:</w:t>
      </w:r>
    </w:p>
    <w:p w14:paraId="7464110D" w14:textId="77777777" w:rsidR="00B300C2" w:rsidRPr="00B300C2" w:rsidRDefault="00B300C2" w:rsidP="00B300C2">
      <w:pPr>
        <w:pStyle w:val="CODE"/>
      </w:pPr>
      <w:r w:rsidRPr="00B300C2">
        <w:t>                    print(f"  {line}")</w:t>
      </w:r>
    </w:p>
    <w:p w14:paraId="3DEF2685" w14:textId="77777777" w:rsidR="00B300C2" w:rsidRPr="00B300C2" w:rsidRDefault="00B300C2" w:rsidP="00B300C2">
      <w:pPr>
        <w:pStyle w:val="CODE"/>
      </w:pPr>
      <w:r w:rsidRPr="00B300C2">
        <w:t>                print(f"{'─' * 50}\n")</w:t>
      </w:r>
    </w:p>
    <w:p w14:paraId="1AA58D77" w14:textId="77777777" w:rsidR="00B300C2" w:rsidRPr="00B300C2" w:rsidRDefault="00B300C2" w:rsidP="00B300C2">
      <w:pPr>
        <w:pStyle w:val="CODE"/>
      </w:pPr>
    </w:p>
    <w:p w14:paraId="5C30DD34" w14:textId="77777777" w:rsidR="00B300C2" w:rsidRPr="00B300C2" w:rsidRDefault="00B300C2" w:rsidP="00B300C2">
      <w:pPr>
        <w:pStyle w:val="CODE"/>
      </w:pPr>
      <w:r w:rsidRPr="00B300C2">
        <w:t>            print("USO DE RECURSOS:")</w:t>
      </w:r>
    </w:p>
    <w:p w14:paraId="59A2FEF6" w14:textId="77777777" w:rsidR="00B300C2" w:rsidRPr="00B300C2" w:rsidRDefault="00B300C2" w:rsidP="00B300C2">
      <w:pPr>
        <w:pStyle w:val="CODE"/>
      </w:pPr>
      <w:r w:rsidRPr="00B300C2">
        <w:t>            print(f"CPU:  {self.create_progress_bar(cpu)} {cpu:&gt;5.1f}%")</w:t>
      </w:r>
    </w:p>
    <w:p w14:paraId="5D1C12DC" w14:textId="77777777" w:rsidR="00B300C2" w:rsidRPr="00B300C2" w:rsidRDefault="00B300C2" w:rsidP="00B300C2">
      <w:pPr>
        <w:pStyle w:val="CODE"/>
      </w:pPr>
      <w:r w:rsidRPr="00B300C2">
        <w:t>            print(f"RAM:  {self.create_progress_bar(mem.percent)} {mem.percent:&gt;5.1f}%")</w:t>
      </w:r>
    </w:p>
    <w:p w14:paraId="190C668E" w14:textId="77777777" w:rsidR="00B300C2" w:rsidRPr="00B300C2" w:rsidRDefault="00B300C2" w:rsidP="00B300C2">
      <w:pPr>
        <w:pStyle w:val="CODE"/>
      </w:pPr>
      <w:r w:rsidRPr="00B300C2">
        <w:t>            print(f"DISK: {self.create_progress_bar(disk.percent)} {disk.percent:&gt;5.1f}%")</w:t>
      </w:r>
    </w:p>
    <w:p w14:paraId="0BC706E4" w14:textId="77777777" w:rsidR="00B300C2" w:rsidRPr="00B300C2" w:rsidRDefault="00B300C2" w:rsidP="00B300C2">
      <w:pPr>
        <w:pStyle w:val="CODE"/>
      </w:pPr>
    </w:p>
    <w:p w14:paraId="6D60203B" w14:textId="77777777" w:rsidR="00B300C2" w:rsidRPr="00B300C2" w:rsidRDefault="00B300C2" w:rsidP="00B300C2">
      <w:pPr>
        <w:pStyle w:val="CODE"/>
      </w:pPr>
      <w:r w:rsidRPr="00B300C2">
        <w:t>            print("\nDETALLES DE MEMORIA:")</w:t>
      </w:r>
    </w:p>
    <w:p w14:paraId="1BC17B9C" w14:textId="77777777" w:rsidR="00B300C2" w:rsidRPr="00B300C2" w:rsidRDefault="00B300C2" w:rsidP="00B300C2">
      <w:pPr>
        <w:pStyle w:val="CODE"/>
      </w:pPr>
      <w:r w:rsidRPr="00B300C2">
        <w:t>            print(f"  Total: {self.format_bytes(mem.total):&gt;10}")</w:t>
      </w:r>
    </w:p>
    <w:p w14:paraId="68AFD308" w14:textId="77777777" w:rsidR="00B300C2" w:rsidRPr="00B300C2" w:rsidRDefault="00B300C2" w:rsidP="00B300C2">
      <w:pPr>
        <w:pStyle w:val="CODE"/>
      </w:pPr>
      <w:r w:rsidRPr="00B300C2">
        <w:t>            print(f"  Usado: {self.format_bytes(mem.used):&gt;10}")</w:t>
      </w:r>
    </w:p>
    <w:p w14:paraId="3C3FBF0F" w14:textId="77777777" w:rsidR="00B300C2" w:rsidRPr="00B300C2" w:rsidRDefault="00B300C2" w:rsidP="00B300C2">
      <w:pPr>
        <w:pStyle w:val="CODE"/>
      </w:pPr>
      <w:r w:rsidRPr="00B300C2">
        <w:t>            print(f"  Libre: {self.format_bytes(mem.available):&gt;10}")</w:t>
      </w:r>
    </w:p>
    <w:p w14:paraId="74918487" w14:textId="77777777" w:rsidR="00B300C2" w:rsidRPr="00B300C2" w:rsidRDefault="00B300C2" w:rsidP="00B300C2">
      <w:pPr>
        <w:pStyle w:val="CODE"/>
      </w:pPr>
      <w:r w:rsidRPr="00B300C2">
        <w:t>        except Exception as e:</w:t>
      </w:r>
    </w:p>
    <w:p w14:paraId="0D962655" w14:textId="77777777" w:rsidR="00B300C2" w:rsidRPr="00B300C2" w:rsidRDefault="00B300C2" w:rsidP="00B300C2">
      <w:pPr>
        <w:pStyle w:val="CODE"/>
      </w:pPr>
      <w:r w:rsidRPr="00B300C2">
        <w:t>            logging.error(f"Error al imprimir estado: {e}")</w:t>
      </w:r>
    </w:p>
    <w:p w14:paraId="544944F3" w14:textId="77777777" w:rsidR="00B300C2" w:rsidRPr="00B300C2" w:rsidRDefault="00B300C2" w:rsidP="00B300C2">
      <w:pPr>
        <w:pStyle w:val="CODE"/>
      </w:pPr>
    </w:p>
    <w:p w14:paraId="19E6EF5A" w14:textId="77777777" w:rsidR="00B300C2" w:rsidRPr="00B300C2" w:rsidRDefault="00B300C2" w:rsidP="00B300C2">
      <w:pPr>
        <w:pStyle w:val="CODE"/>
      </w:pPr>
      <w:r w:rsidRPr="00B300C2">
        <w:t>    def monitor_resources(self) -&gt; None:</w:t>
      </w:r>
    </w:p>
    <w:p w14:paraId="4B7917B3" w14:textId="77777777" w:rsidR="00B300C2" w:rsidRPr="00B300C2" w:rsidRDefault="00B300C2" w:rsidP="00B300C2">
      <w:pPr>
        <w:pStyle w:val="CODE"/>
      </w:pPr>
      <w:r w:rsidRPr="00B300C2">
        <w:t>        """Monitorea continuamente los recursos del sistema."""</w:t>
      </w:r>
    </w:p>
    <w:p w14:paraId="7F8F1D38" w14:textId="77777777" w:rsidR="00B300C2" w:rsidRPr="00B300C2" w:rsidRDefault="00B300C2" w:rsidP="00B300C2">
      <w:pPr>
        <w:pStyle w:val="CODE"/>
      </w:pPr>
      <w:r w:rsidRPr="00B300C2">
        <w:t>        while self.running and not self.stop_event.is_set():</w:t>
      </w:r>
    </w:p>
    <w:p w14:paraId="3060DC77" w14:textId="77777777" w:rsidR="00B300C2" w:rsidRPr="00B300C2" w:rsidRDefault="00B300C2" w:rsidP="00B300C2">
      <w:pPr>
        <w:pStyle w:val="CODE"/>
      </w:pPr>
      <w:r w:rsidRPr="00B300C2">
        <w:t>            try:</w:t>
      </w:r>
    </w:p>
    <w:p w14:paraId="0EF68319" w14:textId="77777777" w:rsidR="00B300C2" w:rsidRPr="00B300C2" w:rsidRDefault="00B300C2" w:rsidP="00B300C2">
      <w:pPr>
        <w:pStyle w:val="CODE"/>
      </w:pPr>
      <w:r w:rsidRPr="00B300C2">
        <w:t>                cpu = psutil.cpu_percent(interval=1)</w:t>
      </w:r>
    </w:p>
    <w:p w14:paraId="220FFC99" w14:textId="77777777" w:rsidR="00B300C2" w:rsidRPr="00B300C2" w:rsidRDefault="00B300C2" w:rsidP="00B300C2">
      <w:pPr>
        <w:pStyle w:val="CODE"/>
      </w:pPr>
      <w:r w:rsidRPr="00B300C2">
        <w:t>                mem = psutil.virtual_memory()</w:t>
      </w:r>
    </w:p>
    <w:p w14:paraId="5A5A3AFE" w14:textId="77777777" w:rsidR="00B300C2" w:rsidRPr="00B300C2" w:rsidRDefault="00B300C2" w:rsidP="00B300C2">
      <w:pPr>
        <w:pStyle w:val="CODE"/>
      </w:pPr>
      <w:r w:rsidRPr="00B300C2">
        <w:t>                disk = psutil.disk_usage('/')</w:t>
      </w:r>
    </w:p>
    <w:p w14:paraId="52961211" w14:textId="77777777" w:rsidR="00B300C2" w:rsidRPr="00B300C2" w:rsidRDefault="00B300C2" w:rsidP="00B300C2">
      <w:pPr>
        <w:pStyle w:val="CODE"/>
      </w:pPr>
      <w:r w:rsidRPr="00B300C2">
        <w:t>                self.print_status(cpu, mem, disk)</w:t>
      </w:r>
    </w:p>
    <w:p w14:paraId="623FF050" w14:textId="77777777" w:rsidR="00B300C2" w:rsidRPr="00B300C2" w:rsidRDefault="00B300C2" w:rsidP="00B300C2">
      <w:pPr>
        <w:pStyle w:val="CODE"/>
      </w:pPr>
      <w:r w:rsidRPr="00B300C2">
        <w:t>            except Exception as e:</w:t>
      </w:r>
    </w:p>
    <w:p w14:paraId="49F31A9B" w14:textId="77777777" w:rsidR="00B300C2" w:rsidRPr="00B300C2" w:rsidRDefault="00B300C2" w:rsidP="00B300C2">
      <w:pPr>
        <w:pStyle w:val="CODE"/>
      </w:pPr>
      <w:r w:rsidRPr="00B300C2">
        <w:t>                logging.error(f"Error en monitoreo: {e}")</w:t>
      </w:r>
    </w:p>
    <w:p w14:paraId="0E509B95" w14:textId="77777777" w:rsidR="00B300C2" w:rsidRPr="00B300C2" w:rsidRDefault="00B300C2" w:rsidP="00B300C2">
      <w:pPr>
        <w:pStyle w:val="CODE"/>
      </w:pPr>
      <w:r w:rsidRPr="00B300C2">
        <w:t>            finally:</w:t>
      </w:r>
    </w:p>
    <w:p w14:paraId="456D4C7D" w14:textId="77777777" w:rsidR="00B300C2" w:rsidRPr="00B300C2" w:rsidRDefault="00B300C2" w:rsidP="00B300C2">
      <w:pPr>
        <w:pStyle w:val="CODE"/>
      </w:pPr>
      <w:r w:rsidRPr="00B300C2">
        <w:t>                time.sleep(self.MONITOR_INTERVAL)</w:t>
      </w:r>
    </w:p>
    <w:p w14:paraId="0D1C3B71" w14:textId="77777777" w:rsidR="00B300C2" w:rsidRPr="00B300C2" w:rsidRDefault="00B300C2" w:rsidP="00B300C2">
      <w:pPr>
        <w:pStyle w:val="CODE"/>
      </w:pPr>
    </w:p>
    <w:p w14:paraId="0F212456" w14:textId="77777777" w:rsidR="00B300C2" w:rsidRPr="00B300C2" w:rsidRDefault="00B300C2" w:rsidP="00B300C2">
      <w:pPr>
        <w:pStyle w:val="CODE"/>
      </w:pPr>
      <w:r w:rsidRPr="00B300C2">
        <w:t>    def read_output(self, pipe: Any, output_queue: queue.Queue) -&gt; None:</w:t>
      </w:r>
    </w:p>
    <w:p w14:paraId="057BB942" w14:textId="77777777" w:rsidR="00B300C2" w:rsidRPr="00B300C2" w:rsidRDefault="00B300C2" w:rsidP="00B300C2">
      <w:pPr>
        <w:pStyle w:val="CODE"/>
      </w:pPr>
      <w:r w:rsidRPr="00B300C2">
        <w:t>        """Lee la salida de un pipe y la almacena en una cola."""</w:t>
      </w:r>
    </w:p>
    <w:p w14:paraId="767ECD6C" w14:textId="77777777" w:rsidR="00B300C2" w:rsidRPr="00B300C2" w:rsidRDefault="00B300C2" w:rsidP="00B300C2">
      <w:pPr>
        <w:pStyle w:val="CODE"/>
      </w:pPr>
      <w:r w:rsidRPr="00B300C2">
        <w:lastRenderedPageBreak/>
        <w:t>        try:</w:t>
      </w:r>
    </w:p>
    <w:p w14:paraId="799BAE21" w14:textId="77777777" w:rsidR="00B300C2" w:rsidRPr="00B300C2" w:rsidRDefault="00B300C2" w:rsidP="00B300C2">
      <w:pPr>
        <w:pStyle w:val="CODE"/>
      </w:pPr>
      <w:r w:rsidRPr="00B300C2">
        <w:t>            for line in pipe:</w:t>
      </w:r>
    </w:p>
    <w:p w14:paraId="6474189B" w14:textId="77777777" w:rsidR="00B300C2" w:rsidRPr="00B300C2" w:rsidRDefault="00B300C2" w:rsidP="00B300C2">
      <w:pPr>
        <w:pStyle w:val="CODE"/>
      </w:pPr>
      <w:r w:rsidRPr="00B300C2">
        <w:t>                if self.stop_event.is_set():</w:t>
      </w:r>
    </w:p>
    <w:p w14:paraId="54E0CC72" w14:textId="77777777" w:rsidR="00B300C2" w:rsidRPr="00B300C2" w:rsidRDefault="00B300C2" w:rsidP="00B300C2">
      <w:pPr>
        <w:pStyle w:val="CODE"/>
      </w:pPr>
      <w:r w:rsidRPr="00B300C2">
        <w:t>                    break</w:t>
      </w:r>
    </w:p>
    <w:p w14:paraId="4F101EF5" w14:textId="77777777" w:rsidR="00B300C2" w:rsidRPr="00B300C2" w:rsidRDefault="00B300C2" w:rsidP="00B300C2">
      <w:pPr>
        <w:pStyle w:val="CODE"/>
      </w:pPr>
    </w:p>
    <w:p w14:paraId="38808C46" w14:textId="77777777" w:rsidR="00B300C2" w:rsidRPr="00B300C2" w:rsidRDefault="00B300C2" w:rsidP="00B300C2">
      <w:pPr>
        <w:pStyle w:val="CODE"/>
      </w:pPr>
      <w:r w:rsidRPr="00B300C2">
        <w:t>                line = line.strip()</w:t>
      </w:r>
    </w:p>
    <w:p w14:paraId="36922927" w14:textId="77777777" w:rsidR="00B300C2" w:rsidRPr="00B300C2" w:rsidRDefault="00B300C2" w:rsidP="00B300C2">
      <w:pPr>
        <w:pStyle w:val="CODE"/>
      </w:pPr>
      <w:r w:rsidRPr="00B300C2">
        <w:t>                if line:</w:t>
      </w:r>
    </w:p>
    <w:p w14:paraId="2041A133" w14:textId="77777777" w:rsidR="00B300C2" w:rsidRPr="00B300C2" w:rsidRDefault="00B300C2" w:rsidP="00B300C2">
      <w:pPr>
        <w:pStyle w:val="CODE"/>
      </w:pPr>
      <w:r w:rsidRPr="00B300C2">
        <w:t>                    output_queue.put(line)</w:t>
      </w:r>
    </w:p>
    <w:p w14:paraId="10D1E7D0" w14:textId="77777777" w:rsidR="00B300C2" w:rsidRPr="00B300C2" w:rsidRDefault="00B300C2" w:rsidP="00B300C2">
      <w:pPr>
        <w:pStyle w:val="CODE"/>
      </w:pPr>
      <w:r w:rsidRPr="00B300C2">
        <w:t>                    self.log_output(line)</w:t>
      </w:r>
    </w:p>
    <w:p w14:paraId="5FB6D893" w14:textId="77777777" w:rsidR="00B300C2" w:rsidRPr="00B300C2" w:rsidRDefault="00B300C2" w:rsidP="00B300C2">
      <w:pPr>
        <w:pStyle w:val="CODE"/>
      </w:pPr>
      <w:r w:rsidRPr="00B300C2">
        <w:t>                    self.compile_output.append(line)</w:t>
      </w:r>
    </w:p>
    <w:p w14:paraId="049F5A38" w14:textId="77777777" w:rsidR="00B300C2" w:rsidRPr="00B300C2" w:rsidRDefault="00B300C2" w:rsidP="00B300C2">
      <w:pPr>
        <w:pStyle w:val="CODE"/>
      </w:pPr>
      <w:r w:rsidRPr="00B300C2">
        <w:t>        except Exception as e:</w:t>
      </w:r>
    </w:p>
    <w:p w14:paraId="7054CF83" w14:textId="77777777" w:rsidR="00B300C2" w:rsidRPr="00B300C2" w:rsidRDefault="00B300C2" w:rsidP="00B300C2">
      <w:pPr>
        <w:pStyle w:val="CODE"/>
      </w:pPr>
      <w:r w:rsidRPr="00B300C2">
        <w:t>            logging.error(f"Error leyendo output: {e}")</w:t>
      </w:r>
    </w:p>
    <w:p w14:paraId="00A9C523" w14:textId="77777777" w:rsidR="00B300C2" w:rsidRPr="00B300C2" w:rsidRDefault="00B300C2" w:rsidP="00B300C2">
      <w:pPr>
        <w:pStyle w:val="CODE"/>
      </w:pPr>
      <w:r w:rsidRPr="00B300C2">
        <w:t>        finally:</w:t>
      </w:r>
    </w:p>
    <w:p w14:paraId="0BFC7C9A" w14:textId="77777777" w:rsidR="00B300C2" w:rsidRPr="00B300C2" w:rsidRDefault="00B300C2" w:rsidP="00B300C2">
      <w:pPr>
        <w:pStyle w:val="CODE"/>
      </w:pPr>
      <w:r w:rsidRPr="00B300C2">
        <w:t>            if pipe and hasattr(pipe, 'close'):</w:t>
      </w:r>
    </w:p>
    <w:p w14:paraId="7044CBDA" w14:textId="77777777" w:rsidR="00B300C2" w:rsidRPr="00B300C2" w:rsidRDefault="00B300C2" w:rsidP="00B300C2">
      <w:pPr>
        <w:pStyle w:val="CODE"/>
      </w:pPr>
      <w:r w:rsidRPr="00B300C2">
        <w:t>                pipe.close()</w:t>
      </w:r>
    </w:p>
    <w:p w14:paraId="1A4D6079" w14:textId="77777777" w:rsidR="00B300C2" w:rsidRPr="00B300C2" w:rsidRDefault="00B300C2" w:rsidP="00B300C2">
      <w:pPr>
        <w:pStyle w:val="CODE"/>
      </w:pPr>
    </w:p>
    <w:p w14:paraId="257ABDFA" w14:textId="77777777" w:rsidR="00B300C2" w:rsidRPr="00B300C2" w:rsidRDefault="00B300C2" w:rsidP="00B300C2">
      <w:pPr>
        <w:pStyle w:val="CODE"/>
      </w:pPr>
      <w:r w:rsidRPr="00B300C2">
        <w:t>    def run(self) -&gt; None:</w:t>
      </w:r>
    </w:p>
    <w:p w14:paraId="70D6E640" w14:textId="77777777" w:rsidR="00B300C2" w:rsidRPr="00B300C2" w:rsidRDefault="00B300C2" w:rsidP="00B300C2">
      <w:pPr>
        <w:pStyle w:val="CODE"/>
      </w:pPr>
      <w:r w:rsidRPr="00B300C2">
        <w:t>        """Ejecuta el monitor de recursos y el proceso de compilación."""</w:t>
      </w:r>
    </w:p>
    <w:p w14:paraId="7F4C1B8F" w14:textId="77777777" w:rsidR="00B300C2" w:rsidRPr="00B300C2" w:rsidRDefault="00B300C2" w:rsidP="00B300C2">
      <w:pPr>
        <w:pStyle w:val="CODE"/>
      </w:pPr>
      <w:r w:rsidRPr="00B300C2">
        <w:t>        try:</w:t>
      </w:r>
    </w:p>
    <w:p w14:paraId="25CA35F6" w14:textId="77777777" w:rsidR="00B300C2" w:rsidRPr="00B300C2" w:rsidRDefault="00B300C2" w:rsidP="00B300C2">
      <w:pPr>
        <w:pStyle w:val="CODE"/>
      </w:pPr>
      <w:r w:rsidRPr="00B300C2">
        <w:t>            print("\n=== INICIANDO MONITOREO DE SISTEMA ===")</w:t>
      </w:r>
    </w:p>
    <w:p w14:paraId="5984DF54" w14:textId="77777777" w:rsidR="00B300C2" w:rsidRPr="00B300C2" w:rsidRDefault="00B300C2" w:rsidP="00B300C2">
      <w:pPr>
        <w:pStyle w:val="CODE"/>
      </w:pPr>
      <w:r w:rsidRPr="00B300C2">
        <w:t>            print(f"Logs: {self.config.log_file}")</w:t>
      </w:r>
    </w:p>
    <w:p w14:paraId="597885DC" w14:textId="77777777" w:rsidR="00B300C2" w:rsidRPr="00B300C2" w:rsidRDefault="00B300C2" w:rsidP="00B300C2">
      <w:pPr>
        <w:pStyle w:val="CODE"/>
      </w:pPr>
      <w:r w:rsidRPr="00B300C2">
        <w:t>            print(f"Plots: {self.config.plots_dir}\n")</w:t>
      </w:r>
    </w:p>
    <w:p w14:paraId="7FB43BC9" w14:textId="77777777" w:rsidR="00B300C2" w:rsidRPr="00B300C2" w:rsidRDefault="00B300C2" w:rsidP="00B300C2">
      <w:pPr>
        <w:pStyle w:val="CODE"/>
      </w:pPr>
    </w:p>
    <w:p w14:paraId="40667951" w14:textId="77777777" w:rsidR="00B300C2" w:rsidRPr="00B300C2" w:rsidRDefault="00B300C2" w:rsidP="00B300C2">
      <w:pPr>
        <w:pStyle w:val="CODE"/>
      </w:pPr>
      <w:r w:rsidRPr="00B300C2">
        <w:t>            output_queue = queue.Queue()</w:t>
      </w:r>
    </w:p>
    <w:p w14:paraId="3648F676" w14:textId="77777777" w:rsidR="00B300C2" w:rsidRPr="00B300C2" w:rsidRDefault="00B300C2" w:rsidP="00B300C2">
      <w:pPr>
        <w:pStyle w:val="CODE"/>
      </w:pPr>
      <w:r w:rsidRPr="00B300C2">
        <w:t>            monitor_thread = Thread(target=self.monitor_resources, daemon=True)</w:t>
      </w:r>
    </w:p>
    <w:p w14:paraId="2823E522" w14:textId="77777777" w:rsidR="00B300C2" w:rsidRPr="00B300C2" w:rsidRDefault="00B300C2" w:rsidP="00B300C2">
      <w:pPr>
        <w:pStyle w:val="CODE"/>
      </w:pPr>
      <w:r w:rsidRPr="00B300C2">
        <w:t>            monitor_thread.start()</w:t>
      </w:r>
    </w:p>
    <w:p w14:paraId="041A2225" w14:textId="77777777" w:rsidR="00B300C2" w:rsidRPr="00B300C2" w:rsidRDefault="00B300C2" w:rsidP="00B300C2">
      <w:pPr>
        <w:pStyle w:val="CODE"/>
      </w:pPr>
    </w:p>
    <w:p w14:paraId="799CA248" w14:textId="77777777" w:rsidR="00B300C2" w:rsidRPr="00B300C2" w:rsidRDefault="00B300C2" w:rsidP="00B300C2">
      <w:pPr>
        <w:pStyle w:val="CODE"/>
      </w:pPr>
      <w:r w:rsidRPr="00B300C2">
        <w:t>            # Verificar paths</w:t>
      </w:r>
    </w:p>
    <w:p w14:paraId="090A90E2" w14:textId="77777777" w:rsidR="00B300C2" w:rsidRPr="00B300C2" w:rsidRDefault="00B300C2" w:rsidP="00B300C2">
      <w:pPr>
        <w:pStyle w:val="CODE"/>
      </w:pPr>
      <w:r w:rsidRPr="00B300C2">
        <w:t>            env_path = Path('my_env/bin/python')</w:t>
      </w:r>
    </w:p>
    <w:p w14:paraId="7564D0CA" w14:textId="77777777" w:rsidR="00B300C2" w:rsidRPr="00B300C2" w:rsidRDefault="00B300C2" w:rsidP="00B300C2">
      <w:pPr>
        <w:pStyle w:val="CODE"/>
      </w:pPr>
      <w:r w:rsidRPr="00B300C2">
        <w:t>            compile_script = Path('compile_model.py')</w:t>
      </w:r>
    </w:p>
    <w:p w14:paraId="37AAD968" w14:textId="77777777" w:rsidR="00B300C2" w:rsidRPr="00B300C2" w:rsidRDefault="00B300C2" w:rsidP="00B300C2">
      <w:pPr>
        <w:pStyle w:val="CODE"/>
      </w:pPr>
    </w:p>
    <w:p w14:paraId="306346B8" w14:textId="77777777" w:rsidR="00B300C2" w:rsidRPr="00B300C2" w:rsidRDefault="00B300C2" w:rsidP="00B300C2">
      <w:pPr>
        <w:pStyle w:val="CODE"/>
      </w:pPr>
      <w:r w:rsidRPr="00B300C2">
        <w:t>            if not env_path.exists() or not compile_script.exists():</w:t>
      </w:r>
    </w:p>
    <w:p w14:paraId="6B9CD5CF" w14:textId="77777777" w:rsidR="00B300C2" w:rsidRPr="00B300C2" w:rsidRDefault="00B300C2" w:rsidP="00B300C2">
      <w:pPr>
        <w:pStyle w:val="CODE"/>
      </w:pPr>
      <w:r w:rsidRPr="00B300C2">
        <w:t>                raise FileNotFoundError("No se encontró el entorno virtual o el script de compilación")</w:t>
      </w:r>
    </w:p>
    <w:p w14:paraId="7AC365A6" w14:textId="77777777" w:rsidR="00B300C2" w:rsidRPr="00B300C2" w:rsidRDefault="00B300C2" w:rsidP="00B300C2">
      <w:pPr>
        <w:pStyle w:val="CODE"/>
      </w:pPr>
    </w:p>
    <w:p w14:paraId="351F9076" w14:textId="77777777" w:rsidR="00B300C2" w:rsidRPr="00B300C2" w:rsidRDefault="00B300C2" w:rsidP="00B300C2">
      <w:pPr>
        <w:pStyle w:val="CODE"/>
      </w:pPr>
      <w:r w:rsidRPr="00B300C2">
        <w:t>            # Iniciar proceso de compilación</w:t>
      </w:r>
    </w:p>
    <w:p w14:paraId="16F5BBC9" w14:textId="77777777" w:rsidR="00B300C2" w:rsidRPr="00B300C2" w:rsidRDefault="00B300C2" w:rsidP="00B300C2">
      <w:pPr>
        <w:pStyle w:val="CODE"/>
      </w:pPr>
      <w:r w:rsidRPr="00B300C2">
        <w:t>            process = subprocess.Popen(</w:t>
      </w:r>
    </w:p>
    <w:p w14:paraId="6C31DB58" w14:textId="77777777" w:rsidR="00B300C2" w:rsidRPr="00B300C2" w:rsidRDefault="00B300C2" w:rsidP="00B300C2">
      <w:pPr>
        <w:pStyle w:val="CODE"/>
      </w:pPr>
      <w:r w:rsidRPr="00B300C2">
        <w:t>                [str(env_path), str(compile_script)],</w:t>
      </w:r>
    </w:p>
    <w:p w14:paraId="4FB8AA31" w14:textId="77777777" w:rsidR="00B300C2" w:rsidRPr="00B300C2" w:rsidRDefault="00B300C2" w:rsidP="00B300C2">
      <w:pPr>
        <w:pStyle w:val="CODE"/>
      </w:pPr>
      <w:r w:rsidRPr="00B300C2">
        <w:t>                stdout=subprocess.PIPE,</w:t>
      </w:r>
    </w:p>
    <w:p w14:paraId="7A65F0F0" w14:textId="77777777" w:rsidR="00B300C2" w:rsidRPr="00B300C2" w:rsidRDefault="00B300C2" w:rsidP="00B300C2">
      <w:pPr>
        <w:pStyle w:val="CODE"/>
      </w:pPr>
      <w:r w:rsidRPr="00B300C2">
        <w:t>                stderr=subprocess.PIPE,</w:t>
      </w:r>
    </w:p>
    <w:p w14:paraId="33D930E8" w14:textId="77777777" w:rsidR="00B300C2" w:rsidRPr="00B300C2" w:rsidRDefault="00B300C2" w:rsidP="00B300C2">
      <w:pPr>
        <w:pStyle w:val="CODE"/>
      </w:pPr>
      <w:r w:rsidRPr="00B300C2">
        <w:t>                text=True,</w:t>
      </w:r>
    </w:p>
    <w:p w14:paraId="2E3608BA" w14:textId="77777777" w:rsidR="00B300C2" w:rsidRPr="00B300C2" w:rsidRDefault="00B300C2" w:rsidP="00B300C2">
      <w:pPr>
        <w:pStyle w:val="CODE"/>
      </w:pPr>
      <w:r w:rsidRPr="00B300C2">
        <w:t>                bufsize=1</w:t>
      </w:r>
    </w:p>
    <w:p w14:paraId="69F9963E" w14:textId="77777777" w:rsidR="00B300C2" w:rsidRPr="00B300C2" w:rsidRDefault="00B300C2" w:rsidP="00B300C2">
      <w:pPr>
        <w:pStyle w:val="CODE"/>
      </w:pPr>
      <w:r w:rsidRPr="00B300C2">
        <w:t>            )</w:t>
      </w:r>
    </w:p>
    <w:p w14:paraId="2705BE16" w14:textId="77777777" w:rsidR="00B300C2" w:rsidRPr="00B300C2" w:rsidRDefault="00B300C2" w:rsidP="00B300C2">
      <w:pPr>
        <w:pStyle w:val="CODE"/>
      </w:pPr>
    </w:p>
    <w:p w14:paraId="225A2B9C" w14:textId="77777777" w:rsidR="00B300C2" w:rsidRPr="00B300C2" w:rsidRDefault="00B300C2" w:rsidP="00B300C2">
      <w:pPr>
        <w:pStyle w:val="CODE"/>
      </w:pPr>
      <w:r w:rsidRPr="00B300C2">
        <w:t>            # Iniciar threads para stdout y stderr</w:t>
      </w:r>
    </w:p>
    <w:p w14:paraId="7847BC70" w14:textId="77777777" w:rsidR="00B300C2" w:rsidRPr="00B300C2" w:rsidRDefault="00B300C2" w:rsidP="00B300C2">
      <w:pPr>
        <w:pStyle w:val="CODE"/>
      </w:pPr>
      <w:r w:rsidRPr="00B300C2">
        <w:t>            output_threads = []</w:t>
      </w:r>
    </w:p>
    <w:p w14:paraId="7314FA70" w14:textId="77777777" w:rsidR="00B300C2" w:rsidRPr="00B300C2" w:rsidRDefault="00B300C2" w:rsidP="00B300C2">
      <w:pPr>
        <w:pStyle w:val="CODE"/>
      </w:pPr>
      <w:r w:rsidRPr="00B300C2">
        <w:t>            for pipe in [process.stdout, process.stderr]:</w:t>
      </w:r>
    </w:p>
    <w:p w14:paraId="06D88E4E" w14:textId="77777777" w:rsidR="00B300C2" w:rsidRPr="00B300C2" w:rsidRDefault="00B300C2" w:rsidP="00B300C2">
      <w:pPr>
        <w:pStyle w:val="CODE"/>
      </w:pPr>
      <w:r w:rsidRPr="00B300C2">
        <w:t>                thread = Thread(</w:t>
      </w:r>
    </w:p>
    <w:p w14:paraId="3CD8044D" w14:textId="77777777" w:rsidR="00B300C2" w:rsidRPr="00B300C2" w:rsidRDefault="00B300C2" w:rsidP="00B300C2">
      <w:pPr>
        <w:pStyle w:val="CODE"/>
      </w:pPr>
      <w:r w:rsidRPr="00B300C2">
        <w:t>                    target=self.read_output,</w:t>
      </w:r>
    </w:p>
    <w:p w14:paraId="4629E021" w14:textId="77777777" w:rsidR="00B300C2" w:rsidRPr="00B300C2" w:rsidRDefault="00B300C2" w:rsidP="00B300C2">
      <w:pPr>
        <w:pStyle w:val="CODE"/>
      </w:pPr>
      <w:r w:rsidRPr="00B300C2">
        <w:t>                    args=(pipe, output_queue),</w:t>
      </w:r>
    </w:p>
    <w:p w14:paraId="4F8829E1" w14:textId="77777777" w:rsidR="00B300C2" w:rsidRPr="00B300C2" w:rsidRDefault="00B300C2" w:rsidP="00B300C2">
      <w:pPr>
        <w:pStyle w:val="CODE"/>
      </w:pPr>
      <w:r w:rsidRPr="00B300C2">
        <w:t>                    daemon=True</w:t>
      </w:r>
    </w:p>
    <w:p w14:paraId="35BB790D" w14:textId="77777777" w:rsidR="00B300C2" w:rsidRPr="00B300C2" w:rsidRDefault="00B300C2" w:rsidP="00B300C2">
      <w:pPr>
        <w:pStyle w:val="CODE"/>
      </w:pPr>
      <w:r w:rsidRPr="00B300C2">
        <w:t>                )</w:t>
      </w:r>
    </w:p>
    <w:p w14:paraId="741FB92B" w14:textId="77777777" w:rsidR="00B300C2" w:rsidRPr="00B300C2" w:rsidRDefault="00B300C2" w:rsidP="00B300C2">
      <w:pPr>
        <w:pStyle w:val="CODE"/>
      </w:pPr>
      <w:r w:rsidRPr="00B300C2">
        <w:t>                thread.start()</w:t>
      </w:r>
    </w:p>
    <w:p w14:paraId="000F9179" w14:textId="77777777" w:rsidR="00B300C2" w:rsidRPr="00B300C2" w:rsidRDefault="00B300C2" w:rsidP="00B300C2">
      <w:pPr>
        <w:pStyle w:val="CODE"/>
      </w:pPr>
      <w:r w:rsidRPr="00B300C2">
        <w:t>                output_threads.append(thread)</w:t>
      </w:r>
    </w:p>
    <w:p w14:paraId="704C8354" w14:textId="77777777" w:rsidR="00B300C2" w:rsidRPr="00B300C2" w:rsidRDefault="00B300C2" w:rsidP="00B300C2">
      <w:pPr>
        <w:pStyle w:val="CODE"/>
      </w:pPr>
    </w:p>
    <w:p w14:paraId="42572C72" w14:textId="77777777" w:rsidR="00B300C2" w:rsidRPr="00B300C2" w:rsidRDefault="00B300C2" w:rsidP="00B300C2">
      <w:pPr>
        <w:pStyle w:val="CODE"/>
      </w:pPr>
      <w:r w:rsidRPr="00B300C2">
        <w:t>            # Esperar a que termine el proceso</w:t>
      </w:r>
    </w:p>
    <w:p w14:paraId="2550ED81" w14:textId="77777777" w:rsidR="00B300C2" w:rsidRPr="00B300C2" w:rsidRDefault="00B300C2" w:rsidP="00B300C2">
      <w:pPr>
        <w:pStyle w:val="CODE"/>
      </w:pPr>
      <w:r w:rsidRPr="00B300C2">
        <w:t>            return_code = process.wait()</w:t>
      </w:r>
    </w:p>
    <w:p w14:paraId="2CB42A68" w14:textId="77777777" w:rsidR="00B300C2" w:rsidRPr="00B300C2" w:rsidRDefault="00B300C2" w:rsidP="00B300C2">
      <w:pPr>
        <w:pStyle w:val="CODE"/>
      </w:pPr>
    </w:p>
    <w:p w14:paraId="16CBA8A2" w14:textId="77777777" w:rsidR="00B300C2" w:rsidRPr="00B300C2" w:rsidRDefault="00B300C2" w:rsidP="00B300C2">
      <w:pPr>
        <w:pStyle w:val="CODE"/>
      </w:pPr>
      <w:r w:rsidRPr="00B300C2">
        <w:t>            if return_code != 0:</w:t>
      </w:r>
    </w:p>
    <w:p w14:paraId="1E1101F4" w14:textId="77777777" w:rsidR="00B300C2" w:rsidRPr="00B300C2" w:rsidRDefault="00B300C2" w:rsidP="00B300C2">
      <w:pPr>
        <w:pStyle w:val="CODE"/>
      </w:pPr>
      <w:r w:rsidRPr="00B300C2">
        <w:t>                logging.error(f"Error en la compilación (código {return_code})")</w:t>
      </w:r>
    </w:p>
    <w:p w14:paraId="0D84C2D6" w14:textId="77777777" w:rsidR="00B300C2" w:rsidRPr="00B300C2" w:rsidRDefault="00B300C2" w:rsidP="00B300C2">
      <w:pPr>
        <w:pStyle w:val="CODE"/>
      </w:pPr>
      <w:r w:rsidRPr="00B300C2">
        <w:t>            else:</w:t>
      </w:r>
    </w:p>
    <w:p w14:paraId="39335360" w14:textId="77777777" w:rsidR="00B300C2" w:rsidRPr="00B300C2" w:rsidRDefault="00B300C2" w:rsidP="00B300C2">
      <w:pPr>
        <w:pStyle w:val="CODE"/>
      </w:pPr>
      <w:r w:rsidRPr="00B300C2">
        <w:t>                logging.info("Compilación completada exitosamente")</w:t>
      </w:r>
    </w:p>
    <w:p w14:paraId="0112563B" w14:textId="77777777" w:rsidR="00B300C2" w:rsidRPr="00B300C2" w:rsidRDefault="00B300C2" w:rsidP="00B300C2">
      <w:pPr>
        <w:pStyle w:val="CODE"/>
      </w:pPr>
    </w:p>
    <w:p w14:paraId="3782CC6F" w14:textId="77777777" w:rsidR="00B300C2" w:rsidRPr="00B300C2" w:rsidRDefault="00B300C2" w:rsidP="00B300C2">
      <w:pPr>
        <w:pStyle w:val="CODE"/>
      </w:pPr>
      <w:r w:rsidRPr="00B300C2">
        <w:t>        except KeyboardInterrupt:</w:t>
      </w:r>
    </w:p>
    <w:p w14:paraId="2FE97E3E" w14:textId="77777777" w:rsidR="00B300C2" w:rsidRPr="00B300C2" w:rsidRDefault="00B300C2" w:rsidP="00B300C2">
      <w:pPr>
        <w:pStyle w:val="CODE"/>
      </w:pPr>
      <w:r w:rsidRPr="00B300C2">
        <w:t>            logging.info("Detención manual del monitoreo")</w:t>
      </w:r>
    </w:p>
    <w:p w14:paraId="2B9CCD24" w14:textId="77777777" w:rsidR="00B300C2" w:rsidRPr="00B300C2" w:rsidRDefault="00B300C2" w:rsidP="00B300C2">
      <w:pPr>
        <w:pStyle w:val="CODE"/>
      </w:pPr>
      <w:r w:rsidRPr="00B300C2">
        <w:lastRenderedPageBreak/>
        <w:t>            self.stop_event.set()</w:t>
      </w:r>
    </w:p>
    <w:p w14:paraId="3976B5E5" w14:textId="77777777" w:rsidR="00B300C2" w:rsidRPr="00B300C2" w:rsidRDefault="00B300C2" w:rsidP="00B300C2">
      <w:pPr>
        <w:pStyle w:val="CODE"/>
      </w:pPr>
      <w:r w:rsidRPr="00B300C2">
        <w:t>            if 'process' in locals():</w:t>
      </w:r>
    </w:p>
    <w:p w14:paraId="1A2CE78A" w14:textId="77777777" w:rsidR="00B300C2" w:rsidRPr="00B300C2" w:rsidRDefault="00B300C2" w:rsidP="00B300C2">
      <w:pPr>
        <w:pStyle w:val="CODE"/>
      </w:pPr>
      <w:r w:rsidRPr="00B300C2">
        <w:t>                process.terminate()</w:t>
      </w:r>
    </w:p>
    <w:p w14:paraId="47BB4856" w14:textId="77777777" w:rsidR="00B300C2" w:rsidRPr="00B300C2" w:rsidRDefault="00B300C2" w:rsidP="00B300C2">
      <w:pPr>
        <w:pStyle w:val="CODE"/>
      </w:pPr>
      <w:r w:rsidRPr="00B300C2">
        <w:t>        except Exception as e:</w:t>
      </w:r>
    </w:p>
    <w:p w14:paraId="76D2F5B6" w14:textId="77777777" w:rsidR="00B300C2" w:rsidRPr="00B300C2" w:rsidRDefault="00B300C2" w:rsidP="00B300C2">
      <w:pPr>
        <w:pStyle w:val="CODE"/>
      </w:pPr>
      <w:r w:rsidRPr="00B300C2">
        <w:t>            logging.error(f"Error en la ejecución: {e}")</w:t>
      </w:r>
    </w:p>
    <w:p w14:paraId="16294B98" w14:textId="77777777" w:rsidR="00B300C2" w:rsidRPr="00B300C2" w:rsidRDefault="00B300C2" w:rsidP="00B300C2">
      <w:pPr>
        <w:pStyle w:val="CODE"/>
      </w:pPr>
      <w:r w:rsidRPr="00B300C2">
        <w:t>            raise</w:t>
      </w:r>
    </w:p>
    <w:p w14:paraId="4945BF17" w14:textId="77777777" w:rsidR="00B300C2" w:rsidRPr="00B300C2" w:rsidRDefault="00B300C2" w:rsidP="00B300C2">
      <w:pPr>
        <w:pStyle w:val="CODE"/>
      </w:pPr>
      <w:r w:rsidRPr="00B300C2">
        <w:t>        finally:</w:t>
      </w:r>
    </w:p>
    <w:p w14:paraId="13C0AA07" w14:textId="77777777" w:rsidR="00B300C2" w:rsidRPr="00B300C2" w:rsidRDefault="00B300C2" w:rsidP="00B300C2">
      <w:pPr>
        <w:pStyle w:val="CODE"/>
      </w:pPr>
      <w:r w:rsidRPr="00B300C2">
        <w:t>            self.cleanup()</w:t>
      </w:r>
    </w:p>
    <w:p w14:paraId="61478BC2" w14:textId="77777777" w:rsidR="00B300C2" w:rsidRPr="00B300C2" w:rsidRDefault="00B300C2" w:rsidP="00B300C2">
      <w:pPr>
        <w:pStyle w:val="CODE"/>
      </w:pPr>
    </w:p>
    <w:p w14:paraId="10C97AAE" w14:textId="77777777" w:rsidR="00B300C2" w:rsidRPr="00B300C2" w:rsidRDefault="00B300C2" w:rsidP="00B300C2">
      <w:pPr>
        <w:pStyle w:val="CODE"/>
      </w:pPr>
      <w:r w:rsidRPr="00B300C2">
        <w:t>    def cleanup(self) -&gt; None:</w:t>
      </w:r>
    </w:p>
    <w:p w14:paraId="1C741997" w14:textId="77777777" w:rsidR="00B300C2" w:rsidRPr="00B300C2" w:rsidRDefault="00B300C2" w:rsidP="00B300C2">
      <w:pPr>
        <w:pStyle w:val="CODE"/>
      </w:pPr>
      <w:r w:rsidRPr="00B300C2">
        <w:t>        """Realiza la limpieza final y muestra información de cierre."""</w:t>
      </w:r>
    </w:p>
    <w:p w14:paraId="2D06680F" w14:textId="77777777" w:rsidR="00B300C2" w:rsidRPr="00B300C2" w:rsidRDefault="00B300C2" w:rsidP="00B300C2">
      <w:pPr>
        <w:pStyle w:val="CODE"/>
      </w:pPr>
      <w:r w:rsidRPr="00B300C2">
        <w:t>        self.running = False</w:t>
      </w:r>
    </w:p>
    <w:p w14:paraId="69D2D5BF" w14:textId="77777777" w:rsidR="00B300C2" w:rsidRPr="00B300C2" w:rsidRDefault="00B300C2" w:rsidP="00B300C2">
      <w:pPr>
        <w:pStyle w:val="CODE"/>
      </w:pPr>
      <w:r w:rsidRPr="00B300C2">
        <w:t>        self.stop_event.set()</w:t>
      </w:r>
    </w:p>
    <w:p w14:paraId="585EF978" w14:textId="77777777" w:rsidR="00B300C2" w:rsidRPr="00B300C2" w:rsidRDefault="00B300C2" w:rsidP="00B300C2">
      <w:pPr>
        <w:pStyle w:val="CODE"/>
      </w:pPr>
      <w:r w:rsidRPr="00B300C2">
        <w:t>        print(f"\nLogs guardados en: {self.config.log_file}")</w:t>
      </w:r>
    </w:p>
    <w:p w14:paraId="4E955ED0" w14:textId="77777777" w:rsidR="00B300C2" w:rsidRPr="00B300C2" w:rsidRDefault="00B300C2" w:rsidP="00B300C2">
      <w:pPr>
        <w:pStyle w:val="CODE"/>
      </w:pPr>
      <w:r w:rsidRPr="00B300C2">
        <w:t>        print(f"Gráficos guardados en: {self.config.plots_dir}")</w:t>
      </w:r>
    </w:p>
    <w:p w14:paraId="536332D2" w14:textId="77777777" w:rsidR="00B300C2" w:rsidRPr="00B300C2" w:rsidRDefault="00B300C2" w:rsidP="00B300C2">
      <w:pPr>
        <w:pStyle w:val="CODE"/>
      </w:pPr>
    </w:p>
    <w:p w14:paraId="1FA1734A" w14:textId="77777777" w:rsidR="00B300C2" w:rsidRPr="00B300C2" w:rsidRDefault="00B300C2" w:rsidP="00B300C2">
      <w:pPr>
        <w:pStyle w:val="CODE"/>
      </w:pPr>
      <w:r w:rsidRPr="00B300C2">
        <w:t>def main():</w:t>
      </w:r>
    </w:p>
    <w:p w14:paraId="0FD09EED" w14:textId="77777777" w:rsidR="00B300C2" w:rsidRPr="00B300C2" w:rsidRDefault="00B300C2" w:rsidP="00B300C2">
      <w:pPr>
        <w:pStyle w:val="CODE"/>
      </w:pPr>
      <w:r w:rsidRPr="00B300C2">
        <w:t>    """Función principal que ejecuta el monitor de recursos."""</w:t>
      </w:r>
    </w:p>
    <w:p w14:paraId="516D90AF" w14:textId="77777777" w:rsidR="00B300C2" w:rsidRPr="00B300C2" w:rsidRDefault="00B300C2" w:rsidP="00B300C2">
      <w:pPr>
        <w:pStyle w:val="CODE"/>
      </w:pPr>
      <w:r w:rsidRPr="00B300C2">
        <w:t>    try:</w:t>
      </w:r>
    </w:p>
    <w:p w14:paraId="73547851" w14:textId="77777777" w:rsidR="00B300C2" w:rsidRPr="00B300C2" w:rsidRDefault="00B300C2" w:rsidP="00B300C2">
      <w:pPr>
        <w:pStyle w:val="CODE"/>
      </w:pPr>
      <w:r w:rsidRPr="00B300C2">
        <w:t>        monitor = ResourceMonitor()</w:t>
      </w:r>
    </w:p>
    <w:p w14:paraId="0A98A71A" w14:textId="77777777" w:rsidR="00B300C2" w:rsidRPr="00B300C2" w:rsidRDefault="00B300C2" w:rsidP="00B300C2">
      <w:pPr>
        <w:pStyle w:val="CODE"/>
      </w:pPr>
      <w:r w:rsidRPr="00B300C2">
        <w:t>        monitor.run()</w:t>
      </w:r>
    </w:p>
    <w:p w14:paraId="1D4F44AC" w14:textId="77777777" w:rsidR="00B300C2" w:rsidRPr="00B300C2" w:rsidRDefault="00B300C2" w:rsidP="00B300C2">
      <w:pPr>
        <w:pStyle w:val="CODE"/>
      </w:pPr>
      <w:r w:rsidRPr="00B300C2">
        <w:t>    except Exception as e:</w:t>
      </w:r>
    </w:p>
    <w:p w14:paraId="050A451E" w14:textId="77777777" w:rsidR="00B300C2" w:rsidRPr="00B300C2" w:rsidRDefault="00B300C2" w:rsidP="00B300C2">
      <w:pPr>
        <w:pStyle w:val="CODE"/>
      </w:pPr>
      <w:r w:rsidRPr="00B300C2">
        <w:t>        logging.critical(f"Error crítico: {e}")</w:t>
      </w:r>
    </w:p>
    <w:p w14:paraId="760A4013" w14:textId="77777777" w:rsidR="00B300C2" w:rsidRPr="00B300C2" w:rsidRDefault="00B300C2" w:rsidP="00B300C2">
      <w:pPr>
        <w:pStyle w:val="CODE"/>
      </w:pPr>
      <w:r w:rsidRPr="00B300C2">
        <w:t>        sys.exit(1)</w:t>
      </w:r>
    </w:p>
    <w:p w14:paraId="0249113E" w14:textId="77777777" w:rsidR="00B300C2" w:rsidRPr="00B300C2" w:rsidRDefault="00B300C2" w:rsidP="00B300C2">
      <w:pPr>
        <w:pStyle w:val="CODE"/>
      </w:pPr>
    </w:p>
    <w:p w14:paraId="48272036" w14:textId="77777777" w:rsidR="00B300C2" w:rsidRPr="00B300C2" w:rsidRDefault="00B300C2" w:rsidP="00B300C2">
      <w:pPr>
        <w:pStyle w:val="CODE"/>
      </w:pPr>
      <w:r w:rsidRPr="00B300C2">
        <w:t>if __name__ == "__main__":</w:t>
      </w:r>
    </w:p>
    <w:p w14:paraId="200B834D" w14:textId="77777777" w:rsidR="00B300C2" w:rsidRPr="00B300C2" w:rsidRDefault="00B300C2" w:rsidP="00B300C2">
      <w:pPr>
        <w:pStyle w:val="CODE"/>
      </w:pPr>
      <w:r w:rsidRPr="00B300C2">
        <w:t>    main()</w:t>
      </w:r>
    </w:p>
    <w:p w14:paraId="5C3A4BA0" w14:textId="21FB14B1" w:rsidR="004E671C" w:rsidRPr="004E671C" w:rsidRDefault="004E671C" w:rsidP="004E671C">
      <w:pPr>
        <w:pStyle w:val="Zkladntext"/>
      </w:pPr>
    </w:p>
    <w:p w14:paraId="437410A4" w14:textId="77777777" w:rsidR="004E671C" w:rsidRPr="004E671C" w:rsidRDefault="004E671C" w:rsidP="00FF0BE6">
      <w:pPr>
        <w:pStyle w:val="Instruction"/>
      </w:pPr>
      <w:r w:rsidRPr="004E671C">
        <w:t>══════════════════════════════════════════════════</w:t>
      </w:r>
    </w:p>
    <w:p w14:paraId="56AF4369" w14:textId="77777777" w:rsidR="004E671C" w:rsidRPr="004E671C" w:rsidRDefault="004E671C" w:rsidP="00FF0BE6">
      <w:pPr>
        <w:pStyle w:val="Instruction"/>
      </w:pPr>
      <w:r w:rsidRPr="004E671C">
        <w:t xml:space="preserve">  MONITOR DE RECURSOS - 20250117_045608</w:t>
      </w:r>
    </w:p>
    <w:p w14:paraId="1CB9F933" w14:textId="77777777" w:rsidR="004E671C" w:rsidRPr="004E671C" w:rsidRDefault="004E671C" w:rsidP="00FF0BE6">
      <w:pPr>
        <w:pStyle w:val="Instruction"/>
      </w:pPr>
      <w:r w:rsidRPr="004E671C">
        <w:t>══════════════════════════════════════════════════</w:t>
      </w:r>
    </w:p>
    <w:p w14:paraId="2599DC24" w14:textId="77777777" w:rsidR="004E671C" w:rsidRPr="004E671C" w:rsidRDefault="004E671C" w:rsidP="00FF0BE6">
      <w:pPr>
        <w:pStyle w:val="Instruction"/>
      </w:pPr>
    </w:p>
    <w:p w14:paraId="1A9F16EA" w14:textId="77777777" w:rsidR="004E671C" w:rsidRPr="00FF0BE6" w:rsidRDefault="004E671C" w:rsidP="00FF0BE6">
      <w:pPr>
        <w:pStyle w:val="Instruction"/>
        <w:rPr>
          <w:noProof/>
          <w:lang w:val="en-GB"/>
        </w:rPr>
      </w:pPr>
      <w:r w:rsidRPr="00FF0BE6">
        <w:rPr>
          <w:noProof/>
          <w:lang w:val="en-GB"/>
        </w:rPr>
        <w:t>ESTADO DE COMPILACIÓN (últimas 5 líneas):</w:t>
      </w:r>
    </w:p>
    <w:p w14:paraId="643ECD92" w14:textId="77777777" w:rsidR="004E671C" w:rsidRPr="00FF0BE6" w:rsidRDefault="004E671C" w:rsidP="00FF0BE6">
      <w:pPr>
        <w:pStyle w:val="Instruction"/>
        <w:rPr>
          <w:noProof/>
          <w:lang w:val="en-GB"/>
        </w:rPr>
      </w:pPr>
      <w:r w:rsidRPr="00FF0BE6">
        <w:rPr>
          <w:noProof/>
          <w:lang w:val="en-GB"/>
        </w:rPr>
        <w:t>──────────────────────────────────────────────────</w:t>
      </w:r>
    </w:p>
    <w:p w14:paraId="58614D94" w14:textId="77777777" w:rsidR="004E671C" w:rsidRPr="00FF0BE6" w:rsidRDefault="004E671C" w:rsidP="00FF0BE6">
      <w:pPr>
        <w:pStyle w:val="Instruction"/>
        <w:rPr>
          <w:noProof/>
          <w:lang w:val="en-GB"/>
        </w:rPr>
      </w:pPr>
      <w:r w:rsidRPr="00FF0BE6">
        <w:rPr>
          <w:noProof/>
          <w:lang w:val="en-GB"/>
        </w:rPr>
        <w:t xml:space="preserve">  [info] Iteration #39 - Contexts: 2</w:t>
      </w:r>
    </w:p>
    <w:p w14:paraId="27EA040E" w14:textId="77777777" w:rsidR="004E671C" w:rsidRPr="00FF0BE6" w:rsidRDefault="004E671C" w:rsidP="00FF0BE6">
      <w:pPr>
        <w:pStyle w:val="Instruction"/>
        <w:rPr>
          <w:noProof/>
          <w:lang w:val="en-GB"/>
        </w:rPr>
      </w:pPr>
      <w:r w:rsidRPr="00FF0BE6">
        <w:rPr>
          <w:noProof/>
          <w:lang w:val="en-GB"/>
        </w:rPr>
        <w:t xml:space="preserve">  [info] Iteration #39 - Contexts: 2,</w:t>
      </w:r>
    </w:p>
    <w:p w14:paraId="57AA4608" w14:textId="77777777" w:rsidR="004E671C" w:rsidRPr="00FF0BE6" w:rsidRDefault="004E671C" w:rsidP="00FF0BE6">
      <w:pPr>
        <w:pStyle w:val="Instruction"/>
        <w:rPr>
          <w:noProof/>
          <w:lang w:val="en-GB"/>
        </w:rPr>
      </w:pPr>
      <w:r w:rsidRPr="00FF0BE6">
        <w:rPr>
          <w:noProof/>
          <w:lang w:val="en-GB"/>
        </w:rPr>
        <w:t xml:space="preserve">  [info] Iteration #40 - Contexts: 2</w:t>
      </w:r>
    </w:p>
    <w:p w14:paraId="3A4D7C8B" w14:textId="77777777" w:rsidR="004E671C" w:rsidRPr="00FF0BE6" w:rsidRDefault="004E671C" w:rsidP="00FF0BE6">
      <w:pPr>
        <w:pStyle w:val="Instruction"/>
        <w:rPr>
          <w:noProof/>
          <w:lang w:val="en-GB"/>
        </w:rPr>
      </w:pPr>
      <w:r w:rsidRPr="00FF0BE6">
        <w:rPr>
          <w:noProof/>
          <w:lang w:val="en-GB"/>
        </w:rPr>
        <w:t xml:space="preserve">  [info] Iteration #40 - Contexts: 2,</w:t>
      </w:r>
    </w:p>
    <w:p w14:paraId="49AFBFF4" w14:textId="77777777" w:rsidR="004E671C" w:rsidRPr="00FF0BE6" w:rsidRDefault="004E671C" w:rsidP="00FF0BE6">
      <w:pPr>
        <w:pStyle w:val="Instruction"/>
        <w:rPr>
          <w:noProof/>
          <w:lang w:val="en-GB"/>
        </w:rPr>
      </w:pPr>
      <w:r w:rsidRPr="00FF0BE6">
        <w:rPr>
          <w:noProof/>
          <w:lang w:val="en-GB"/>
        </w:rPr>
        <w:t xml:space="preserve">  [info] Iteration #41 - Contexts: 2</w:t>
      </w:r>
    </w:p>
    <w:p w14:paraId="7663DD36" w14:textId="77777777" w:rsidR="004E671C" w:rsidRPr="00FF0BE6" w:rsidRDefault="004E671C" w:rsidP="00FF0BE6">
      <w:pPr>
        <w:pStyle w:val="Instruction"/>
        <w:rPr>
          <w:noProof/>
          <w:lang w:val="en-GB"/>
        </w:rPr>
      </w:pPr>
      <w:r w:rsidRPr="00FF0BE6">
        <w:rPr>
          <w:noProof/>
          <w:lang w:val="en-GB"/>
        </w:rPr>
        <w:t xml:space="preserve">  [info] Iteration #41 - Contexts: 2,</w:t>
      </w:r>
    </w:p>
    <w:p w14:paraId="702A5E32" w14:textId="77777777" w:rsidR="004E671C" w:rsidRPr="00FF0BE6" w:rsidRDefault="004E671C" w:rsidP="00FF0BE6">
      <w:pPr>
        <w:pStyle w:val="Instruction"/>
        <w:rPr>
          <w:noProof/>
          <w:lang w:val="en-GB"/>
        </w:rPr>
      </w:pPr>
      <w:r w:rsidRPr="00FF0BE6">
        <w:rPr>
          <w:noProof/>
          <w:lang w:val="en-GB"/>
        </w:rPr>
        <w:t xml:space="preserve">  [info] Iteration #42 - Contexts: 2</w:t>
      </w:r>
    </w:p>
    <w:p w14:paraId="246C8E7D" w14:textId="77777777" w:rsidR="004E671C" w:rsidRPr="00FF0BE6" w:rsidRDefault="004E671C" w:rsidP="00FF0BE6">
      <w:pPr>
        <w:pStyle w:val="Instruction"/>
        <w:rPr>
          <w:noProof/>
          <w:lang w:val="en-GB"/>
        </w:rPr>
      </w:pPr>
      <w:r w:rsidRPr="00FF0BE6">
        <w:rPr>
          <w:noProof/>
          <w:lang w:val="en-GB"/>
        </w:rPr>
        <w:t xml:space="preserve">  [info] Iteration #42 - Contexts: 2,</w:t>
      </w:r>
    </w:p>
    <w:p w14:paraId="73A321A8" w14:textId="77777777" w:rsidR="004E671C" w:rsidRPr="00FF0BE6" w:rsidRDefault="004E671C" w:rsidP="00FF0BE6">
      <w:pPr>
        <w:pStyle w:val="Instruction"/>
        <w:rPr>
          <w:noProof/>
          <w:lang w:val="en-GB"/>
        </w:rPr>
      </w:pPr>
      <w:r w:rsidRPr="00FF0BE6">
        <w:rPr>
          <w:noProof/>
          <w:lang w:val="en-GB"/>
        </w:rPr>
        <w:t xml:space="preserve">  [info] Iteration #43 - Contexts: 2</w:t>
      </w:r>
    </w:p>
    <w:p w14:paraId="544F187A" w14:textId="77777777" w:rsidR="004E671C" w:rsidRPr="00FF0BE6" w:rsidRDefault="004E671C" w:rsidP="00FF0BE6">
      <w:pPr>
        <w:pStyle w:val="Instruction"/>
        <w:rPr>
          <w:noProof/>
          <w:lang w:val="en-GB"/>
        </w:rPr>
      </w:pPr>
      <w:r w:rsidRPr="00FF0BE6">
        <w:rPr>
          <w:noProof/>
          <w:lang w:val="en-GB"/>
        </w:rPr>
        <w:t xml:space="preserve">  [info] Iteration #43 - Contexts: 2,</w:t>
      </w:r>
    </w:p>
    <w:p w14:paraId="796AD044" w14:textId="77777777" w:rsidR="004E671C" w:rsidRPr="004E671C" w:rsidRDefault="004E671C" w:rsidP="00FF0BE6">
      <w:pPr>
        <w:pStyle w:val="Instruction"/>
      </w:pPr>
      <w:r w:rsidRPr="004E671C">
        <w:t>──────────────────────────────────────────────────</w:t>
      </w:r>
    </w:p>
    <w:p w14:paraId="11C4B9A4" w14:textId="77777777" w:rsidR="004E671C" w:rsidRPr="004E671C" w:rsidRDefault="004E671C" w:rsidP="00FF0BE6">
      <w:pPr>
        <w:pStyle w:val="Instruction"/>
      </w:pPr>
    </w:p>
    <w:p w14:paraId="431282A6" w14:textId="77777777" w:rsidR="004E671C" w:rsidRPr="004E671C" w:rsidRDefault="004E671C" w:rsidP="00FF0BE6">
      <w:pPr>
        <w:pStyle w:val="Instruction"/>
      </w:pPr>
      <w:r w:rsidRPr="004E671C">
        <w:t>USO DE RECURSOS:</w:t>
      </w:r>
    </w:p>
    <w:p w14:paraId="382AEB61" w14:textId="77777777" w:rsidR="004E671C" w:rsidRPr="004E671C" w:rsidRDefault="004E671C" w:rsidP="00FF0BE6">
      <w:pPr>
        <w:pStyle w:val="Instruction"/>
      </w:pPr>
      <w:proofErr w:type="gramStart"/>
      <w:r w:rsidRPr="004E671C">
        <w:t>CPU:  █</w:t>
      </w:r>
      <w:proofErr w:type="gramEnd"/>
      <w:r w:rsidRPr="004E671C">
        <w:t>░░░░░░░░░░░░░░░░░░░░░░░░   4.4%</w:t>
      </w:r>
    </w:p>
    <w:p w14:paraId="6194B03E" w14:textId="77777777" w:rsidR="004E671C" w:rsidRPr="004E671C" w:rsidRDefault="004E671C" w:rsidP="00FF0BE6">
      <w:pPr>
        <w:pStyle w:val="Instruction"/>
      </w:pPr>
      <w:proofErr w:type="gramStart"/>
      <w:r w:rsidRPr="004E671C">
        <w:t>RAM:  █</w:t>
      </w:r>
      <w:proofErr w:type="gramEnd"/>
      <w:r w:rsidRPr="004E671C">
        <w:t>█░░░░░░░░░░░░░░░░░░░░░░░  11.0%</w:t>
      </w:r>
    </w:p>
    <w:p w14:paraId="203A29B8" w14:textId="77777777" w:rsidR="004E671C" w:rsidRPr="004E671C" w:rsidRDefault="004E671C" w:rsidP="00FF0BE6">
      <w:pPr>
        <w:pStyle w:val="Instruction"/>
      </w:pPr>
      <w:r w:rsidRPr="004E671C">
        <w:t>DISK: ████░░░░░░░░░░░░░░░░░░░░</w:t>
      </w:r>
      <w:proofErr w:type="gramStart"/>
      <w:r w:rsidRPr="004E671C">
        <w:t>░  17.7</w:t>
      </w:r>
      <w:proofErr w:type="gramEnd"/>
      <w:r w:rsidRPr="004E671C">
        <w:t>%</w:t>
      </w:r>
    </w:p>
    <w:p w14:paraId="725F4099" w14:textId="77777777" w:rsidR="004E671C" w:rsidRPr="00043702" w:rsidRDefault="004E671C" w:rsidP="00FF0BE6">
      <w:pPr>
        <w:pStyle w:val="Instruction"/>
        <w:rPr>
          <w:noProof/>
          <w:lang w:val="en-GB"/>
        </w:rPr>
      </w:pPr>
    </w:p>
    <w:p w14:paraId="4B3E15BB" w14:textId="77777777" w:rsidR="004E671C" w:rsidRPr="00043702" w:rsidRDefault="004E671C" w:rsidP="00FF0BE6">
      <w:pPr>
        <w:pStyle w:val="Instruction"/>
        <w:rPr>
          <w:noProof/>
          <w:lang w:val="en-GB"/>
        </w:rPr>
      </w:pPr>
      <w:r w:rsidRPr="00043702">
        <w:rPr>
          <w:noProof/>
          <w:lang w:val="en-GB"/>
        </w:rPr>
        <w:t>DETALLES DE MEMORIA:</w:t>
      </w:r>
    </w:p>
    <w:p w14:paraId="27D4935B" w14:textId="77777777" w:rsidR="004E671C" w:rsidRPr="00043702" w:rsidRDefault="004E671C" w:rsidP="00FF0BE6">
      <w:pPr>
        <w:pStyle w:val="Instruction"/>
        <w:rPr>
          <w:noProof/>
          <w:lang w:val="en-GB"/>
        </w:rPr>
      </w:pPr>
      <w:r w:rsidRPr="00043702">
        <w:rPr>
          <w:noProof/>
          <w:lang w:val="en-GB"/>
        </w:rPr>
        <w:t xml:space="preserve">  Total:   334.56GB</w:t>
      </w:r>
    </w:p>
    <w:p w14:paraId="2125DD88" w14:textId="77777777" w:rsidR="004E671C" w:rsidRPr="00043702" w:rsidRDefault="004E671C" w:rsidP="00FF0BE6">
      <w:pPr>
        <w:pStyle w:val="Instruction"/>
        <w:rPr>
          <w:noProof/>
          <w:lang w:val="en-GB"/>
        </w:rPr>
      </w:pPr>
      <w:r w:rsidRPr="00043702">
        <w:rPr>
          <w:noProof/>
          <w:lang w:val="en-GB"/>
        </w:rPr>
        <w:t xml:space="preserve">  Usado:    34.45GB</w:t>
      </w:r>
    </w:p>
    <w:p w14:paraId="74B8D69E" w14:textId="44B06B38" w:rsidR="00B300C2" w:rsidRPr="00043702" w:rsidRDefault="004E671C" w:rsidP="00FF0BE6">
      <w:pPr>
        <w:pStyle w:val="Instruction"/>
        <w:rPr>
          <w:noProof/>
          <w:lang w:val="en-GB"/>
        </w:rPr>
      </w:pPr>
      <w:r w:rsidRPr="00043702">
        <w:rPr>
          <w:noProof/>
          <w:lang w:val="en-GB"/>
        </w:rPr>
        <w:lastRenderedPageBreak/>
        <w:t xml:space="preserve">  Libre:   297.84GB</w:t>
      </w:r>
    </w:p>
    <w:p w14:paraId="29998094" w14:textId="77777777" w:rsidR="00B300C2" w:rsidRDefault="00B300C2" w:rsidP="00574777">
      <w:pPr>
        <w:pStyle w:val="Zkladntext"/>
      </w:pPr>
    </w:p>
    <w:p w14:paraId="26142EB5" w14:textId="01151D3D" w:rsidR="00043702" w:rsidRDefault="00280B0A" w:rsidP="00574777">
      <w:pPr>
        <w:pStyle w:val="Zkladntext"/>
      </w:pPr>
      <w:r>
        <w:t>Uložení k</w:t>
      </w:r>
      <w:r w:rsidR="00043702">
        <w:t>opie HE</w:t>
      </w:r>
      <w:r>
        <w:t>F</w:t>
      </w:r>
      <w:r w:rsidR="00043702">
        <w:t xml:space="preserve"> modelu do </w:t>
      </w:r>
      <w:r>
        <w:t>G</w:t>
      </w:r>
      <w:r w:rsidR="00043702">
        <w:t>oogle drive,</w:t>
      </w:r>
    </w:p>
    <w:p w14:paraId="196B0DE7" w14:textId="77777777" w:rsidR="00043702" w:rsidRDefault="00043702" w:rsidP="00043702">
      <w:pPr>
        <w:pStyle w:val="CODE"/>
      </w:pPr>
    </w:p>
    <w:p w14:paraId="7579F9D8" w14:textId="77777777" w:rsidR="00043702" w:rsidRPr="00043702" w:rsidRDefault="00043702" w:rsidP="00043702">
      <w:pPr>
        <w:pStyle w:val="CODE"/>
      </w:pPr>
      <w:r w:rsidRPr="00043702">
        <w:t xml:space="preserve">!cp </w:t>
      </w:r>
      <w:r w:rsidRPr="00FF42FC">
        <w:rPr>
          <w:color w:val="FF0000"/>
        </w:rPr>
        <w:t xml:space="preserve">yolov11_model.hef </w:t>
      </w:r>
      <w:r w:rsidRPr="00043702">
        <w:t>/content/drive/MyDrive/HAILO8/</w:t>
      </w:r>
    </w:p>
    <w:p w14:paraId="6372BB3E" w14:textId="77777777" w:rsidR="00043702" w:rsidRPr="00043702" w:rsidRDefault="00043702" w:rsidP="00043702">
      <w:pPr>
        <w:pStyle w:val="CODE"/>
      </w:pPr>
      <w:r w:rsidRPr="00043702">
        <w:t>!cp hailo_sdk.core.log /content/drive/MyDrive/HAILO8/</w:t>
      </w:r>
    </w:p>
    <w:p w14:paraId="3C477C7C" w14:textId="77777777" w:rsidR="00043702" w:rsidRPr="00574777" w:rsidRDefault="00043702" w:rsidP="00574777">
      <w:pPr>
        <w:pStyle w:val="Zkladntext"/>
      </w:pPr>
    </w:p>
    <w:p w14:paraId="1D2353A8" w14:textId="77750479" w:rsidR="000A1478" w:rsidRDefault="00D65AF1" w:rsidP="00F35CC7">
      <w:pPr>
        <w:pStyle w:val="Nadpis1"/>
      </w:pPr>
      <w:bookmarkStart w:id="39" w:name="_Toc191807376"/>
      <w:r w:rsidRPr="00D65AF1">
        <w:lastRenderedPageBreak/>
        <w:t>R</w:t>
      </w:r>
      <w:r w:rsidR="00BE1BF9">
        <w:t xml:space="preserve">aspberry </w:t>
      </w:r>
      <w:r w:rsidRPr="00D65AF1">
        <w:t>Pi5</w:t>
      </w:r>
      <w:r w:rsidR="00BE1BF9">
        <w:t xml:space="preserve"> a Hailo</w:t>
      </w:r>
      <w:r w:rsidRPr="00D65AF1">
        <w:t xml:space="preserve">: Základní </w:t>
      </w:r>
      <w:proofErr w:type="spellStart"/>
      <w:r w:rsidRPr="00D65AF1">
        <w:t>pipeline</w:t>
      </w:r>
      <w:proofErr w:type="spellEnd"/>
      <w:r w:rsidRPr="00D65AF1">
        <w:t xml:space="preserve"> pro zpracování dat</w:t>
      </w:r>
      <w:bookmarkEnd w:id="39"/>
    </w:p>
    <w:p w14:paraId="2576C79C" w14:textId="15877B62" w:rsidR="000D304E" w:rsidRPr="000D304E" w:rsidRDefault="000D304E" w:rsidP="000D304E">
      <w:pPr>
        <w:pStyle w:val="Vrazncitt"/>
      </w:pPr>
      <w:r w:rsidRPr="000D304E">
        <w:t>Pro snadnější aplikaci</w:t>
      </w:r>
      <w:r>
        <w:t xml:space="preserve"> strojního učení</w:t>
      </w:r>
      <w:r w:rsidRPr="000D304E">
        <w:t xml:space="preserve"> jsme použili již předdefinovanou </w:t>
      </w:r>
      <w:proofErr w:type="spellStart"/>
      <w:r w:rsidRPr="000D304E">
        <w:t>pipeline</w:t>
      </w:r>
      <w:proofErr w:type="spellEnd"/>
      <w:r w:rsidRPr="000D304E">
        <w:t xml:space="preserve"> s uživatelsky modifikovanými </w:t>
      </w:r>
      <w:proofErr w:type="spellStart"/>
      <w:r w:rsidRPr="000D304E">
        <w:t>user_callback</w:t>
      </w:r>
      <w:proofErr w:type="spellEnd"/>
      <w:r w:rsidRPr="000D304E">
        <w:t xml:space="preserve">, což nám umožnilo výrazně zkrátit čas </w:t>
      </w:r>
      <w:r>
        <w:t>integrace</w:t>
      </w:r>
      <w:r w:rsidRPr="000D304E">
        <w:t xml:space="preserve"> a snadněji porozumět funkci</w:t>
      </w:r>
      <w:r>
        <w:t xml:space="preserve"> </w:t>
      </w:r>
      <w:proofErr w:type="spellStart"/>
      <w:r>
        <w:t>pipelines</w:t>
      </w:r>
      <w:proofErr w:type="spellEnd"/>
    </w:p>
    <w:p w14:paraId="40A4D9A0" w14:textId="748A72B2" w:rsidR="00D65AF1" w:rsidRPr="00D65AF1" w:rsidRDefault="00D65AF1" w:rsidP="005F049B">
      <w:pPr>
        <w:pStyle w:val="Nadpis2"/>
      </w:pPr>
      <w:bookmarkStart w:id="40" w:name="_Toc191807377"/>
      <w:r w:rsidRPr="00D65AF1">
        <w:t>Instalace prostředí</w:t>
      </w:r>
      <w:r w:rsidR="00B27298">
        <w:t xml:space="preserve">, </w:t>
      </w:r>
      <w:r w:rsidR="007B6E8A">
        <w:t>z</w:t>
      </w:r>
      <w:r w:rsidR="00B27298">
        <w:t xml:space="preserve">ákladní </w:t>
      </w:r>
      <w:proofErr w:type="spellStart"/>
      <w:r w:rsidR="00B27298">
        <w:t>pipeline</w:t>
      </w:r>
      <w:bookmarkEnd w:id="40"/>
      <w:proofErr w:type="spellEnd"/>
    </w:p>
    <w:p w14:paraId="16641202" w14:textId="77777777" w:rsidR="00ED71E0" w:rsidRDefault="00ED71E0" w:rsidP="00ED71E0">
      <w:pPr>
        <w:pStyle w:val="Zkladntext"/>
      </w:pPr>
      <w:r>
        <w:t xml:space="preserve">Pro využití kompilovaného modelu HEF v prostředí Hailo 8 na akcelerátoru a základní desce Raspberry </w:t>
      </w:r>
      <w:proofErr w:type="spellStart"/>
      <w:r>
        <w:t>Pi</w:t>
      </w:r>
      <w:proofErr w:type="spellEnd"/>
      <w:r>
        <w:t xml:space="preserve"> 5 je nutné pracovat se základními datovými </w:t>
      </w:r>
      <w:proofErr w:type="spellStart"/>
      <w:r>
        <w:t>pipeline</w:t>
      </w:r>
      <w:proofErr w:type="spellEnd"/>
      <w:r>
        <w:t>, které využívají akcelerátory Hailo H8 a H8L.</w:t>
      </w:r>
    </w:p>
    <w:p w14:paraId="42BAA6C4" w14:textId="77777777" w:rsidR="00ED71E0" w:rsidRDefault="00ED71E0" w:rsidP="00ED71E0">
      <w:pPr>
        <w:pStyle w:val="Zkladntext"/>
      </w:pPr>
      <w:r>
        <w:t xml:space="preserve">Tyto modely demonstrují klíčové technologie v oblasti </w:t>
      </w:r>
      <w:r w:rsidRPr="00750647">
        <w:rPr>
          <w:b/>
          <w:bCs/>
        </w:rPr>
        <w:t>detekce objektů, analýzy lidského pohybu a segmentace objektů</w:t>
      </w:r>
      <w:r>
        <w:t>. Poskytují tak solidní základ pro vývoj vlastních aplikací v oblasti počítačového vidění.</w:t>
      </w:r>
    </w:p>
    <w:p w14:paraId="4A3D33ED" w14:textId="77777777" w:rsidR="00ED71E0" w:rsidRDefault="00ED71E0" w:rsidP="00ED71E0">
      <w:pPr>
        <w:pStyle w:val="Zkladntext"/>
      </w:pPr>
      <w:r>
        <w:t xml:space="preserve">Pro správné fungování </w:t>
      </w:r>
      <w:proofErr w:type="spellStart"/>
      <w:r>
        <w:t>pipeline</w:t>
      </w:r>
      <w:proofErr w:type="spellEnd"/>
      <w:r>
        <w:t xml:space="preserve"> tento projekt využívá knihovnu Hailo </w:t>
      </w:r>
      <w:proofErr w:type="spellStart"/>
      <w:r>
        <w:t>Apps</w:t>
      </w:r>
      <w:proofErr w:type="spellEnd"/>
      <w:r>
        <w:t xml:space="preserve"> </w:t>
      </w:r>
      <w:proofErr w:type="spellStart"/>
      <w:r>
        <w:t>Infra</w:t>
      </w:r>
      <w:proofErr w:type="spellEnd"/>
      <w:r>
        <w:t xml:space="preserve">, která </w:t>
      </w:r>
      <w:proofErr w:type="gramStart"/>
      <w:r>
        <w:t>slouží</w:t>
      </w:r>
      <w:proofErr w:type="gramEnd"/>
      <w:r>
        <w:t xml:space="preserve"> jako klíčová závislost. Podrobné informace o jejím použití naleznete v oficiální vývojářské dokumentaci.</w:t>
      </w:r>
    </w:p>
    <w:p w14:paraId="0F3DB7BA" w14:textId="5661CF4D" w:rsidR="00D65AF1" w:rsidRDefault="00D65AF1" w:rsidP="00D65AF1">
      <w:pPr>
        <w:pStyle w:val="Zkladntext"/>
      </w:pPr>
      <w:r w:rsidRPr="00D65AF1">
        <w:t xml:space="preserve">Přesné pokyny k instalaci jsou uvedeny v hlavním souboru </w:t>
      </w:r>
      <w:hyperlink r:id="rId89" w:anchor="installation" w:history="1">
        <w:r w:rsidRPr="00D65AF1">
          <w:rPr>
            <w:rStyle w:val="Hypertextovodkaz"/>
          </w:rPr>
          <w:t>README</w:t>
        </w:r>
      </w:hyperlink>
      <w:r w:rsidRPr="00D65AF1">
        <w:t xml:space="preserve">. Je nutné správně nakonfigurovat prostředí, aby bylo možné efektivně pracovat s akcelerátory Hailo a s jejich </w:t>
      </w:r>
      <w:proofErr w:type="spellStart"/>
      <w:r w:rsidRPr="00D65AF1">
        <w:t>pipeline</w:t>
      </w:r>
      <w:proofErr w:type="spellEnd"/>
      <w:r w:rsidRPr="00D65AF1">
        <w:t>.</w:t>
      </w:r>
    </w:p>
    <w:p w14:paraId="7F45ED39" w14:textId="77777777" w:rsidR="005F049B" w:rsidRDefault="005F049B" w:rsidP="00D65AF1">
      <w:pPr>
        <w:pStyle w:val="Zkladntext"/>
      </w:pPr>
    </w:p>
    <w:p w14:paraId="4C3ED0F7" w14:textId="77777777" w:rsidR="005D47A4" w:rsidRDefault="005D47A4" w:rsidP="00BE1BF9">
      <w:pPr>
        <w:pStyle w:val="Nadpis2"/>
        <w:rPr>
          <w:rFonts w:ascii="Times New Roman" w:hAnsi="Times New Roman" w:cs="Times New Roman"/>
        </w:rPr>
      </w:pPr>
      <w:bookmarkStart w:id="41" w:name="_Toc191807378"/>
      <w:r>
        <w:t xml:space="preserve">Hailo RPi5: Základní </w:t>
      </w:r>
      <w:proofErr w:type="spellStart"/>
      <w:r>
        <w:t>pipeline</w:t>
      </w:r>
      <w:bookmarkEnd w:id="41"/>
      <w:proofErr w:type="spellEnd"/>
    </w:p>
    <w:p w14:paraId="6F2649F4" w14:textId="77777777" w:rsidR="00B20691" w:rsidRDefault="005D47A4" w:rsidP="00B20691">
      <w:pPr>
        <w:pStyle w:val="Zkladntext"/>
      </w:pPr>
      <w:r w:rsidRPr="005D47A4">
        <w:t xml:space="preserve">Ukázkové </w:t>
      </w:r>
      <w:proofErr w:type="spellStart"/>
      <w:r w:rsidRPr="005D47A4">
        <w:t>pipeline</w:t>
      </w:r>
      <w:proofErr w:type="spellEnd"/>
      <w:r w:rsidRPr="005D47A4">
        <w:t xml:space="preserve"> demonstrují detekci objektů, odhad lidské pozice a segmentaci instancí, čímž poskytují pevný základ pro vlastní projekty. </w:t>
      </w:r>
    </w:p>
    <w:p w14:paraId="52988D0F" w14:textId="01427F9D" w:rsidR="005D47A4" w:rsidRDefault="005D47A4" w:rsidP="00B20691">
      <w:pPr>
        <w:pStyle w:val="Zkladntext"/>
      </w:pPr>
      <w:r w:rsidRPr="005D47A4">
        <w:t xml:space="preserve">Tento </w:t>
      </w:r>
      <w:proofErr w:type="spellStart"/>
      <w:r w:rsidRPr="005D47A4">
        <w:t>repozitář</w:t>
      </w:r>
      <w:proofErr w:type="spellEnd"/>
      <w:r w:rsidRPr="005D47A4">
        <w:t xml:space="preserve"> využívá jako závislost nový balíček </w:t>
      </w:r>
      <w:r w:rsidRPr="005D47A4">
        <w:rPr>
          <w:rStyle w:val="Siln"/>
          <w:szCs w:val="22"/>
        </w:rPr>
        <w:t xml:space="preserve">Hailo </w:t>
      </w:r>
      <w:proofErr w:type="spellStart"/>
      <w:r w:rsidRPr="005D47A4">
        <w:rPr>
          <w:rStyle w:val="Siln"/>
          <w:szCs w:val="22"/>
        </w:rPr>
        <w:t>Apps</w:t>
      </w:r>
      <w:proofErr w:type="spellEnd"/>
      <w:r w:rsidRPr="005D47A4">
        <w:rPr>
          <w:rStyle w:val="Siln"/>
          <w:szCs w:val="22"/>
        </w:rPr>
        <w:t xml:space="preserve"> </w:t>
      </w:r>
      <w:proofErr w:type="spellStart"/>
      <w:r w:rsidRPr="005D47A4">
        <w:rPr>
          <w:rStyle w:val="Siln"/>
          <w:szCs w:val="22"/>
        </w:rPr>
        <w:t>Infra</w:t>
      </w:r>
      <w:proofErr w:type="spellEnd"/>
      <w:r w:rsidRPr="005D47A4">
        <w:t xml:space="preserve">. Další informace o jeho použití naleznete v </w:t>
      </w:r>
      <w:r w:rsidRPr="005D47A4">
        <w:rPr>
          <w:rStyle w:val="Siln"/>
          <w:szCs w:val="22"/>
        </w:rPr>
        <w:t xml:space="preserve">Development </w:t>
      </w:r>
      <w:proofErr w:type="spellStart"/>
      <w:r w:rsidRPr="005D47A4">
        <w:rPr>
          <w:rStyle w:val="Siln"/>
          <w:szCs w:val="22"/>
        </w:rPr>
        <w:t>Guide</w:t>
      </w:r>
      <w:proofErr w:type="spellEnd"/>
      <w:r w:rsidRPr="005D47A4">
        <w:t>.</w:t>
      </w:r>
    </w:p>
    <w:p w14:paraId="6489F2C6" w14:textId="77777777" w:rsidR="005F049B" w:rsidRPr="005D47A4" w:rsidRDefault="005F049B" w:rsidP="005D47A4">
      <w:pPr>
        <w:pStyle w:val="Normlnweb"/>
        <w:rPr>
          <w:rFonts w:ascii="Arial" w:hAnsi="Arial" w:cs="Arial"/>
          <w:sz w:val="22"/>
          <w:szCs w:val="22"/>
        </w:rPr>
      </w:pPr>
    </w:p>
    <w:p w14:paraId="5D34AF82" w14:textId="768BAEA5" w:rsidR="005D47A4" w:rsidRPr="00B20691" w:rsidRDefault="005D47A4" w:rsidP="001A4F4D">
      <w:pPr>
        <w:pStyle w:val="Sekvenceakc"/>
        <w:numPr>
          <w:ilvl w:val="0"/>
          <w:numId w:val="35"/>
        </w:numPr>
        <w:rPr>
          <w:szCs w:val="22"/>
        </w:rPr>
      </w:pPr>
      <w:r>
        <w:t>Instalace</w:t>
      </w:r>
      <w:r w:rsidR="00B20691">
        <w:t xml:space="preserve"> k</w:t>
      </w:r>
      <w:r w:rsidRPr="00B20691">
        <w:rPr>
          <w:szCs w:val="22"/>
        </w:rPr>
        <w:t>lonování repozitáře</w:t>
      </w:r>
    </w:p>
    <w:p w14:paraId="493DE358" w14:textId="77777777" w:rsidR="005D47A4" w:rsidRPr="005D47A4" w:rsidRDefault="005D47A4" w:rsidP="00E43EA1">
      <w:pPr>
        <w:pStyle w:val="Zkladntext"/>
      </w:pPr>
      <w:r w:rsidRPr="005D47A4">
        <w:t xml:space="preserve">Pro stažení </w:t>
      </w:r>
      <w:proofErr w:type="spellStart"/>
      <w:r w:rsidRPr="005D47A4">
        <w:t>repozitáře</w:t>
      </w:r>
      <w:proofErr w:type="spellEnd"/>
      <w:r w:rsidRPr="005D47A4">
        <w:t xml:space="preserve"> spusťte následující příkaz:</w:t>
      </w:r>
    </w:p>
    <w:p w14:paraId="66478DFE" w14:textId="77777777" w:rsidR="005D47A4" w:rsidRPr="005D47A4" w:rsidRDefault="005D47A4" w:rsidP="005D47A4">
      <w:pPr>
        <w:pStyle w:val="CODE"/>
        <w:rPr>
          <w:rStyle w:val="KdHTML"/>
          <w:rFonts w:ascii="Arial" w:hAnsi="Arial" w:cs="Arial"/>
          <w:sz w:val="22"/>
          <w:szCs w:val="22"/>
        </w:rPr>
      </w:pPr>
      <w:r w:rsidRPr="005D47A4">
        <w:rPr>
          <w:rStyle w:val="KdHTML"/>
          <w:rFonts w:ascii="Arial" w:hAnsi="Arial" w:cs="Arial"/>
          <w:sz w:val="22"/>
          <w:szCs w:val="22"/>
        </w:rPr>
        <w:t>git clone https://github.com/hailo-ai/hailo-rpi5-examples.git</w:t>
      </w:r>
    </w:p>
    <w:p w14:paraId="621F401C" w14:textId="77777777" w:rsidR="005D47A4" w:rsidRPr="005D47A4" w:rsidRDefault="005D47A4" w:rsidP="00E43EA1">
      <w:pPr>
        <w:pStyle w:val="Zkladntext"/>
      </w:pPr>
      <w:r w:rsidRPr="005D47A4">
        <w:t>Přejděte do složky s projektem:</w:t>
      </w:r>
    </w:p>
    <w:p w14:paraId="63EB4F28" w14:textId="77777777" w:rsidR="005D47A4" w:rsidRDefault="005D47A4" w:rsidP="005D47A4">
      <w:pPr>
        <w:pStyle w:val="CODE"/>
        <w:rPr>
          <w:rStyle w:val="KdHTML"/>
        </w:rPr>
      </w:pPr>
      <w:r>
        <w:rPr>
          <w:rStyle w:val="KdHTML"/>
        </w:rPr>
        <w:t>cd hailo-rpi5-examples</w:t>
      </w:r>
    </w:p>
    <w:p w14:paraId="5D7BD1A3" w14:textId="77777777" w:rsidR="005D47A4" w:rsidRDefault="005D47A4" w:rsidP="00E43EA1">
      <w:pPr>
        <w:pStyle w:val="Zkladntext"/>
      </w:pPr>
      <w:r>
        <w:t>Spusťte instalační skript, který automatizuje proces nastavení:</w:t>
      </w:r>
    </w:p>
    <w:p w14:paraId="3F45E7A5" w14:textId="431F3311" w:rsidR="005D47A4" w:rsidRPr="005D47A4" w:rsidRDefault="005D47A4" w:rsidP="005D47A4">
      <w:pPr>
        <w:pStyle w:val="CODE"/>
        <w:rPr>
          <w:rFonts w:ascii="Courier New" w:hAnsi="Courier New" w:cs="Courier New"/>
        </w:rPr>
      </w:pPr>
      <w:r>
        <w:rPr>
          <w:rStyle w:val="KdHTML"/>
        </w:rPr>
        <w:t>./install.sh</w:t>
      </w:r>
    </w:p>
    <w:p w14:paraId="77D481ED" w14:textId="77777777" w:rsidR="005D47A4" w:rsidRDefault="005D47A4" w:rsidP="005D47A4">
      <w:pPr>
        <w:pStyle w:val="Sekvenceakc"/>
      </w:pPr>
      <w:r>
        <w:t>Dokumentace</w:t>
      </w:r>
    </w:p>
    <w:p w14:paraId="2E894AE6" w14:textId="1B635D26" w:rsidR="005D47A4" w:rsidRPr="005D47A4" w:rsidRDefault="005D47A4" w:rsidP="00E43EA1">
      <w:pPr>
        <w:pStyle w:val="Zkladntext"/>
      </w:pPr>
      <w:r w:rsidRPr="005D47A4">
        <w:t xml:space="preserve">Podrobnější informace o využití </w:t>
      </w:r>
      <w:proofErr w:type="spellStart"/>
      <w:r w:rsidRPr="005D47A4">
        <w:t>pipeline</w:t>
      </w:r>
      <w:proofErr w:type="spellEnd"/>
      <w:r w:rsidRPr="005D47A4">
        <w:t xml:space="preserve"> k tvorbě vlastních aplikací naleznete v sekci </w:t>
      </w:r>
      <w:hyperlink r:id="rId90" w:history="1">
        <w:r w:rsidRPr="005D47A4">
          <w:rPr>
            <w:rStyle w:val="Hypertextovodkaz"/>
            <w:szCs w:val="22"/>
          </w:rPr>
          <w:t xml:space="preserve">Basic </w:t>
        </w:r>
        <w:proofErr w:type="spellStart"/>
        <w:r w:rsidRPr="005D47A4">
          <w:rPr>
            <w:rStyle w:val="Hypertextovodkaz"/>
            <w:szCs w:val="22"/>
          </w:rPr>
          <w:t>Pipelines</w:t>
        </w:r>
        <w:proofErr w:type="spellEnd"/>
        <w:r w:rsidRPr="005D47A4">
          <w:rPr>
            <w:rStyle w:val="Hypertextovodkaz"/>
            <w:szCs w:val="22"/>
          </w:rPr>
          <w:t xml:space="preserve"> </w:t>
        </w:r>
        <w:proofErr w:type="spellStart"/>
        <w:r w:rsidRPr="005D47A4">
          <w:rPr>
            <w:rStyle w:val="Hypertextovodkaz"/>
            <w:szCs w:val="22"/>
          </w:rPr>
          <w:t>Documentation</w:t>
        </w:r>
        <w:proofErr w:type="spellEnd"/>
        <w:r w:rsidRPr="005D47A4">
          <w:rPr>
            <w:rStyle w:val="Hypertextovodkaz"/>
            <w:szCs w:val="22"/>
          </w:rPr>
          <w:t>.</w:t>
        </w:r>
      </w:hyperlink>
    </w:p>
    <w:p w14:paraId="640B1F50" w14:textId="77777777" w:rsidR="005D47A4" w:rsidRPr="005D47A4" w:rsidRDefault="006531CF" w:rsidP="005D47A4">
      <w:r>
        <w:pict w14:anchorId="43CE0E0D">
          <v:rect id="_x0000_i1209" style="width:0;height:1.5pt" o:hralign="center" o:hrstd="t" o:hr="t" fillcolor="#a0a0a0" stroked="f"/>
        </w:pict>
      </w:r>
    </w:p>
    <w:p w14:paraId="19BD1E06" w14:textId="77777777" w:rsidR="005D47A4" w:rsidRPr="005D47A4" w:rsidRDefault="005D47A4" w:rsidP="005D47A4">
      <w:pPr>
        <w:pStyle w:val="Sekvenceakc"/>
        <w:rPr>
          <w:rFonts w:ascii="Arial" w:hAnsi="Arial"/>
          <w:szCs w:val="22"/>
        </w:rPr>
      </w:pPr>
      <w:r w:rsidRPr="005D47A4">
        <w:rPr>
          <w:rFonts w:ascii="Arial" w:hAnsi="Arial"/>
          <w:szCs w:val="22"/>
        </w:rPr>
        <w:t>Spuštění ukázkových příkladů</w:t>
      </w:r>
    </w:p>
    <w:p w14:paraId="07359D7B" w14:textId="77777777" w:rsidR="005D47A4" w:rsidRPr="005D47A4" w:rsidRDefault="005D47A4" w:rsidP="005D47A4">
      <w:pPr>
        <w:pStyle w:val="Normlnweb"/>
        <w:rPr>
          <w:rFonts w:ascii="Arial" w:hAnsi="Arial" w:cs="Arial"/>
          <w:sz w:val="22"/>
          <w:szCs w:val="22"/>
        </w:rPr>
      </w:pPr>
      <w:r w:rsidRPr="005D47A4">
        <w:rPr>
          <w:rFonts w:ascii="Arial" w:hAnsi="Arial" w:cs="Arial"/>
          <w:sz w:val="22"/>
          <w:szCs w:val="22"/>
        </w:rPr>
        <w:t>Při otevření nového terminálu se ujistěte, že jste správně nastavili prostředí:</w:t>
      </w:r>
    </w:p>
    <w:p w14:paraId="2EE72E3C" w14:textId="77777777" w:rsidR="005D47A4" w:rsidRPr="005D47A4" w:rsidRDefault="005D47A4" w:rsidP="005D47A4">
      <w:pPr>
        <w:pStyle w:val="CODE"/>
        <w:rPr>
          <w:rStyle w:val="KdHTML"/>
          <w:rFonts w:ascii="Arial" w:hAnsi="Arial" w:cs="Arial"/>
          <w:sz w:val="22"/>
          <w:szCs w:val="22"/>
        </w:rPr>
      </w:pPr>
      <w:r w:rsidRPr="005D47A4">
        <w:rPr>
          <w:rStyle w:val="KdHTML"/>
          <w:rFonts w:ascii="Arial" w:hAnsi="Arial" w:cs="Arial"/>
          <w:sz w:val="22"/>
          <w:szCs w:val="22"/>
        </w:rPr>
        <w:lastRenderedPageBreak/>
        <w:t>source setup_env.sh</w:t>
      </w:r>
    </w:p>
    <w:p w14:paraId="75E57043" w14:textId="77777777" w:rsidR="005D47A4" w:rsidRPr="005D47A4" w:rsidRDefault="005D47A4" w:rsidP="005D47A4">
      <w:pPr>
        <w:pStyle w:val="Sekvenceakc"/>
        <w:rPr>
          <w:rFonts w:ascii="Arial" w:hAnsi="Arial"/>
          <w:szCs w:val="22"/>
        </w:rPr>
      </w:pPr>
      <w:r w:rsidRPr="005D47A4">
        <w:rPr>
          <w:rFonts w:ascii="Arial" w:hAnsi="Arial"/>
          <w:szCs w:val="22"/>
        </w:rPr>
        <w:t>Příklad detekce objektů</w:t>
      </w:r>
    </w:p>
    <w:p w14:paraId="7E10AA94" w14:textId="77777777" w:rsidR="005D47A4" w:rsidRPr="005D47A4" w:rsidRDefault="005D47A4" w:rsidP="00E43EA1">
      <w:pPr>
        <w:pStyle w:val="Zkladntext"/>
      </w:pPr>
      <w:r w:rsidRPr="005D47A4">
        <w:t xml:space="preserve">Podrobnosti o této </w:t>
      </w:r>
      <w:proofErr w:type="spellStart"/>
      <w:r w:rsidRPr="005D47A4">
        <w:t>pipeline</w:t>
      </w:r>
      <w:proofErr w:type="spellEnd"/>
      <w:r w:rsidRPr="005D47A4">
        <w:t xml:space="preserve"> naleznete v </w:t>
      </w:r>
      <w:proofErr w:type="spellStart"/>
      <w:r w:rsidRPr="005D47A4">
        <w:rPr>
          <w:rStyle w:val="Siln"/>
          <w:szCs w:val="22"/>
        </w:rPr>
        <w:t>Detection</w:t>
      </w:r>
      <w:proofErr w:type="spellEnd"/>
      <w:r w:rsidRPr="005D47A4">
        <w:rPr>
          <w:rStyle w:val="Siln"/>
          <w:szCs w:val="22"/>
        </w:rPr>
        <w:t xml:space="preserve"> </w:t>
      </w:r>
      <w:proofErr w:type="spellStart"/>
      <w:r w:rsidRPr="005D47A4">
        <w:rPr>
          <w:rStyle w:val="Siln"/>
          <w:szCs w:val="22"/>
        </w:rPr>
        <w:t>Example</w:t>
      </w:r>
      <w:proofErr w:type="spellEnd"/>
      <w:r w:rsidRPr="005D47A4">
        <w:rPr>
          <w:rStyle w:val="Siln"/>
          <w:szCs w:val="22"/>
        </w:rPr>
        <w:t xml:space="preserve"> </w:t>
      </w:r>
      <w:proofErr w:type="spellStart"/>
      <w:r w:rsidRPr="005D47A4">
        <w:rPr>
          <w:rStyle w:val="Siln"/>
          <w:szCs w:val="22"/>
        </w:rPr>
        <w:t>Documentation</w:t>
      </w:r>
      <w:proofErr w:type="spellEnd"/>
      <w:r w:rsidRPr="005D47A4">
        <w:t>.</w:t>
      </w:r>
    </w:p>
    <w:p w14:paraId="606CF3DD" w14:textId="77777777" w:rsidR="005D47A4" w:rsidRPr="005D47A4" w:rsidRDefault="005D47A4" w:rsidP="00E43EA1">
      <w:pPr>
        <w:pStyle w:val="Zkladntext"/>
      </w:pPr>
      <w:r w:rsidRPr="005D47A4">
        <w:t>Spuštění příkladu detekce objektů:</w:t>
      </w:r>
    </w:p>
    <w:p w14:paraId="4ED4481D" w14:textId="77777777" w:rsidR="005D47A4" w:rsidRPr="005D47A4" w:rsidRDefault="005D47A4" w:rsidP="005D47A4">
      <w:pPr>
        <w:pStyle w:val="CODE"/>
        <w:rPr>
          <w:rStyle w:val="KdHTML"/>
          <w:rFonts w:ascii="Arial" w:hAnsi="Arial" w:cs="Arial"/>
          <w:sz w:val="22"/>
          <w:szCs w:val="22"/>
        </w:rPr>
      </w:pPr>
      <w:r w:rsidRPr="005D47A4">
        <w:rPr>
          <w:rStyle w:val="KdHTML"/>
          <w:rFonts w:ascii="Arial" w:hAnsi="Arial" w:cs="Arial"/>
          <w:sz w:val="22"/>
          <w:szCs w:val="22"/>
        </w:rPr>
        <w:t>python basic_pipelines/detection.py</w:t>
      </w:r>
    </w:p>
    <w:p w14:paraId="40DF70C7" w14:textId="77777777" w:rsidR="005D47A4" w:rsidRPr="005D47A4" w:rsidRDefault="005D47A4" w:rsidP="00E43EA1">
      <w:pPr>
        <w:pStyle w:val="Zkladntext"/>
      </w:pPr>
      <w:r w:rsidRPr="005D47A4">
        <w:t xml:space="preserve">Pro ukončení aplikace stiskněte </w:t>
      </w:r>
      <w:proofErr w:type="spellStart"/>
      <w:r w:rsidRPr="005D47A4">
        <w:rPr>
          <w:rStyle w:val="Siln"/>
          <w:szCs w:val="22"/>
        </w:rPr>
        <w:t>Ctrl+C</w:t>
      </w:r>
      <w:proofErr w:type="spellEnd"/>
      <w:r w:rsidRPr="005D47A4">
        <w:t>.</w:t>
      </w:r>
    </w:p>
    <w:p w14:paraId="56F65FE1" w14:textId="77777777" w:rsidR="005D47A4" w:rsidRPr="005D47A4" w:rsidRDefault="005D47A4" w:rsidP="00E43EA1">
      <w:pPr>
        <w:pStyle w:val="Zkladntext"/>
      </w:pPr>
      <w:r w:rsidRPr="005D47A4">
        <w:t xml:space="preserve">Spuštění s využitím </w:t>
      </w:r>
      <w:r w:rsidRPr="00E43EA1">
        <w:rPr>
          <w:b/>
          <w:bCs/>
        </w:rPr>
        <w:t xml:space="preserve">kamery Raspberry </w:t>
      </w:r>
      <w:proofErr w:type="spellStart"/>
      <w:r w:rsidRPr="00E43EA1">
        <w:rPr>
          <w:b/>
          <w:bCs/>
        </w:rPr>
        <w:t>Pi</w:t>
      </w:r>
      <w:proofErr w:type="spellEnd"/>
      <w:r w:rsidRPr="00E43EA1">
        <w:rPr>
          <w:b/>
          <w:bCs/>
        </w:rPr>
        <w:t>:</w:t>
      </w:r>
    </w:p>
    <w:p w14:paraId="44C90F8F" w14:textId="77777777" w:rsidR="005D47A4" w:rsidRPr="005D47A4" w:rsidRDefault="005D47A4" w:rsidP="005D47A4">
      <w:pPr>
        <w:pStyle w:val="CODE"/>
        <w:rPr>
          <w:rStyle w:val="KdHTML"/>
          <w:rFonts w:ascii="Arial" w:hAnsi="Arial" w:cs="Arial"/>
          <w:sz w:val="22"/>
          <w:szCs w:val="22"/>
        </w:rPr>
      </w:pPr>
      <w:r w:rsidRPr="005D47A4">
        <w:rPr>
          <w:rStyle w:val="KdHTML"/>
          <w:rFonts w:ascii="Arial" w:hAnsi="Arial" w:cs="Arial"/>
          <w:sz w:val="22"/>
          <w:szCs w:val="22"/>
        </w:rPr>
        <w:t>python basic_pipelines/detection.py --input rpi</w:t>
      </w:r>
    </w:p>
    <w:p w14:paraId="31020312" w14:textId="43954090" w:rsidR="005D47A4" w:rsidRPr="005D47A4" w:rsidRDefault="005D47A4" w:rsidP="005D47A4">
      <w:pPr>
        <w:pStyle w:val="CODE"/>
        <w:rPr>
          <w:rStyle w:val="KdHTML"/>
          <w:rFonts w:ascii="Arial" w:hAnsi="Arial" w:cs="Arial"/>
          <w:sz w:val="22"/>
          <w:szCs w:val="22"/>
        </w:rPr>
      </w:pPr>
      <w:r w:rsidRPr="005D47A4">
        <w:rPr>
          <w:rStyle w:val="KdHTML"/>
          <w:rFonts w:ascii="Arial" w:hAnsi="Arial" w:cs="Arial"/>
          <w:sz w:val="22"/>
          <w:szCs w:val="22"/>
        </w:rPr>
        <w:t>--input /dev/video&lt;X&gt;</w:t>
      </w:r>
    </w:p>
    <w:p w14:paraId="353CA0C2" w14:textId="77777777" w:rsidR="005D47A4" w:rsidRPr="005D47A4" w:rsidRDefault="005D47A4" w:rsidP="00E43EA1">
      <w:pPr>
        <w:pStyle w:val="Zkladntext"/>
      </w:pPr>
      <w:r w:rsidRPr="005D47A4">
        <w:t>Pro zobrazení dalších možností spusťte:</w:t>
      </w:r>
    </w:p>
    <w:p w14:paraId="1DCDF6DD" w14:textId="2465D8C7" w:rsidR="005D47A4" w:rsidRPr="005D47A4" w:rsidRDefault="005D47A4" w:rsidP="005D47A4">
      <w:pPr>
        <w:pStyle w:val="CODE"/>
      </w:pPr>
      <w:r w:rsidRPr="005D47A4">
        <w:rPr>
          <w:rStyle w:val="KdHTML"/>
          <w:rFonts w:ascii="Arial" w:hAnsi="Arial" w:cs="Arial"/>
          <w:sz w:val="22"/>
          <w:szCs w:val="22"/>
        </w:rPr>
        <w:t>python basic_pipelines/detection.py --help</w:t>
      </w:r>
    </w:p>
    <w:p w14:paraId="01843D8D" w14:textId="77777777" w:rsidR="005D47A4" w:rsidRPr="005D47A4" w:rsidRDefault="005D47A4" w:rsidP="00191D04">
      <w:pPr>
        <w:pStyle w:val="Sekvenceakc"/>
      </w:pPr>
      <w:r w:rsidRPr="005D47A4">
        <w:t>Podpora pře-učených modelů</w:t>
      </w:r>
    </w:p>
    <w:p w14:paraId="51FA1FDD" w14:textId="35138789" w:rsidR="005D47A4" w:rsidRPr="005D47A4" w:rsidRDefault="005D47A4" w:rsidP="00184CB1">
      <w:pPr>
        <w:pStyle w:val="Zkladntext"/>
      </w:pPr>
      <w:r w:rsidRPr="005D47A4">
        <w:t xml:space="preserve">Tato aplikace umožňuje použití pře-učených detekčních modelů. Více informací naleznete v sekci </w:t>
      </w:r>
      <w:proofErr w:type="spellStart"/>
      <w:r w:rsidRPr="005D47A4">
        <w:rPr>
          <w:rStyle w:val="Siln"/>
          <w:szCs w:val="22"/>
        </w:rPr>
        <w:t>Using</w:t>
      </w:r>
      <w:proofErr w:type="spellEnd"/>
      <w:r w:rsidRPr="005D47A4">
        <w:rPr>
          <w:rStyle w:val="Siln"/>
          <w:szCs w:val="22"/>
        </w:rPr>
        <w:t xml:space="preserve"> </w:t>
      </w:r>
      <w:proofErr w:type="spellStart"/>
      <w:r w:rsidRPr="005D47A4">
        <w:rPr>
          <w:rStyle w:val="Siln"/>
          <w:szCs w:val="22"/>
        </w:rPr>
        <w:t>Retrained</w:t>
      </w:r>
      <w:proofErr w:type="spellEnd"/>
      <w:r w:rsidRPr="005D47A4">
        <w:rPr>
          <w:rStyle w:val="Siln"/>
          <w:szCs w:val="22"/>
        </w:rPr>
        <w:t xml:space="preserve"> </w:t>
      </w:r>
      <w:proofErr w:type="spellStart"/>
      <w:r w:rsidRPr="005D47A4">
        <w:rPr>
          <w:rStyle w:val="Siln"/>
          <w:szCs w:val="22"/>
        </w:rPr>
        <w:t>Models</w:t>
      </w:r>
      <w:proofErr w:type="spellEnd"/>
      <w:r w:rsidRPr="005D47A4">
        <w:t>.</w:t>
      </w:r>
    </w:p>
    <w:p w14:paraId="03A53330" w14:textId="77777777" w:rsidR="005D47A4" w:rsidRPr="00191D04" w:rsidRDefault="005D47A4" w:rsidP="00191D04">
      <w:pPr>
        <w:pStyle w:val="Sekvenceakc"/>
      </w:pPr>
      <w:r w:rsidRPr="00191D04">
        <w:t>Příklad odhadu lidské pozice</w:t>
      </w:r>
    </w:p>
    <w:p w14:paraId="73A95A01" w14:textId="77777777" w:rsidR="005D47A4" w:rsidRPr="005D47A4" w:rsidRDefault="005D47A4" w:rsidP="00184CB1">
      <w:pPr>
        <w:pStyle w:val="Zkladntext"/>
      </w:pPr>
      <w:r w:rsidRPr="005D47A4">
        <w:t xml:space="preserve">Další informace najdete v </w:t>
      </w:r>
      <w:proofErr w:type="spellStart"/>
      <w:r w:rsidRPr="005D47A4">
        <w:rPr>
          <w:rStyle w:val="Siln"/>
          <w:szCs w:val="22"/>
        </w:rPr>
        <w:t>Pose</w:t>
      </w:r>
      <w:proofErr w:type="spellEnd"/>
      <w:r w:rsidRPr="005D47A4">
        <w:rPr>
          <w:rStyle w:val="Siln"/>
          <w:szCs w:val="22"/>
        </w:rPr>
        <w:t xml:space="preserve"> </w:t>
      </w:r>
      <w:proofErr w:type="spellStart"/>
      <w:r w:rsidRPr="005D47A4">
        <w:rPr>
          <w:rStyle w:val="Siln"/>
          <w:szCs w:val="22"/>
        </w:rPr>
        <w:t>Estimation</w:t>
      </w:r>
      <w:proofErr w:type="spellEnd"/>
      <w:r w:rsidRPr="005D47A4">
        <w:rPr>
          <w:rStyle w:val="Siln"/>
          <w:szCs w:val="22"/>
        </w:rPr>
        <w:t xml:space="preserve"> </w:t>
      </w:r>
      <w:proofErr w:type="spellStart"/>
      <w:r w:rsidRPr="005D47A4">
        <w:rPr>
          <w:rStyle w:val="Siln"/>
          <w:szCs w:val="22"/>
        </w:rPr>
        <w:t>Example</w:t>
      </w:r>
      <w:proofErr w:type="spellEnd"/>
      <w:r w:rsidRPr="005D47A4">
        <w:rPr>
          <w:rStyle w:val="Siln"/>
          <w:szCs w:val="22"/>
        </w:rPr>
        <w:t xml:space="preserve"> </w:t>
      </w:r>
      <w:proofErr w:type="spellStart"/>
      <w:r w:rsidRPr="005D47A4">
        <w:rPr>
          <w:rStyle w:val="Siln"/>
          <w:szCs w:val="22"/>
        </w:rPr>
        <w:t>Documentation</w:t>
      </w:r>
      <w:proofErr w:type="spellEnd"/>
      <w:r w:rsidRPr="005D47A4">
        <w:t>.</w:t>
      </w:r>
    </w:p>
    <w:p w14:paraId="42EEC097" w14:textId="77777777" w:rsidR="005D47A4" w:rsidRPr="005D47A4" w:rsidRDefault="005D47A4" w:rsidP="00184CB1">
      <w:pPr>
        <w:pStyle w:val="Zkladntext"/>
      </w:pPr>
      <w:r w:rsidRPr="005D47A4">
        <w:t>Spuštění odhadu lidské pozice:</w:t>
      </w:r>
    </w:p>
    <w:p w14:paraId="5C5F2DCE" w14:textId="77777777" w:rsidR="005D47A4" w:rsidRPr="005D47A4" w:rsidRDefault="005D47A4" w:rsidP="00191D04">
      <w:pPr>
        <w:pStyle w:val="CODE"/>
        <w:rPr>
          <w:rStyle w:val="KdHTML"/>
          <w:rFonts w:ascii="Arial" w:hAnsi="Arial" w:cs="Arial"/>
          <w:sz w:val="22"/>
          <w:szCs w:val="22"/>
        </w:rPr>
      </w:pPr>
      <w:r w:rsidRPr="005D47A4">
        <w:rPr>
          <w:rStyle w:val="KdHTML"/>
          <w:rFonts w:ascii="Arial" w:hAnsi="Arial" w:cs="Arial"/>
          <w:sz w:val="22"/>
          <w:szCs w:val="22"/>
        </w:rPr>
        <w:t>python basic_pipelines/pose_estimation.py</w:t>
      </w:r>
    </w:p>
    <w:p w14:paraId="4A6D2694" w14:textId="77777777" w:rsidR="005D47A4" w:rsidRPr="005D47A4" w:rsidRDefault="005D47A4" w:rsidP="00184CB1">
      <w:pPr>
        <w:pStyle w:val="Zkladntext"/>
      </w:pPr>
      <w:r w:rsidRPr="005D47A4">
        <w:t xml:space="preserve">Pro ukončení aplikace stiskněte </w:t>
      </w:r>
      <w:proofErr w:type="spellStart"/>
      <w:r w:rsidRPr="005D47A4">
        <w:rPr>
          <w:rStyle w:val="Siln"/>
          <w:szCs w:val="22"/>
        </w:rPr>
        <w:t>Ctrl+C</w:t>
      </w:r>
      <w:proofErr w:type="spellEnd"/>
      <w:r w:rsidRPr="005D47A4">
        <w:t>. Možnosti vstupu odpovídají příkladu detekce objektů.</w:t>
      </w:r>
    </w:p>
    <w:p w14:paraId="0B548E34" w14:textId="77777777" w:rsidR="005D47A4" w:rsidRPr="00191D04" w:rsidRDefault="005D47A4" w:rsidP="00191D04">
      <w:pPr>
        <w:pStyle w:val="Sekvenceakc"/>
      </w:pPr>
      <w:r w:rsidRPr="00191D04">
        <w:t>Příklad segmentace instancí</w:t>
      </w:r>
    </w:p>
    <w:p w14:paraId="45E0248D" w14:textId="77777777" w:rsidR="005D47A4" w:rsidRPr="005D47A4" w:rsidRDefault="005D47A4" w:rsidP="00184CB1">
      <w:pPr>
        <w:pStyle w:val="Zkladntext"/>
      </w:pPr>
      <w:r w:rsidRPr="005D47A4">
        <w:t xml:space="preserve">Podrobnosti naleznete v </w:t>
      </w:r>
      <w:r w:rsidRPr="005D47A4">
        <w:rPr>
          <w:rStyle w:val="Siln"/>
          <w:szCs w:val="22"/>
        </w:rPr>
        <w:t xml:space="preserve">Instance </w:t>
      </w:r>
      <w:proofErr w:type="spellStart"/>
      <w:r w:rsidRPr="005D47A4">
        <w:rPr>
          <w:rStyle w:val="Siln"/>
          <w:szCs w:val="22"/>
        </w:rPr>
        <w:t>Segmentation</w:t>
      </w:r>
      <w:proofErr w:type="spellEnd"/>
      <w:r w:rsidRPr="005D47A4">
        <w:rPr>
          <w:rStyle w:val="Siln"/>
          <w:szCs w:val="22"/>
        </w:rPr>
        <w:t xml:space="preserve"> </w:t>
      </w:r>
      <w:proofErr w:type="spellStart"/>
      <w:r w:rsidRPr="005D47A4">
        <w:rPr>
          <w:rStyle w:val="Siln"/>
          <w:szCs w:val="22"/>
        </w:rPr>
        <w:t>Example</w:t>
      </w:r>
      <w:proofErr w:type="spellEnd"/>
      <w:r w:rsidRPr="005D47A4">
        <w:rPr>
          <w:rStyle w:val="Siln"/>
          <w:szCs w:val="22"/>
        </w:rPr>
        <w:t xml:space="preserve"> </w:t>
      </w:r>
      <w:proofErr w:type="spellStart"/>
      <w:r w:rsidRPr="005D47A4">
        <w:rPr>
          <w:rStyle w:val="Siln"/>
          <w:szCs w:val="22"/>
        </w:rPr>
        <w:t>Documentation</w:t>
      </w:r>
      <w:proofErr w:type="spellEnd"/>
      <w:r w:rsidRPr="005D47A4">
        <w:t>.</w:t>
      </w:r>
    </w:p>
    <w:p w14:paraId="42E70FE3" w14:textId="77777777" w:rsidR="005D47A4" w:rsidRPr="005D47A4" w:rsidRDefault="005D47A4" w:rsidP="00184CB1">
      <w:pPr>
        <w:pStyle w:val="Zkladntext"/>
      </w:pPr>
      <w:r w:rsidRPr="005D47A4">
        <w:t>Spuštění segmentace instancí:</w:t>
      </w:r>
    </w:p>
    <w:p w14:paraId="4DBE23ED" w14:textId="2AF3468B" w:rsidR="00D65AF1" w:rsidRPr="00D65AF1" w:rsidRDefault="005D47A4" w:rsidP="00191D04">
      <w:pPr>
        <w:pStyle w:val="CODE"/>
      </w:pPr>
      <w:r w:rsidRPr="005D47A4">
        <w:rPr>
          <w:rStyle w:val="KdHTML"/>
          <w:rFonts w:ascii="Arial" w:hAnsi="Arial" w:cs="Arial"/>
          <w:sz w:val="22"/>
          <w:szCs w:val="22"/>
        </w:rPr>
        <w:t>python basic_pipelines/instance_segmentation.py</w:t>
      </w:r>
    </w:p>
    <w:p w14:paraId="12750E45" w14:textId="77777777" w:rsidR="00D65AF1" w:rsidRPr="00D65AF1" w:rsidRDefault="00D65AF1" w:rsidP="00BE1BF9">
      <w:pPr>
        <w:pStyle w:val="Nadpis2"/>
      </w:pPr>
      <w:bookmarkStart w:id="42" w:name="_Toc191807379"/>
      <w:r w:rsidRPr="00D65AF1">
        <w:t xml:space="preserve">Přehled </w:t>
      </w:r>
      <w:proofErr w:type="spellStart"/>
      <w:r w:rsidRPr="00D65AF1">
        <w:t>pipeline</w:t>
      </w:r>
      <w:proofErr w:type="spellEnd"/>
      <w:r w:rsidRPr="00D65AF1">
        <w:t xml:space="preserve"> a jejich využití</w:t>
      </w:r>
      <w:bookmarkEnd w:id="42"/>
    </w:p>
    <w:p w14:paraId="2FB1385F" w14:textId="77777777" w:rsidR="00D65AF1" w:rsidRPr="00D65AF1" w:rsidRDefault="00D65AF1" w:rsidP="00D65AF1">
      <w:pPr>
        <w:pStyle w:val="Zkladntext"/>
      </w:pPr>
      <w:r w:rsidRPr="00D65AF1">
        <w:t xml:space="preserve">Tento dokument poskytuje základní přehled o tom, jak lze vyvíjet vlastní aplikace s využitím </w:t>
      </w:r>
      <w:proofErr w:type="spellStart"/>
      <w:r w:rsidRPr="00D65AF1">
        <w:t>pipeline</w:t>
      </w:r>
      <w:proofErr w:type="spellEnd"/>
      <w:r w:rsidRPr="00D65AF1">
        <w:t xml:space="preserve"> dostupných v tomto </w:t>
      </w:r>
      <w:proofErr w:type="spellStart"/>
      <w:r w:rsidRPr="00D65AF1">
        <w:t>repozitáři</w:t>
      </w:r>
      <w:proofErr w:type="spellEnd"/>
      <w:r w:rsidRPr="00D65AF1">
        <w:t>. Ukázkové scénáře zahrnují:</w:t>
      </w:r>
    </w:p>
    <w:p w14:paraId="3CCC5D0B" w14:textId="77777777" w:rsidR="00D65AF1" w:rsidRPr="00D65AF1" w:rsidRDefault="00D65AF1" w:rsidP="001A4F4D">
      <w:pPr>
        <w:pStyle w:val="Zkladntext"/>
        <w:numPr>
          <w:ilvl w:val="0"/>
          <w:numId w:val="31"/>
        </w:numPr>
      </w:pPr>
      <w:r w:rsidRPr="00D65AF1">
        <w:rPr>
          <w:b/>
          <w:bCs/>
        </w:rPr>
        <w:t>Detekci objektů</w:t>
      </w:r>
      <w:r w:rsidRPr="00D65AF1">
        <w:t xml:space="preserve"> – identifikace různých předmětů v obraze.</w:t>
      </w:r>
    </w:p>
    <w:p w14:paraId="071A423F" w14:textId="77777777" w:rsidR="00D65AF1" w:rsidRPr="00D65AF1" w:rsidRDefault="00D65AF1" w:rsidP="001A4F4D">
      <w:pPr>
        <w:pStyle w:val="Zkladntext"/>
        <w:numPr>
          <w:ilvl w:val="0"/>
          <w:numId w:val="31"/>
        </w:numPr>
      </w:pPr>
      <w:r w:rsidRPr="00D65AF1">
        <w:rPr>
          <w:b/>
          <w:bCs/>
        </w:rPr>
        <w:t>Odhad lidské pozice</w:t>
      </w:r>
      <w:r w:rsidRPr="00D65AF1">
        <w:t xml:space="preserve"> – rozpoznání a analýza postavení lidského těla.</w:t>
      </w:r>
    </w:p>
    <w:p w14:paraId="156C16CC" w14:textId="77777777" w:rsidR="00D65AF1" w:rsidRPr="00D65AF1" w:rsidRDefault="00D65AF1" w:rsidP="001A4F4D">
      <w:pPr>
        <w:pStyle w:val="Zkladntext"/>
        <w:numPr>
          <w:ilvl w:val="0"/>
          <w:numId w:val="31"/>
        </w:numPr>
      </w:pPr>
      <w:r w:rsidRPr="00D65AF1">
        <w:rPr>
          <w:b/>
          <w:bCs/>
        </w:rPr>
        <w:t>Instance segmentaci</w:t>
      </w:r>
      <w:r w:rsidRPr="00D65AF1">
        <w:t xml:space="preserve"> – oddělení jednotlivých objektů v obraze od pozadí.</w:t>
      </w:r>
    </w:p>
    <w:p w14:paraId="70BE45EF" w14:textId="6649CDF1" w:rsidR="00D65AF1" w:rsidRPr="00D65AF1" w:rsidRDefault="00D65AF1" w:rsidP="00191D04">
      <w:pPr>
        <w:pStyle w:val="Zkladntext"/>
      </w:pPr>
      <w:r w:rsidRPr="00D65AF1">
        <w:t>Systém využívá výkonné akcelerátory Hailo H8 a H8L, které umožňují efektivní zpracování obrazových dat v reálném čase.</w:t>
      </w:r>
    </w:p>
    <w:p w14:paraId="4E8DD6F0" w14:textId="77777777" w:rsidR="00D65AF1" w:rsidRPr="00CD46AA" w:rsidRDefault="00D65AF1" w:rsidP="00CD46AA">
      <w:pPr>
        <w:pStyle w:val="Nadpis3"/>
      </w:pPr>
      <w:r w:rsidRPr="00CD46AA">
        <w:t>Metoda zpětného volání (</w:t>
      </w:r>
      <w:proofErr w:type="spellStart"/>
      <w:r w:rsidRPr="00CD46AA">
        <w:t>Callback</w:t>
      </w:r>
      <w:proofErr w:type="spellEnd"/>
      <w:r w:rsidRPr="00CD46AA">
        <w:t>)</w:t>
      </w:r>
    </w:p>
    <w:p w14:paraId="48A0D76C" w14:textId="58948626" w:rsidR="00D65AF1" w:rsidRPr="00D65AF1" w:rsidRDefault="00D65AF1" w:rsidP="00191D04">
      <w:pPr>
        <w:pStyle w:val="Zkladntext"/>
      </w:pPr>
      <w:r w:rsidRPr="00D65AF1">
        <w:t xml:space="preserve">Každý příklad implementovaný v této </w:t>
      </w:r>
      <w:proofErr w:type="spellStart"/>
      <w:r w:rsidRPr="00D65AF1">
        <w:t>pipeline</w:t>
      </w:r>
      <w:proofErr w:type="spellEnd"/>
      <w:r w:rsidRPr="00D65AF1">
        <w:t xml:space="preserve"> používá metodu </w:t>
      </w:r>
      <w:proofErr w:type="spellStart"/>
      <w:r w:rsidRPr="00D65AF1">
        <w:rPr>
          <w:b/>
          <w:bCs/>
        </w:rPr>
        <w:t>callback</w:t>
      </w:r>
      <w:proofErr w:type="spellEnd"/>
      <w:r w:rsidRPr="00D65AF1">
        <w:t xml:space="preserve">, což je mechanismus umožňující zpracování dat získaných z </w:t>
      </w:r>
      <w:proofErr w:type="spellStart"/>
      <w:r w:rsidRPr="00D65AF1">
        <w:t>GStreamer</w:t>
      </w:r>
      <w:proofErr w:type="spellEnd"/>
      <w:r w:rsidRPr="00D65AF1">
        <w:t xml:space="preserve"> </w:t>
      </w:r>
      <w:proofErr w:type="spellStart"/>
      <w:r w:rsidRPr="00D65AF1">
        <w:t>pipeline</w:t>
      </w:r>
      <w:proofErr w:type="spellEnd"/>
      <w:r w:rsidRPr="00D65AF1">
        <w:t>. Tato metoda je nastavena jako funkce, která se spustí ve chvíli, kdy je dostupný nový obrazový rámec. Jejím úkolem je analyzovat data, extrahovat relevantní informace a následně provést požadované operace, jako je vykreslení výsledků nebo výpis informací do terminálu.</w:t>
      </w:r>
    </w:p>
    <w:p w14:paraId="5D75299E" w14:textId="77777777" w:rsidR="00D65AF1" w:rsidRPr="00D65AF1" w:rsidRDefault="00D65AF1" w:rsidP="00D65AF1">
      <w:pPr>
        <w:pStyle w:val="Nadpis3"/>
      </w:pPr>
      <w:r w:rsidRPr="00D65AF1">
        <w:lastRenderedPageBreak/>
        <w:t xml:space="preserve">Uživatelská třída </w:t>
      </w:r>
      <w:proofErr w:type="spellStart"/>
      <w:r w:rsidRPr="00D65AF1">
        <w:t>Callback</w:t>
      </w:r>
      <w:proofErr w:type="spellEnd"/>
    </w:p>
    <w:p w14:paraId="72CA7500" w14:textId="77777777" w:rsidR="00D65AF1" w:rsidRPr="00D65AF1" w:rsidRDefault="00D65AF1" w:rsidP="00D65AF1">
      <w:pPr>
        <w:pStyle w:val="Zkladntext"/>
      </w:pPr>
      <w:r w:rsidRPr="00D65AF1">
        <w:t xml:space="preserve">V rámci </w:t>
      </w:r>
      <w:proofErr w:type="spellStart"/>
      <w:r w:rsidRPr="00D65AF1">
        <w:t>pipeline</w:t>
      </w:r>
      <w:proofErr w:type="spellEnd"/>
      <w:r w:rsidRPr="00D65AF1">
        <w:t xml:space="preserve"> existuje speciální třída </w:t>
      </w:r>
      <w:proofErr w:type="spellStart"/>
      <w:r w:rsidRPr="00D65AF1">
        <w:rPr>
          <w:b/>
          <w:bCs/>
        </w:rPr>
        <w:t>user_app_callback_class</w:t>
      </w:r>
      <w:proofErr w:type="spellEnd"/>
      <w:r w:rsidRPr="00D65AF1">
        <w:t xml:space="preserve">, která rozšiřuje funkcionalitu základní </w:t>
      </w:r>
      <w:proofErr w:type="spellStart"/>
      <w:r w:rsidRPr="00D65AF1">
        <w:rPr>
          <w:b/>
          <w:bCs/>
        </w:rPr>
        <w:t>app_callback_class</w:t>
      </w:r>
      <w:proofErr w:type="spellEnd"/>
      <w:r w:rsidRPr="00D65AF1">
        <w:t xml:space="preserve"> dostupné v balíčku </w:t>
      </w:r>
      <w:proofErr w:type="spellStart"/>
      <w:r w:rsidRPr="00D65AF1">
        <w:rPr>
          <w:b/>
          <w:bCs/>
        </w:rPr>
        <w:t>hailo_apps_infra</w:t>
      </w:r>
      <w:proofErr w:type="spellEnd"/>
      <w:r w:rsidRPr="00D65AF1">
        <w:t xml:space="preserve">. Tato třída umožňuje spravovat uživatelská data a uchovávat stav mezi jednotlivými snímky. Mezi její hlavní funkce </w:t>
      </w:r>
      <w:proofErr w:type="gramStart"/>
      <w:r w:rsidRPr="00D65AF1">
        <w:t>patří</w:t>
      </w:r>
      <w:proofErr w:type="gramEnd"/>
      <w:r w:rsidRPr="00D65AF1">
        <w:t xml:space="preserve"> například:</w:t>
      </w:r>
    </w:p>
    <w:p w14:paraId="5BF782B3" w14:textId="77777777" w:rsidR="00D65AF1" w:rsidRPr="00D65AF1" w:rsidRDefault="00D65AF1" w:rsidP="001A4F4D">
      <w:pPr>
        <w:pStyle w:val="Zkladntext"/>
        <w:numPr>
          <w:ilvl w:val="0"/>
          <w:numId w:val="32"/>
        </w:numPr>
      </w:pPr>
      <w:r w:rsidRPr="00D65AF1">
        <w:t>počítání snímků,</w:t>
      </w:r>
    </w:p>
    <w:p w14:paraId="415DF70D" w14:textId="77777777" w:rsidR="00D65AF1" w:rsidRPr="00D65AF1" w:rsidRDefault="00D65AF1" w:rsidP="001A4F4D">
      <w:pPr>
        <w:pStyle w:val="Zkladntext"/>
        <w:numPr>
          <w:ilvl w:val="0"/>
          <w:numId w:val="32"/>
        </w:numPr>
      </w:pPr>
      <w:r w:rsidRPr="00D65AF1">
        <w:t>správa dat jednotlivých rámců,</w:t>
      </w:r>
    </w:p>
    <w:p w14:paraId="1D0C0F90" w14:textId="151BD14D" w:rsidR="00D65AF1" w:rsidRPr="00D65AF1" w:rsidRDefault="00D65AF1" w:rsidP="001A4F4D">
      <w:pPr>
        <w:pStyle w:val="Zkladntext"/>
        <w:numPr>
          <w:ilvl w:val="0"/>
          <w:numId w:val="32"/>
        </w:numPr>
      </w:pPr>
      <w:r w:rsidRPr="00D65AF1">
        <w:t>implementace specifických funkcí požadovaných uživatelem.</w:t>
      </w:r>
    </w:p>
    <w:p w14:paraId="72BDD9BB" w14:textId="77777777" w:rsidR="00D65AF1" w:rsidRPr="00D65AF1" w:rsidRDefault="00D65AF1" w:rsidP="00D65AF1">
      <w:pPr>
        <w:pStyle w:val="Nadpis3"/>
      </w:pPr>
      <w:r w:rsidRPr="00D65AF1">
        <w:t xml:space="preserve">Důležité poznámky k </w:t>
      </w:r>
      <w:proofErr w:type="spellStart"/>
      <w:r w:rsidRPr="00D65AF1">
        <w:t>callback</w:t>
      </w:r>
      <w:proofErr w:type="spellEnd"/>
      <w:r w:rsidRPr="00D65AF1">
        <w:t xml:space="preserve"> funkcím</w:t>
      </w:r>
    </w:p>
    <w:p w14:paraId="36022C65" w14:textId="23C4A398" w:rsidR="00D65AF1" w:rsidRPr="00D65AF1" w:rsidRDefault="00D65AF1" w:rsidP="00191D04">
      <w:pPr>
        <w:pStyle w:val="Zkladntext"/>
      </w:pPr>
      <w:proofErr w:type="spellStart"/>
      <w:r w:rsidRPr="00D65AF1">
        <w:t>Callback</w:t>
      </w:r>
      <w:proofErr w:type="spellEnd"/>
      <w:r w:rsidRPr="00D65AF1">
        <w:t xml:space="preserve"> funkce musí být navržena tak, aby její zpracování bylo co nejrychlejší. Pokud by došlo k jejímu zablokování na příliš dlouhou dobu, </w:t>
      </w:r>
      <w:proofErr w:type="spellStart"/>
      <w:r w:rsidRPr="00D65AF1">
        <w:t>pipeline</w:t>
      </w:r>
      <w:proofErr w:type="spellEnd"/>
      <w:r w:rsidRPr="00D65AF1">
        <w:t xml:space="preserve"> se může zastavit. V případě, že je nutné provádět náročné výpočty, doporučuje se odeslat data do samostatného procesu na pozadí. Tento přístup je implementován například ve třídě </w:t>
      </w:r>
      <w:proofErr w:type="spellStart"/>
      <w:r w:rsidRPr="00D65AF1">
        <w:rPr>
          <w:b/>
          <w:bCs/>
        </w:rPr>
        <w:t>WLEDDisplay</w:t>
      </w:r>
      <w:proofErr w:type="spellEnd"/>
      <w:r w:rsidRPr="00D65AF1">
        <w:t xml:space="preserve">, která </w:t>
      </w:r>
      <w:proofErr w:type="gramStart"/>
      <w:r w:rsidRPr="00D65AF1">
        <w:t>běží</w:t>
      </w:r>
      <w:proofErr w:type="gramEnd"/>
      <w:r w:rsidRPr="00D65AF1">
        <w:t xml:space="preserve"> nezávisle a umožňuje plynulý chod </w:t>
      </w:r>
      <w:proofErr w:type="spellStart"/>
      <w:r w:rsidRPr="00D65AF1">
        <w:t>pipeline</w:t>
      </w:r>
      <w:proofErr w:type="spellEnd"/>
      <w:r w:rsidRPr="00D65AF1">
        <w:t>.</w:t>
      </w:r>
    </w:p>
    <w:p w14:paraId="0C6DF53D" w14:textId="77777777" w:rsidR="00D65AF1" w:rsidRPr="00D65AF1" w:rsidRDefault="00D65AF1" w:rsidP="00D65AF1">
      <w:pPr>
        <w:pStyle w:val="Nadpis3"/>
      </w:pPr>
      <w:r w:rsidRPr="00D65AF1">
        <w:t xml:space="preserve">Přehled dostupných </w:t>
      </w:r>
      <w:proofErr w:type="spellStart"/>
      <w:r w:rsidRPr="00D65AF1">
        <w:t>pipeline</w:t>
      </w:r>
      <w:proofErr w:type="spellEnd"/>
    </w:p>
    <w:p w14:paraId="7165D0C4" w14:textId="77777777" w:rsidR="00D65AF1" w:rsidRPr="00D65AF1" w:rsidRDefault="00D65AF1" w:rsidP="00D65AF1">
      <w:pPr>
        <w:pStyle w:val="Zkladntext"/>
      </w:pPr>
      <w:proofErr w:type="spellStart"/>
      <w:r w:rsidRPr="00D65AF1">
        <w:t>Pipeline</w:t>
      </w:r>
      <w:proofErr w:type="spellEnd"/>
      <w:r w:rsidRPr="00D65AF1">
        <w:t xml:space="preserve"> obsažené v tomto </w:t>
      </w:r>
      <w:proofErr w:type="spellStart"/>
      <w:r w:rsidRPr="00D65AF1">
        <w:t>repozitáři</w:t>
      </w:r>
      <w:proofErr w:type="spellEnd"/>
      <w:r w:rsidRPr="00D65AF1">
        <w:t xml:space="preserve"> využívají knihovnu </w:t>
      </w:r>
      <w:proofErr w:type="spellStart"/>
      <w:r w:rsidRPr="00D65AF1">
        <w:rPr>
          <w:b/>
          <w:bCs/>
        </w:rPr>
        <w:t>hailo-apps-infra</w:t>
      </w:r>
      <w:proofErr w:type="spellEnd"/>
      <w:r w:rsidRPr="00D65AF1">
        <w:t xml:space="preserve">, která poskytuje nástroje pro práci s daty. Mezi dostupné </w:t>
      </w:r>
      <w:proofErr w:type="spellStart"/>
      <w:r w:rsidRPr="00D65AF1">
        <w:t>pipeline</w:t>
      </w:r>
      <w:proofErr w:type="spellEnd"/>
      <w:r w:rsidRPr="00D65AF1">
        <w:t xml:space="preserve"> </w:t>
      </w:r>
      <w:proofErr w:type="gramStart"/>
      <w:r w:rsidRPr="00D65AF1">
        <w:t>patří</w:t>
      </w:r>
      <w:proofErr w:type="gramEnd"/>
      <w:r w:rsidRPr="00D65AF1">
        <w:t xml:space="preserve"> například:</w:t>
      </w:r>
    </w:p>
    <w:p w14:paraId="6A06E477" w14:textId="77777777" w:rsidR="00D65AF1" w:rsidRPr="00D65AF1" w:rsidRDefault="00D65AF1" w:rsidP="00D65AF1">
      <w:pPr>
        <w:pStyle w:val="Zkladntext"/>
        <w:ind w:left="432"/>
        <w:rPr>
          <w:b/>
          <w:bCs/>
        </w:rPr>
      </w:pPr>
      <w:r w:rsidRPr="00D65AF1">
        <w:rPr>
          <w:b/>
          <w:bCs/>
        </w:rPr>
        <w:t>Detekce objektů</w:t>
      </w:r>
    </w:p>
    <w:p w14:paraId="25778D69" w14:textId="77777777" w:rsidR="00D65AF1" w:rsidRPr="00D65AF1" w:rsidRDefault="00D65AF1" w:rsidP="00D65AF1">
      <w:pPr>
        <w:pStyle w:val="Zkladntext"/>
      </w:pPr>
      <w:r w:rsidRPr="00D65AF1">
        <w:t xml:space="preserve">Tato </w:t>
      </w:r>
      <w:proofErr w:type="spellStart"/>
      <w:r w:rsidRPr="00D65AF1">
        <w:t>pipeline</w:t>
      </w:r>
      <w:proofErr w:type="spellEnd"/>
      <w:r w:rsidRPr="00D65AF1">
        <w:t xml:space="preserve"> umožňuje detekci objektů s využitím modelu YOLOv8s (pro Hailo-8L s výkonem 13 TOPS) a modelu YOLOv8m (pro Hailo-8 s výkonem 26 TOPS). Systém podporuje také další modely kompatibilní s </w:t>
      </w:r>
      <w:proofErr w:type="spellStart"/>
      <w:r w:rsidRPr="00D65AF1">
        <w:t>postprocesingem</w:t>
      </w:r>
      <w:proofErr w:type="spellEnd"/>
      <w:r w:rsidRPr="00D65AF1">
        <w:t xml:space="preserve"> </w:t>
      </w:r>
      <w:r w:rsidRPr="00D65AF1">
        <w:rPr>
          <w:b/>
          <w:bCs/>
        </w:rPr>
        <w:t>HailoRT NMS</w:t>
      </w:r>
      <w:r w:rsidRPr="00D65AF1">
        <w:t>, což znamená, že všechny detekční sítě využívající tento algoritmus mohou fungovat bez nutnosti úprav.</w:t>
      </w:r>
    </w:p>
    <w:p w14:paraId="7678C95C" w14:textId="77777777" w:rsidR="00D65AF1" w:rsidRPr="00D65AF1" w:rsidRDefault="00D65AF1" w:rsidP="00D65AF1">
      <w:pPr>
        <w:pStyle w:val="Zkladntext"/>
      </w:pPr>
      <w:r w:rsidRPr="00D65AF1">
        <w:rPr>
          <w:b/>
          <w:bCs/>
        </w:rPr>
        <w:t>Klíčové funkce:</w:t>
      </w:r>
    </w:p>
    <w:p w14:paraId="12D1D4EC" w14:textId="77777777" w:rsidR="00D65AF1" w:rsidRPr="00D65AF1" w:rsidRDefault="00D65AF1" w:rsidP="001A4F4D">
      <w:pPr>
        <w:pStyle w:val="Zkladntext"/>
        <w:numPr>
          <w:ilvl w:val="0"/>
          <w:numId w:val="33"/>
        </w:numPr>
      </w:pPr>
      <w:r w:rsidRPr="00D65AF1">
        <w:t xml:space="preserve">Implementace vlastní </w:t>
      </w:r>
      <w:proofErr w:type="spellStart"/>
      <w:r w:rsidRPr="00D65AF1">
        <w:t>callback</w:t>
      </w:r>
      <w:proofErr w:type="spellEnd"/>
      <w:r w:rsidRPr="00D65AF1">
        <w:t xml:space="preserve"> třídy umožňující odesílání uživatelských dat.</w:t>
      </w:r>
    </w:p>
    <w:p w14:paraId="16E21703" w14:textId="77777777" w:rsidR="00D65AF1" w:rsidRPr="00D65AF1" w:rsidRDefault="00D65AF1" w:rsidP="001A4F4D">
      <w:pPr>
        <w:pStyle w:val="Zkladntext"/>
        <w:numPr>
          <w:ilvl w:val="0"/>
          <w:numId w:val="33"/>
        </w:numPr>
      </w:pPr>
      <w:r w:rsidRPr="00D65AF1">
        <w:t xml:space="preserve">Analýza metadat </w:t>
      </w:r>
      <w:r w:rsidRPr="00D65AF1">
        <w:rPr>
          <w:b/>
          <w:bCs/>
        </w:rPr>
        <w:t>HAILO_DETECTION</w:t>
      </w:r>
      <w:r w:rsidRPr="00D65AF1">
        <w:t xml:space="preserve"> v každém snímku.</w:t>
      </w:r>
    </w:p>
    <w:p w14:paraId="7A99872F" w14:textId="77777777" w:rsidR="00D65AF1" w:rsidRPr="00D65AF1" w:rsidRDefault="00D65AF1" w:rsidP="001A4F4D">
      <w:pPr>
        <w:pStyle w:val="Zkladntext"/>
        <w:numPr>
          <w:ilvl w:val="0"/>
          <w:numId w:val="33"/>
        </w:numPr>
      </w:pPr>
      <w:r w:rsidRPr="00D65AF1">
        <w:t>Výpočet souřadnic, důvěryhodnosti detekovaných objektů a jejich identifikátorů.</w:t>
      </w:r>
    </w:p>
    <w:p w14:paraId="3BD35A99" w14:textId="28838250" w:rsidR="00D65AF1" w:rsidRPr="00D65AF1" w:rsidRDefault="00D65AF1" w:rsidP="001A4F4D">
      <w:pPr>
        <w:pStyle w:val="Zkladntext"/>
        <w:numPr>
          <w:ilvl w:val="0"/>
          <w:numId w:val="33"/>
        </w:numPr>
      </w:pPr>
      <w:r w:rsidRPr="00D65AF1">
        <w:t xml:space="preserve">Možnost použití vlastních detekčních modelů pomocí přepínače </w:t>
      </w:r>
      <w:r w:rsidRPr="00D65AF1">
        <w:rPr>
          <w:b/>
          <w:bCs/>
        </w:rPr>
        <w:t>--</w:t>
      </w:r>
      <w:proofErr w:type="spellStart"/>
      <w:r w:rsidRPr="00D65AF1">
        <w:rPr>
          <w:b/>
          <w:bCs/>
        </w:rPr>
        <w:t>hef-path</w:t>
      </w:r>
      <w:proofErr w:type="spellEnd"/>
      <w:r w:rsidRPr="00D65AF1">
        <w:t>.</w:t>
      </w:r>
    </w:p>
    <w:p w14:paraId="36476A96" w14:textId="77777777" w:rsidR="00D65AF1" w:rsidRPr="00D65AF1" w:rsidRDefault="00D65AF1" w:rsidP="00D65AF1">
      <w:pPr>
        <w:pStyle w:val="Nadpis3"/>
      </w:pPr>
      <w:r w:rsidRPr="00D65AF1">
        <w:t xml:space="preserve">Ladění </w:t>
      </w:r>
      <w:proofErr w:type="spellStart"/>
      <w:r w:rsidRPr="00D65AF1">
        <w:t>pipeline</w:t>
      </w:r>
      <w:proofErr w:type="spellEnd"/>
      <w:r w:rsidRPr="00D65AF1">
        <w:t xml:space="preserve"> a výkonu systému</w:t>
      </w:r>
    </w:p>
    <w:p w14:paraId="6CD0CF83" w14:textId="77777777" w:rsidR="00D65AF1" w:rsidRPr="00D65AF1" w:rsidRDefault="00D65AF1" w:rsidP="00356A0A">
      <w:pPr>
        <w:pStyle w:val="Sekvenceakc"/>
        <w:numPr>
          <w:ilvl w:val="0"/>
          <w:numId w:val="0"/>
        </w:numPr>
        <w:ind w:left="927"/>
      </w:pPr>
      <w:r w:rsidRPr="00D65AF1">
        <w:t>1. Debugging pomocí výpisů</w:t>
      </w:r>
    </w:p>
    <w:p w14:paraId="21B5B852" w14:textId="77777777" w:rsidR="00D65AF1" w:rsidRPr="00D65AF1" w:rsidRDefault="00D65AF1" w:rsidP="00D65AF1">
      <w:pPr>
        <w:pStyle w:val="Zkladntext"/>
      </w:pPr>
      <w:r w:rsidRPr="00D65AF1">
        <w:t xml:space="preserve">Nejjednodušší způsob ladění </w:t>
      </w:r>
      <w:proofErr w:type="spellStart"/>
      <w:r w:rsidRPr="00D65AF1">
        <w:t>pipeline</w:t>
      </w:r>
      <w:proofErr w:type="spellEnd"/>
      <w:r w:rsidRPr="00D65AF1">
        <w:t xml:space="preserve"> je využití </w:t>
      </w:r>
      <w:proofErr w:type="spellStart"/>
      <w:proofErr w:type="gramStart"/>
      <w:r w:rsidRPr="00D65AF1">
        <w:rPr>
          <w:b/>
          <w:bCs/>
        </w:rPr>
        <w:t>print</w:t>
      </w:r>
      <w:proofErr w:type="spellEnd"/>
      <w:r w:rsidRPr="00D65AF1">
        <w:rPr>
          <w:b/>
          <w:bCs/>
        </w:rPr>
        <w:t>(</w:t>
      </w:r>
      <w:proofErr w:type="gramEnd"/>
      <w:r w:rsidRPr="00D65AF1">
        <w:rPr>
          <w:b/>
          <w:bCs/>
        </w:rPr>
        <w:t>)</w:t>
      </w:r>
      <w:r w:rsidRPr="00D65AF1">
        <w:t xml:space="preserve"> funkcí pro kontrolu proměnných, počtu detekovaných objektů či souřadnic v jednotlivých snímcích.</w:t>
      </w:r>
    </w:p>
    <w:p w14:paraId="536CF2A3" w14:textId="77777777" w:rsidR="00D65AF1" w:rsidRPr="00D65AF1" w:rsidRDefault="00D65AF1" w:rsidP="00356A0A">
      <w:pPr>
        <w:pStyle w:val="Sekvenceakc"/>
        <w:numPr>
          <w:ilvl w:val="0"/>
          <w:numId w:val="0"/>
        </w:numPr>
        <w:ind w:left="927"/>
      </w:pPr>
      <w:r w:rsidRPr="00D65AF1">
        <w:t>2. Interaktivní ladění s ipdb</w:t>
      </w:r>
    </w:p>
    <w:p w14:paraId="15A530AF" w14:textId="77777777" w:rsidR="00D65AF1" w:rsidRPr="00D65AF1" w:rsidRDefault="00D65AF1" w:rsidP="00D65AF1">
      <w:pPr>
        <w:pStyle w:val="Zkladntext"/>
      </w:pPr>
      <w:r w:rsidRPr="00D65AF1">
        <w:t xml:space="preserve">Pro detailnější inspekci kódu lze využít debugger </w:t>
      </w:r>
      <w:proofErr w:type="spellStart"/>
      <w:r w:rsidRPr="00D65AF1">
        <w:rPr>
          <w:b/>
          <w:bCs/>
        </w:rPr>
        <w:t>ipdb</w:t>
      </w:r>
      <w:proofErr w:type="spellEnd"/>
      <w:r w:rsidRPr="00D65AF1">
        <w:t>, který umožňuje krokování kódu, prohlížení proměnných a interaktivní testování funkcí. Aktivace debuggeru se provede přidáním řádku:</w:t>
      </w:r>
    </w:p>
    <w:p w14:paraId="56C68FDC" w14:textId="77777777" w:rsidR="00D65AF1" w:rsidRPr="00D65AF1" w:rsidRDefault="00D65AF1" w:rsidP="009B30E3">
      <w:pPr>
        <w:pStyle w:val="CODE"/>
      </w:pPr>
      <w:r w:rsidRPr="00D65AF1">
        <w:t>import ipdb; ipdb.set_trace()</w:t>
      </w:r>
    </w:p>
    <w:p w14:paraId="1A89C84A" w14:textId="77777777" w:rsidR="00D65AF1" w:rsidRPr="00D65AF1" w:rsidRDefault="00D65AF1" w:rsidP="00D65AF1">
      <w:pPr>
        <w:pStyle w:val="Zkladntext"/>
      </w:pPr>
      <w:r w:rsidRPr="00D65AF1">
        <w:t>Při dosažení tohoto bodu se vykonávání kódu zastaví a uživatel může interaktivně prozkoumávat stav aplikace.</w:t>
      </w:r>
    </w:p>
    <w:p w14:paraId="32D56F70" w14:textId="77777777" w:rsidR="00D65AF1" w:rsidRPr="00D65AF1" w:rsidRDefault="00D65AF1" w:rsidP="00356A0A">
      <w:pPr>
        <w:pStyle w:val="Sekvenceakc"/>
        <w:numPr>
          <w:ilvl w:val="0"/>
          <w:numId w:val="0"/>
        </w:numPr>
        <w:ind w:left="927"/>
      </w:pPr>
      <w:r w:rsidRPr="00D65AF1">
        <w:t>3. Řešení problémů s přehráváním videa</w:t>
      </w:r>
    </w:p>
    <w:p w14:paraId="4120EA23" w14:textId="77777777" w:rsidR="00D65AF1" w:rsidRPr="00D65AF1" w:rsidRDefault="00D65AF1" w:rsidP="00D65AF1">
      <w:pPr>
        <w:pStyle w:val="Zkladntext"/>
      </w:pPr>
      <w:r w:rsidRPr="00D65AF1">
        <w:t xml:space="preserve">Pokud dochází k trhanému přehrávání videa, příčinou může být nadměrná výpočetní zátěž v </w:t>
      </w:r>
      <w:proofErr w:type="spellStart"/>
      <w:r w:rsidRPr="00D65AF1">
        <w:t>callback</w:t>
      </w:r>
      <w:proofErr w:type="spellEnd"/>
      <w:r w:rsidRPr="00D65AF1">
        <w:t xml:space="preserve"> funkci nebo v jiných částech </w:t>
      </w:r>
      <w:proofErr w:type="spellStart"/>
      <w:r w:rsidRPr="00D65AF1">
        <w:t>pipeline</w:t>
      </w:r>
      <w:proofErr w:type="spellEnd"/>
      <w:r w:rsidRPr="00D65AF1">
        <w:t>. Možná řešení zahrnují:</w:t>
      </w:r>
    </w:p>
    <w:p w14:paraId="26C32160" w14:textId="77777777" w:rsidR="00D65AF1" w:rsidRPr="00D65AF1" w:rsidRDefault="00D65AF1" w:rsidP="001A4F4D">
      <w:pPr>
        <w:pStyle w:val="Zkladntext"/>
        <w:numPr>
          <w:ilvl w:val="0"/>
          <w:numId w:val="34"/>
        </w:numPr>
      </w:pPr>
      <w:r w:rsidRPr="00D65AF1">
        <w:lastRenderedPageBreak/>
        <w:t xml:space="preserve">minimalizaci zpracování dat v </w:t>
      </w:r>
      <w:proofErr w:type="spellStart"/>
      <w:r w:rsidRPr="00D65AF1">
        <w:t>callback</w:t>
      </w:r>
      <w:proofErr w:type="spellEnd"/>
      <w:r w:rsidRPr="00D65AF1">
        <w:t xml:space="preserve"> funkci,</w:t>
      </w:r>
    </w:p>
    <w:p w14:paraId="26E41F7E" w14:textId="77777777" w:rsidR="00D65AF1" w:rsidRPr="00D65AF1" w:rsidRDefault="00D65AF1" w:rsidP="001A4F4D">
      <w:pPr>
        <w:pStyle w:val="Zkladntext"/>
        <w:numPr>
          <w:ilvl w:val="0"/>
          <w:numId w:val="34"/>
        </w:numPr>
      </w:pPr>
      <w:r w:rsidRPr="00D65AF1">
        <w:t>přesun výpočetně náročných operací do samostatného procesu,</w:t>
      </w:r>
    </w:p>
    <w:p w14:paraId="1898E06B" w14:textId="77777777" w:rsidR="00D65AF1" w:rsidRPr="00D65AF1" w:rsidRDefault="00D65AF1" w:rsidP="001A4F4D">
      <w:pPr>
        <w:pStyle w:val="Zkladntext"/>
        <w:numPr>
          <w:ilvl w:val="0"/>
          <w:numId w:val="34"/>
        </w:numPr>
      </w:pPr>
      <w:r w:rsidRPr="00D65AF1">
        <w:t>snížení rozlišení nebo snímkové frekvence videa,</w:t>
      </w:r>
    </w:p>
    <w:p w14:paraId="3BE632D3" w14:textId="77777777" w:rsidR="00D65AF1" w:rsidRPr="00D65AF1" w:rsidRDefault="00D65AF1" w:rsidP="001A4F4D">
      <w:pPr>
        <w:pStyle w:val="Zkladntext"/>
        <w:numPr>
          <w:ilvl w:val="0"/>
          <w:numId w:val="34"/>
        </w:numPr>
      </w:pPr>
      <w:r w:rsidRPr="00D65AF1">
        <w:t xml:space="preserve">monitorování výkonu pomocí </w:t>
      </w:r>
      <w:proofErr w:type="spellStart"/>
      <w:r w:rsidRPr="00D65AF1">
        <w:rPr>
          <w:b/>
          <w:bCs/>
        </w:rPr>
        <w:t>htop</w:t>
      </w:r>
      <w:proofErr w:type="spellEnd"/>
      <w:r w:rsidRPr="00D65AF1">
        <w:t>.</w:t>
      </w:r>
    </w:p>
    <w:p w14:paraId="5E599AF3" w14:textId="4A0F199C" w:rsidR="00D65AF1" w:rsidRPr="00D65AF1" w:rsidRDefault="00D65AF1" w:rsidP="00191D04">
      <w:pPr>
        <w:pStyle w:val="Zkladntext"/>
      </w:pPr>
      <w:r w:rsidRPr="00D65AF1">
        <w:t>Pokud je zatížení procesoru na hranici 100 %, může být vhodné přejít na méně náročný model nebo upravit dávkování dat.</w:t>
      </w:r>
    </w:p>
    <w:p w14:paraId="2E9A4E2B" w14:textId="77777777" w:rsidR="00D65AF1" w:rsidRPr="00D65AF1" w:rsidRDefault="00D65AF1" w:rsidP="00356A0A">
      <w:pPr>
        <w:pStyle w:val="Nadpis3"/>
      </w:pPr>
      <w:r w:rsidRPr="00D65AF1">
        <w:t>Monitorování výkonu Hailo akcelerátorů</w:t>
      </w:r>
    </w:p>
    <w:p w14:paraId="70B5A50E" w14:textId="77777777" w:rsidR="00D65AF1" w:rsidRPr="00D65AF1" w:rsidRDefault="00D65AF1" w:rsidP="00D65AF1">
      <w:pPr>
        <w:pStyle w:val="Zkladntext"/>
      </w:pPr>
      <w:r w:rsidRPr="00D65AF1">
        <w:t xml:space="preserve">Pro sledování vytížení akcelerátoru lze využít nástroj </w:t>
      </w:r>
      <w:r w:rsidRPr="00D65AF1">
        <w:rPr>
          <w:b/>
          <w:bCs/>
        </w:rPr>
        <w:t>Hailo Monitor</w:t>
      </w:r>
      <w:r w:rsidRPr="00D65AF1">
        <w:t>, který se aktivuje následujícím způsobem:</w:t>
      </w:r>
    </w:p>
    <w:p w14:paraId="0389F756" w14:textId="77777777" w:rsidR="00D65AF1" w:rsidRPr="00D65AF1" w:rsidRDefault="00D65AF1" w:rsidP="009B30E3">
      <w:pPr>
        <w:pStyle w:val="CODE"/>
      </w:pPr>
      <w:r w:rsidRPr="00D65AF1">
        <w:t>bash</w:t>
      </w:r>
    </w:p>
    <w:p w14:paraId="5EE24B6C" w14:textId="77777777" w:rsidR="00D65AF1" w:rsidRPr="00D65AF1" w:rsidRDefault="00D65AF1" w:rsidP="009B30E3">
      <w:pPr>
        <w:pStyle w:val="CODE"/>
      </w:pPr>
      <w:r w:rsidRPr="00D65AF1">
        <w:t>ZkopírovatUpravit</w:t>
      </w:r>
    </w:p>
    <w:p w14:paraId="2A745C61" w14:textId="77777777" w:rsidR="00D65AF1" w:rsidRPr="00D65AF1" w:rsidRDefault="00D65AF1" w:rsidP="009B30E3">
      <w:pPr>
        <w:pStyle w:val="CODE"/>
      </w:pPr>
      <w:r w:rsidRPr="00D65AF1">
        <w:t>export HAILO_MONITOR=1</w:t>
      </w:r>
    </w:p>
    <w:p w14:paraId="4D08CF87" w14:textId="77777777" w:rsidR="00D65AF1" w:rsidRPr="00D65AF1" w:rsidRDefault="00D65AF1" w:rsidP="009B30E3">
      <w:pPr>
        <w:pStyle w:val="CODE"/>
      </w:pPr>
      <w:r w:rsidRPr="00D65AF1">
        <w:t>hailortcli monitor</w:t>
      </w:r>
    </w:p>
    <w:p w14:paraId="4C3362EC" w14:textId="4B676614" w:rsidR="00D65AF1" w:rsidRPr="00D65AF1" w:rsidRDefault="00D65AF1" w:rsidP="00191D04">
      <w:pPr>
        <w:pStyle w:val="Zkladntext"/>
      </w:pPr>
      <w:r w:rsidRPr="00D65AF1">
        <w:t xml:space="preserve">Tento nástroj poskytuje přehled o aktuálním zatížení modelu a umožňuje optimalizaci </w:t>
      </w:r>
      <w:proofErr w:type="spellStart"/>
      <w:r w:rsidRPr="00D65AF1">
        <w:t>pipeline</w:t>
      </w:r>
      <w:proofErr w:type="spellEnd"/>
      <w:r w:rsidRPr="00D65AF1">
        <w:t>.</w:t>
      </w:r>
    </w:p>
    <w:p w14:paraId="6A66C835" w14:textId="77777777" w:rsidR="00D65AF1" w:rsidRPr="00D65AF1" w:rsidRDefault="00D65AF1" w:rsidP="00356A0A">
      <w:pPr>
        <w:pStyle w:val="Nadpis3"/>
      </w:pPr>
      <w:r w:rsidRPr="00D65AF1">
        <w:t>Konfigurace prostředí</w:t>
      </w:r>
    </w:p>
    <w:p w14:paraId="041B763E" w14:textId="77777777" w:rsidR="00D65AF1" w:rsidRPr="00D65AF1" w:rsidRDefault="00D65AF1" w:rsidP="00D65AF1">
      <w:pPr>
        <w:pStyle w:val="Zkladntext"/>
      </w:pPr>
      <w:r w:rsidRPr="00D65AF1">
        <w:t>Při každém spuštění nové relace je třeba správně nastavit prostředí pomocí skriptu:</w:t>
      </w:r>
    </w:p>
    <w:p w14:paraId="2C93EBF6" w14:textId="77777777" w:rsidR="00D65AF1" w:rsidRPr="00D65AF1" w:rsidRDefault="00D65AF1" w:rsidP="009B30E3">
      <w:pPr>
        <w:pStyle w:val="CODE"/>
      </w:pPr>
      <w:r w:rsidRPr="00D65AF1">
        <w:t>bash</w:t>
      </w:r>
    </w:p>
    <w:p w14:paraId="41D00220" w14:textId="77777777" w:rsidR="00D65AF1" w:rsidRPr="00D65AF1" w:rsidRDefault="00D65AF1" w:rsidP="009B30E3">
      <w:pPr>
        <w:pStyle w:val="CODE"/>
      </w:pPr>
      <w:r w:rsidRPr="00D65AF1">
        <w:t>ZkopírovatUpravit</w:t>
      </w:r>
    </w:p>
    <w:p w14:paraId="63EE6395" w14:textId="77777777" w:rsidR="00D65AF1" w:rsidRPr="00D65AF1" w:rsidRDefault="00D65AF1" w:rsidP="009B30E3">
      <w:pPr>
        <w:pStyle w:val="CODE"/>
      </w:pPr>
      <w:r w:rsidRPr="00D65AF1">
        <w:t>source setup_env.sh</w:t>
      </w:r>
    </w:p>
    <w:p w14:paraId="4B6F42CA" w14:textId="77777777" w:rsidR="00D65AF1" w:rsidRPr="00D65AF1" w:rsidRDefault="00D65AF1" w:rsidP="00D65AF1">
      <w:pPr>
        <w:pStyle w:val="Zkladntext"/>
      </w:pPr>
      <w:r w:rsidRPr="00D65AF1">
        <w:t>Následně je nutné doinstalovat požadované balíčky:</w:t>
      </w:r>
    </w:p>
    <w:p w14:paraId="06621C4C" w14:textId="77777777" w:rsidR="00D65AF1" w:rsidRPr="00D65AF1" w:rsidRDefault="00D65AF1" w:rsidP="009B30E3">
      <w:pPr>
        <w:pStyle w:val="CODE"/>
      </w:pPr>
      <w:r w:rsidRPr="00D65AF1">
        <w:t>bash</w:t>
      </w:r>
    </w:p>
    <w:p w14:paraId="7CE44C13" w14:textId="77777777" w:rsidR="00D65AF1" w:rsidRPr="00D65AF1" w:rsidRDefault="00D65AF1" w:rsidP="009B30E3">
      <w:pPr>
        <w:pStyle w:val="CODE"/>
      </w:pPr>
      <w:r w:rsidRPr="00D65AF1">
        <w:t>ZkopírovatUpravit</w:t>
      </w:r>
    </w:p>
    <w:p w14:paraId="5D476525" w14:textId="77777777" w:rsidR="00D65AF1" w:rsidRPr="00D65AF1" w:rsidRDefault="00D65AF1" w:rsidP="009B30E3">
      <w:pPr>
        <w:pStyle w:val="CODE"/>
      </w:pPr>
      <w:r w:rsidRPr="00D65AF1">
        <w:t>pip install -r requirements.txt</w:t>
      </w:r>
    </w:p>
    <w:p w14:paraId="17001A2E" w14:textId="77777777" w:rsidR="00D65AF1" w:rsidRPr="00D65AF1" w:rsidRDefault="00D65AF1" w:rsidP="00D65AF1">
      <w:pPr>
        <w:pStyle w:val="Zkladntext"/>
      </w:pPr>
      <w:r w:rsidRPr="00D65AF1">
        <w:t xml:space="preserve">V případě chybějící knihovny </w:t>
      </w:r>
      <w:proofErr w:type="spellStart"/>
      <w:r w:rsidRPr="00D65AF1">
        <w:rPr>
          <w:b/>
          <w:bCs/>
        </w:rPr>
        <w:t>rapidjson-dev</w:t>
      </w:r>
      <w:proofErr w:type="spellEnd"/>
      <w:r w:rsidRPr="00D65AF1">
        <w:t xml:space="preserve"> ji lze nainstalovat pomocí:</w:t>
      </w:r>
    </w:p>
    <w:p w14:paraId="79F9131A" w14:textId="77777777" w:rsidR="00D65AF1" w:rsidRPr="00D65AF1" w:rsidRDefault="00D65AF1" w:rsidP="009B30E3">
      <w:pPr>
        <w:pStyle w:val="CODE"/>
      </w:pPr>
      <w:r w:rsidRPr="00D65AF1">
        <w:t>bash</w:t>
      </w:r>
    </w:p>
    <w:p w14:paraId="635EB5B8" w14:textId="77777777" w:rsidR="00D65AF1" w:rsidRPr="00D65AF1" w:rsidRDefault="00D65AF1" w:rsidP="009B30E3">
      <w:pPr>
        <w:pStyle w:val="CODE"/>
      </w:pPr>
      <w:r w:rsidRPr="00D65AF1">
        <w:t>ZkopírovatUpravit</w:t>
      </w:r>
    </w:p>
    <w:p w14:paraId="760C1689" w14:textId="23C08897" w:rsidR="00D65AF1" w:rsidRPr="00D65AF1" w:rsidRDefault="00D65AF1" w:rsidP="00191D04">
      <w:pPr>
        <w:pStyle w:val="CODE"/>
      </w:pPr>
      <w:r w:rsidRPr="00D65AF1">
        <w:t>sudo apt install -y rapidjson-dev</w:t>
      </w:r>
    </w:p>
    <w:p w14:paraId="48C976B0" w14:textId="77777777" w:rsidR="00D65AF1" w:rsidRPr="00D65AF1" w:rsidRDefault="00D65AF1" w:rsidP="00356A0A">
      <w:pPr>
        <w:pStyle w:val="Nadpis3"/>
      </w:pPr>
      <w:r w:rsidRPr="00D65AF1">
        <w:t>Závěr</w:t>
      </w:r>
    </w:p>
    <w:p w14:paraId="6907A85A" w14:textId="4BCF270D" w:rsidR="00145F68" w:rsidRDefault="00D65AF1" w:rsidP="00145F68">
      <w:pPr>
        <w:pStyle w:val="Zkladntext"/>
      </w:pPr>
      <w:r w:rsidRPr="00D65AF1">
        <w:t xml:space="preserve">Základní </w:t>
      </w:r>
      <w:proofErr w:type="spellStart"/>
      <w:r w:rsidRPr="00D65AF1">
        <w:t>pipeline</w:t>
      </w:r>
      <w:proofErr w:type="spellEnd"/>
      <w:r w:rsidRPr="00D65AF1">
        <w:t xml:space="preserve"> pro Hailo RPi5 poskytují robustní řešení pro implementaci algoritmů počítačového vidění. Díky efektivnímu využití hardwarových akcelerátorů a optimalizovaným </w:t>
      </w:r>
      <w:proofErr w:type="spellStart"/>
      <w:r w:rsidRPr="00D65AF1">
        <w:t>pipeline</w:t>
      </w:r>
      <w:proofErr w:type="spellEnd"/>
      <w:r w:rsidRPr="00D65AF1">
        <w:t xml:space="preserve"> je možné dosáhnout vysokého výkonu při analýze obrazových dat. Systém je navržen tak, aby umožňoval snadnou modifikaci a rozšiřování, což jej činí vhodným nástrojem pro široké spektrum průmyslových aplikací.</w:t>
      </w:r>
    </w:p>
    <w:p w14:paraId="3C50D8AB" w14:textId="33F40F76" w:rsidR="00145F68" w:rsidRDefault="00E32840" w:rsidP="00E32840">
      <w:pPr>
        <w:pStyle w:val="Nadpis1"/>
      </w:pPr>
      <w:bookmarkStart w:id="43" w:name="_Toc191807380"/>
      <w:r w:rsidRPr="00E32840">
        <w:lastRenderedPageBreak/>
        <w:t>Moje aplikace</w:t>
      </w:r>
      <w:bookmarkEnd w:id="43"/>
    </w:p>
    <w:p w14:paraId="18668761" w14:textId="77777777" w:rsidR="005D11C8" w:rsidRPr="005D11C8" w:rsidRDefault="005D11C8" w:rsidP="005D11C8">
      <w:pPr>
        <w:pStyle w:val="Nadpis2"/>
      </w:pPr>
      <w:bookmarkStart w:id="44" w:name="_Toc191807381"/>
      <w:r w:rsidRPr="005D11C8">
        <w:t xml:space="preserve">Uživatelský návod pro projekt DMC dekódování na Raspberry </w:t>
      </w:r>
      <w:proofErr w:type="spellStart"/>
      <w:r w:rsidRPr="005D11C8">
        <w:t>Pi</w:t>
      </w:r>
      <w:bookmarkEnd w:id="44"/>
      <w:proofErr w:type="spellEnd"/>
    </w:p>
    <w:p w14:paraId="3064482A" w14:textId="77777777" w:rsidR="005D11C8" w:rsidRPr="005D11C8" w:rsidRDefault="005D11C8" w:rsidP="005D11C8">
      <w:pPr>
        <w:pStyle w:val="Zkladntext"/>
      </w:pPr>
      <w:r w:rsidRPr="005D11C8">
        <w:t xml:space="preserve">Tento dokument poskytuje uživatelský návod k projektu pro detekci a dekódování Data Matrix kódů (DMC) na Raspberry </w:t>
      </w:r>
      <w:proofErr w:type="spellStart"/>
      <w:r w:rsidRPr="005D11C8">
        <w:t>Pi</w:t>
      </w:r>
      <w:proofErr w:type="spellEnd"/>
      <w:r w:rsidRPr="005D11C8">
        <w:t xml:space="preserve"> pomocí Hailo AI akcelerátoru. Projekt využívá </w:t>
      </w:r>
      <w:proofErr w:type="spellStart"/>
      <w:r w:rsidRPr="005D11C8">
        <w:t>GStreamer</w:t>
      </w:r>
      <w:proofErr w:type="spellEnd"/>
      <w:r w:rsidRPr="005D11C8">
        <w:t xml:space="preserve"> pro zpracování videa, knihovnu </w:t>
      </w:r>
      <w:proofErr w:type="spellStart"/>
      <w:r w:rsidRPr="005D11C8">
        <w:t>pylibdmtx</w:t>
      </w:r>
      <w:proofErr w:type="spellEnd"/>
      <w:r w:rsidRPr="005D11C8">
        <w:t xml:space="preserve"> pro dekódování DMC a knihovnu </w:t>
      </w:r>
      <w:proofErr w:type="spellStart"/>
      <w:r w:rsidRPr="005D11C8">
        <w:t>tkinter</w:t>
      </w:r>
      <w:proofErr w:type="spellEnd"/>
      <w:r w:rsidRPr="005D11C8">
        <w:t xml:space="preserve"> pro zobrazování výsledků v GUI.</w:t>
      </w:r>
    </w:p>
    <w:p w14:paraId="12314861" w14:textId="6261D042" w:rsidR="005D11C8" w:rsidRPr="005D11C8" w:rsidRDefault="005D11C8" w:rsidP="005D11C8">
      <w:pPr>
        <w:pStyle w:val="Zkladntext"/>
      </w:pPr>
    </w:p>
    <w:p w14:paraId="07B271E8" w14:textId="6798C07B" w:rsidR="005D11C8" w:rsidRPr="005D11C8" w:rsidRDefault="005D11C8" w:rsidP="00B502D2">
      <w:pPr>
        <w:pStyle w:val="Nadpis2"/>
        <w:rPr>
          <w:bCs/>
        </w:rPr>
      </w:pPr>
      <w:bookmarkStart w:id="45" w:name="_Toc191807382"/>
      <w:r w:rsidRPr="005D11C8">
        <w:rPr>
          <w:rStyle w:val="Nadpis3Char"/>
        </w:rPr>
        <w:t>Přehled souborů projektu</w:t>
      </w:r>
      <w:bookmarkEnd w:id="45"/>
    </w:p>
    <w:p w14:paraId="63C87B64" w14:textId="71E1006D" w:rsidR="005D11C8" w:rsidRDefault="005D11C8" w:rsidP="005476A0">
      <w:pPr>
        <w:pStyle w:val="Zkladntext"/>
      </w:pPr>
      <w:r w:rsidRPr="005D11C8">
        <w:t>Projekt obsahuje následující soubory</w:t>
      </w:r>
    </w:p>
    <w:tbl>
      <w:tblPr>
        <w:tblStyle w:val="Atkins"/>
        <w:tblpPr w:leftFromText="141" w:rightFromText="141" w:vertAnchor="text" w:horzAnchor="margin" w:tblpY="27"/>
        <w:tblW w:w="0" w:type="auto"/>
        <w:jc w:val="left"/>
        <w:tblLook w:val="04A0" w:firstRow="1" w:lastRow="0" w:firstColumn="1" w:lastColumn="0" w:noHBand="0" w:noVBand="1"/>
      </w:tblPr>
      <w:tblGrid>
        <w:gridCol w:w="2127"/>
        <w:gridCol w:w="7548"/>
      </w:tblGrid>
      <w:tr w:rsidR="00021D50" w:rsidRPr="00B35C2B" w14:paraId="05828904" w14:textId="77777777" w:rsidTr="00021D50">
        <w:trPr>
          <w:cnfStyle w:val="100000000000" w:firstRow="1" w:lastRow="0" w:firstColumn="0" w:lastColumn="0" w:oddVBand="0" w:evenVBand="0" w:oddHBand="0" w:evenHBand="0" w:firstRowFirstColumn="0" w:firstRowLastColumn="0" w:lastRowFirstColumn="0" w:lastRowLastColumn="0"/>
          <w:cantSplit/>
          <w:trHeight w:val="319"/>
          <w:tblHeader/>
          <w:jc w:val="left"/>
        </w:trPr>
        <w:tc>
          <w:tcPr>
            <w:tcW w:w="2127" w:type="dxa"/>
          </w:tcPr>
          <w:p w14:paraId="0A8E9437" w14:textId="77777777" w:rsidR="00021D50" w:rsidRPr="00B35C2B" w:rsidRDefault="00021D50" w:rsidP="00021D50">
            <w:pPr>
              <w:pStyle w:val="TableHead0"/>
            </w:pPr>
            <w:r>
              <w:t>SW</w:t>
            </w:r>
          </w:p>
        </w:tc>
        <w:tc>
          <w:tcPr>
            <w:tcW w:w="7548" w:type="dxa"/>
          </w:tcPr>
          <w:p w14:paraId="1AD8AD71" w14:textId="77777777" w:rsidR="00021D50" w:rsidRPr="00B35C2B" w:rsidRDefault="00021D50" w:rsidP="00021D50">
            <w:pPr>
              <w:pStyle w:val="TableHead0"/>
            </w:pPr>
            <w:r w:rsidRPr="00B35C2B">
              <w:t>Dokument</w:t>
            </w:r>
          </w:p>
        </w:tc>
      </w:tr>
      <w:tr w:rsidR="00021D50" w:rsidRPr="00B35C2B" w14:paraId="582881CF" w14:textId="77777777" w:rsidTr="00021D50">
        <w:trPr>
          <w:cnfStyle w:val="000000100000" w:firstRow="0" w:lastRow="0" w:firstColumn="0" w:lastColumn="0" w:oddVBand="0" w:evenVBand="0" w:oddHBand="1" w:evenHBand="0" w:firstRowFirstColumn="0" w:firstRowLastColumn="0" w:lastRowFirstColumn="0" w:lastRowLastColumn="0"/>
          <w:cantSplit/>
          <w:trHeight w:val="351"/>
          <w:jc w:val="left"/>
        </w:trPr>
        <w:tc>
          <w:tcPr>
            <w:tcW w:w="2127" w:type="dxa"/>
          </w:tcPr>
          <w:p w14:paraId="7BCF246F" w14:textId="77777777" w:rsidR="00021D50" w:rsidRPr="00B35C2B" w:rsidRDefault="00021D50" w:rsidP="00021D50">
            <w:pPr>
              <w:pStyle w:val="TableText"/>
            </w:pPr>
            <w:r w:rsidRPr="005D11C8">
              <w:t>start_here.sh</w:t>
            </w:r>
          </w:p>
        </w:tc>
        <w:tc>
          <w:tcPr>
            <w:tcW w:w="7548" w:type="dxa"/>
          </w:tcPr>
          <w:p w14:paraId="54B5A930" w14:textId="77777777" w:rsidR="00021D50" w:rsidRPr="00B35C2B" w:rsidRDefault="00021D50" w:rsidP="00021D50">
            <w:pPr>
              <w:pStyle w:val="TableText"/>
            </w:pPr>
            <w:r w:rsidRPr="005D11C8">
              <w:t>Spouštěcí skript pro inicializaci prostředí a spuštění aplikace.</w:t>
            </w:r>
          </w:p>
        </w:tc>
      </w:tr>
      <w:tr w:rsidR="00021D50" w:rsidRPr="00B35C2B" w14:paraId="08F53470" w14:textId="77777777" w:rsidTr="00021D50">
        <w:trPr>
          <w:cnfStyle w:val="000000010000" w:firstRow="0" w:lastRow="0" w:firstColumn="0" w:lastColumn="0" w:oddVBand="0" w:evenVBand="0" w:oddHBand="0" w:evenHBand="1" w:firstRowFirstColumn="0" w:firstRowLastColumn="0" w:lastRowFirstColumn="0" w:lastRowLastColumn="0"/>
          <w:cantSplit/>
          <w:trHeight w:val="351"/>
          <w:jc w:val="left"/>
        </w:trPr>
        <w:tc>
          <w:tcPr>
            <w:tcW w:w="2127" w:type="dxa"/>
            <w:tcBorders>
              <w:top w:val="single" w:sz="4" w:space="0" w:color="auto"/>
            </w:tcBorders>
          </w:tcPr>
          <w:p w14:paraId="2508C734" w14:textId="77777777" w:rsidR="00021D50" w:rsidRPr="00B35C2B" w:rsidRDefault="00021D50" w:rsidP="00021D50">
            <w:pPr>
              <w:pStyle w:val="TableText"/>
            </w:pPr>
            <w:r w:rsidRPr="005D11C8">
              <w:t>run_app.sh</w:t>
            </w:r>
          </w:p>
        </w:tc>
        <w:tc>
          <w:tcPr>
            <w:tcW w:w="7548" w:type="dxa"/>
            <w:tcBorders>
              <w:top w:val="single" w:sz="4" w:space="0" w:color="auto"/>
            </w:tcBorders>
          </w:tcPr>
          <w:p w14:paraId="5CCEEA09" w14:textId="77777777" w:rsidR="00021D50" w:rsidRPr="00B35C2B" w:rsidRDefault="00021D50" w:rsidP="00021D50">
            <w:pPr>
              <w:pStyle w:val="TableText"/>
            </w:pPr>
            <w:r w:rsidRPr="005D11C8">
              <w:t>Skript pro aktivaci virtuálního prostředí a spuštění hlavního skriptu main.py</w:t>
            </w:r>
          </w:p>
        </w:tc>
      </w:tr>
      <w:tr w:rsidR="00021D50" w:rsidRPr="00B35C2B" w14:paraId="0CDA5353" w14:textId="77777777" w:rsidTr="00021D50">
        <w:trPr>
          <w:cnfStyle w:val="000000100000" w:firstRow="0" w:lastRow="0" w:firstColumn="0" w:lastColumn="0" w:oddVBand="0" w:evenVBand="0" w:oddHBand="1" w:evenHBand="0" w:firstRowFirstColumn="0" w:firstRowLastColumn="0" w:lastRowFirstColumn="0" w:lastRowLastColumn="0"/>
          <w:cantSplit/>
          <w:trHeight w:val="351"/>
          <w:jc w:val="left"/>
        </w:trPr>
        <w:tc>
          <w:tcPr>
            <w:tcW w:w="2127" w:type="dxa"/>
            <w:tcBorders>
              <w:top w:val="single" w:sz="4" w:space="0" w:color="auto"/>
            </w:tcBorders>
          </w:tcPr>
          <w:p w14:paraId="41E96602" w14:textId="77777777" w:rsidR="00021D50" w:rsidRDefault="00021D50" w:rsidP="00021D50">
            <w:pPr>
              <w:pStyle w:val="TableText"/>
            </w:pPr>
            <w:r w:rsidRPr="005D11C8">
              <w:t>main.py</w:t>
            </w:r>
          </w:p>
        </w:tc>
        <w:tc>
          <w:tcPr>
            <w:tcW w:w="7548" w:type="dxa"/>
            <w:tcBorders>
              <w:top w:val="single" w:sz="4" w:space="0" w:color="auto"/>
            </w:tcBorders>
          </w:tcPr>
          <w:p w14:paraId="31FB32D8" w14:textId="77777777" w:rsidR="00021D50" w:rsidRDefault="00021D50" w:rsidP="00021D50">
            <w:pPr>
              <w:pStyle w:val="TableText"/>
            </w:pPr>
            <w:r w:rsidRPr="005D11C8">
              <w:t xml:space="preserve">Hlavní skript aplikace, který řídí celý proces, od inicializace </w:t>
            </w:r>
            <w:proofErr w:type="spellStart"/>
            <w:r w:rsidRPr="005D11C8">
              <w:t>GStreamer</w:t>
            </w:r>
            <w:proofErr w:type="spellEnd"/>
            <w:r w:rsidRPr="005D11C8">
              <w:t xml:space="preserve"> </w:t>
            </w:r>
            <w:proofErr w:type="spellStart"/>
            <w:r w:rsidRPr="005D11C8">
              <w:t>pipeline</w:t>
            </w:r>
            <w:proofErr w:type="spellEnd"/>
            <w:r w:rsidRPr="005D11C8">
              <w:t xml:space="preserve"> až po spuštění dekódovacího vlákna a GUI.</w:t>
            </w:r>
          </w:p>
        </w:tc>
      </w:tr>
      <w:tr w:rsidR="00021D50" w:rsidRPr="00B35C2B" w14:paraId="5ABD3697" w14:textId="77777777" w:rsidTr="00021D50">
        <w:trPr>
          <w:cnfStyle w:val="000000010000" w:firstRow="0" w:lastRow="0" w:firstColumn="0" w:lastColumn="0" w:oddVBand="0" w:evenVBand="0" w:oddHBand="0" w:evenHBand="1" w:firstRowFirstColumn="0" w:firstRowLastColumn="0" w:lastRowFirstColumn="0" w:lastRowLastColumn="0"/>
          <w:cantSplit/>
          <w:trHeight w:val="351"/>
          <w:jc w:val="left"/>
        </w:trPr>
        <w:tc>
          <w:tcPr>
            <w:tcW w:w="2127" w:type="dxa"/>
            <w:tcBorders>
              <w:top w:val="single" w:sz="4" w:space="0" w:color="auto"/>
            </w:tcBorders>
          </w:tcPr>
          <w:p w14:paraId="2EBB5C3D" w14:textId="77777777" w:rsidR="00021D50" w:rsidRDefault="00021D50" w:rsidP="00021D50">
            <w:pPr>
              <w:pStyle w:val="TableText"/>
            </w:pPr>
            <w:r w:rsidRPr="005D11C8">
              <w:t>pipeline_code.py</w:t>
            </w:r>
          </w:p>
        </w:tc>
        <w:tc>
          <w:tcPr>
            <w:tcW w:w="7548" w:type="dxa"/>
            <w:tcBorders>
              <w:top w:val="single" w:sz="4" w:space="0" w:color="auto"/>
            </w:tcBorders>
          </w:tcPr>
          <w:p w14:paraId="64CE55C4" w14:textId="77777777" w:rsidR="00021D50" w:rsidRDefault="00021D50" w:rsidP="00021D50">
            <w:pPr>
              <w:pStyle w:val="TableText"/>
            </w:pPr>
            <w:r w:rsidRPr="005D11C8">
              <w:t>Obsahuje kód pro zpracování videa, použití Hailo AI akcelerátoru a vyhledávání DMC kódů.</w:t>
            </w:r>
          </w:p>
        </w:tc>
      </w:tr>
      <w:tr w:rsidR="00021D50" w:rsidRPr="00B35C2B" w14:paraId="3BDBB312" w14:textId="77777777" w:rsidTr="00021D50">
        <w:trPr>
          <w:cnfStyle w:val="000000100000" w:firstRow="0" w:lastRow="0" w:firstColumn="0" w:lastColumn="0" w:oddVBand="0" w:evenVBand="0" w:oddHBand="1" w:evenHBand="0" w:firstRowFirstColumn="0" w:firstRowLastColumn="0" w:lastRowFirstColumn="0" w:lastRowLastColumn="0"/>
          <w:cantSplit/>
          <w:trHeight w:val="351"/>
          <w:jc w:val="left"/>
        </w:trPr>
        <w:tc>
          <w:tcPr>
            <w:tcW w:w="2127" w:type="dxa"/>
            <w:tcBorders>
              <w:top w:val="single" w:sz="4" w:space="0" w:color="auto"/>
            </w:tcBorders>
          </w:tcPr>
          <w:p w14:paraId="27E41866" w14:textId="77777777" w:rsidR="00021D50" w:rsidRPr="008F332F" w:rsidRDefault="00021D50" w:rsidP="00021D50">
            <w:pPr>
              <w:pStyle w:val="TableText"/>
            </w:pPr>
            <w:r w:rsidRPr="005D11C8">
              <w:t>decode_thread.py</w:t>
            </w:r>
          </w:p>
        </w:tc>
        <w:tc>
          <w:tcPr>
            <w:tcW w:w="7548" w:type="dxa"/>
            <w:tcBorders>
              <w:top w:val="single" w:sz="4" w:space="0" w:color="auto"/>
            </w:tcBorders>
          </w:tcPr>
          <w:p w14:paraId="7488B6DA" w14:textId="77777777" w:rsidR="00021D50" w:rsidRDefault="00021D50" w:rsidP="00021D50">
            <w:pPr>
              <w:pStyle w:val="Zkladntext"/>
              <w:ind w:left="0"/>
            </w:pPr>
            <w:r w:rsidRPr="005D11C8">
              <w:t>Dekódovací vlákno, přijímá výřez obrázku s DMC a pokouší se jej přečíst.</w:t>
            </w:r>
          </w:p>
        </w:tc>
      </w:tr>
      <w:tr w:rsidR="00021D50" w:rsidRPr="00B35C2B" w14:paraId="1552E810" w14:textId="77777777" w:rsidTr="00021D50">
        <w:trPr>
          <w:cnfStyle w:val="000000010000" w:firstRow="0" w:lastRow="0" w:firstColumn="0" w:lastColumn="0" w:oddVBand="0" w:evenVBand="0" w:oddHBand="0" w:evenHBand="1" w:firstRowFirstColumn="0" w:firstRowLastColumn="0" w:lastRowFirstColumn="0" w:lastRowLastColumn="0"/>
          <w:cantSplit/>
          <w:trHeight w:val="351"/>
          <w:jc w:val="left"/>
        </w:trPr>
        <w:tc>
          <w:tcPr>
            <w:tcW w:w="2127" w:type="dxa"/>
            <w:tcBorders>
              <w:top w:val="single" w:sz="4" w:space="0" w:color="auto"/>
            </w:tcBorders>
          </w:tcPr>
          <w:p w14:paraId="76718656" w14:textId="77777777" w:rsidR="00021D50" w:rsidRPr="005D11C8" w:rsidRDefault="00021D50" w:rsidP="00021D50">
            <w:pPr>
              <w:pStyle w:val="TableText"/>
            </w:pPr>
            <w:r w:rsidRPr="005D11C8">
              <w:t>user_callback.py</w:t>
            </w:r>
          </w:p>
        </w:tc>
        <w:tc>
          <w:tcPr>
            <w:tcW w:w="7548" w:type="dxa"/>
            <w:tcBorders>
              <w:top w:val="single" w:sz="4" w:space="0" w:color="auto"/>
            </w:tcBorders>
          </w:tcPr>
          <w:p w14:paraId="7C3B9869" w14:textId="77777777" w:rsidR="00021D50" w:rsidRDefault="00021D50" w:rsidP="00021D50">
            <w:pPr>
              <w:pStyle w:val="Zkladntext"/>
              <w:ind w:left="0"/>
            </w:pPr>
            <w:r w:rsidRPr="005D11C8">
              <w:t xml:space="preserve">Uživatelská </w:t>
            </w:r>
            <w:proofErr w:type="spellStart"/>
            <w:r w:rsidRPr="005D11C8">
              <w:t>callback</w:t>
            </w:r>
            <w:proofErr w:type="spellEnd"/>
            <w:r w:rsidRPr="005D11C8">
              <w:t xml:space="preserve"> třída pro interakci s </w:t>
            </w:r>
            <w:proofErr w:type="spellStart"/>
            <w:r w:rsidRPr="005D11C8">
              <w:t>pipeline</w:t>
            </w:r>
            <w:proofErr w:type="spellEnd"/>
            <w:r w:rsidRPr="005D11C8">
              <w:t>.</w:t>
            </w:r>
          </w:p>
        </w:tc>
      </w:tr>
      <w:tr w:rsidR="00021D50" w:rsidRPr="00B35C2B" w14:paraId="726F91F9" w14:textId="77777777" w:rsidTr="00021D50">
        <w:trPr>
          <w:cnfStyle w:val="000000100000" w:firstRow="0" w:lastRow="0" w:firstColumn="0" w:lastColumn="0" w:oddVBand="0" w:evenVBand="0" w:oddHBand="1" w:evenHBand="0" w:firstRowFirstColumn="0" w:firstRowLastColumn="0" w:lastRowFirstColumn="0" w:lastRowLastColumn="0"/>
          <w:cantSplit/>
          <w:trHeight w:val="351"/>
          <w:jc w:val="left"/>
        </w:trPr>
        <w:tc>
          <w:tcPr>
            <w:tcW w:w="2127" w:type="dxa"/>
            <w:tcBorders>
              <w:top w:val="single" w:sz="4" w:space="0" w:color="auto"/>
            </w:tcBorders>
          </w:tcPr>
          <w:p w14:paraId="289D614A" w14:textId="77777777" w:rsidR="00021D50" w:rsidRPr="005D11C8" w:rsidRDefault="00021D50" w:rsidP="00021D50">
            <w:pPr>
              <w:pStyle w:val="TableText"/>
            </w:pPr>
            <w:r w:rsidRPr="005D11C8">
              <w:t>gui_display.py</w:t>
            </w:r>
          </w:p>
        </w:tc>
        <w:tc>
          <w:tcPr>
            <w:tcW w:w="7548" w:type="dxa"/>
            <w:tcBorders>
              <w:top w:val="single" w:sz="4" w:space="0" w:color="auto"/>
            </w:tcBorders>
          </w:tcPr>
          <w:p w14:paraId="38AA258E" w14:textId="77777777" w:rsidR="00021D50" w:rsidRDefault="00021D50" w:rsidP="00021D50">
            <w:pPr>
              <w:pStyle w:val="TableText"/>
            </w:pPr>
            <w:r w:rsidRPr="005D11C8">
              <w:t>Zajišťuje grafické zobrazení dekódovaného kódu v jednoduchém GUI.</w:t>
            </w:r>
          </w:p>
        </w:tc>
      </w:tr>
      <w:tr w:rsidR="00021D50" w:rsidRPr="00B35C2B" w14:paraId="74CD5E82" w14:textId="77777777" w:rsidTr="00021D50">
        <w:trPr>
          <w:cnfStyle w:val="000000010000" w:firstRow="0" w:lastRow="0" w:firstColumn="0" w:lastColumn="0" w:oddVBand="0" w:evenVBand="0" w:oddHBand="0" w:evenHBand="1" w:firstRowFirstColumn="0" w:firstRowLastColumn="0" w:lastRowFirstColumn="0" w:lastRowLastColumn="0"/>
          <w:cantSplit/>
          <w:trHeight w:val="351"/>
          <w:jc w:val="left"/>
        </w:trPr>
        <w:tc>
          <w:tcPr>
            <w:tcW w:w="2127" w:type="dxa"/>
            <w:tcBorders>
              <w:top w:val="single" w:sz="4" w:space="0" w:color="auto"/>
              <w:bottom w:val="single" w:sz="18" w:space="0" w:color="auto"/>
            </w:tcBorders>
          </w:tcPr>
          <w:p w14:paraId="3D3FF20C" w14:textId="77777777" w:rsidR="00021D50" w:rsidRPr="00B35C2B" w:rsidRDefault="00021D50" w:rsidP="00021D50">
            <w:pPr>
              <w:pStyle w:val="TableText"/>
            </w:pPr>
          </w:p>
        </w:tc>
        <w:tc>
          <w:tcPr>
            <w:tcW w:w="7548" w:type="dxa"/>
            <w:tcBorders>
              <w:top w:val="single" w:sz="4" w:space="0" w:color="auto"/>
              <w:bottom w:val="single" w:sz="18" w:space="0" w:color="auto"/>
            </w:tcBorders>
          </w:tcPr>
          <w:p w14:paraId="5935821C" w14:textId="77777777" w:rsidR="00021D50" w:rsidRPr="00B35C2B" w:rsidRDefault="00021D50" w:rsidP="00021D50">
            <w:pPr>
              <w:pStyle w:val="TableText"/>
            </w:pPr>
          </w:p>
        </w:tc>
      </w:tr>
    </w:tbl>
    <w:p w14:paraId="1F3FBDB5" w14:textId="25BDF069" w:rsidR="005D11C8" w:rsidRPr="005D11C8" w:rsidRDefault="005D11C8" w:rsidP="00021D50">
      <w:pPr>
        <w:pStyle w:val="Zkladntext"/>
        <w:ind w:left="0"/>
      </w:pPr>
    </w:p>
    <w:p w14:paraId="6B5D7FF9" w14:textId="67A8CFA9" w:rsidR="005D11C8" w:rsidRPr="005D11C8" w:rsidRDefault="005D11C8" w:rsidP="00B502D2">
      <w:pPr>
        <w:pStyle w:val="Nadpis2"/>
        <w:rPr>
          <w:bCs/>
        </w:rPr>
      </w:pPr>
      <w:r w:rsidRPr="005D11C8">
        <w:rPr>
          <w:bCs/>
        </w:rPr>
        <w:t xml:space="preserve"> </w:t>
      </w:r>
      <w:bookmarkStart w:id="46" w:name="_Toc191807383"/>
      <w:r w:rsidRPr="005D11C8">
        <w:rPr>
          <w:rStyle w:val="Nadpis3Char"/>
        </w:rPr>
        <w:t>Instalace a spuštění</w:t>
      </w:r>
      <w:bookmarkEnd w:id="46"/>
    </w:p>
    <w:p w14:paraId="7D036EA3" w14:textId="4ACF9984" w:rsidR="005D11C8" w:rsidRPr="005D11C8" w:rsidRDefault="005D11C8" w:rsidP="004215D0">
      <w:pPr>
        <w:pStyle w:val="Nadpis4"/>
        <w:numPr>
          <w:ilvl w:val="0"/>
          <w:numId w:val="0"/>
        </w:numPr>
        <w:ind w:left="864"/>
      </w:pPr>
      <w:r w:rsidRPr="005D11C8">
        <w:rPr>
          <w:rStyle w:val="Nadpis3Char"/>
          <w:b/>
          <w:sz w:val="22"/>
        </w:rPr>
        <w:t>Požadavky</w:t>
      </w:r>
    </w:p>
    <w:p w14:paraId="07B854BC" w14:textId="77777777" w:rsidR="005D11C8" w:rsidRPr="005D11C8" w:rsidRDefault="005D11C8" w:rsidP="005476A0">
      <w:pPr>
        <w:pStyle w:val="Zkladntext"/>
      </w:pPr>
      <w:r w:rsidRPr="005D11C8">
        <w:t xml:space="preserve">Raspberry </w:t>
      </w:r>
      <w:proofErr w:type="spellStart"/>
      <w:r w:rsidRPr="005D11C8">
        <w:t>Pi</w:t>
      </w:r>
      <w:proofErr w:type="spellEnd"/>
      <w:r w:rsidRPr="005D11C8">
        <w:t xml:space="preserve"> 5 nebo kompatibilní SBC s podporou </w:t>
      </w:r>
      <w:proofErr w:type="spellStart"/>
      <w:r w:rsidRPr="005D11C8">
        <w:t>GStreamer</w:t>
      </w:r>
      <w:proofErr w:type="spellEnd"/>
      <w:r w:rsidRPr="005D11C8">
        <w:t xml:space="preserve"> a AI akcelerátoru Hailo.</w:t>
      </w:r>
    </w:p>
    <w:p w14:paraId="45976AF7" w14:textId="77777777" w:rsidR="005D11C8" w:rsidRPr="005D11C8" w:rsidRDefault="005D11C8" w:rsidP="005476A0">
      <w:pPr>
        <w:pStyle w:val="Zkladntext"/>
      </w:pPr>
      <w:r w:rsidRPr="005D11C8">
        <w:t>Virtuální prostředí Python s potřebnými knihovnami (</w:t>
      </w:r>
      <w:proofErr w:type="spellStart"/>
      <w:r w:rsidRPr="005D11C8">
        <w:t>hailo</w:t>
      </w:r>
      <w:proofErr w:type="spellEnd"/>
      <w:r w:rsidRPr="005D11C8">
        <w:t xml:space="preserve">, </w:t>
      </w:r>
      <w:proofErr w:type="spellStart"/>
      <w:r w:rsidRPr="005D11C8">
        <w:t>pylibdmtx</w:t>
      </w:r>
      <w:proofErr w:type="spellEnd"/>
      <w:r w:rsidRPr="005D11C8">
        <w:t xml:space="preserve">, </w:t>
      </w:r>
      <w:proofErr w:type="spellStart"/>
      <w:r w:rsidRPr="005D11C8">
        <w:t>opencv</w:t>
      </w:r>
      <w:proofErr w:type="spellEnd"/>
      <w:r w:rsidRPr="005D11C8">
        <w:t xml:space="preserve">, </w:t>
      </w:r>
      <w:proofErr w:type="spellStart"/>
      <w:r w:rsidRPr="005D11C8">
        <w:t>tkinter</w:t>
      </w:r>
      <w:proofErr w:type="spellEnd"/>
      <w:r w:rsidRPr="005D11C8">
        <w:t>).</w:t>
      </w:r>
    </w:p>
    <w:p w14:paraId="5CEF682F" w14:textId="77777777" w:rsidR="005D11C8" w:rsidRPr="005D11C8" w:rsidRDefault="005D11C8" w:rsidP="005476A0">
      <w:pPr>
        <w:pStyle w:val="Zkladntext"/>
      </w:pPr>
      <w:r w:rsidRPr="005D11C8">
        <w:t xml:space="preserve">Kamera kompatibilní s Raspberry </w:t>
      </w:r>
      <w:proofErr w:type="spellStart"/>
      <w:r w:rsidRPr="005D11C8">
        <w:t>Pi</w:t>
      </w:r>
      <w:proofErr w:type="spellEnd"/>
      <w:r w:rsidRPr="005D11C8">
        <w:t xml:space="preserve"> (např. Raspberry </w:t>
      </w:r>
      <w:proofErr w:type="spellStart"/>
      <w:r w:rsidRPr="005D11C8">
        <w:t>Pi</w:t>
      </w:r>
      <w:proofErr w:type="spellEnd"/>
      <w:r w:rsidRPr="005D11C8">
        <w:t xml:space="preserve"> HQ kamera).</w:t>
      </w:r>
    </w:p>
    <w:p w14:paraId="677CC6D6" w14:textId="5637A8AE" w:rsidR="005D11C8" w:rsidRPr="005D11C8" w:rsidRDefault="005D11C8" w:rsidP="004215D0">
      <w:pPr>
        <w:pStyle w:val="Nadpis4"/>
        <w:numPr>
          <w:ilvl w:val="0"/>
          <w:numId w:val="0"/>
        </w:numPr>
        <w:ind w:left="864"/>
      </w:pPr>
      <w:r w:rsidRPr="005D11C8">
        <w:t>Spuštění</w:t>
      </w:r>
    </w:p>
    <w:p w14:paraId="38E4F1EF" w14:textId="77777777" w:rsidR="005D11C8" w:rsidRPr="005D11C8" w:rsidRDefault="005D11C8" w:rsidP="005476A0">
      <w:pPr>
        <w:pStyle w:val="Zkladntext"/>
      </w:pPr>
      <w:r w:rsidRPr="005D11C8">
        <w:t>Aktivace virtuálního prostředí a spuštění aplikace</w:t>
      </w:r>
    </w:p>
    <w:p w14:paraId="3E52B569" w14:textId="77777777" w:rsidR="005D11C8" w:rsidRPr="005D11C8" w:rsidRDefault="005D11C8" w:rsidP="0048006E">
      <w:pPr>
        <w:pStyle w:val="CODE"/>
      </w:pPr>
      <w:r w:rsidRPr="005D11C8">
        <w:t>./start_here.sh</w:t>
      </w:r>
    </w:p>
    <w:p w14:paraId="41E9F888" w14:textId="7098D9DC" w:rsidR="00DF17CB" w:rsidRDefault="00D011EC" w:rsidP="00DF17CB">
      <w:pPr>
        <w:pStyle w:val="Zkladntext"/>
      </w:pPr>
      <w:r w:rsidRPr="00D011EC">
        <w:t>nebo ručně:</w:t>
      </w:r>
    </w:p>
    <w:p w14:paraId="164189A4" w14:textId="75D68645" w:rsidR="005D11C8" w:rsidRDefault="005D11C8" w:rsidP="0048006E">
      <w:pPr>
        <w:pStyle w:val="CODE"/>
      </w:pPr>
      <w:r w:rsidRPr="005D11C8">
        <w:t>source /home/david/DMC_app/venv_hailo_rpi5_examples/bin/activate</w:t>
      </w:r>
    </w:p>
    <w:p w14:paraId="6B4A0F6C" w14:textId="77777777" w:rsidR="005D11C8" w:rsidRPr="005D11C8" w:rsidRDefault="005D11C8" w:rsidP="00D011EC">
      <w:pPr>
        <w:pStyle w:val="CODE"/>
      </w:pPr>
      <w:r w:rsidRPr="005D11C8">
        <w:t>python main.py</w:t>
      </w:r>
    </w:p>
    <w:p w14:paraId="133EA0F1" w14:textId="77777777" w:rsidR="005D11C8" w:rsidRPr="005D11C8" w:rsidRDefault="005D11C8" w:rsidP="004215D0">
      <w:pPr>
        <w:pStyle w:val="Nadpis4"/>
        <w:numPr>
          <w:ilvl w:val="0"/>
          <w:numId w:val="0"/>
        </w:numPr>
        <w:ind w:left="864"/>
      </w:pPr>
      <w:r w:rsidRPr="005D11C8">
        <w:t>Zajištění správného fungování kamery</w:t>
      </w:r>
    </w:p>
    <w:p w14:paraId="64B0F705" w14:textId="77777777" w:rsidR="005D11C8" w:rsidRPr="005D11C8" w:rsidRDefault="005D11C8" w:rsidP="001A4F4D">
      <w:pPr>
        <w:pStyle w:val="Zkladntext"/>
        <w:numPr>
          <w:ilvl w:val="1"/>
          <w:numId w:val="36"/>
        </w:numPr>
      </w:pPr>
      <w:r w:rsidRPr="005D11C8">
        <w:t>Zkontrolujte připojení a funkčnost kamery pomocí:</w:t>
      </w:r>
    </w:p>
    <w:p w14:paraId="0E8D7909" w14:textId="64789DE3" w:rsidR="005D11C8" w:rsidRPr="005D11C8" w:rsidRDefault="00FE6EB2" w:rsidP="005476A0">
      <w:pPr>
        <w:pStyle w:val="CODE"/>
      </w:pPr>
      <w:r>
        <w:t xml:space="preserve">rpicam-hello </w:t>
      </w:r>
    </w:p>
    <w:p w14:paraId="646913E0" w14:textId="4AF3C4C4" w:rsidR="005D11C8" w:rsidRDefault="005D11C8" w:rsidP="00FE6EB2">
      <w:pPr>
        <w:pStyle w:val="Zkladntext"/>
      </w:pPr>
      <w:r w:rsidRPr="005D11C8">
        <w:lastRenderedPageBreak/>
        <w:t xml:space="preserve">Pokud je kamera připojena, aplikace automaticky spustí </w:t>
      </w:r>
      <w:r w:rsidR="00FE6EB2">
        <w:t>okno s náhledem kamery</w:t>
      </w:r>
    </w:p>
    <w:p w14:paraId="73A941C3" w14:textId="5C00E6F2" w:rsidR="00FE6EB2" w:rsidRPr="005D11C8" w:rsidRDefault="00FE6EB2" w:rsidP="00FE6EB2">
      <w:pPr>
        <w:pStyle w:val="Zkladntext"/>
      </w:pPr>
      <w:r w:rsidRPr="005D11C8">
        <w:t xml:space="preserve">Zkontrolujte připojení a funkčnost kamery </w:t>
      </w:r>
      <w:r>
        <w:t xml:space="preserve">Hailo 8 </w:t>
      </w:r>
      <w:r w:rsidR="00CE7CCA">
        <w:t>akcelerátor</w:t>
      </w:r>
      <w:r w:rsidRPr="005D11C8">
        <w:t>:</w:t>
      </w:r>
    </w:p>
    <w:p w14:paraId="62413F01" w14:textId="33CDF1A9" w:rsidR="00FE6EB2" w:rsidRPr="005D11C8" w:rsidRDefault="00FE6EB2" w:rsidP="00FE6EB2">
      <w:pPr>
        <w:pStyle w:val="CODE"/>
      </w:pPr>
      <w:r>
        <w:t>lspci</w:t>
      </w:r>
    </w:p>
    <w:p w14:paraId="2D85397B" w14:textId="77777777" w:rsidR="00CE7CCA" w:rsidRDefault="00CE7CCA" w:rsidP="00CE7CCA">
      <w:pPr>
        <w:pStyle w:val="Instruction"/>
        <w:rPr>
          <w:noProof/>
        </w:rPr>
      </w:pPr>
      <w:r w:rsidRPr="004215D0">
        <w:rPr>
          <w:noProof/>
        </w:rPr>
        <w:t xml:space="preserve">0000:00:00.0 PCI bridge: Broadcom Inc. and subsidiaries BCM2712 PCIe Bridge (rev 21) </w:t>
      </w:r>
    </w:p>
    <w:p w14:paraId="33EED34D" w14:textId="77777777" w:rsidR="00CE7CCA" w:rsidRDefault="00CE7CCA" w:rsidP="00CE7CCA">
      <w:pPr>
        <w:pStyle w:val="Instruction"/>
        <w:rPr>
          <w:noProof/>
        </w:rPr>
      </w:pPr>
      <w:r w:rsidRPr="004215D0">
        <w:rPr>
          <w:noProof/>
        </w:rPr>
        <w:t>0000:01:00.0 Co-processor</w:t>
      </w:r>
      <w:r w:rsidRPr="00CE7CCA">
        <w:rPr>
          <w:noProof/>
          <w:highlight w:val="green"/>
        </w:rPr>
        <w:t>: Hailo Technologies Ltd. Hailo-8 AI Processor (rev 01)</w:t>
      </w:r>
      <w:r w:rsidRPr="004215D0">
        <w:rPr>
          <w:noProof/>
        </w:rPr>
        <w:t xml:space="preserve"> </w:t>
      </w:r>
    </w:p>
    <w:p w14:paraId="7D94FBBF" w14:textId="77777777" w:rsidR="00CE7CCA" w:rsidRDefault="00CE7CCA" w:rsidP="00CE7CCA">
      <w:pPr>
        <w:pStyle w:val="Instruction"/>
        <w:rPr>
          <w:noProof/>
        </w:rPr>
      </w:pPr>
      <w:r w:rsidRPr="004215D0">
        <w:rPr>
          <w:noProof/>
        </w:rPr>
        <w:t xml:space="preserve">0001:00:00.0 PCI bridge: Broadcom Inc. and subsidiaries BCM2712 PCIe Bridge (rev 21) </w:t>
      </w:r>
    </w:p>
    <w:p w14:paraId="2BECAE77" w14:textId="3DC65AC5" w:rsidR="00CE7CCA" w:rsidRPr="004215D0" w:rsidRDefault="00CE7CCA" w:rsidP="00CE7CCA">
      <w:pPr>
        <w:pStyle w:val="Instruction"/>
        <w:rPr>
          <w:noProof/>
        </w:rPr>
      </w:pPr>
      <w:r w:rsidRPr="004215D0">
        <w:rPr>
          <w:noProof/>
        </w:rPr>
        <w:t>0001:01:00.0 Ethernet controller: Raspberry Pi Ltd RP1 PCIe 2.0 South Bridge</w:t>
      </w:r>
    </w:p>
    <w:p w14:paraId="08ED4328" w14:textId="77777777" w:rsidR="001A4F4D" w:rsidRPr="001A4F4D" w:rsidRDefault="001A4F4D" w:rsidP="001A4F4D">
      <w:pPr>
        <w:pStyle w:val="Zkladntext"/>
        <w:rPr>
          <w:b/>
          <w:bCs/>
        </w:rPr>
      </w:pPr>
      <w:r w:rsidRPr="001A4F4D">
        <w:rPr>
          <w:b/>
          <w:bCs/>
        </w:rPr>
        <w:t xml:space="preserve">Hailo-8 AI </w:t>
      </w:r>
      <w:proofErr w:type="spellStart"/>
      <w:r w:rsidRPr="001A4F4D">
        <w:rPr>
          <w:b/>
          <w:bCs/>
        </w:rPr>
        <w:t>Processor</w:t>
      </w:r>
      <w:proofErr w:type="spellEnd"/>
      <w:r w:rsidRPr="001A4F4D">
        <w:rPr>
          <w:b/>
          <w:bCs/>
        </w:rPr>
        <w:t xml:space="preserve"> (</w:t>
      </w:r>
      <w:proofErr w:type="spellStart"/>
      <w:r w:rsidRPr="001A4F4D">
        <w:rPr>
          <w:b/>
          <w:bCs/>
        </w:rPr>
        <w:t>rev</w:t>
      </w:r>
      <w:proofErr w:type="spellEnd"/>
      <w:r w:rsidRPr="001A4F4D">
        <w:rPr>
          <w:b/>
          <w:bCs/>
        </w:rPr>
        <w:t xml:space="preserve"> 01)</w:t>
      </w:r>
    </w:p>
    <w:p w14:paraId="11360ABC" w14:textId="77777777" w:rsidR="001A4F4D" w:rsidRPr="004215D0" w:rsidRDefault="001A4F4D" w:rsidP="001A4F4D">
      <w:pPr>
        <w:pStyle w:val="Zkladntext"/>
      </w:pPr>
      <w:r w:rsidRPr="004215D0">
        <w:t xml:space="preserve">Toto potvrzuje, že váš Hailo-8 akcelerátor je úspěšně detekován a připojen k </w:t>
      </w:r>
      <w:proofErr w:type="spellStart"/>
      <w:r w:rsidRPr="004215D0">
        <w:t>PCIe</w:t>
      </w:r>
      <w:proofErr w:type="spellEnd"/>
      <w:r w:rsidRPr="004215D0">
        <w:t xml:space="preserve"> sběrnici.</w:t>
      </w:r>
    </w:p>
    <w:p w14:paraId="6146806C" w14:textId="77777777" w:rsidR="001A4F4D" w:rsidRPr="004215D0" w:rsidRDefault="001A4F4D" w:rsidP="001A4F4D">
      <w:pPr>
        <w:pStyle w:val="Zkladntext"/>
      </w:pPr>
      <w:r w:rsidRPr="004215D0">
        <w:t>Pokud plánujete spustit aplikace využívající Hailo SDK, měli byste ověřit, zda jsou správně nainstalovány ovladače a knihovny.</w:t>
      </w:r>
    </w:p>
    <w:p w14:paraId="68B99CED" w14:textId="77777777" w:rsidR="001A4F4D" w:rsidRPr="001A4F4D" w:rsidRDefault="001A4F4D" w:rsidP="001A4F4D">
      <w:pPr>
        <w:pStyle w:val="Zkladntext"/>
        <w:rPr>
          <w:b/>
          <w:bCs/>
        </w:rPr>
      </w:pPr>
      <w:r w:rsidRPr="001A4F4D">
        <w:rPr>
          <w:b/>
          <w:bCs/>
        </w:rPr>
        <w:t xml:space="preserve">RP1 </w:t>
      </w:r>
      <w:proofErr w:type="spellStart"/>
      <w:r w:rsidRPr="001A4F4D">
        <w:rPr>
          <w:b/>
          <w:bCs/>
        </w:rPr>
        <w:t>South</w:t>
      </w:r>
      <w:proofErr w:type="spellEnd"/>
      <w:r w:rsidRPr="001A4F4D">
        <w:rPr>
          <w:b/>
          <w:bCs/>
        </w:rPr>
        <w:t xml:space="preserve"> </w:t>
      </w:r>
      <w:proofErr w:type="spellStart"/>
      <w:r w:rsidRPr="001A4F4D">
        <w:rPr>
          <w:b/>
          <w:bCs/>
        </w:rPr>
        <w:t>Bridge</w:t>
      </w:r>
      <w:proofErr w:type="spellEnd"/>
      <w:r w:rsidRPr="001A4F4D">
        <w:rPr>
          <w:b/>
          <w:bCs/>
        </w:rPr>
        <w:t xml:space="preserve"> (Ethernet </w:t>
      </w:r>
      <w:proofErr w:type="spellStart"/>
      <w:r w:rsidRPr="001A4F4D">
        <w:rPr>
          <w:b/>
          <w:bCs/>
        </w:rPr>
        <w:t>controller</w:t>
      </w:r>
      <w:proofErr w:type="spellEnd"/>
      <w:r w:rsidRPr="001A4F4D">
        <w:rPr>
          <w:b/>
          <w:bCs/>
        </w:rPr>
        <w:t>)</w:t>
      </w:r>
    </w:p>
    <w:p w14:paraId="33C62D4E" w14:textId="77777777" w:rsidR="001A4F4D" w:rsidRPr="004215D0" w:rsidRDefault="001A4F4D" w:rsidP="001A4F4D">
      <w:pPr>
        <w:pStyle w:val="Zkladntext"/>
      </w:pPr>
      <w:r w:rsidRPr="004215D0">
        <w:t xml:space="preserve">Čip RP1 </w:t>
      </w:r>
      <w:proofErr w:type="gramStart"/>
      <w:r w:rsidRPr="004215D0">
        <w:t>slouží</w:t>
      </w:r>
      <w:proofErr w:type="gramEnd"/>
      <w:r w:rsidRPr="004215D0">
        <w:t xml:space="preserve"> k rozšíření možností </w:t>
      </w:r>
      <w:proofErr w:type="spellStart"/>
      <w:r w:rsidRPr="004215D0">
        <w:t>PCIe</w:t>
      </w:r>
      <w:proofErr w:type="spellEnd"/>
      <w:r w:rsidRPr="004215D0">
        <w:t>, v tomto případě zajišťuje ethernetovou konektivitu.</w:t>
      </w:r>
    </w:p>
    <w:p w14:paraId="54C4D0D1" w14:textId="77777777" w:rsidR="001A4F4D" w:rsidRPr="001A4F4D" w:rsidRDefault="001A4F4D" w:rsidP="001A4F4D">
      <w:pPr>
        <w:pStyle w:val="Zkladntext"/>
        <w:rPr>
          <w:b/>
          <w:bCs/>
        </w:rPr>
      </w:pPr>
      <w:proofErr w:type="spellStart"/>
      <w:r w:rsidRPr="001A4F4D">
        <w:rPr>
          <w:b/>
          <w:bCs/>
        </w:rPr>
        <w:t>Broadcom</w:t>
      </w:r>
      <w:proofErr w:type="spellEnd"/>
      <w:r w:rsidRPr="001A4F4D">
        <w:rPr>
          <w:b/>
          <w:bCs/>
        </w:rPr>
        <w:t xml:space="preserve"> </w:t>
      </w:r>
      <w:proofErr w:type="spellStart"/>
      <w:r w:rsidRPr="001A4F4D">
        <w:rPr>
          <w:b/>
          <w:bCs/>
        </w:rPr>
        <w:t>PCIe</w:t>
      </w:r>
      <w:proofErr w:type="spellEnd"/>
      <w:r w:rsidRPr="001A4F4D">
        <w:rPr>
          <w:b/>
          <w:bCs/>
        </w:rPr>
        <w:t xml:space="preserve"> </w:t>
      </w:r>
      <w:proofErr w:type="spellStart"/>
      <w:r w:rsidRPr="001A4F4D">
        <w:rPr>
          <w:b/>
          <w:bCs/>
        </w:rPr>
        <w:t>Bridges</w:t>
      </w:r>
      <w:proofErr w:type="spellEnd"/>
      <w:r w:rsidRPr="001A4F4D">
        <w:rPr>
          <w:b/>
          <w:bCs/>
        </w:rPr>
        <w:t xml:space="preserve"> (BCM2712)</w:t>
      </w:r>
    </w:p>
    <w:p w14:paraId="1D8BC6B5" w14:textId="77777777" w:rsidR="001A4F4D" w:rsidRPr="004215D0" w:rsidRDefault="001A4F4D" w:rsidP="001A4F4D">
      <w:pPr>
        <w:pStyle w:val="Zkladntext"/>
      </w:pPr>
      <w:r w:rsidRPr="004215D0">
        <w:t xml:space="preserve">Tyto dva PCI </w:t>
      </w:r>
      <w:proofErr w:type="spellStart"/>
      <w:r w:rsidRPr="004215D0">
        <w:t>bridge</w:t>
      </w:r>
      <w:proofErr w:type="spellEnd"/>
      <w:r w:rsidRPr="004215D0">
        <w:t xml:space="preserve"> čipy umožňují komunikaci mezi Raspberry </w:t>
      </w:r>
      <w:proofErr w:type="spellStart"/>
      <w:r w:rsidRPr="004215D0">
        <w:t>Pi</w:t>
      </w:r>
      <w:proofErr w:type="spellEnd"/>
      <w:r w:rsidRPr="004215D0">
        <w:t xml:space="preserve"> 5 a připojenými zařízeními (např. Hailo-8).</w:t>
      </w:r>
    </w:p>
    <w:p w14:paraId="12A2EFEC" w14:textId="77777777" w:rsidR="00FE6EB2" w:rsidRPr="005D11C8" w:rsidRDefault="00FE6EB2" w:rsidP="00CE7CCA">
      <w:pPr>
        <w:pStyle w:val="Zkladntext"/>
      </w:pPr>
    </w:p>
    <w:p w14:paraId="4C9B38E8" w14:textId="77777777" w:rsidR="004215D0" w:rsidRPr="004215D0" w:rsidRDefault="004215D0" w:rsidP="00B502D2">
      <w:pPr>
        <w:pStyle w:val="Nadpis2"/>
      </w:pPr>
      <w:bookmarkStart w:id="47" w:name="_Toc191807384"/>
      <w:r w:rsidRPr="004215D0">
        <w:t>Hlavní řídící skript (main.py)</w:t>
      </w:r>
      <w:bookmarkEnd w:id="47"/>
    </w:p>
    <w:p w14:paraId="79E2E855" w14:textId="77777777" w:rsidR="004215D0" w:rsidRPr="004215D0" w:rsidRDefault="004215D0" w:rsidP="004215D0">
      <w:pPr>
        <w:pStyle w:val="Zkladntext"/>
        <w:rPr>
          <w:noProof/>
          <w:lang w:val="en-GB"/>
        </w:rPr>
      </w:pPr>
      <w:r w:rsidRPr="004215D0">
        <w:rPr>
          <w:noProof/>
          <w:lang w:val="en-GB"/>
        </w:rPr>
        <w:t>Tento skript funguje jako hlavní kontrolní bod aplikace. Jeho úkoly zahrnují:</w:t>
      </w:r>
    </w:p>
    <w:p w14:paraId="10F7ECBC" w14:textId="77777777" w:rsidR="004215D0" w:rsidRPr="004215D0" w:rsidRDefault="004215D0" w:rsidP="001A4F4D">
      <w:pPr>
        <w:pStyle w:val="Zkladntext"/>
        <w:numPr>
          <w:ilvl w:val="0"/>
          <w:numId w:val="42"/>
        </w:numPr>
        <w:rPr>
          <w:noProof/>
          <w:lang w:val="en-GB"/>
        </w:rPr>
      </w:pPr>
      <w:r w:rsidRPr="004215D0">
        <w:rPr>
          <w:b/>
          <w:bCs/>
          <w:noProof/>
          <w:lang w:val="en-GB"/>
        </w:rPr>
        <w:t>Inicializaci GStreamer frameworku</w:t>
      </w:r>
      <w:r w:rsidRPr="004215D0">
        <w:rPr>
          <w:noProof/>
          <w:lang w:val="en-GB"/>
        </w:rPr>
        <w:t xml:space="preserve"> – pro zpracování videostreamu.</w:t>
      </w:r>
    </w:p>
    <w:p w14:paraId="1241927C" w14:textId="77777777" w:rsidR="004215D0" w:rsidRPr="004215D0" w:rsidRDefault="004215D0" w:rsidP="001A4F4D">
      <w:pPr>
        <w:pStyle w:val="Zkladntext"/>
        <w:numPr>
          <w:ilvl w:val="0"/>
          <w:numId w:val="42"/>
        </w:numPr>
        <w:rPr>
          <w:noProof/>
          <w:lang w:val="en-GB"/>
        </w:rPr>
      </w:pPr>
      <w:r w:rsidRPr="004215D0">
        <w:rPr>
          <w:b/>
          <w:bCs/>
          <w:noProof/>
          <w:lang w:val="en-GB"/>
        </w:rPr>
        <w:t>Spuštění dekódovacího vlákna (DMCDecoderThread)</w:t>
      </w:r>
      <w:r w:rsidRPr="004215D0">
        <w:rPr>
          <w:noProof/>
          <w:lang w:val="en-GB"/>
        </w:rPr>
        <w:t xml:space="preserve"> – které přijímá výřezy snímků a pokouší se dekódovat DMC.</w:t>
      </w:r>
    </w:p>
    <w:p w14:paraId="789D5CA3" w14:textId="77777777" w:rsidR="004215D0" w:rsidRPr="004215D0" w:rsidRDefault="004215D0" w:rsidP="001A4F4D">
      <w:pPr>
        <w:pStyle w:val="Zkladntext"/>
        <w:numPr>
          <w:ilvl w:val="0"/>
          <w:numId w:val="42"/>
        </w:numPr>
        <w:rPr>
          <w:noProof/>
          <w:lang w:val="en-GB"/>
        </w:rPr>
      </w:pPr>
      <w:r w:rsidRPr="004215D0">
        <w:rPr>
          <w:b/>
          <w:bCs/>
          <w:noProof/>
          <w:lang w:val="en-GB"/>
        </w:rPr>
        <w:t>Inicializaci uživatelského callbacku (user_app_callback_class)</w:t>
      </w:r>
      <w:r w:rsidRPr="004215D0">
        <w:rPr>
          <w:noProof/>
          <w:lang w:val="en-GB"/>
        </w:rPr>
        <w:t xml:space="preserve"> – který propojuje pipeline a dekodér.</w:t>
      </w:r>
    </w:p>
    <w:p w14:paraId="47F7BEE4" w14:textId="77777777" w:rsidR="004215D0" w:rsidRPr="004215D0" w:rsidRDefault="004215D0" w:rsidP="001A4F4D">
      <w:pPr>
        <w:pStyle w:val="Zkladntext"/>
        <w:numPr>
          <w:ilvl w:val="0"/>
          <w:numId w:val="42"/>
        </w:numPr>
        <w:rPr>
          <w:noProof/>
          <w:lang w:val="en-GB"/>
        </w:rPr>
      </w:pPr>
      <w:r w:rsidRPr="004215D0">
        <w:rPr>
          <w:b/>
          <w:bCs/>
          <w:noProof/>
          <w:lang w:val="en-GB"/>
        </w:rPr>
        <w:t>Spuštění GStreamer pipeline (MyDetectionApp)</w:t>
      </w:r>
      <w:r w:rsidRPr="004215D0">
        <w:rPr>
          <w:noProof/>
          <w:lang w:val="en-GB"/>
        </w:rPr>
        <w:t xml:space="preserve"> – což zahrnuje detekci DMC pomocí AI.</w:t>
      </w:r>
    </w:p>
    <w:p w14:paraId="06631D67" w14:textId="77777777" w:rsidR="004215D0" w:rsidRPr="004215D0" w:rsidRDefault="004215D0" w:rsidP="001A4F4D">
      <w:pPr>
        <w:pStyle w:val="Zkladntext"/>
        <w:numPr>
          <w:ilvl w:val="0"/>
          <w:numId w:val="42"/>
        </w:numPr>
        <w:rPr>
          <w:noProof/>
          <w:lang w:val="en-GB"/>
        </w:rPr>
      </w:pPr>
      <w:r w:rsidRPr="004215D0">
        <w:rPr>
          <w:b/>
          <w:bCs/>
          <w:noProof/>
          <w:lang w:val="en-GB"/>
        </w:rPr>
        <w:t>Spuštění GUI (DecodedGUI)</w:t>
      </w:r>
      <w:r w:rsidRPr="004215D0">
        <w:rPr>
          <w:noProof/>
          <w:lang w:val="en-GB"/>
        </w:rPr>
        <w:t xml:space="preserve"> – jednoduché okno zobrazující dekódované kódy.</w:t>
      </w:r>
    </w:p>
    <w:p w14:paraId="236BB377" w14:textId="77777777" w:rsidR="004215D0" w:rsidRPr="004215D0" w:rsidRDefault="004215D0" w:rsidP="001A4F4D">
      <w:pPr>
        <w:pStyle w:val="Zkladntext"/>
        <w:numPr>
          <w:ilvl w:val="0"/>
          <w:numId w:val="42"/>
        </w:numPr>
        <w:rPr>
          <w:noProof/>
          <w:lang w:val="en-GB"/>
        </w:rPr>
      </w:pPr>
      <w:r w:rsidRPr="004215D0">
        <w:rPr>
          <w:b/>
          <w:bCs/>
          <w:noProof/>
          <w:lang w:val="en-GB"/>
        </w:rPr>
        <w:t>Zachytávání signálů (SIGINT, SIGTERM)</w:t>
      </w:r>
      <w:r w:rsidRPr="004215D0">
        <w:rPr>
          <w:noProof/>
          <w:lang w:val="en-GB"/>
        </w:rPr>
        <w:t xml:space="preserve"> – umožňuje korektní ukončení programu při stisku Ctrl+C.</w:t>
      </w:r>
    </w:p>
    <w:p w14:paraId="75D094CC" w14:textId="42CBCCA2" w:rsidR="004215D0" w:rsidRPr="004215D0" w:rsidRDefault="004215D0" w:rsidP="004215D0">
      <w:pPr>
        <w:pStyle w:val="Zkladntext"/>
        <w:rPr>
          <w:noProof/>
          <w:lang w:val="en-GB"/>
        </w:rPr>
      </w:pPr>
      <w:r w:rsidRPr="004215D0">
        <w:rPr>
          <w:noProof/>
          <w:lang w:val="en-GB"/>
        </w:rPr>
        <w:t>Struktura kódu</w:t>
      </w:r>
      <w:r w:rsidR="00BF5519" w:rsidRPr="00AB3223">
        <w:rPr>
          <w:noProof/>
          <w:lang w:val="en-GB"/>
        </w:rPr>
        <w:t xml:space="preserve"> </w:t>
      </w:r>
    </w:p>
    <w:p w14:paraId="325FA078" w14:textId="77777777" w:rsidR="00394771" w:rsidRDefault="00394771" w:rsidP="00394771">
      <w:pPr>
        <w:pStyle w:val="CODE"/>
      </w:pPr>
      <w:r>
        <w:t># main.py</w:t>
      </w:r>
    </w:p>
    <w:p w14:paraId="199BF609" w14:textId="77777777" w:rsidR="00394771" w:rsidRDefault="00394771" w:rsidP="00394771">
      <w:pPr>
        <w:pStyle w:val="CODE"/>
      </w:pPr>
    </w:p>
    <w:p w14:paraId="0F3A73F7" w14:textId="77777777" w:rsidR="00394771" w:rsidRDefault="00394771" w:rsidP="00394771">
      <w:pPr>
        <w:pStyle w:val="CODE"/>
      </w:pPr>
      <w:r>
        <w:t>import sys</w:t>
      </w:r>
    </w:p>
    <w:p w14:paraId="507F8327" w14:textId="77777777" w:rsidR="00394771" w:rsidRDefault="00394771" w:rsidP="00394771">
      <w:pPr>
        <w:pStyle w:val="CODE"/>
      </w:pPr>
      <w:r>
        <w:t>import signal</w:t>
      </w:r>
    </w:p>
    <w:p w14:paraId="46D74064" w14:textId="77777777" w:rsidR="00394771" w:rsidRDefault="00394771" w:rsidP="00394771">
      <w:pPr>
        <w:pStyle w:val="CODE"/>
      </w:pPr>
      <w:r>
        <w:t>import gi</w:t>
      </w:r>
    </w:p>
    <w:p w14:paraId="4ACE1245" w14:textId="77777777" w:rsidR="00394771" w:rsidRDefault="00394771" w:rsidP="00394771">
      <w:pPr>
        <w:pStyle w:val="CODE"/>
      </w:pPr>
      <w:r>
        <w:t>gi.require_version('Gst', '1.0')</w:t>
      </w:r>
    </w:p>
    <w:p w14:paraId="5E9FC804" w14:textId="77777777" w:rsidR="00394771" w:rsidRDefault="00394771" w:rsidP="00394771">
      <w:pPr>
        <w:pStyle w:val="CODE"/>
      </w:pPr>
      <w:r>
        <w:t>from gi.repository import Gst</w:t>
      </w:r>
    </w:p>
    <w:p w14:paraId="32C93152" w14:textId="77777777" w:rsidR="00394771" w:rsidRDefault="00394771" w:rsidP="00394771">
      <w:pPr>
        <w:pStyle w:val="CODE"/>
      </w:pPr>
    </w:p>
    <w:p w14:paraId="6B75F7E5" w14:textId="77777777" w:rsidR="00394771" w:rsidRDefault="00394771" w:rsidP="00394771">
      <w:pPr>
        <w:pStyle w:val="CODE"/>
      </w:pPr>
      <w:r>
        <w:t>from queue import Queue</w:t>
      </w:r>
    </w:p>
    <w:p w14:paraId="27B3F59E" w14:textId="77777777" w:rsidR="00394771" w:rsidRDefault="00394771" w:rsidP="00394771">
      <w:pPr>
        <w:pStyle w:val="CODE"/>
      </w:pPr>
    </w:p>
    <w:p w14:paraId="3DE277C1" w14:textId="77777777" w:rsidR="00394771" w:rsidRDefault="00394771" w:rsidP="00394771">
      <w:pPr>
        <w:pStyle w:val="CODE"/>
      </w:pPr>
      <w:r>
        <w:t>from decode_thread import DMCDecoderThread</w:t>
      </w:r>
    </w:p>
    <w:p w14:paraId="3418FA49" w14:textId="77777777" w:rsidR="00394771" w:rsidRDefault="00394771" w:rsidP="00394771">
      <w:pPr>
        <w:pStyle w:val="CODE"/>
      </w:pPr>
      <w:r>
        <w:t>from user_callback import user_app_callback_class</w:t>
      </w:r>
    </w:p>
    <w:p w14:paraId="3D468DD3" w14:textId="77777777" w:rsidR="00394771" w:rsidRDefault="00394771" w:rsidP="00394771">
      <w:pPr>
        <w:pStyle w:val="CODE"/>
      </w:pPr>
      <w:r>
        <w:t>from pipeline_code import MyDetectionApp, app_callback</w:t>
      </w:r>
    </w:p>
    <w:p w14:paraId="56BBA02F" w14:textId="77777777" w:rsidR="00394771" w:rsidRDefault="00394771" w:rsidP="00394771">
      <w:pPr>
        <w:pStyle w:val="CODE"/>
      </w:pPr>
      <w:r>
        <w:t>from gui_display import DecodedGUI</w:t>
      </w:r>
    </w:p>
    <w:p w14:paraId="76FCFE51" w14:textId="77777777" w:rsidR="00394771" w:rsidRDefault="00394771" w:rsidP="00394771">
      <w:pPr>
        <w:pStyle w:val="CODE"/>
      </w:pPr>
    </w:p>
    <w:p w14:paraId="62B5620F" w14:textId="77777777" w:rsidR="00394771" w:rsidRDefault="00394771" w:rsidP="00394771">
      <w:pPr>
        <w:pStyle w:val="CODE"/>
      </w:pPr>
      <w:r>
        <w:t>QUEUE_MAXSIZE = 50</w:t>
      </w:r>
    </w:p>
    <w:p w14:paraId="637FC45F" w14:textId="77777777" w:rsidR="00394771" w:rsidRDefault="00394771" w:rsidP="00394771">
      <w:pPr>
        <w:pStyle w:val="CODE"/>
      </w:pPr>
    </w:p>
    <w:p w14:paraId="379D5212" w14:textId="77777777" w:rsidR="00394771" w:rsidRDefault="00394771" w:rsidP="00394771">
      <w:pPr>
        <w:pStyle w:val="CODE"/>
      </w:pPr>
      <w:r>
        <w:t>decoder_thread = None</w:t>
      </w:r>
    </w:p>
    <w:p w14:paraId="2962430C" w14:textId="77777777" w:rsidR="00394771" w:rsidRDefault="00394771" w:rsidP="00394771">
      <w:pPr>
        <w:pStyle w:val="CODE"/>
      </w:pPr>
      <w:r>
        <w:lastRenderedPageBreak/>
        <w:t>app = None</w:t>
      </w:r>
    </w:p>
    <w:p w14:paraId="39B2FA47" w14:textId="77777777" w:rsidR="00394771" w:rsidRDefault="00394771" w:rsidP="00394771">
      <w:pPr>
        <w:pStyle w:val="CODE"/>
      </w:pPr>
    </w:p>
    <w:p w14:paraId="2238443F" w14:textId="77777777" w:rsidR="00394771" w:rsidRDefault="00394771" w:rsidP="00394771">
      <w:pPr>
        <w:pStyle w:val="CODE"/>
      </w:pPr>
      <w:r>
        <w:t>def signal_handler(sig, frame):</w:t>
      </w:r>
    </w:p>
    <w:p w14:paraId="639EDF2E" w14:textId="77777777" w:rsidR="00394771" w:rsidRDefault="00394771" w:rsidP="00394771">
      <w:pPr>
        <w:pStyle w:val="CODE"/>
      </w:pPr>
      <w:r>
        <w:t xml:space="preserve">    print(f"[MAIN] Caught signal {sig}, shutting down...")</w:t>
      </w:r>
    </w:p>
    <w:p w14:paraId="60E4CDB0" w14:textId="77777777" w:rsidR="00394771" w:rsidRDefault="00394771" w:rsidP="00394771">
      <w:pPr>
        <w:pStyle w:val="CODE"/>
      </w:pPr>
      <w:r>
        <w:t xml:space="preserve">    if decoder_thread:</w:t>
      </w:r>
    </w:p>
    <w:p w14:paraId="44B3BAF2" w14:textId="77777777" w:rsidR="00394771" w:rsidRDefault="00394771" w:rsidP="00394771">
      <w:pPr>
        <w:pStyle w:val="CODE"/>
      </w:pPr>
      <w:r>
        <w:t xml:space="preserve">        decoder_thread.stop()</w:t>
      </w:r>
    </w:p>
    <w:p w14:paraId="3E179FDE" w14:textId="77777777" w:rsidR="00394771" w:rsidRDefault="00394771" w:rsidP="00394771">
      <w:pPr>
        <w:pStyle w:val="CODE"/>
      </w:pPr>
      <w:r>
        <w:t xml:space="preserve">    if app:</w:t>
      </w:r>
    </w:p>
    <w:p w14:paraId="2B5CEC34" w14:textId="77777777" w:rsidR="00394771" w:rsidRDefault="00394771" w:rsidP="00394771">
      <w:pPr>
        <w:pStyle w:val="CODE"/>
      </w:pPr>
      <w:r>
        <w:t xml:space="preserve">        app.stop()</w:t>
      </w:r>
    </w:p>
    <w:p w14:paraId="26DE5797" w14:textId="77777777" w:rsidR="00394771" w:rsidRDefault="00394771" w:rsidP="00394771">
      <w:pPr>
        <w:pStyle w:val="CODE"/>
      </w:pPr>
      <w:r>
        <w:t xml:space="preserve">    sys.exit(0)</w:t>
      </w:r>
    </w:p>
    <w:p w14:paraId="3AD30762" w14:textId="77777777" w:rsidR="00394771" w:rsidRDefault="00394771" w:rsidP="00394771">
      <w:pPr>
        <w:pStyle w:val="CODE"/>
      </w:pPr>
    </w:p>
    <w:p w14:paraId="4CCF1809" w14:textId="77777777" w:rsidR="00394771" w:rsidRDefault="00394771" w:rsidP="00394771">
      <w:pPr>
        <w:pStyle w:val="CODE"/>
      </w:pPr>
      <w:r>
        <w:t>def main():</w:t>
      </w:r>
    </w:p>
    <w:p w14:paraId="3FD9FE84" w14:textId="77777777" w:rsidR="00394771" w:rsidRDefault="00394771" w:rsidP="00394771">
      <w:pPr>
        <w:pStyle w:val="CODE"/>
      </w:pPr>
      <w:r>
        <w:t xml:space="preserve">    </w:t>
      </w:r>
      <w:r w:rsidRPr="00E323EC">
        <w:rPr>
          <w:highlight w:val="yellow"/>
        </w:rPr>
        <w:t># Handle Ctrl+C, kill signals</w:t>
      </w:r>
    </w:p>
    <w:p w14:paraId="2905E15A" w14:textId="77777777" w:rsidR="00394771" w:rsidRDefault="00394771" w:rsidP="00394771">
      <w:pPr>
        <w:pStyle w:val="CODE"/>
      </w:pPr>
      <w:r>
        <w:t xml:space="preserve">    signal.signal(signal.SIGINT, signal_handler)</w:t>
      </w:r>
    </w:p>
    <w:p w14:paraId="61A2F38A" w14:textId="77777777" w:rsidR="00394771" w:rsidRDefault="00394771" w:rsidP="00394771">
      <w:pPr>
        <w:pStyle w:val="CODE"/>
      </w:pPr>
      <w:r>
        <w:t xml:space="preserve">    signal.signal(signal.SIGTERM, signal_handler)</w:t>
      </w:r>
    </w:p>
    <w:p w14:paraId="4365D7AA" w14:textId="77777777" w:rsidR="00394771" w:rsidRDefault="00394771" w:rsidP="00394771">
      <w:pPr>
        <w:pStyle w:val="CODE"/>
      </w:pPr>
    </w:p>
    <w:p w14:paraId="350F6921" w14:textId="77777777" w:rsidR="00394771" w:rsidRDefault="00394771" w:rsidP="00394771">
      <w:pPr>
        <w:pStyle w:val="CODE"/>
      </w:pPr>
      <w:r>
        <w:t xml:space="preserve">    </w:t>
      </w:r>
      <w:r w:rsidRPr="00E323EC">
        <w:rPr>
          <w:highlight w:val="yellow"/>
        </w:rPr>
        <w:t># Initialize GStreamer</w:t>
      </w:r>
    </w:p>
    <w:p w14:paraId="2B40DEB2" w14:textId="77777777" w:rsidR="00394771" w:rsidRDefault="00394771" w:rsidP="00394771">
      <w:pPr>
        <w:pStyle w:val="CODE"/>
      </w:pPr>
      <w:r>
        <w:t xml:space="preserve">    print("[MAIN] Initializing GStreamer...")</w:t>
      </w:r>
    </w:p>
    <w:p w14:paraId="72AC25FB" w14:textId="77777777" w:rsidR="00394771" w:rsidRDefault="00394771" w:rsidP="00394771">
      <w:pPr>
        <w:pStyle w:val="CODE"/>
      </w:pPr>
      <w:r>
        <w:t xml:space="preserve">    Gst.init(None)</w:t>
      </w:r>
    </w:p>
    <w:p w14:paraId="513A0DC9" w14:textId="77777777" w:rsidR="00394771" w:rsidRDefault="00394771" w:rsidP="00394771">
      <w:pPr>
        <w:pStyle w:val="CODE"/>
      </w:pPr>
    </w:p>
    <w:p w14:paraId="3B2FBEBF" w14:textId="77777777" w:rsidR="00394771" w:rsidRDefault="00394771" w:rsidP="00394771">
      <w:pPr>
        <w:pStyle w:val="CODE"/>
      </w:pPr>
      <w:r>
        <w:t xml:space="preserve">    # Create a queue for bounding box images</w:t>
      </w:r>
    </w:p>
    <w:p w14:paraId="31B5805A" w14:textId="77777777" w:rsidR="00394771" w:rsidRDefault="00394771" w:rsidP="00394771">
      <w:pPr>
        <w:pStyle w:val="CODE"/>
      </w:pPr>
      <w:r>
        <w:t xml:space="preserve">    roi_queue = Queue(maxsize=QUEUE_MAXSIZE)</w:t>
      </w:r>
    </w:p>
    <w:p w14:paraId="1B09C3CE" w14:textId="77777777" w:rsidR="00394771" w:rsidRDefault="00394771" w:rsidP="00394771">
      <w:pPr>
        <w:pStyle w:val="CODE"/>
      </w:pPr>
    </w:p>
    <w:p w14:paraId="60A977C5" w14:textId="77777777" w:rsidR="00394771" w:rsidRDefault="00394771" w:rsidP="00394771">
      <w:pPr>
        <w:pStyle w:val="CODE"/>
      </w:pPr>
      <w:r>
        <w:t xml:space="preserve">    </w:t>
      </w:r>
      <w:r w:rsidRPr="00E323EC">
        <w:rPr>
          <w:highlight w:val="yellow"/>
        </w:rPr>
        <w:t># Start the decode thread</w:t>
      </w:r>
    </w:p>
    <w:p w14:paraId="6064BAC6" w14:textId="77777777" w:rsidR="00394771" w:rsidRDefault="00394771" w:rsidP="00394771">
      <w:pPr>
        <w:pStyle w:val="CODE"/>
      </w:pPr>
      <w:r>
        <w:t xml:space="preserve">    global decoder_thread</w:t>
      </w:r>
    </w:p>
    <w:p w14:paraId="135E2196" w14:textId="77777777" w:rsidR="00394771" w:rsidRDefault="00394771" w:rsidP="00394771">
      <w:pPr>
        <w:pStyle w:val="CODE"/>
      </w:pPr>
      <w:r>
        <w:t xml:space="preserve">    decoder_thread = DMCDecoderThread(roi_queue)</w:t>
      </w:r>
    </w:p>
    <w:p w14:paraId="1D3B414D" w14:textId="77777777" w:rsidR="00394771" w:rsidRDefault="00394771" w:rsidP="00394771">
      <w:pPr>
        <w:pStyle w:val="CODE"/>
      </w:pPr>
      <w:r>
        <w:t xml:space="preserve">    decoder_thread.start()</w:t>
      </w:r>
    </w:p>
    <w:p w14:paraId="0544D73B" w14:textId="77777777" w:rsidR="00394771" w:rsidRDefault="00394771" w:rsidP="00394771">
      <w:pPr>
        <w:pStyle w:val="CODE"/>
      </w:pPr>
    </w:p>
    <w:p w14:paraId="3D01A503" w14:textId="77777777" w:rsidR="00394771" w:rsidRDefault="00394771" w:rsidP="00394771">
      <w:pPr>
        <w:pStyle w:val="CODE"/>
      </w:pPr>
      <w:r>
        <w:t xml:space="preserve">    </w:t>
      </w:r>
      <w:r w:rsidRPr="00E323EC">
        <w:rPr>
          <w:highlight w:val="yellow"/>
        </w:rPr>
        <w:t># Create user callback object with reference to roi_queue</w:t>
      </w:r>
    </w:p>
    <w:p w14:paraId="03242EDF" w14:textId="77777777" w:rsidR="00394771" w:rsidRDefault="00394771" w:rsidP="00394771">
      <w:pPr>
        <w:pStyle w:val="CODE"/>
      </w:pPr>
      <w:r>
        <w:t xml:space="preserve">    user_data = user_app_callback_class(roi_queue)</w:t>
      </w:r>
    </w:p>
    <w:p w14:paraId="1E26DF21" w14:textId="77777777" w:rsidR="00394771" w:rsidRDefault="00394771" w:rsidP="00394771">
      <w:pPr>
        <w:pStyle w:val="CODE"/>
      </w:pPr>
      <w:r>
        <w:t xml:space="preserve">    user_data.use_frame = True</w:t>
      </w:r>
    </w:p>
    <w:p w14:paraId="544ABEB8" w14:textId="77777777" w:rsidR="00394771" w:rsidRDefault="00394771" w:rsidP="00394771">
      <w:pPr>
        <w:pStyle w:val="CODE"/>
      </w:pPr>
    </w:p>
    <w:p w14:paraId="52837F7F" w14:textId="77777777" w:rsidR="00394771" w:rsidRDefault="00394771" w:rsidP="00394771">
      <w:pPr>
        <w:pStyle w:val="CODE"/>
      </w:pPr>
      <w:r>
        <w:t xml:space="preserve">    </w:t>
      </w:r>
      <w:r w:rsidRPr="00E323EC">
        <w:rPr>
          <w:highlight w:val="yellow"/>
        </w:rPr>
        <w:t># Build the pipeline app</w:t>
      </w:r>
    </w:p>
    <w:p w14:paraId="19BEFF22" w14:textId="77777777" w:rsidR="00394771" w:rsidRDefault="00394771" w:rsidP="00394771">
      <w:pPr>
        <w:pStyle w:val="CODE"/>
      </w:pPr>
      <w:r>
        <w:t xml:space="preserve">    global app</w:t>
      </w:r>
    </w:p>
    <w:p w14:paraId="4F4E8694" w14:textId="77777777" w:rsidR="00394771" w:rsidRDefault="00394771" w:rsidP="00394771">
      <w:pPr>
        <w:pStyle w:val="CODE"/>
      </w:pPr>
      <w:r>
        <w:t xml:space="preserve">    app = MyDetectionApp(app_callback, user_data)</w:t>
      </w:r>
    </w:p>
    <w:p w14:paraId="128DC3B2" w14:textId="77777777" w:rsidR="00394771" w:rsidRDefault="00394771" w:rsidP="00394771">
      <w:pPr>
        <w:pStyle w:val="CODE"/>
      </w:pPr>
    </w:p>
    <w:p w14:paraId="639934AA" w14:textId="77777777" w:rsidR="00394771" w:rsidRPr="000D0DCA" w:rsidRDefault="00394771" w:rsidP="00394771">
      <w:pPr>
        <w:pStyle w:val="CODE"/>
        <w:rPr>
          <w:highlight w:val="yellow"/>
        </w:rPr>
      </w:pPr>
      <w:r>
        <w:t xml:space="preserve">    </w:t>
      </w:r>
      <w:r w:rsidRPr="000D0DCA">
        <w:rPr>
          <w:highlight w:val="yellow"/>
        </w:rPr>
        <w:t># Start the GUI in a separate thread so GStreamer doesn't block it</w:t>
      </w:r>
    </w:p>
    <w:p w14:paraId="07865606" w14:textId="77777777" w:rsidR="00394771" w:rsidRDefault="00394771" w:rsidP="00394771">
      <w:pPr>
        <w:pStyle w:val="CODE"/>
      </w:pPr>
      <w:r w:rsidRPr="000D0DCA">
        <w:rPr>
          <w:highlight w:val="yellow"/>
        </w:rPr>
        <w:t xml:space="preserve">    # Alternatively, we can just call app.run() and not show GUI, but let's show both</w:t>
      </w:r>
    </w:p>
    <w:p w14:paraId="479EC5BF" w14:textId="77777777" w:rsidR="00394771" w:rsidRDefault="00394771" w:rsidP="00394771">
      <w:pPr>
        <w:pStyle w:val="CODE"/>
      </w:pPr>
      <w:r>
        <w:t xml:space="preserve">    gui = DecodedGUI()</w:t>
      </w:r>
    </w:p>
    <w:p w14:paraId="3115189D" w14:textId="77777777" w:rsidR="00394771" w:rsidRDefault="00394771" w:rsidP="00394771">
      <w:pPr>
        <w:pStyle w:val="CODE"/>
      </w:pPr>
    </w:p>
    <w:p w14:paraId="115E0BEA" w14:textId="77777777" w:rsidR="00394771" w:rsidRDefault="00394771" w:rsidP="00394771">
      <w:pPr>
        <w:pStyle w:val="CODE"/>
      </w:pPr>
      <w:r>
        <w:t xml:space="preserve">    </w:t>
      </w:r>
      <w:r w:rsidRPr="000D0DCA">
        <w:rPr>
          <w:highlight w:val="yellow"/>
        </w:rPr>
        <w:t># We'll run the pipeline in its own thread so the GUI can remain responsive</w:t>
      </w:r>
    </w:p>
    <w:p w14:paraId="5FFBD16B" w14:textId="77777777" w:rsidR="00394771" w:rsidRDefault="00394771" w:rsidP="00394771">
      <w:pPr>
        <w:pStyle w:val="CODE"/>
      </w:pPr>
      <w:r>
        <w:t xml:space="preserve">    import threading</w:t>
      </w:r>
    </w:p>
    <w:p w14:paraId="5A9DE5AA" w14:textId="77777777" w:rsidR="00394771" w:rsidRDefault="00394771" w:rsidP="00394771">
      <w:pPr>
        <w:pStyle w:val="CODE"/>
      </w:pPr>
      <w:r>
        <w:t xml:space="preserve">    def run_pipeline():</w:t>
      </w:r>
    </w:p>
    <w:p w14:paraId="768084E5" w14:textId="77777777" w:rsidR="00394771" w:rsidRDefault="00394771" w:rsidP="00394771">
      <w:pPr>
        <w:pStyle w:val="CODE"/>
      </w:pPr>
      <w:r>
        <w:t xml:space="preserve">        print("[MAIN] Starting pipeline...")</w:t>
      </w:r>
    </w:p>
    <w:p w14:paraId="3B7732BD" w14:textId="77777777" w:rsidR="00394771" w:rsidRDefault="00394771" w:rsidP="00394771">
      <w:pPr>
        <w:pStyle w:val="CODE"/>
      </w:pPr>
      <w:r>
        <w:t xml:space="preserve">        app.run()  # blocks until pipeline stops</w:t>
      </w:r>
    </w:p>
    <w:p w14:paraId="66E245B7" w14:textId="77777777" w:rsidR="00394771" w:rsidRDefault="00394771" w:rsidP="00394771">
      <w:pPr>
        <w:pStyle w:val="CODE"/>
      </w:pPr>
      <w:r>
        <w:t xml:space="preserve">        print("[MAIN] Pipeline ended.")</w:t>
      </w:r>
    </w:p>
    <w:p w14:paraId="11995B25" w14:textId="77777777" w:rsidR="00394771" w:rsidRDefault="00394771" w:rsidP="00394771">
      <w:pPr>
        <w:pStyle w:val="CODE"/>
      </w:pPr>
    </w:p>
    <w:p w14:paraId="434A4FDE" w14:textId="77777777" w:rsidR="00394771" w:rsidRDefault="00394771" w:rsidP="00394771">
      <w:pPr>
        <w:pStyle w:val="CODE"/>
      </w:pPr>
      <w:r>
        <w:t xml:space="preserve">    pipeline_thread = threading.Thread(target=run_pipeline, daemon=True)</w:t>
      </w:r>
    </w:p>
    <w:p w14:paraId="14E6BEAF" w14:textId="77777777" w:rsidR="00394771" w:rsidRDefault="00394771" w:rsidP="00394771">
      <w:pPr>
        <w:pStyle w:val="CODE"/>
      </w:pPr>
      <w:r>
        <w:t xml:space="preserve">    pipeline_thread.start()</w:t>
      </w:r>
    </w:p>
    <w:p w14:paraId="732DFA8A" w14:textId="77777777" w:rsidR="00394771" w:rsidRDefault="00394771" w:rsidP="00394771">
      <w:pPr>
        <w:pStyle w:val="CODE"/>
      </w:pPr>
    </w:p>
    <w:p w14:paraId="45F17E76" w14:textId="77777777" w:rsidR="00394771" w:rsidRDefault="00394771" w:rsidP="00394771">
      <w:pPr>
        <w:pStyle w:val="CODE"/>
      </w:pPr>
      <w:r>
        <w:t xml:space="preserve">    # Now run the GUI main loop in the main thread</w:t>
      </w:r>
    </w:p>
    <w:p w14:paraId="5C8D584C" w14:textId="77777777" w:rsidR="00394771" w:rsidRDefault="00394771" w:rsidP="00394771">
      <w:pPr>
        <w:pStyle w:val="CODE"/>
      </w:pPr>
      <w:r>
        <w:t xml:space="preserve">    print("[MAIN] Running GUI. Press Ctrl+C to exit.")</w:t>
      </w:r>
    </w:p>
    <w:p w14:paraId="358136DF" w14:textId="77777777" w:rsidR="00394771" w:rsidRDefault="00394771" w:rsidP="00394771">
      <w:pPr>
        <w:pStyle w:val="CODE"/>
      </w:pPr>
      <w:r>
        <w:t xml:space="preserve">    gui.run()</w:t>
      </w:r>
    </w:p>
    <w:p w14:paraId="3922EBFE" w14:textId="77777777" w:rsidR="00394771" w:rsidRDefault="00394771" w:rsidP="00394771">
      <w:pPr>
        <w:pStyle w:val="CODE"/>
      </w:pPr>
    </w:p>
    <w:p w14:paraId="0BC44718" w14:textId="77777777" w:rsidR="00394771" w:rsidRDefault="00394771" w:rsidP="00394771">
      <w:pPr>
        <w:pStyle w:val="CODE"/>
      </w:pPr>
      <w:r>
        <w:t xml:space="preserve">    # If GUI closes, we stop everything</w:t>
      </w:r>
    </w:p>
    <w:p w14:paraId="03E812B4" w14:textId="77777777" w:rsidR="00394771" w:rsidRDefault="00394771" w:rsidP="00394771">
      <w:pPr>
        <w:pStyle w:val="CODE"/>
      </w:pPr>
      <w:r>
        <w:t xml:space="preserve">    decoder_thread.stop()</w:t>
      </w:r>
    </w:p>
    <w:p w14:paraId="79223298" w14:textId="77777777" w:rsidR="00394771" w:rsidRDefault="00394771" w:rsidP="00394771">
      <w:pPr>
        <w:pStyle w:val="CODE"/>
      </w:pPr>
      <w:r>
        <w:t xml:space="preserve">    pipeline_thread.join()</w:t>
      </w:r>
    </w:p>
    <w:p w14:paraId="2FFBDBB1" w14:textId="77777777" w:rsidR="00394771" w:rsidRDefault="00394771" w:rsidP="00394771">
      <w:pPr>
        <w:pStyle w:val="CODE"/>
      </w:pPr>
      <w:r>
        <w:t xml:space="preserve">    print("[MAIN] Done.")</w:t>
      </w:r>
    </w:p>
    <w:p w14:paraId="6C27F37C" w14:textId="77777777" w:rsidR="00394771" w:rsidRDefault="00394771" w:rsidP="00394771">
      <w:pPr>
        <w:pStyle w:val="CODE"/>
      </w:pPr>
    </w:p>
    <w:p w14:paraId="53B4C240" w14:textId="77777777" w:rsidR="00394771" w:rsidRDefault="00394771" w:rsidP="00394771">
      <w:pPr>
        <w:pStyle w:val="CODE"/>
      </w:pPr>
      <w:r>
        <w:t>if __name__ == "__main__":</w:t>
      </w:r>
    </w:p>
    <w:p w14:paraId="3C939A00" w14:textId="588CE1CC" w:rsidR="004215D0" w:rsidRPr="004215D0" w:rsidRDefault="00394771" w:rsidP="00394771">
      <w:pPr>
        <w:pStyle w:val="CODE"/>
      </w:pPr>
      <w:r>
        <w:t xml:space="preserve">    main()</w:t>
      </w:r>
    </w:p>
    <w:p w14:paraId="0587B72A" w14:textId="1F89A388" w:rsidR="004215D0" w:rsidRPr="004215D0" w:rsidRDefault="004215D0" w:rsidP="00B502D2">
      <w:pPr>
        <w:pStyle w:val="Nadpis2"/>
      </w:pPr>
      <w:bookmarkStart w:id="48" w:name="_Toc191807385"/>
      <w:proofErr w:type="spellStart"/>
      <w:r w:rsidRPr="004215D0">
        <w:lastRenderedPageBreak/>
        <w:t>GStreamer</w:t>
      </w:r>
      <w:proofErr w:type="spellEnd"/>
      <w:r w:rsidRPr="004215D0">
        <w:t xml:space="preserve"> </w:t>
      </w:r>
      <w:proofErr w:type="spellStart"/>
      <w:r w:rsidRPr="004215D0">
        <w:t>pipeline</w:t>
      </w:r>
      <w:proofErr w:type="spellEnd"/>
      <w:r w:rsidRPr="004215D0">
        <w:t xml:space="preserve"> (pipeline_code.py)</w:t>
      </w:r>
      <w:bookmarkEnd w:id="48"/>
    </w:p>
    <w:p w14:paraId="428A6C79" w14:textId="77777777" w:rsidR="004215D0" w:rsidRPr="004215D0" w:rsidRDefault="004215D0" w:rsidP="004215D0">
      <w:pPr>
        <w:pStyle w:val="Zkladntext"/>
      </w:pPr>
      <w:proofErr w:type="spellStart"/>
      <w:r w:rsidRPr="004215D0">
        <w:t>Pipeline</w:t>
      </w:r>
      <w:proofErr w:type="spellEnd"/>
      <w:r w:rsidRPr="004215D0">
        <w:t xml:space="preserve"> je klíčovou součástí systému, která se stará o:</w:t>
      </w:r>
    </w:p>
    <w:p w14:paraId="537029DC" w14:textId="77777777" w:rsidR="004215D0" w:rsidRPr="004215D0" w:rsidRDefault="004215D0" w:rsidP="001A4F4D">
      <w:pPr>
        <w:pStyle w:val="Zkladntext"/>
        <w:numPr>
          <w:ilvl w:val="0"/>
          <w:numId w:val="43"/>
        </w:numPr>
      </w:pPr>
      <w:r w:rsidRPr="004215D0">
        <w:rPr>
          <w:b/>
          <w:bCs/>
        </w:rPr>
        <w:t>Zachytávání videa</w:t>
      </w:r>
      <w:r w:rsidRPr="004215D0">
        <w:t xml:space="preserve"> – využívá </w:t>
      </w:r>
      <w:proofErr w:type="spellStart"/>
      <w:r w:rsidRPr="004215D0">
        <w:t>GStreamer</w:t>
      </w:r>
      <w:proofErr w:type="spellEnd"/>
      <w:r w:rsidRPr="004215D0">
        <w:t xml:space="preserve"> k získávání obrazu z kamery v reálném čase.</w:t>
      </w:r>
    </w:p>
    <w:p w14:paraId="1102B6D7" w14:textId="77777777" w:rsidR="004215D0" w:rsidRPr="004215D0" w:rsidRDefault="004215D0" w:rsidP="001A4F4D">
      <w:pPr>
        <w:pStyle w:val="Zkladntext"/>
        <w:numPr>
          <w:ilvl w:val="0"/>
          <w:numId w:val="43"/>
        </w:numPr>
      </w:pPr>
      <w:r w:rsidRPr="004215D0">
        <w:rPr>
          <w:b/>
          <w:bCs/>
        </w:rPr>
        <w:t>Předzpracování snímků</w:t>
      </w:r>
      <w:r w:rsidRPr="004215D0">
        <w:t xml:space="preserve"> – provádí konverzi obrazu do požadovaného formátu.</w:t>
      </w:r>
    </w:p>
    <w:p w14:paraId="302D0862" w14:textId="77777777" w:rsidR="004215D0" w:rsidRPr="004215D0" w:rsidRDefault="004215D0" w:rsidP="001A4F4D">
      <w:pPr>
        <w:pStyle w:val="Zkladntext"/>
        <w:numPr>
          <w:ilvl w:val="0"/>
          <w:numId w:val="43"/>
        </w:numPr>
      </w:pPr>
      <w:r w:rsidRPr="004215D0">
        <w:rPr>
          <w:b/>
          <w:bCs/>
        </w:rPr>
        <w:t>Detekci DMC kódu</w:t>
      </w:r>
      <w:r w:rsidRPr="004215D0">
        <w:t xml:space="preserve"> – využívá AI model běžící na Hailo akcelerátoru.</w:t>
      </w:r>
    </w:p>
    <w:p w14:paraId="4AA76CDF" w14:textId="77777777" w:rsidR="004215D0" w:rsidRPr="004215D0" w:rsidRDefault="004215D0" w:rsidP="001A4F4D">
      <w:pPr>
        <w:pStyle w:val="Zkladntext"/>
        <w:numPr>
          <w:ilvl w:val="0"/>
          <w:numId w:val="43"/>
        </w:numPr>
      </w:pPr>
      <w:r w:rsidRPr="004215D0">
        <w:rPr>
          <w:b/>
          <w:bCs/>
        </w:rPr>
        <w:t>Výřez oblasti zájmu (ROI)</w:t>
      </w:r>
      <w:r w:rsidRPr="004215D0">
        <w:t xml:space="preserve"> – pokud je nalezen DMC, jeho výřez je přidán do fronty pro dekódování.</w:t>
      </w:r>
    </w:p>
    <w:p w14:paraId="1408759D" w14:textId="77777777" w:rsidR="004215D0" w:rsidRPr="004215D0" w:rsidRDefault="004215D0" w:rsidP="004215D0">
      <w:pPr>
        <w:pStyle w:val="Zkladntext"/>
      </w:pPr>
      <w:proofErr w:type="spellStart"/>
      <w:r w:rsidRPr="004215D0">
        <w:t>GStreamer</w:t>
      </w:r>
      <w:proofErr w:type="spellEnd"/>
      <w:r w:rsidRPr="004215D0">
        <w:t xml:space="preserve"> </w:t>
      </w:r>
      <w:proofErr w:type="spellStart"/>
      <w:r w:rsidRPr="004215D0">
        <w:t>pipeline</w:t>
      </w:r>
      <w:proofErr w:type="spellEnd"/>
      <w:r w:rsidRPr="004215D0">
        <w:t xml:space="preserve"> se konfiguruje pomocí následujícího řetězce:</w:t>
      </w:r>
    </w:p>
    <w:p w14:paraId="099C7B81" w14:textId="77777777" w:rsidR="001D12F3" w:rsidRDefault="001D12F3" w:rsidP="001D12F3">
      <w:pPr>
        <w:pStyle w:val="CODE"/>
      </w:pPr>
      <w:r>
        <w:t># pipeline_code.py</w:t>
      </w:r>
    </w:p>
    <w:p w14:paraId="533ABBAF" w14:textId="77777777" w:rsidR="001D12F3" w:rsidRDefault="001D12F3" w:rsidP="001D12F3">
      <w:pPr>
        <w:pStyle w:val="CODE"/>
      </w:pPr>
    </w:p>
    <w:p w14:paraId="0F3F0EC8" w14:textId="77777777" w:rsidR="001D12F3" w:rsidRDefault="001D12F3" w:rsidP="001D12F3">
      <w:pPr>
        <w:pStyle w:val="CODE"/>
      </w:pPr>
      <w:r>
        <w:t>import cv2</w:t>
      </w:r>
    </w:p>
    <w:p w14:paraId="0126B8D8" w14:textId="77777777" w:rsidR="001D12F3" w:rsidRDefault="001D12F3" w:rsidP="001D12F3">
      <w:pPr>
        <w:pStyle w:val="CODE"/>
      </w:pPr>
      <w:r>
        <w:t>import time</w:t>
      </w:r>
    </w:p>
    <w:p w14:paraId="458DF40F" w14:textId="77777777" w:rsidR="001D12F3" w:rsidRDefault="001D12F3" w:rsidP="001D12F3">
      <w:pPr>
        <w:pStyle w:val="CODE"/>
      </w:pPr>
      <w:r>
        <w:t>from datetime import datetime</w:t>
      </w:r>
    </w:p>
    <w:p w14:paraId="71D8C920" w14:textId="77777777" w:rsidR="001D12F3" w:rsidRDefault="001D12F3" w:rsidP="001D12F3">
      <w:pPr>
        <w:pStyle w:val="CODE"/>
      </w:pPr>
    </w:p>
    <w:p w14:paraId="24A8C896" w14:textId="77777777" w:rsidR="001D12F3" w:rsidRDefault="001D12F3" w:rsidP="001D12F3">
      <w:pPr>
        <w:pStyle w:val="CODE"/>
      </w:pPr>
      <w:r>
        <w:t>from gi.repository import Gst</w:t>
      </w:r>
    </w:p>
    <w:p w14:paraId="7A23F4FC" w14:textId="77777777" w:rsidR="001D12F3" w:rsidRDefault="001D12F3" w:rsidP="001D12F3">
      <w:pPr>
        <w:pStyle w:val="CODE"/>
      </w:pPr>
      <w:r>
        <w:t>import hailo</w:t>
      </w:r>
    </w:p>
    <w:p w14:paraId="507A6739" w14:textId="77777777" w:rsidR="001D12F3" w:rsidRDefault="001D12F3" w:rsidP="001D12F3">
      <w:pPr>
        <w:pStyle w:val="CODE"/>
      </w:pPr>
      <w:r>
        <w:t>from hailo_apps_infra.hailo_rpi_common import get_caps_from_pad, get_numpy_from_buffer</w:t>
      </w:r>
    </w:p>
    <w:p w14:paraId="02D6E355" w14:textId="77777777" w:rsidR="001D12F3" w:rsidRDefault="001D12F3" w:rsidP="001D12F3">
      <w:pPr>
        <w:pStyle w:val="CODE"/>
      </w:pPr>
      <w:r>
        <w:t>from hailo_apps_infra.detection_pipeline import GStreamerDetectionApp</w:t>
      </w:r>
    </w:p>
    <w:p w14:paraId="08DBDD65" w14:textId="77777777" w:rsidR="001D12F3" w:rsidRDefault="001D12F3" w:rsidP="001D12F3">
      <w:pPr>
        <w:pStyle w:val="CODE"/>
      </w:pPr>
    </w:p>
    <w:p w14:paraId="75C910EE" w14:textId="77777777" w:rsidR="001D12F3" w:rsidRDefault="001D12F3" w:rsidP="001D12F3">
      <w:pPr>
        <w:pStyle w:val="CODE"/>
      </w:pPr>
      <w:r>
        <w:t># Confidence threshold</w:t>
      </w:r>
    </w:p>
    <w:p w14:paraId="3D9B75DC" w14:textId="77777777" w:rsidR="001D12F3" w:rsidRDefault="001D12F3" w:rsidP="001D12F3">
      <w:pPr>
        <w:pStyle w:val="CODE"/>
      </w:pPr>
      <w:r>
        <w:t>DMC_CONF_THRESH = 0.8</w:t>
      </w:r>
    </w:p>
    <w:p w14:paraId="100549C6" w14:textId="77777777" w:rsidR="001D12F3" w:rsidRDefault="001D12F3" w:rsidP="001D12F3">
      <w:pPr>
        <w:pStyle w:val="CODE"/>
      </w:pPr>
    </w:p>
    <w:p w14:paraId="35EBE408" w14:textId="77777777" w:rsidR="001D12F3" w:rsidRDefault="001D12F3" w:rsidP="001D12F3">
      <w:pPr>
        <w:pStyle w:val="CODE"/>
      </w:pPr>
      <w:r>
        <w:t>def get_pipeline_string():</w:t>
      </w:r>
    </w:p>
    <w:p w14:paraId="3597DC1A" w14:textId="77777777" w:rsidR="001D12F3" w:rsidRPr="001D12F3" w:rsidRDefault="001D12F3" w:rsidP="001D12F3">
      <w:pPr>
        <w:pStyle w:val="CODE"/>
        <w:rPr>
          <w:highlight w:val="yellow"/>
        </w:rPr>
      </w:pPr>
      <w:r>
        <w:t xml:space="preserve">    </w:t>
      </w:r>
      <w:r w:rsidRPr="001D12F3">
        <w:rPr>
          <w:highlight w:val="yellow"/>
        </w:rPr>
        <w:t>"""</w:t>
      </w:r>
    </w:p>
    <w:p w14:paraId="1DE39914" w14:textId="77777777" w:rsidR="001D12F3" w:rsidRPr="001D12F3" w:rsidRDefault="001D12F3" w:rsidP="001D12F3">
      <w:pPr>
        <w:pStyle w:val="CODE"/>
        <w:rPr>
          <w:highlight w:val="yellow"/>
        </w:rPr>
      </w:pPr>
      <w:r w:rsidRPr="001D12F3">
        <w:rPr>
          <w:highlight w:val="yellow"/>
        </w:rPr>
        <w:t xml:space="preserve">    Return a GStreamer pipeline string that captures from the RPi camera (or HQ camera),</w:t>
      </w:r>
    </w:p>
    <w:p w14:paraId="3F74609E" w14:textId="77777777" w:rsidR="001D12F3" w:rsidRPr="001D12F3" w:rsidRDefault="001D12F3" w:rsidP="001D12F3">
      <w:pPr>
        <w:pStyle w:val="CODE"/>
        <w:rPr>
          <w:highlight w:val="yellow"/>
        </w:rPr>
      </w:pPr>
      <w:r w:rsidRPr="001D12F3">
        <w:rPr>
          <w:highlight w:val="yellow"/>
        </w:rPr>
        <w:t xml:space="preserve">    at 640x480, 60 FPS, and passes raw frames to an appsink for further processing.</w:t>
      </w:r>
    </w:p>
    <w:p w14:paraId="6EAB6AC2" w14:textId="77777777" w:rsidR="001D12F3" w:rsidRPr="001D12F3" w:rsidRDefault="001D12F3" w:rsidP="001D12F3">
      <w:pPr>
        <w:pStyle w:val="CODE"/>
        <w:rPr>
          <w:highlight w:val="yellow"/>
        </w:rPr>
      </w:pPr>
      <w:r w:rsidRPr="001D12F3">
        <w:rPr>
          <w:highlight w:val="yellow"/>
        </w:rPr>
        <w:t xml:space="preserve">    Adjust as needed for your hardware setup (libcamerasrc vs v4l2src, etc.).</w:t>
      </w:r>
    </w:p>
    <w:p w14:paraId="412B7AC1" w14:textId="77777777" w:rsidR="001D12F3" w:rsidRDefault="001D12F3" w:rsidP="001D12F3">
      <w:pPr>
        <w:pStyle w:val="CODE"/>
      </w:pPr>
      <w:r w:rsidRPr="001D12F3">
        <w:rPr>
          <w:highlight w:val="yellow"/>
        </w:rPr>
        <w:t xml:space="preserve">    """</w:t>
      </w:r>
    </w:p>
    <w:p w14:paraId="3C1115B4" w14:textId="77777777" w:rsidR="001D12F3" w:rsidRPr="001D12F3" w:rsidRDefault="001D12F3" w:rsidP="001D12F3">
      <w:pPr>
        <w:pStyle w:val="CODE"/>
        <w:rPr>
          <w:highlight w:val="green"/>
        </w:rPr>
      </w:pPr>
      <w:r>
        <w:t xml:space="preserve">    </w:t>
      </w:r>
      <w:r w:rsidRPr="001D12F3">
        <w:rPr>
          <w:highlight w:val="green"/>
        </w:rPr>
        <w:t>pipeline = (</w:t>
      </w:r>
    </w:p>
    <w:p w14:paraId="767A8130" w14:textId="77777777" w:rsidR="001D12F3" w:rsidRPr="001D12F3" w:rsidRDefault="001D12F3" w:rsidP="001D12F3">
      <w:pPr>
        <w:pStyle w:val="CODE"/>
        <w:rPr>
          <w:highlight w:val="green"/>
        </w:rPr>
      </w:pPr>
      <w:r w:rsidRPr="001D12F3">
        <w:rPr>
          <w:highlight w:val="green"/>
        </w:rPr>
        <w:t xml:space="preserve">        "libcamerasrc sensor-id=0 exposure-time=3000 ! "</w:t>
      </w:r>
    </w:p>
    <w:p w14:paraId="54BB16BB" w14:textId="77777777" w:rsidR="001D12F3" w:rsidRPr="001D12F3" w:rsidRDefault="001D12F3" w:rsidP="001D12F3">
      <w:pPr>
        <w:pStyle w:val="CODE"/>
        <w:rPr>
          <w:highlight w:val="green"/>
        </w:rPr>
      </w:pPr>
      <w:r w:rsidRPr="001D12F3">
        <w:rPr>
          <w:highlight w:val="green"/>
        </w:rPr>
        <w:t xml:space="preserve">        # 640 x 480 to 480 to 480</w:t>
      </w:r>
    </w:p>
    <w:p w14:paraId="2863ED5C" w14:textId="77777777" w:rsidR="001D12F3" w:rsidRPr="001D12F3" w:rsidRDefault="001D12F3" w:rsidP="001D12F3">
      <w:pPr>
        <w:pStyle w:val="CODE"/>
        <w:rPr>
          <w:highlight w:val="green"/>
        </w:rPr>
      </w:pPr>
      <w:r w:rsidRPr="001D12F3">
        <w:rPr>
          <w:highlight w:val="green"/>
        </w:rPr>
        <w:t xml:space="preserve">        "video/x-raw,width=480,height=480,framerate=60/1 ! "</w:t>
      </w:r>
    </w:p>
    <w:p w14:paraId="1C95ABB4" w14:textId="77777777" w:rsidR="001D12F3" w:rsidRPr="001D12F3" w:rsidRDefault="001D12F3" w:rsidP="001D12F3">
      <w:pPr>
        <w:pStyle w:val="CODE"/>
        <w:rPr>
          <w:highlight w:val="green"/>
        </w:rPr>
      </w:pPr>
      <w:r w:rsidRPr="001D12F3">
        <w:rPr>
          <w:highlight w:val="green"/>
        </w:rPr>
        <w:t xml:space="preserve">        # Ensure we only produce 1 frame per second from the pipeline</w:t>
      </w:r>
    </w:p>
    <w:p w14:paraId="34E8E498" w14:textId="77777777" w:rsidR="001D12F3" w:rsidRPr="001D12F3" w:rsidRDefault="001D12F3" w:rsidP="001D12F3">
      <w:pPr>
        <w:pStyle w:val="CODE"/>
        <w:rPr>
          <w:highlight w:val="green"/>
        </w:rPr>
      </w:pPr>
      <w:r w:rsidRPr="001D12F3">
        <w:rPr>
          <w:highlight w:val="green"/>
        </w:rPr>
        <w:t xml:space="preserve">        "videorate ! video/x-raw,framerate=1/1 ! "</w:t>
      </w:r>
    </w:p>
    <w:p w14:paraId="65966AA4" w14:textId="77777777" w:rsidR="001D12F3" w:rsidRPr="001D12F3" w:rsidRDefault="001D12F3" w:rsidP="001D12F3">
      <w:pPr>
        <w:pStyle w:val="CODE"/>
        <w:rPr>
          <w:highlight w:val="green"/>
        </w:rPr>
      </w:pPr>
      <w:r w:rsidRPr="001D12F3">
        <w:rPr>
          <w:highlight w:val="green"/>
        </w:rPr>
        <w:t xml:space="preserve">        "queue max-size-buffers=1 leaky=downstream ! "</w:t>
      </w:r>
    </w:p>
    <w:p w14:paraId="56860419" w14:textId="77777777" w:rsidR="001D12F3" w:rsidRPr="001D12F3" w:rsidRDefault="001D12F3" w:rsidP="001D12F3">
      <w:pPr>
        <w:pStyle w:val="CODE"/>
        <w:rPr>
          <w:highlight w:val="green"/>
        </w:rPr>
      </w:pPr>
      <w:r w:rsidRPr="001D12F3">
        <w:rPr>
          <w:highlight w:val="green"/>
        </w:rPr>
        <w:t xml:space="preserve">        "videoconvert ! "</w:t>
      </w:r>
    </w:p>
    <w:p w14:paraId="6E5809D9" w14:textId="77777777" w:rsidR="001D12F3" w:rsidRDefault="001D12F3" w:rsidP="001D12F3">
      <w:pPr>
        <w:pStyle w:val="CODE"/>
      </w:pPr>
      <w:r w:rsidRPr="001D12F3">
        <w:rPr>
          <w:highlight w:val="green"/>
        </w:rPr>
        <w:t xml:space="preserve">        "appsink"</w:t>
      </w:r>
    </w:p>
    <w:p w14:paraId="427EB0B5" w14:textId="77777777" w:rsidR="001D12F3" w:rsidRDefault="001D12F3" w:rsidP="001D12F3">
      <w:pPr>
        <w:pStyle w:val="CODE"/>
      </w:pPr>
      <w:r>
        <w:t xml:space="preserve">    )</w:t>
      </w:r>
    </w:p>
    <w:p w14:paraId="114DF8BB" w14:textId="77777777" w:rsidR="001D12F3" w:rsidRDefault="001D12F3" w:rsidP="001D12F3">
      <w:pPr>
        <w:pStyle w:val="CODE"/>
      </w:pPr>
      <w:r>
        <w:t xml:space="preserve">    print(f"[DEBUG] GStreamer pipeline: {pipeline}")</w:t>
      </w:r>
    </w:p>
    <w:p w14:paraId="774BE3C4" w14:textId="77777777" w:rsidR="001D12F3" w:rsidRDefault="001D12F3" w:rsidP="001D12F3">
      <w:pPr>
        <w:pStyle w:val="CODE"/>
      </w:pPr>
      <w:r>
        <w:t xml:space="preserve">    return pipeline</w:t>
      </w:r>
    </w:p>
    <w:p w14:paraId="356DBB22" w14:textId="77777777" w:rsidR="001D12F3" w:rsidRDefault="001D12F3" w:rsidP="001D12F3">
      <w:pPr>
        <w:pStyle w:val="CODE"/>
      </w:pPr>
    </w:p>
    <w:p w14:paraId="4DB0D49A" w14:textId="77777777" w:rsidR="001D12F3" w:rsidRDefault="001D12F3" w:rsidP="001D12F3">
      <w:pPr>
        <w:pStyle w:val="CODE"/>
      </w:pPr>
      <w:r>
        <w:t>def app_callback(pad, info, user_data):</w:t>
      </w:r>
    </w:p>
    <w:p w14:paraId="13D8FC34" w14:textId="77777777" w:rsidR="001D12F3" w:rsidRPr="00B2556D" w:rsidRDefault="001D12F3" w:rsidP="001D12F3">
      <w:pPr>
        <w:pStyle w:val="CODE"/>
        <w:rPr>
          <w:highlight w:val="yellow"/>
        </w:rPr>
      </w:pPr>
      <w:r>
        <w:t xml:space="preserve">    </w:t>
      </w:r>
      <w:r w:rsidRPr="00B2556D">
        <w:rPr>
          <w:highlight w:val="yellow"/>
        </w:rPr>
        <w:t>"""</w:t>
      </w:r>
    </w:p>
    <w:p w14:paraId="06500BB8" w14:textId="77777777" w:rsidR="001D12F3" w:rsidRPr="00B2556D" w:rsidRDefault="001D12F3" w:rsidP="001D12F3">
      <w:pPr>
        <w:pStyle w:val="CODE"/>
        <w:rPr>
          <w:highlight w:val="yellow"/>
        </w:rPr>
      </w:pPr>
      <w:r w:rsidRPr="00B2556D">
        <w:rPr>
          <w:highlight w:val="yellow"/>
        </w:rPr>
        <w:t xml:space="preserve">    This is the GStreamer pad probe callback:</w:t>
      </w:r>
    </w:p>
    <w:p w14:paraId="47DE477E" w14:textId="77777777" w:rsidR="001D12F3" w:rsidRPr="00B2556D" w:rsidRDefault="001D12F3" w:rsidP="001D12F3">
      <w:pPr>
        <w:pStyle w:val="CODE"/>
        <w:rPr>
          <w:highlight w:val="yellow"/>
        </w:rPr>
      </w:pPr>
      <w:r w:rsidRPr="00B2556D">
        <w:rPr>
          <w:highlight w:val="yellow"/>
        </w:rPr>
        <w:t xml:space="preserve">      - Takes the GStreamer buffer</w:t>
      </w:r>
    </w:p>
    <w:p w14:paraId="356988B6" w14:textId="77777777" w:rsidR="001D12F3" w:rsidRPr="00B2556D" w:rsidRDefault="001D12F3" w:rsidP="001D12F3">
      <w:pPr>
        <w:pStyle w:val="CODE"/>
        <w:rPr>
          <w:highlight w:val="yellow"/>
        </w:rPr>
      </w:pPr>
      <w:r w:rsidRPr="00B2556D">
        <w:rPr>
          <w:highlight w:val="yellow"/>
        </w:rPr>
        <w:t xml:space="preserve">      - Extracts Hailo detections for label 'DMC'</w:t>
      </w:r>
    </w:p>
    <w:p w14:paraId="2CAE8316" w14:textId="77777777" w:rsidR="001D12F3" w:rsidRPr="00B2556D" w:rsidRDefault="001D12F3" w:rsidP="001D12F3">
      <w:pPr>
        <w:pStyle w:val="CODE"/>
        <w:rPr>
          <w:highlight w:val="yellow"/>
        </w:rPr>
      </w:pPr>
      <w:r w:rsidRPr="00B2556D">
        <w:rPr>
          <w:highlight w:val="yellow"/>
        </w:rPr>
        <w:t xml:space="preserve">      - For each detection, cut out the bounding box from the frame</w:t>
      </w:r>
    </w:p>
    <w:p w14:paraId="3DE7BC15" w14:textId="77777777" w:rsidR="001D12F3" w:rsidRPr="00B2556D" w:rsidRDefault="001D12F3" w:rsidP="001D12F3">
      <w:pPr>
        <w:pStyle w:val="CODE"/>
        <w:rPr>
          <w:highlight w:val="yellow"/>
        </w:rPr>
      </w:pPr>
      <w:r w:rsidRPr="00B2556D">
        <w:rPr>
          <w:highlight w:val="yellow"/>
        </w:rPr>
        <w:t xml:space="preserve">      - Push the ROI image onto the decode queue</w:t>
      </w:r>
    </w:p>
    <w:p w14:paraId="7E274A57" w14:textId="77777777" w:rsidR="001D12F3" w:rsidRDefault="001D12F3" w:rsidP="001D12F3">
      <w:pPr>
        <w:pStyle w:val="CODE"/>
      </w:pPr>
      <w:r w:rsidRPr="00B2556D">
        <w:rPr>
          <w:highlight w:val="yellow"/>
        </w:rPr>
        <w:t xml:space="preserve">    """</w:t>
      </w:r>
    </w:p>
    <w:p w14:paraId="445BEE35" w14:textId="77777777" w:rsidR="001D12F3" w:rsidRDefault="001D12F3" w:rsidP="001D12F3">
      <w:pPr>
        <w:pStyle w:val="CODE"/>
      </w:pPr>
      <w:r>
        <w:t xml:space="preserve">    buffer = info.get_buffer()</w:t>
      </w:r>
    </w:p>
    <w:p w14:paraId="15CE31CF" w14:textId="77777777" w:rsidR="001D12F3" w:rsidRDefault="001D12F3" w:rsidP="001D12F3">
      <w:pPr>
        <w:pStyle w:val="CODE"/>
      </w:pPr>
      <w:r>
        <w:t xml:space="preserve">    if not buffer:</w:t>
      </w:r>
    </w:p>
    <w:p w14:paraId="2259A1C6" w14:textId="77777777" w:rsidR="001D12F3" w:rsidRDefault="001D12F3" w:rsidP="001D12F3">
      <w:pPr>
        <w:pStyle w:val="CODE"/>
      </w:pPr>
      <w:r>
        <w:t xml:space="preserve">        return Gst.PadProbeReturn.OK</w:t>
      </w:r>
    </w:p>
    <w:p w14:paraId="639FFF05" w14:textId="77777777" w:rsidR="001D12F3" w:rsidRDefault="001D12F3" w:rsidP="001D12F3">
      <w:pPr>
        <w:pStyle w:val="CODE"/>
      </w:pPr>
    </w:p>
    <w:p w14:paraId="0C0757B5" w14:textId="77777777" w:rsidR="001D12F3" w:rsidRDefault="001D12F3" w:rsidP="001D12F3">
      <w:pPr>
        <w:pStyle w:val="CODE"/>
      </w:pPr>
      <w:r>
        <w:t xml:space="preserve">    user_data.increment()  # track how many frames we've processed</w:t>
      </w:r>
    </w:p>
    <w:p w14:paraId="10BC7C05" w14:textId="77777777" w:rsidR="001D12F3" w:rsidRDefault="001D12F3" w:rsidP="001D12F3">
      <w:pPr>
        <w:pStyle w:val="CODE"/>
      </w:pPr>
      <w:r>
        <w:t xml:space="preserve">    frame_idx = user_data.get_count()</w:t>
      </w:r>
    </w:p>
    <w:p w14:paraId="29EE8750" w14:textId="77777777" w:rsidR="001D12F3" w:rsidRDefault="001D12F3" w:rsidP="001D12F3">
      <w:pPr>
        <w:pStyle w:val="CODE"/>
      </w:pPr>
    </w:p>
    <w:p w14:paraId="3EC9C415" w14:textId="77777777" w:rsidR="001D12F3" w:rsidRDefault="001D12F3" w:rsidP="001D12F3">
      <w:pPr>
        <w:pStyle w:val="CODE"/>
      </w:pPr>
      <w:r>
        <w:lastRenderedPageBreak/>
        <w:t xml:space="preserve">    </w:t>
      </w:r>
      <w:r w:rsidRPr="003012F3">
        <w:rPr>
          <w:highlight w:val="yellow"/>
        </w:rPr>
        <w:t># Grab all the HAILO_DETECTION objects from the buffer</w:t>
      </w:r>
    </w:p>
    <w:p w14:paraId="5D74200F" w14:textId="77777777" w:rsidR="001D12F3" w:rsidRDefault="001D12F3" w:rsidP="001D12F3">
      <w:pPr>
        <w:pStyle w:val="CODE"/>
      </w:pPr>
      <w:r>
        <w:t xml:space="preserve">    roi = hailo.get_roi_from_buffer(buffer)</w:t>
      </w:r>
    </w:p>
    <w:p w14:paraId="4AFED5C3" w14:textId="77777777" w:rsidR="001D12F3" w:rsidRDefault="001D12F3" w:rsidP="001D12F3">
      <w:pPr>
        <w:pStyle w:val="CODE"/>
      </w:pPr>
      <w:r>
        <w:t xml:space="preserve">    detections = roi.get_objects_typed(hailo.HAILO_DETECTION)</w:t>
      </w:r>
    </w:p>
    <w:p w14:paraId="2D5B6C6A" w14:textId="77777777" w:rsidR="001D12F3" w:rsidRDefault="001D12F3" w:rsidP="001D12F3">
      <w:pPr>
        <w:pStyle w:val="CODE"/>
      </w:pPr>
    </w:p>
    <w:p w14:paraId="275AD86E" w14:textId="77777777" w:rsidR="001D12F3" w:rsidRDefault="001D12F3" w:rsidP="001D12F3">
      <w:pPr>
        <w:pStyle w:val="CODE"/>
      </w:pPr>
      <w:r>
        <w:t xml:space="preserve">    </w:t>
      </w:r>
      <w:r w:rsidRPr="003012F3">
        <w:rPr>
          <w:highlight w:val="yellow"/>
        </w:rPr>
        <w:t># Check if we have a valid frame</w:t>
      </w:r>
    </w:p>
    <w:p w14:paraId="632DB718" w14:textId="77777777" w:rsidR="001D12F3" w:rsidRDefault="001D12F3" w:rsidP="001D12F3">
      <w:pPr>
        <w:pStyle w:val="CODE"/>
      </w:pPr>
      <w:r>
        <w:t xml:space="preserve">    gst_format, width, height = get_caps_from_pad(pad)</w:t>
      </w:r>
    </w:p>
    <w:p w14:paraId="6BD60A54" w14:textId="77777777" w:rsidR="001D12F3" w:rsidRDefault="001D12F3" w:rsidP="001D12F3">
      <w:pPr>
        <w:pStyle w:val="CODE"/>
      </w:pPr>
      <w:r>
        <w:t xml:space="preserve">    if not (user_data.use_frame and gst_format and width and height):</w:t>
      </w:r>
    </w:p>
    <w:p w14:paraId="0D5726F7" w14:textId="77777777" w:rsidR="001D12F3" w:rsidRDefault="001D12F3" w:rsidP="001D12F3">
      <w:pPr>
        <w:pStyle w:val="CODE"/>
      </w:pPr>
      <w:r>
        <w:t xml:space="preserve">        return Gst.PadProbeReturn.OK</w:t>
      </w:r>
    </w:p>
    <w:p w14:paraId="637E7B50" w14:textId="77777777" w:rsidR="001D12F3" w:rsidRDefault="001D12F3" w:rsidP="001D12F3">
      <w:pPr>
        <w:pStyle w:val="CODE"/>
      </w:pPr>
    </w:p>
    <w:p w14:paraId="064DA500" w14:textId="77777777" w:rsidR="001D12F3" w:rsidRDefault="001D12F3" w:rsidP="001D12F3">
      <w:pPr>
        <w:pStyle w:val="CODE"/>
      </w:pPr>
      <w:r>
        <w:t xml:space="preserve">    # Convert GStreamer buffer to an RGB NumPy array, then BGR for OpenCV</w:t>
      </w:r>
    </w:p>
    <w:p w14:paraId="6BBFAAEB" w14:textId="77777777" w:rsidR="001D12F3" w:rsidRDefault="001D12F3" w:rsidP="001D12F3">
      <w:pPr>
        <w:pStyle w:val="CODE"/>
      </w:pPr>
      <w:r>
        <w:t xml:space="preserve">    frame_rgb = get_numpy_from_buffer(buffer, gst_format, width, height)</w:t>
      </w:r>
    </w:p>
    <w:p w14:paraId="330CE2DF" w14:textId="77777777" w:rsidR="001D12F3" w:rsidRDefault="001D12F3" w:rsidP="001D12F3">
      <w:pPr>
        <w:pStyle w:val="CODE"/>
      </w:pPr>
      <w:r>
        <w:t xml:space="preserve">    frame_bgr = cv2.cvtColor(frame_rgb, cv2.COLOR_RGB2BGR)</w:t>
      </w:r>
    </w:p>
    <w:p w14:paraId="10685543" w14:textId="77777777" w:rsidR="001D12F3" w:rsidRDefault="001D12F3" w:rsidP="001D12F3">
      <w:pPr>
        <w:pStyle w:val="CODE"/>
      </w:pPr>
    </w:p>
    <w:p w14:paraId="0D9BB36D" w14:textId="77777777" w:rsidR="001D12F3" w:rsidRDefault="001D12F3" w:rsidP="001D12F3">
      <w:pPr>
        <w:pStyle w:val="CODE"/>
      </w:pPr>
      <w:r>
        <w:t xml:space="preserve">    # Loop over all detections</w:t>
      </w:r>
    </w:p>
    <w:p w14:paraId="293F0609" w14:textId="77777777" w:rsidR="001D12F3" w:rsidRDefault="001D12F3" w:rsidP="001D12F3">
      <w:pPr>
        <w:pStyle w:val="CODE"/>
      </w:pPr>
      <w:r>
        <w:t xml:space="preserve">    for det in detections:</w:t>
      </w:r>
    </w:p>
    <w:p w14:paraId="71D74BE7" w14:textId="77777777" w:rsidR="001D12F3" w:rsidRDefault="001D12F3" w:rsidP="001D12F3">
      <w:pPr>
        <w:pStyle w:val="CODE"/>
      </w:pPr>
      <w:r>
        <w:t xml:space="preserve">        label = det.get_label()</w:t>
      </w:r>
    </w:p>
    <w:p w14:paraId="6B87C571" w14:textId="77777777" w:rsidR="001D12F3" w:rsidRDefault="001D12F3" w:rsidP="001D12F3">
      <w:pPr>
        <w:pStyle w:val="CODE"/>
      </w:pPr>
      <w:r>
        <w:t xml:space="preserve">        conf = det.get_confidence()</w:t>
      </w:r>
    </w:p>
    <w:p w14:paraId="52AE68E0" w14:textId="77777777" w:rsidR="001D12F3" w:rsidRDefault="001D12F3" w:rsidP="001D12F3">
      <w:pPr>
        <w:pStyle w:val="CODE"/>
      </w:pPr>
      <w:r>
        <w:t xml:space="preserve">        bbox = det.get_bbox()</w:t>
      </w:r>
    </w:p>
    <w:p w14:paraId="07FA37B7" w14:textId="77777777" w:rsidR="001D12F3" w:rsidRDefault="001D12F3" w:rsidP="001D12F3">
      <w:pPr>
        <w:pStyle w:val="CODE"/>
      </w:pPr>
    </w:p>
    <w:p w14:paraId="25380EE5" w14:textId="77777777" w:rsidR="001D12F3" w:rsidRDefault="001D12F3" w:rsidP="001D12F3">
      <w:pPr>
        <w:pStyle w:val="CODE"/>
      </w:pPr>
      <w:r>
        <w:t xml:space="preserve">        if label == "DMC" and conf &gt;= DMC_CONF_THRESH:</w:t>
      </w:r>
    </w:p>
    <w:p w14:paraId="72A02F7F" w14:textId="77777777" w:rsidR="001D12F3" w:rsidRDefault="001D12F3" w:rsidP="001D12F3">
      <w:pPr>
        <w:pStyle w:val="CODE"/>
      </w:pPr>
      <w:r>
        <w:t xml:space="preserve">            # Add some padding</w:t>
      </w:r>
    </w:p>
    <w:p w14:paraId="064AFFD8" w14:textId="77777777" w:rsidR="001D12F3" w:rsidRDefault="001D12F3" w:rsidP="001D12F3">
      <w:pPr>
        <w:pStyle w:val="CODE"/>
      </w:pPr>
      <w:r>
        <w:t xml:space="preserve">            x0 = int(bbox.xmin() * width) </w:t>
      </w:r>
      <w:r w:rsidRPr="00B2556D">
        <w:rPr>
          <w:highlight w:val="green"/>
        </w:rPr>
        <w:t>- 10</w:t>
      </w:r>
    </w:p>
    <w:p w14:paraId="0645B9BE" w14:textId="77777777" w:rsidR="001D12F3" w:rsidRDefault="001D12F3" w:rsidP="001D12F3">
      <w:pPr>
        <w:pStyle w:val="CODE"/>
      </w:pPr>
      <w:r>
        <w:t xml:space="preserve">            y0 = int(bbox.ymin() * height) </w:t>
      </w:r>
      <w:r w:rsidRPr="00B2556D">
        <w:rPr>
          <w:highlight w:val="green"/>
        </w:rPr>
        <w:t>- 10</w:t>
      </w:r>
    </w:p>
    <w:p w14:paraId="3BF3714F" w14:textId="77777777" w:rsidR="001D12F3" w:rsidRDefault="001D12F3" w:rsidP="001D12F3">
      <w:pPr>
        <w:pStyle w:val="CODE"/>
      </w:pPr>
      <w:r>
        <w:t xml:space="preserve">            x1 = int(bbox.xmax() * width) </w:t>
      </w:r>
      <w:r w:rsidRPr="00B2556D">
        <w:rPr>
          <w:highlight w:val="green"/>
        </w:rPr>
        <w:t>+ 10</w:t>
      </w:r>
    </w:p>
    <w:p w14:paraId="054EC1E3" w14:textId="77777777" w:rsidR="001D12F3" w:rsidRDefault="001D12F3" w:rsidP="001D12F3">
      <w:pPr>
        <w:pStyle w:val="CODE"/>
      </w:pPr>
      <w:r>
        <w:t xml:space="preserve">            y1 = int(bbox.ymax() * height) </w:t>
      </w:r>
      <w:r w:rsidRPr="00B2556D">
        <w:rPr>
          <w:highlight w:val="green"/>
        </w:rPr>
        <w:t>+ 10</w:t>
      </w:r>
    </w:p>
    <w:p w14:paraId="3970E14E" w14:textId="77777777" w:rsidR="001D12F3" w:rsidRDefault="001D12F3" w:rsidP="001D12F3">
      <w:pPr>
        <w:pStyle w:val="CODE"/>
      </w:pPr>
    </w:p>
    <w:p w14:paraId="3A803DE2" w14:textId="77777777" w:rsidR="001D12F3" w:rsidRDefault="001D12F3" w:rsidP="001D12F3">
      <w:pPr>
        <w:pStyle w:val="CODE"/>
      </w:pPr>
      <w:r>
        <w:t xml:space="preserve">            # Ensure ROI remains valid</w:t>
      </w:r>
    </w:p>
    <w:p w14:paraId="64D2EB0E" w14:textId="77777777" w:rsidR="001D12F3" w:rsidRDefault="001D12F3" w:rsidP="001D12F3">
      <w:pPr>
        <w:pStyle w:val="CODE"/>
      </w:pPr>
      <w:r>
        <w:t xml:space="preserve">            x0 = max(0, x0)</w:t>
      </w:r>
    </w:p>
    <w:p w14:paraId="0A905DC4" w14:textId="77777777" w:rsidR="001D12F3" w:rsidRDefault="001D12F3" w:rsidP="001D12F3">
      <w:pPr>
        <w:pStyle w:val="CODE"/>
      </w:pPr>
      <w:r>
        <w:t xml:space="preserve">            y0 = max(0, y0)</w:t>
      </w:r>
    </w:p>
    <w:p w14:paraId="5F69EE56" w14:textId="77777777" w:rsidR="001D12F3" w:rsidRDefault="001D12F3" w:rsidP="001D12F3">
      <w:pPr>
        <w:pStyle w:val="CODE"/>
      </w:pPr>
      <w:r>
        <w:t xml:space="preserve">            x1 = min(width, x1)</w:t>
      </w:r>
    </w:p>
    <w:p w14:paraId="7DE933AD" w14:textId="77777777" w:rsidR="001D12F3" w:rsidRDefault="001D12F3" w:rsidP="001D12F3">
      <w:pPr>
        <w:pStyle w:val="CODE"/>
      </w:pPr>
      <w:r>
        <w:t xml:space="preserve">            y1 = min(height, y1)</w:t>
      </w:r>
    </w:p>
    <w:p w14:paraId="76707D43" w14:textId="77777777" w:rsidR="001D12F3" w:rsidRDefault="001D12F3" w:rsidP="001D12F3">
      <w:pPr>
        <w:pStyle w:val="CODE"/>
      </w:pPr>
    </w:p>
    <w:p w14:paraId="548278A3" w14:textId="77777777" w:rsidR="001D12F3" w:rsidRDefault="001D12F3" w:rsidP="001D12F3">
      <w:pPr>
        <w:pStyle w:val="CODE"/>
      </w:pPr>
      <w:r>
        <w:t xml:space="preserve">            # If bounding box is invalid (e.g., out of frame), skip</w:t>
      </w:r>
    </w:p>
    <w:p w14:paraId="2C5AE473" w14:textId="77777777" w:rsidR="001D12F3" w:rsidRDefault="001D12F3" w:rsidP="001D12F3">
      <w:pPr>
        <w:pStyle w:val="CODE"/>
      </w:pPr>
      <w:r>
        <w:t xml:space="preserve">            if x1 &lt;= x0 or y1 &lt;= y0:</w:t>
      </w:r>
    </w:p>
    <w:p w14:paraId="35FAE472" w14:textId="77777777" w:rsidR="001D12F3" w:rsidRDefault="001D12F3" w:rsidP="001D12F3">
      <w:pPr>
        <w:pStyle w:val="CODE"/>
      </w:pPr>
      <w:r>
        <w:t xml:space="preserve">                continue</w:t>
      </w:r>
    </w:p>
    <w:p w14:paraId="751ACCFE" w14:textId="77777777" w:rsidR="001D12F3" w:rsidRDefault="001D12F3" w:rsidP="001D12F3">
      <w:pPr>
        <w:pStyle w:val="CODE"/>
      </w:pPr>
    </w:p>
    <w:p w14:paraId="2037157A" w14:textId="77777777" w:rsidR="001D12F3" w:rsidRDefault="001D12F3" w:rsidP="001D12F3">
      <w:pPr>
        <w:pStyle w:val="CODE"/>
      </w:pPr>
      <w:r>
        <w:t xml:space="preserve">            </w:t>
      </w:r>
      <w:r w:rsidRPr="0087050C">
        <w:rPr>
          <w:highlight w:val="yellow"/>
        </w:rPr>
        <w:t># 1) Extract the ROI from the frame</w:t>
      </w:r>
    </w:p>
    <w:p w14:paraId="7C3F9DB1" w14:textId="77777777" w:rsidR="001D12F3" w:rsidRDefault="001D12F3" w:rsidP="001D12F3">
      <w:pPr>
        <w:pStyle w:val="CODE"/>
      </w:pPr>
      <w:r>
        <w:t xml:space="preserve">            roi_img = frame_bgr[y0:y1, x0:x1].copy()</w:t>
      </w:r>
    </w:p>
    <w:p w14:paraId="2F918E3B" w14:textId="77777777" w:rsidR="001D12F3" w:rsidRDefault="001D12F3" w:rsidP="001D12F3">
      <w:pPr>
        <w:pStyle w:val="CODE"/>
      </w:pPr>
    </w:p>
    <w:p w14:paraId="7E0A3BE1" w14:textId="54ECE832" w:rsidR="001D12F3" w:rsidRDefault="001D12F3" w:rsidP="001D12F3">
      <w:pPr>
        <w:pStyle w:val="CODE"/>
      </w:pPr>
      <w:r>
        <w:t xml:space="preserve">            </w:t>
      </w:r>
      <w:r w:rsidRPr="0087050C">
        <w:rPr>
          <w:highlight w:val="yellow"/>
        </w:rPr>
        <w:t># 2) Flip horizontally</w:t>
      </w:r>
      <w:r>
        <w:t xml:space="preserve"> </w:t>
      </w:r>
    </w:p>
    <w:p w14:paraId="69A82DC2" w14:textId="77777777" w:rsidR="001D12F3" w:rsidRDefault="001D12F3" w:rsidP="001D12F3">
      <w:pPr>
        <w:pStyle w:val="CODE"/>
      </w:pPr>
      <w:r>
        <w:t xml:space="preserve">            </w:t>
      </w:r>
      <w:r w:rsidRPr="0087050C">
        <w:rPr>
          <w:highlight w:val="green"/>
        </w:rPr>
        <w:t>roi_img = cv2.flip(roi_img, 1)</w:t>
      </w:r>
    </w:p>
    <w:p w14:paraId="73F0519A" w14:textId="77777777" w:rsidR="001D12F3" w:rsidRDefault="001D12F3" w:rsidP="001D12F3">
      <w:pPr>
        <w:pStyle w:val="CODE"/>
      </w:pPr>
    </w:p>
    <w:p w14:paraId="657770E3" w14:textId="77777777" w:rsidR="001D12F3" w:rsidRDefault="001D12F3" w:rsidP="001D12F3">
      <w:pPr>
        <w:pStyle w:val="CODE"/>
      </w:pPr>
      <w:r>
        <w:t xml:space="preserve">            # 3) debug print</w:t>
      </w:r>
    </w:p>
    <w:p w14:paraId="32329CB1" w14:textId="77777777" w:rsidR="001D12F3" w:rsidRDefault="001D12F3" w:rsidP="001D12F3">
      <w:pPr>
        <w:pStyle w:val="CODE"/>
      </w:pPr>
      <w:r>
        <w:t xml:space="preserve">            print(f"[PIPELINE] Enqueuing ROI for frame={frame_idx}")</w:t>
      </w:r>
    </w:p>
    <w:p w14:paraId="5AB1FF2D" w14:textId="77777777" w:rsidR="001D12F3" w:rsidRDefault="001D12F3" w:rsidP="001D12F3">
      <w:pPr>
        <w:pStyle w:val="CODE"/>
      </w:pPr>
      <w:r>
        <w:t xml:space="preserve">           </w:t>
      </w:r>
    </w:p>
    <w:p w14:paraId="7997491F" w14:textId="77777777" w:rsidR="001D12F3" w:rsidRDefault="001D12F3" w:rsidP="001D12F3">
      <w:pPr>
        <w:pStyle w:val="CODE"/>
      </w:pPr>
      <w:r>
        <w:t xml:space="preserve">            </w:t>
      </w:r>
      <w:r w:rsidRPr="0087050C">
        <w:rPr>
          <w:highlight w:val="yellow"/>
        </w:rPr>
        <w:t># 4) Enqueue for decoding</w:t>
      </w:r>
    </w:p>
    <w:p w14:paraId="3BDD1A0E" w14:textId="77777777" w:rsidR="001D12F3" w:rsidRDefault="001D12F3" w:rsidP="001D12F3">
      <w:pPr>
        <w:pStyle w:val="CODE"/>
      </w:pPr>
      <w:r>
        <w:t xml:space="preserve">            timestamp = datetime.now().strftime("%Y%m%d_%H%M%S_%f")[:-3]</w:t>
      </w:r>
    </w:p>
    <w:p w14:paraId="2C3D653A" w14:textId="77777777" w:rsidR="001D12F3" w:rsidRDefault="001D12F3" w:rsidP="001D12F3">
      <w:pPr>
        <w:pStyle w:val="CODE"/>
      </w:pPr>
      <w:r>
        <w:t xml:space="preserve">            user_data.roi_queue.put((frame_idx, roi_img, timestamp))</w:t>
      </w:r>
    </w:p>
    <w:p w14:paraId="4A612940" w14:textId="77777777" w:rsidR="001D12F3" w:rsidRDefault="001D12F3" w:rsidP="001D12F3">
      <w:pPr>
        <w:pStyle w:val="CODE"/>
      </w:pPr>
    </w:p>
    <w:p w14:paraId="0C786B86" w14:textId="77777777" w:rsidR="001D12F3" w:rsidRDefault="001D12F3" w:rsidP="001D12F3">
      <w:pPr>
        <w:pStyle w:val="CODE"/>
      </w:pPr>
      <w:r>
        <w:t xml:space="preserve">    return Gst.PadProbeReturn.OK</w:t>
      </w:r>
    </w:p>
    <w:p w14:paraId="02C19D0B" w14:textId="77777777" w:rsidR="001D12F3" w:rsidRDefault="001D12F3" w:rsidP="001D12F3">
      <w:pPr>
        <w:pStyle w:val="CODE"/>
      </w:pPr>
    </w:p>
    <w:p w14:paraId="58B26CA9" w14:textId="77777777" w:rsidR="001D12F3" w:rsidRDefault="001D12F3" w:rsidP="001D12F3">
      <w:pPr>
        <w:pStyle w:val="CODE"/>
      </w:pPr>
      <w:r>
        <w:t>class MyDetectionApp(GStreamerDetectionApp):</w:t>
      </w:r>
    </w:p>
    <w:p w14:paraId="4FFF7C0B" w14:textId="77777777" w:rsidR="001D12F3" w:rsidRDefault="001D12F3" w:rsidP="001D12F3">
      <w:pPr>
        <w:pStyle w:val="CODE"/>
      </w:pPr>
      <w:r>
        <w:t xml:space="preserve">    """</w:t>
      </w:r>
    </w:p>
    <w:p w14:paraId="17468B04" w14:textId="77777777" w:rsidR="001D12F3" w:rsidRDefault="001D12F3" w:rsidP="001D12F3">
      <w:pPr>
        <w:pStyle w:val="CODE"/>
      </w:pPr>
      <w:r>
        <w:t xml:space="preserve">    A minimal class for running the GStreamer pipeline with a custom callback.</w:t>
      </w:r>
    </w:p>
    <w:p w14:paraId="084FC3D7" w14:textId="77777777" w:rsidR="001D12F3" w:rsidRDefault="001D12F3" w:rsidP="001D12F3">
      <w:pPr>
        <w:pStyle w:val="CODE"/>
      </w:pPr>
      <w:r>
        <w:t xml:space="preserve">    This inherits from hailo_apps_infra.detection_pipeline.GStreamerDetectionApp,</w:t>
      </w:r>
    </w:p>
    <w:p w14:paraId="7718C919" w14:textId="77777777" w:rsidR="001D12F3" w:rsidRDefault="001D12F3" w:rsidP="001D12F3">
      <w:pPr>
        <w:pStyle w:val="CODE"/>
      </w:pPr>
      <w:r>
        <w:t xml:space="preserve">    which sets up the GStreamer loop, bus, etc.</w:t>
      </w:r>
    </w:p>
    <w:p w14:paraId="0CE7B48E" w14:textId="77777777" w:rsidR="001D12F3" w:rsidRDefault="001D12F3" w:rsidP="001D12F3">
      <w:pPr>
        <w:pStyle w:val="CODE"/>
      </w:pPr>
      <w:r>
        <w:t xml:space="preserve">    """</w:t>
      </w:r>
    </w:p>
    <w:p w14:paraId="3006516D" w14:textId="77777777" w:rsidR="001D12F3" w:rsidRDefault="001D12F3" w:rsidP="001D12F3">
      <w:pPr>
        <w:pStyle w:val="CODE"/>
      </w:pPr>
      <w:r>
        <w:t xml:space="preserve">    def __init__(self, callback, user_data):</w:t>
      </w:r>
    </w:p>
    <w:p w14:paraId="7D6E9205" w14:textId="77777777" w:rsidR="001D12F3" w:rsidRDefault="001D12F3" w:rsidP="001D12F3">
      <w:pPr>
        <w:pStyle w:val="CODE"/>
      </w:pPr>
      <w:r>
        <w:t xml:space="preserve">        super().__init__(callback, user_data)</w:t>
      </w:r>
    </w:p>
    <w:p w14:paraId="703344A3" w14:textId="15E4B857" w:rsidR="004215D0" w:rsidRPr="004215D0" w:rsidRDefault="001D12F3" w:rsidP="001D12F3">
      <w:pPr>
        <w:pStyle w:val="CODE"/>
      </w:pPr>
      <w:r>
        <w:t xml:space="preserve">        print("[DEBUG] MyDetectionApp initialized.")</w:t>
      </w:r>
    </w:p>
    <w:p w14:paraId="79DD1ECB" w14:textId="4B715F21" w:rsidR="004215D0" w:rsidRPr="004215D0" w:rsidRDefault="004215D0" w:rsidP="00B502D2">
      <w:pPr>
        <w:pStyle w:val="Nadpis2"/>
      </w:pPr>
      <w:bookmarkStart w:id="49" w:name="_Toc191807386"/>
      <w:r w:rsidRPr="004215D0">
        <w:lastRenderedPageBreak/>
        <w:t>Dekódovací vlákno (decode_thread.py)</w:t>
      </w:r>
      <w:bookmarkEnd w:id="49"/>
    </w:p>
    <w:p w14:paraId="32F33C12" w14:textId="77777777" w:rsidR="004215D0" w:rsidRPr="004215D0" w:rsidRDefault="004215D0" w:rsidP="004215D0">
      <w:pPr>
        <w:pStyle w:val="Zkladntext"/>
      </w:pPr>
      <w:r w:rsidRPr="004215D0">
        <w:t>Toto vlákno pracuje na pozadí a zajišťuje dekódování Data Matrix kódů z výřezů obrazu (ROI). Jeho hlavní úkoly:</w:t>
      </w:r>
    </w:p>
    <w:p w14:paraId="38544ECA" w14:textId="77777777" w:rsidR="004215D0" w:rsidRPr="004215D0" w:rsidRDefault="004215D0" w:rsidP="001A4F4D">
      <w:pPr>
        <w:pStyle w:val="Zkladntext"/>
        <w:numPr>
          <w:ilvl w:val="0"/>
          <w:numId w:val="44"/>
        </w:numPr>
      </w:pPr>
      <w:r w:rsidRPr="004215D0">
        <w:rPr>
          <w:b/>
          <w:bCs/>
        </w:rPr>
        <w:t xml:space="preserve">Přijímá obrázky z fronty </w:t>
      </w:r>
      <w:proofErr w:type="spellStart"/>
      <w:r w:rsidRPr="004215D0">
        <w:rPr>
          <w:b/>
          <w:bCs/>
        </w:rPr>
        <w:t>roi_queue</w:t>
      </w:r>
      <w:proofErr w:type="spellEnd"/>
      <w:r w:rsidRPr="004215D0">
        <w:t xml:space="preserve">, které pocházejí z detekční </w:t>
      </w:r>
      <w:proofErr w:type="spellStart"/>
      <w:r w:rsidRPr="004215D0">
        <w:t>pipeline</w:t>
      </w:r>
      <w:proofErr w:type="spellEnd"/>
      <w:r w:rsidRPr="004215D0">
        <w:t>.</w:t>
      </w:r>
    </w:p>
    <w:p w14:paraId="155F6377" w14:textId="77777777" w:rsidR="004215D0" w:rsidRPr="004215D0" w:rsidRDefault="004215D0" w:rsidP="001A4F4D">
      <w:pPr>
        <w:pStyle w:val="Zkladntext"/>
        <w:numPr>
          <w:ilvl w:val="0"/>
          <w:numId w:val="44"/>
        </w:numPr>
      </w:pPr>
      <w:r w:rsidRPr="004215D0">
        <w:rPr>
          <w:b/>
          <w:bCs/>
        </w:rPr>
        <w:t xml:space="preserve">Používá knihovnu </w:t>
      </w:r>
      <w:proofErr w:type="spellStart"/>
      <w:r w:rsidRPr="004215D0">
        <w:rPr>
          <w:b/>
          <w:bCs/>
        </w:rPr>
        <w:t>pylibdmtx</w:t>
      </w:r>
      <w:proofErr w:type="spellEnd"/>
      <w:r w:rsidRPr="004215D0">
        <w:rPr>
          <w:b/>
          <w:bCs/>
        </w:rPr>
        <w:t xml:space="preserve"> k dekódování DMC kódu</w:t>
      </w:r>
      <w:r w:rsidRPr="004215D0">
        <w:t>.</w:t>
      </w:r>
    </w:p>
    <w:p w14:paraId="07779C08" w14:textId="77777777" w:rsidR="004215D0" w:rsidRPr="004215D0" w:rsidRDefault="004215D0" w:rsidP="001A4F4D">
      <w:pPr>
        <w:pStyle w:val="Zkladntext"/>
        <w:numPr>
          <w:ilvl w:val="0"/>
          <w:numId w:val="44"/>
        </w:numPr>
      </w:pPr>
      <w:r w:rsidRPr="004215D0">
        <w:rPr>
          <w:b/>
          <w:bCs/>
        </w:rPr>
        <w:t>Ukládá dekódovaný text a obraz do souboru</w:t>
      </w:r>
      <w:r w:rsidRPr="004215D0">
        <w:t xml:space="preserve"> pro pozdější analýzu.</w:t>
      </w:r>
    </w:p>
    <w:p w14:paraId="12A9A38B" w14:textId="77777777" w:rsidR="004215D0" w:rsidRPr="004215D0" w:rsidRDefault="004215D0" w:rsidP="001A4F4D">
      <w:pPr>
        <w:pStyle w:val="Zkladntext"/>
        <w:numPr>
          <w:ilvl w:val="0"/>
          <w:numId w:val="44"/>
        </w:numPr>
      </w:pPr>
      <w:r w:rsidRPr="004215D0">
        <w:rPr>
          <w:b/>
          <w:bCs/>
        </w:rPr>
        <w:t xml:space="preserve">Aktualizuje globální proměnnou </w:t>
      </w:r>
      <w:proofErr w:type="spellStart"/>
      <w:r w:rsidRPr="004215D0">
        <w:rPr>
          <w:b/>
          <w:bCs/>
        </w:rPr>
        <w:t>last_decoded</w:t>
      </w:r>
      <w:proofErr w:type="spellEnd"/>
      <w:r w:rsidRPr="004215D0">
        <w:t xml:space="preserve">, která </w:t>
      </w:r>
      <w:proofErr w:type="gramStart"/>
      <w:r w:rsidRPr="004215D0">
        <w:t>slouží</w:t>
      </w:r>
      <w:proofErr w:type="gramEnd"/>
      <w:r w:rsidRPr="004215D0">
        <w:t xml:space="preserve"> k zobrazení v GUI.</w:t>
      </w:r>
    </w:p>
    <w:p w14:paraId="3D1FA0FE" w14:textId="77777777" w:rsidR="00546461" w:rsidRPr="00546461" w:rsidRDefault="00546461" w:rsidP="00546461">
      <w:pPr>
        <w:pStyle w:val="CODE"/>
        <w:rPr>
          <w:lang w:val="en-US"/>
        </w:rPr>
      </w:pPr>
      <w:r w:rsidRPr="00546461">
        <w:rPr>
          <w:lang w:val="en-US"/>
        </w:rPr>
        <w:t># decode_thread.py</w:t>
      </w:r>
    </w:p>
    <w:p w14:paraId="016FFA62" w14:textId="77777777" w:rsidR="00546461" w:rsidRPr="00546461" w:rsidRDefault="00546461" w:rsidP="00546461">
      <w:pPr>
        <w:pStyle w:val="CODE"/>
        <w:rPr>
          <w:lang w:val="en-US"/>
        </w:rPr>
      </w:pPr>
    </w:p>
    <w:p w14:paraId="3FE5275E" w14:textId="77777777" w:rsidR="00546461" w:rsidRPr="00546461" w:rsidRDefault="00546461" w:rsidP="00546461">
      <w:pPr>
        <w:pStyle w:val="CODE"/>
        <w:rPr>
          <w:lang w:val="en-US"/>
        </w:rPr>
      </w:pPr>
      <w:r w:rsidRPr="00546461">
        <w:rPr>
          <w:lang w:val="en-US"/>
        </w:rPr>
        <w:t>import os</w:t>
      </w:r>
    </w:p>
    <w:p w14:paraId="5524099B" w14:textId="77777777" w:rsidR="00546461" w:rsidRPr="00546461" w:rsidRDefault="00546461" w:rsidP="00546461">
      <w:pPr>
        <w:pStyle w:val="CODE"/>
        <w:rPr>
          <w:lang w:val="en-US"/>
        </w:rPr>
      </w:pPr>
      <w:r w:rsidRPr="00546461">
        <w:rPr>
          <w:lang w:val="en-US"/>
        </w:rPr>
        <w:t>import time</w:t>
      </w:r>
    </w:p>
    <w:p w14:paraId="6291570C" w14:textId="77777777" w:rsidR="00546461" w:rsidRPr="00546461" w:rsidRDefault="00546461" w:rsidP="00546461">
      <w:pPr>
        <w:pStyle w:val="CODE"/>
        <w:rPr>
          <w:lang w:val="en-US"/>
        </w:rPr>
      </w:pPr>
      <w:r w:rsidRPr="00546461">
        <w:rPr>
          <w:lang w:val="en-US"/>
        </w:rPr>
        <w:t>import cv2</w:t>
      </w:r>
    </w:p>
    <w:p w14:paraId="7CC55C18" w14:textId="77777777" w:rsidR="00546461" w:rsidRPr="00546461" w:rsidRDefault="00546461" w:rsidP="00546461">
      <w:pPr>
        <w:pStyle w:val="CODE"/>
        <w:rPr>
          <w:lang w:val="en-US"/>
        </w:rPr>
      </w:pPr>
      <w:r w:rsidRPr="00546461">
        <w:rPr>
          <w:lang w:val="en-US"/>
        </w:rPr>
        <w:t>from queue import Empty</w:t>
      </w:r>
    </w:p>
    <w:p w14:paraId="3A6B04C6" w14:textId="77777777" w:rsidR="00546461" w:rsidRPr="00546461" w:rsidRDefault="00546461" w:rsidP="00546461">
      <w:pPr>
        <w:pStyle w:val="CODE"/>
        <w:rPr>
          <w:lang w:val="en-US"/>
        </w:rPr>
      </w:pPr>
      <w:r w:rsidRPr="00546461">
        <w:rPr>
          <w:lang w:val="en-US"/>
        </w:rPr>
        <w:t>from threading import Thread</w:t>
      </w:r>
    </w:p>
    <w:p w14:paraId="36A2E3BE" w14:textId="77777777" w:rsidR="00546461" w:rsidRPr="00546461" w:rsidRDefault="00546461" w:rsidP="00546461">
      <w:pPr>
        <w:pStyle w:val="CODE"/>
        <w:rPr>
          <w:lang w:val="en-US"/>
        </w:rPr>
      </w:pPr>
      <w:r w:rsidRPr="00546461">
        <w:rPr>
          <w:lang w:val="en-US"/>
        </w:rPr>
        <w:t>from pylibdmtx.pylibdmtx import decode as dmtx_decode</w:t>
      </w:r>
    </w:p>
    <w:p w14:paraId="2207B243" w14:textId="77777777" w:rsidR="00546461" w:rsidRPr="00546461" w:rsidRDefault="00546461" w:rsidP="00546461">
      <w:pPr>
        <w:pStyle w:val="CODE"/>
        <w:rPr>
          <w:lang w:val="en-US"/>
        </w:rPr>
      </w:pPr>
      <w:r w:rsidRPr="00546461">
        <w:rPr>
          <w:lang w:val="en-US"/>
        </w:rPr>
        <w:t>from PIL import Image</w:t>
      </w:r>
    </w:p>
    <w:p w14:paraId="1C4E7DB2" w14:textId="77777777" w:rsidR="00546461" w:rsidRPr="00546461" w:rsidRDefault="00546461" w:rsidP="00546461">
      <w:pPr>
        <w:pStyle w:val="CODE"/>
        <w:rPr>
          <w:lang w:val="en-US"/>
        </w:rPr>
      </w:pPr>
    </w:p>
    <w:p w14:paraId="0A38E8D7" w14:textId="77777777" w:rsidR="00546461" w:rsidRPr="00546461" w:rsidRDefault="00546461" w:rsidP="00546461">
      <w:pPr>
        <w:pStyle w:val="CODE"/>
        <w:rPr>
          <w:lang w:val="en-US"/>
        </w:rPr>
      </w:pPr>
      <w:r w:rsidRPr="00546461">
        <w:rPr>
          <w:lang w:val="en-US"/>
        </w:rPr>
        <w:t># This global variable is read by gui_display.py to show the latest code</w:t>
      </w:r>
    </w:p>
    <w:p w14:paraId="4449250C" w14:textId="77777777" w:rsidR="00546461" w:rsidRPr="00546461" w:rsidRDefault="00546461" w:rsidP="00546461">
      <w:pPr>
        <w:pStyle w:val="CODE"/>
        <w:rPr>
          <w:lang w:val="en-US"/>
        </w:rPr>
      </w:pPr>
      <w:r w:rsidRPr="00546461">
        <w:rPr>
          <w:lang w:val="en-US"/>
        </w:rPr>
        <w:t>last_decoded = ""</w:t>
      </w:r>
    </w:p>
    <w:p w14:paraId="451F05E4" w14:textId="77777777" w:rsidR="00546461" w:rsidRPr="00546461" w:rsidRDefault="00546461" w:rsidP="00546461">
      <w:pPr>
        <w:pStyle w:val="CODE"/>
        <w:rPr>
          <w:lang w:val="en-US"/>
        </w:rPr>
      </w:pPr>
    </w:p>
    <w:p w14:paraId="5231CF13" w14:textId="77777777" w:rsidR="00546461" w:rsidRPr="00546461" w:rsidRDefault="00546461" w:rsidP="00546461">
      <w:pPr>
        <w:pStyle w:val="CODE"/>
        <w:rPr>
          <w:lang w:val="en-US"/>
        </w:rPr>
      </w:pPr>
      <w:r w:rsidRPr="00546461">
        <w:rPr>
          <w:lang w:val="en-US"/>
        </w:rPr>
        <w:t>class DMCDecoderThread(Thread):</w:t>
      </w:r>
    </w:p>
    <w:p w14:paraId="5BE1DE2C" w14:textId="77777777" w:rsidR="00546461" w:rsidRPr="00F701E0" w:rsidRDefault="00546461" w:rsidP="00546461">
      <w:pPr>
        <w:pStyle w:val="CODE"/>
        <w:rPr>
          <w:highlight w:val="yellow"/>
          <w:lang w:val="en-US"/>
        </w:rPr>
      </w:pPr>
      <w:r w:rsidRPr="00546461">
        <w:rPr>
          <w:lang w:val="en-US"/>
        </w:rPr>
        <w:t xml:space="preserve">    </w:t>
      </w:r>
      <w:r w:rsidRPr="00F701E0">
        <w:rPr>
          <w:highlight w:val="yellow"/>
          <w:lang w:val="en-US"/>
        </w:rPr>
        <w:t>"""</w:t>
      </w:r>
    </w:p>
    <w:p w14:paraId="031528C3" w14:textId="77777777" w:rsidR="00546461" w:rsidRPr="00F701E0" w:rsidRDefault="00546461" w:rsidP="00546461">
      <w:pPr>
        <w:pStyle w:val="CODE"/>
        <w:rPr>
          <w:highlight w:val="yellow"/>
          <w:lang w:val="en-US"/>
        </w:rPr>
      </w:pPr>
      <w:r w:rsidRPr="00F701E0">
        <w:rPr>
          <w:highlight w:val="yellow"/>
          <w:lang w:val="en-US"/>
        </w:rPr>
        <w:t xml:space="preserve">    A background thread that receives (frame_idx, roi_img, timestamp)</w:t>
      </w:r>
    </w:p>
    <w:p w14:paraId="5DC96E18" w14:textId="77777777" w:rsidR="00546461" w:rsidRPr="00F701E0" w:rsidRDefault="00546461" w:rsidP="00546461">
      <w:pPr>
        <w:pStyle w:val="CODE"/>
        <w:rPr>
          <w:highlight w:val="yellow"/>
          <w:lang w:val="en-US"/>
        </w:rPr>
      </w:pPr>
      <w:r w:rsidRPr="00F701E0">
        <w:rPr>
          <w:highlight w:val="yellow"/>
          <w:lang w:val="en-US"/>
        </w:rPr>
        <w:t xml:space="preserve">    from a queue, decodes it using pylibdmtx, and:</w:t>
      </w:r>
    </w:p>
    <w:p w14:paraId="139183D6" w14:textId="77777777" w:rsidR="00546461" w:rsidRPr="00F701E0" w:rsidRDefault="00546461" w:rsidP="00546461">
      <w:pPr>
        <w:pStyle w:val="CODE"/>
        <w:rPr>
          <w:highlight w:val="yellow"/>
          <w:lang w:val="en-US"/>
        </w:rPr>
      </w:pPr>
      <w:r w:rsidRPr="00F701E0">
        <w:rPr>
          <w:highlight w:val="yellow"/>
          <w:lang w:val="en-US"/>
        </w:rPr>
        <w:t xml:space="preserve">      - Saves each ROI to 'DMC_&lt;timestamp&gt;.jpg'</w:t>
      </w:r>
    </w:p>
    <w:p w14:paraId="507B6F8C" w14:textId="77777777" w:rsidR="00546461" w:rsidRPr="00F701E0" w:rsidRDefault="00546461" w:rsidP="00546461">
      <w:pPr>
        <w:pStyle w:val="CODE"/>
        <w:rPr>
          <w:highlight w:val="yellow"/>
          <w:lang w:val="en-US"/>
        </w:rPr>
      </w:pPr>
      <w:r w:rsidRPr="00F701E0">
        <w:rPr>
          <w:highlight w:val="yellow"/>
          <w:lang w:val="en-US"/>
        </w:rPr>
        <w:t xml:space="preserve">      - Writes the decoded text (if found) to 'DMC_&lt;timestamp&gt;.txt'</w:t>
      </w:r>
    </w:p>
    <w:p w14:paraId="2A7340A7" w14:textId="77777777" w:rsidR="00546461" w:rsidRPr="00F701E0" w:rsidRDefault="00546461" w:rsidP="00546461">
      <w:pPr>
        <w:pStyle w:val="CODE"/>
        <w:rPr>
          <w:highlight w:val="yellow"/>
          <w:lang w:val="en-US"/>
        </w:rPr>
      </w:pPr>
      <w:r w:rsidRPr="00F701E0">
        <w:rPr>
          <w:highlight w:val="yellow"/>
          <w:lang w:val="en-US"/>
        </w:rPr>
        <w:t xml:space="preserve">      - Updates last_decoded so the GUI can display it.</w:t>
      </w:r>
    </w:p>
    <w:p w14:paraId="228404A3" w14:textId="77777777" w:rsidR="00546461" w:rsidRPr="00546461" w:rsidRDefault="00546461" w:rsidP="00546461">
      <w:pPr>
        <w:pStyle w:val="CODE"/>
        <w:rPr>
          <w:lang w:val="en-US"/>
        </w:rPr>
      </w:pPr>
      <w:r w:rsidRPr="00F701E0">
        <w:rPr>
          <w:highlight w:val="yellow"/>
          <w:lang w:val="en-US"/>
        </w:rPr>
        <w:t xml:space="preserve">    """</w:t>
      </w:r>
    </w:p>
    <w:p w14:paraId="3DB29D02" w14:textId="77777777" w:rsidR="00546461" w:rsidRPr="00546461" w:rsidRDefault="00546461" w:rsidP="00546461">
      <w:pPr>
        <w:pStyle w:val="CODE"/>
        <w:rPr>
          <w:lang w:val="en-US"/>
        </w:rPr>
      </w:pPr>
    </w:p>
    <w:p w14:paraId="083E2D9F" w14:textId="77777777" w:rsidR="00546461" w:rsidRPr="00546461" w:rsidRDefault="00546461" w:rsidP="00546461">
      <w:pPr>
        <w:pStyle w:val="CODE"/>
        <w:rPr>
          <w:lang w:val="en-US"/>
        </w:rPr>
      </w:pPr>
      <w:r w:rsidRPr="00546461">
        <w:rPr>
          <w:lang w:val="en-US"/>
        </w:rPr>
        <w:t xml:space="preserve">    def __init__(self, roi_queue):</w:t>
      </w:r>
    </w:p>
    <w:p w14:paraId="5468E2B6" w14:textId="77777777" w:rsidR="00546461" w:rsidRPr="00546461" w:rsidRDefault="00546461" w:rsidP="00546461">
      <w:pPr>
        <w:pStyle w:val="CODE"/>
        <w:rPr>
          <w:lang w:val="en-US"/>
        </w:rPr>
      </w:pPr>
      <w:r w:rsidRPr="00546461">
        <w:rPr>
          <w:lang w:val="en-US"/>
        </w:rPr>
        <w:t xml:space="preserve">        super().__init__()</w:t>
      </w:r>
    </w:p>
    <w:p w14:paraId="56CE3190" w14:textId="77777777" w:rsidR="00546461" w:rsidRPr="00546461" w:rsidRDefault="00546461" w:rsidP="00546461">
      <w:pPr>
        <w:pStyle w:val="CODE"/>
        <w:rPr>
          <w:lang w:val="en-US"/>
        </w:rPr>
      </w:pPr>
      <w:r w:rsidRPr="00546461">
        <w:rPr>
          <w:lang w:val="en-US"/>
        </w:rPr>
        <w:t xml:space="preserve">        self.roi_queue = roi_queue</w:t>
      </w:r>
    </w:p>
    <w:p w14:paraId="3F504C29" w14:textId="77777777" w:rsidR="00546461" w:rsidRPr="00546461" w:rsidRDefault="00546461" w:rsidP="00546461">
      <w:pPr>
        <w:pStyle w:val="CODE"/>
        <w:rPr>
          <w:lang w:val="en-US"/>
        </w:rPr>
      </w:pPr>
      <w:r w:rsidRPr="00546461">
        <w:rPr>
          <w:lang w:val="en-US"/>
        </w:rPr>
        <w:t xml:space="preserve">        self._stop_flag = False</w:t>
      </w:r>
    </w:p>
    <w:p w14:paraId="06869B7D" w14:textId="77777777" w:rsidR="00546461" w:rsidRPr="00546461" w:rsidRDefault="00546461" w:rsidP="00546461">
      <w:pPr>
        <w:pStyle w:val="CODE"/>
        <w:rPr>
          <w:lang w:val="en-US"/>
        </w:rPr>
      </w:pPr>
    </w:p>
    <w:p w14:paraId="6870460C" w14:textId="79A8D822" w:rsidR="00492365" w:rsidRDefault="000A1BAD" w:rsidP="00492365">
      <w:pPr>
        <w:pStyle w:val="CODE"/>
      </w:pPr>
      <w:r>
        <w:t xml:space="preserve">     </w:t>
      </w:r>
      <w:r w:rsidR="00A14BEF" w:rsidRPr="00A14BEF">
        <w:t xml:space="preserve"> </w:t>
      </w:r>
      <w:r w:rsidR="00A14BEF" w:rsidRPr="000A1BAD">
        <w:rPr>
          <w:highlight w:val="yellow"/>
        </w:rPr>
        <w:t># Change this to the path where your USB drive is mounte</w:t>
      </w:r>
      <w:r w:rsidR="00492365" w:rsidRPr="000A1BAD">
        <w:rPr>
          <w:highlight w:val="yellow"/>
        </w:rPr>
        <w:t>d</w:t>
      </w:r>
    </w:p>
    <w:p w14:paraId="59D2E323" w14:textId="6C0F01EB" w:rsidR="00A14BEF" w:rsidRDefault="000A1BAD" w:rsidP="00492365">
      <w:pPr>
        <w:pStyle w:val="CODE"/>
      </w:pPr>
      <w:r>
        <w:t xml:space="preserve">          </w:t>
      </w:r>
      <w:r w:rsidR="00A14BEF" w:rsidRPr="00A14BEF">
        <w:t xml:space="preserve">self.output_dir = </w:t>
      </w:r>
      <w:r w:rsidR="00A14BEF" w:rsidRPr="00836AEB">
        <w:rPr>
          <w:highlight w:val="green"/>
        </w:rPr>
        <w:t>"/media/pi/USB_DRIVE"</w:t>
      </w:r>
      <w:r w:rsidR="00A14BEF" w:rsidRPr="00A14BEF">
        <w:t xml:space="preserve"> </w:t>
      </w:r>
    </w:p>
    <w:p w14:paraId="7D75C198" w14:textId="77777777" w:rsidR="000A1BAD" w:rsidRPr="00A14BEF" w:rsidRDefault="000A1BAD" w:rsidP="00492365">
      <w:pPr>
        <w:pStyle w:val="CODE"/>
      </w:pPr>
    </w:p>
    <w:p w14:paraId="64BB26A4" w14:textId="12F37A6D" w:rsidR="00A14BEF" w:rsidRPr="00A14BEF" w:rsidRDefault="000A1BAD" w:rsidP="00492365">
      <w:pPr>
        <w:pStyle w:val="CODE"/>
      </w:pPr>
      <w:r>
        <w:t xml:space="preserve">      </w:t>
      </w:r>
      <w:r w:rsidR="00A14BEF" w:rsidRPr="000A1BAD">
        <w:rPr>
          <w:highlight w:val="yellow"/>
        </w:rPr>
        <w:t># Make sure the output directory exists (will create if it doesn't)</w:t>
      </w:r>
    </w:p>
    <w:p w14:paraId="7B498416" w14:textId="093D29B8" w:rsidR="00A14BEF" w:rsidRPr="00A14BEF" w:rsidRDefault="00A14BEF" w:rsidP="00492365">
      <w:pPr>
        <w:pStyle w:val="CODE"/>
      </w:pPr>
      <w:r w:rsidRPr="00A14BEF">
        <w:t xml:space="preserve"> </w:t>
      </w:r>
      <w:r w:rsidR="000A1BAD">
        <w:t xml:space="preserve">         </w:t>
      </w:r>
      <w:r w:rsidRPr="00A14BEF">
        <w:t xml:space="preserve">os.makedirs(self.output_dir, exist_ok=True) </w:t>
      </w:r>
    </w:p>
    <w:p w14:paraId="32550E09" w14:textId="77777777" w:rsidR="00A14BEF" w:rsidRDefault="00A14BEF" w:rsidP="00546461">
      <w:pPr>
        <w:pStyle w:val="CODE"/>
        <w:rPr>
          <w:lang w:val="cs-CZ"/>
        </w:rPr>
      </w:pPr>
    </w:p>
    <w:p w14:paraId="3278B65A" w14:textId="3141E091" w:rsidR="00546461" w:rsidRDefault="00836AEB" w:rsidP="00546461">
      <w:pPr>
        <w:pStyle w:val="CODE"/>
        <w:rPr>
          <w:lang w:val="cs-CZ"/>
        </w:rPr>
      </w:pPr>
      <w:r>
        <w:rPr>
          <w:lang w:val="cs-CZ"/>
        </w:rPr>
        <w:t xml:space="preserve">       </w:t>
      </w:r>
      <w:r w:rsidR="00A14BEF" w:rsidRPr="00A14BEF">
        <w:rPr>
          <w:lang w:val="cs-CZ"/>
        </w:rPr>
        <w:t>print("[DEBUG] DMCDecoderThread initialized with USB output directory")</w:t>
      </w:r>
    </w:p>
    <w:p w14:paraId="321DDF4A" w14:textId="77777777" w:rsidR="00836AEB" w:rsidRPr="00546461" w:rsidRDefault="00836AEB" w:rsidP="00546461">
      <w:pPr>
        <w:pStyle w:val="CODE"/>
        <w:rPr>
          <w:lang w:val="en-US"/>
        </w:rPr>
      </w:pPr>
    </w:p>
    <w:p w14:paraId="5BF87B6D" w14:textId="77777777" w:rsidR="00546461" w:rsidRPr="00546461" w:rsidRDefault="00546461" w:rsidP="00546461">
      <w:pPr>
        <w:pStyle w:val="CODE"/>
        <w:rPr>
          <w:lang w:val="en-US"/>
        </w:rPr>
      </w:pPr>
      <w:r w:rsidRPr="00546461">
        <w:rPr>
          <w:lang w:val="en-US"/>
        </w:rPr>
        <w:t xml:space="preserve">    def run(self):</w:t>
      </w:r>
    </w:p>
    <w:p w14:paraId="66A3F18B" w14:textId="77777777" w:rsidR="00546461" w:rsidRPr="00546461" w:rsidRDefault="00546461" w:rsidP="00546461">
      <w:pPr>
        <w:pStyle w:val="CODE"/>
        <w:rPr>
          <w:lang w:val="en-US"/>
        </w:rPr>
      </w:pPr>
      <w:r w:rsidRPr="00546461">
        <w:rPr>
          <w:lang w:val="en-US"/>
        </w:rPr>
        <w:t xml:space="preserve">        global last_decoded</w:t>
      </w:r>
    </w:p>
    <w:p w14:paraId="3A763F62" w14:textId="77777777" w:rsidR="00546461" w:rsidRPr="00546461" w:rsidRDefault="00546461" w:rsidP="00546461">
      <w:pPr>
        <w:pStyle w:val="CODE"/>
        <w:rPr>
          <w:lang w:val="en-US"/>
        </w:rPr>
      </w:pPr>
      <w:r w:rsidRPr="00546461">
        <w:rPr>
          <w:lang w:val="en-US"/>
        </w:rPr>
        <w:t xml:space="preserve">        print("[DEBUG] DMCDecoderThread started")</w:t>
      </w:r>
    </w:p>
    <w:p w14:paraId="656A5CEE" w14:textId="77777777" w:rsidR="00546461" w:rsidRPr="00546461" w:rsidRDefault="00546461" w:rsidP="00546461">
      <w:pPr>
        <w:pStyle w:val="CODE"/>
        <w:rPr>
          <w:lang w:val="en-US"/>
        </w:rPr>
      </w:pPr>
    </w:p>
    <w:p w14:paraId="3C7BF77E" w14:textId="77777777" w:rsidR="00546461" w:rsidRPr="00546461" w:rsidRDefault="00546461" w:rsidP="00546461">
      <w:pPr>
        <w:pStyle w:val="CODE"/>
        <w:rPr>
          <w:lang w:val="en-US"/>
        </w:rPr>
      </w:pPr>
      <w:r w:rsidRPr="00546461">
        <w:rPr>
          <w:lang w:val="en-US"/>
        </w:rPr>
        <w:t xml:space="preserve">        while not self._stop_flag:</w:t>
      </w:r>
    </w:p>
    <w:p w14:paraId="7AD27F3A" w14:textId="77777777" w:rsidR="00546461" w:rsidRPr="00546461" w:rsidRDefault="00546461" w:rsidP="00546461">
      <w:pPr>
        <w:pStyle w:val="CODE"/>
        <w:rPr>
          <w:lang w:val="en-US"/>
        </w:rPr>
      </w:pPr>
      <w:r w:rsidRPr="00546461">
        <w:rPr>
          <w:lang w:val="en-US"/>
        </w:rPr>
        <w:t xml:space="preserve">            try:</w:t>
      </w:r>
    </w:p>
    <w:p w14:paraId="7867C7D5" w14:textId="77777777" w:rsidR="00546461" w:rsidRPr="00546461" w:rsidRDefault="00546461" w:rsidP="00546461">
      <w:pPr>
        <w:pStyle w:val="CODE"/>
        <w:rPr>
          <w:lang w:val="en-US"/>
        </w:rPr>
      </w:pPr>
      <w:r w:rsidRPr="00546461">
        <w:rPr>
          <w:lang w:val="en-US"/>
        </w:rPr>
        <w:t xml:space="preserve">                # The pipeline callback puts (frame_idx, roi_img, timestamp)</w:t>
      </w:r>
    </w:p>
    <w:p w14:paraId="406A28A5" w14:textId="77777777" w:rsidR="00546461" w:rsidRPr="00546461" w:rsidRDefault="00546461" w:rsidP="00546461">
      <w:pPr>
        <w:pStyle w:val="CODE"/>
        <w:rPr>
          <w:lang w:val="en-US"/>
        </w:rPr>
      </w:pPr>
      <w:r w:rsidRPr="00546461">
        <w:rPr>
          <w:lang w:val="en-US"/>
        </w:rPr>
        <w:t xml:space="preserve">                frame_idx, roi_img, stamp = self.roi_queue.get(timeout=0.5)</w:t>
      </w:r>
    </w:p>
    <w:p w14:paraId="43A61BEE" w14:textId="77777777" w:rsidR="00546461" w:rsidRPr="00546461" w:rsidRDefault="00546461" w:rsidP="00546461">
      <w:pPr>
        <w:pStyle w:val="CODE"/>
        <w:rPr>
          <w:lang w:val="en-US"/>
        </w:rPr>
      </w:pPr>
      <w:r w:rsidRPr="00546461">
        <w:rPr>
          <w:lang w:val="en-US"/>
        </w:rPr>
        <w:t xml:space="preserve">                print(f"[DECODE_THREAD] Got ROI frame={frame_idx}, running decode...")</w:t>
      </w:r>
    </w:p>
    <w:p w14:paraId="568A5912" w14:textId="77777777" w:rsidR="00546461" w:rsidRPr="00546461" w:rsidRDefault="00546461" w:rsidP="00546461">
      <w:pPr>
        <w:pStyle w:val="CODE"/>
        <w:rPr>
          <w:lang w:val="en-US"/>
        </w:rPr>
      </w:pPr>
      <w:r w:rsidRPr="00546461">
        <w:rPr>
          <w:lang w:val="en-US"/>
        </w:rPr>
        <w:t xml:space="preserve">            except Empty:</w:t>
      </w:r>
    </w:p>
    <w:p w14:paraId="1487D8B0" w14:textId="77777777" w:rsidR="00546461" w:rsidRPr="00546461" w:rsidRDefault="00546461" w:rsidP="00546461">
      <w:pPr>
        <w:pStyle w:val="CODE"/>
        <w:rPr>
          <w:lang w:val="en-US"/>
        </w:rPr>
      </w:pPr>
      <w:r w:rsidRPr="00546461">
        <w:rPr>
          <w:lang w:val="en-US"/>
        </w:rPr>
        <w:t xml:space="preserve">                continue</w:t>
      </w:r>
    </w:p>
    <w:p w14:paraId="3A90A6EA" w14:textId="77777777" w:rsidR="00546461" w:rsidRPr="00546461" w:rsidRDefault="00546461" w:rsidP="00546461">
      <w:pPr>
        <w:pStyle w:val="CODE"/>
        <w:rPr>
          <w:lang w:val="en-US"/>
        </w:rPr>
      </w:pPr>
    </w:p>
    <w:p w14:paraId="5A6023B7" w14:textId="77777777" w:rsidR="00546461" w:rsidRPr="00546461" w:rsidRDefault="00546461" w:rsidP="00546461">
      <w:pPr>
        <w:pStyle w:val="CODE"/>
        <w:rPr>
          <w:lang w:val="en-US"/>
        </w:rPr>
      </w:pPr>
      <w:r w:rsidRPr="00546461">
        <w:rPr>
          <w:lang w:val="en-US"/>
        </w:rPr>
        <w:t xml:space="preserve">            # Convert the ROI (a NumPy BGR array) to a PIL Image in RGB for dmtx_decode</w:t>
      </w:r>
    </w:p>
    <w:p w14:paraId="354712FA" w14:textId="77777777" w:rsidR="00546461" w:rsidRPr="00546461" w:rsidRDefault="00546461" w:rsidP="00546461">
      <w:pPr>
        <w:pStyle w:val="CODE"/>
        <w:rPr>
          <w:lang w:val="en-US"/>
        </w:rPr>
      </w:pPr>
      <w:r w:rsidRPr="00546461">
        <w:rPr>
          <w:lang w:val="en-US"/>
        </w:rPr>
        <w:t xml:space="preserve">            pil_img = cv2.cvtColor(roi_img, cv2.COLOR_BGR2RGB)</w:t>
      </w:r>
    </w:p>
    <w:p w14:paraId="02AFBF17" w14:textId="77777777" w:rsidR="00546461" w:rsidRPr="00546461" w:rsidRDefault="00546461" w:rsidP="00546461">
      <w:pPr>
        <w:pStyle w:val="CODE"/>
        <w:rPr>
          <w:lang w:val="en-US"/>
        </w:rPr>
      </w:pPr>
      <w:r w:rsidRPr="00546461">
        <w:rPr>
          <w:lang w:val="en-US"/>
        </w:rPr>
        <w:t xml:space="preserve">            pil_img = Image.fromarray(pil_img)</w:t>
      </w:r>
    </w:p>
    <w:p w14:paraId="2B4286A9" w14:textId="77777777" w:rsidR="00546461" w:rsidRPr="00546461" w:rsidRDefault="00546461" w:rsidP="00546461">
      <w:pPr>
        <w:pStyle w:val="CODE"/>
        <w:rPr>
          <w:lang w:val="en-US"/>
        </w:rPr>
      </w:pPr>
    </w:p>
    <w:p w14:paraId="3234C8CE" w14:textId="77777777" w:rsidR="00546461" w:rsidRPr="00546461" w:rsidRDefault="00546461" w:rsidP="00546461">
      <w:pPr>
        <w:pStyle w:val="CODE"/>
        <w:rPr>
          <w:lang w:val="en-US"/>
        </w:rPr>
      </w:pPr>
      <w:r w:rsidRPr="00546461">
        <w:rPr>
          <w:lang w:val="en-US"/>
        </w:rPr>
        <w:lastRenderedPageBreak/>
        <w:t xml:space="preserve">            # Attempt to decode the DMC</w:t>
      </w:r>
    </w:p>
    <w:p w14:paraId="2E08554A" w14:textId="77777777" w:rsidR="00546461" w:rsidRPr="00546461" w:rsidRDefault="00546461" w:rsidP="00546461">
      <w:pPr>
        <w:pStyle w:val="CODE"/>
        <w:rPr>
          <w:lang w:val="en-US"/>
        </w:rPr>
      </w:pPr>
      <w:r w:rsidRPr="00546461">
        <w:rPr>
          <w:lang w:val="en-US"/>
        </w:rPr>
        <w:t xml:space="preserve">            results = dmtx_decode(pil_img)</w:t>
      </w:r>
    </w:p>
    <w:p w14:paraId="10BCB22E" w14:textId="77777777" w:rsidR="00546461" w:rsidRPr="00546461" w:rsidRDefault="00546461" w:rsidP="00546461">
      <w:pPr>
        <w:pStyle w:val="CODE"/>
        <w:rPr>
          <w:lang w:val="en-US"/>
        </w:rPr>
      </w:pPr>
      <w:r w:rsidRPr="00546461">
        <w:rPr>
          <w:lang w:val="en-US"/>
        </w:rPr>
        <w:t xml:space="preserve">            if results:</w:t>
      </w:r>
    </w:p>
    <w:p w14:paraId="320C4E54" w14:textId="77777777" w:rsidR="00546461" w:rsidRPr="00546461" w:rsidRDefault="00546461" w:rsidP="00546461">
      <w:pPr>
        <w:pStyle w:val="CODE"/>
        <w:rPr>
          <w:lang w:val="en-US"/>
        </w:rPr>
      </w:pPr>
      <w:r w:rsidRPr="00546461">
        <w:rPr>
          <w:lang w:val="en-US"/>
        </w:rPr>
        <w:t xml:space="preserve">                decoded_str = results[0].data.decode("utf-8", errors="ignore")</w:t>
      </w:r>
    </w:p>
    <w:p w14:paraId="1D25A829" w14:textId="77777777" w:rsidR="00546461" w:rsidRPr="00546461" w:rsidRDefault="00546461" w:rsidP="00546461">
      <w:pPr>
        <w:pStyle w:val="CODE"/>
        <w:rPr>
          <w:lang w:val="en-US"/>
        </w:rPr>
      </w:pPr>
      <w:r w:rsidRPr="00546461">
        <w:rPr>
          <w:lang w:val="en-US"/>
        </w:rPr>
        <w:t xml:space="preserve">                print(f"[DECODE] Frame {frame_idx} =&gt; '{decoded_str}'")</w:t>
      </w:r>
    </w:p>
    <w:p w14:paraId="48B0F6D9" w14:textId="77777777" w:rsidR="00546461" w:rsidRPr="00546461" w:rsidRDefault="00546461" w:rsidP="00546461">
      <w:pPr>
        <w:pStyle w:val="CODE"/>
        <w:rPr>
          <w:lang w:val="en-US"/>
        </w:rPr>
      </w:pPr>
      <w:r w:rsidRPr="00546461">
        <w:rPr>
          <w:lang w:val="en-US"/>
        </w:rPr>
        <w:t xml:space="preserve">                last_decoded = decoded_str</w:t>
      </w:r>
    </w:p>
    <w:p w14:paraId="47FAC763" w14:textId="77777777" w:rsidR="00546461" w:rsidRPr="00546461" w:rsidRDefault="00546461" w:rsidP="00546461">
      <w:pPr>
        <w:pStyle w:val="CODE"/>
        <w:rPr>
          <w:lang w:val="en-US"/>
        </w:rPr>
      </w:pPr>
      <w:r w:rsidRPr="00546461">
        <w:rPr>
          <w:lang w:val="en-US"/>
        </w:rPr>
        <w:t xml:space="preserve">            else:</w:t>
      </w:r>
    </w:p>
    <w:p w14:paraId="7ABFF1A9" w14:textId="77777777" w:rsidR="00546461" w:rsidRPr="00546461" w:rsidRDefault="00546461" w:rsidP="00546461">
      <w:pPr>
        <w:pStyle w:val="CODE"/>
        <w:rPr>
          <w:lang w:val="en-US"/>
        </w:rPr>
      </w:pPr>
      <w:r w:rsidRPr="00546461">
        <w:rPr>
          <w:lang w:val="en-US"/>
        </w:rPr>
        <w:t xml:space="preserve">                last_decoded = ""</w:t>
      </w:r>
    </w:p>
    <w:p w14:paraId="30A6D249" w14:textId="77777777" w:rsidR="00546461" w:rsidRPr="00546461" w:rsidRDefault="00546461" w:rsidP="00546461">
      <w:pPr>
        <w:pStyle w:val="CODE"/>
        <w:rPr>
          <w:lang w:val="en-US"/>
        </w:rPr>
      </w:pPr>
      <w:r w:rsidRPr="00546461">
        <w:rPr>
          <w:lang w:val="en-US"/>
        </w:rPr>
        <w:t xml:space="preserve">                print(f"[DECODE] Frame {frame_idx}: no DMC found")</w:t>
      </w:r>
    </w:p>
    <w:p w14:paraId="0ADE17F5" w14:textId="77777777" w:rsidR="00546461" w:rsidRPr="00546461" w:rsidRDefault="00546461" w:rsidP="00546461">
      <w:pPr>
        <w:pStyle w:val="CODE"/>
        <w:rPr>
          <w:lang w:val="en-US"/>
        </w:rPr>
      </w:pPr>
    </w:p>
    <w:p w14:paraId="0549D8E4" w14:textId="77777777" w:rsidR="00546461" w:rsidRPr="00546461" w:rsidRDefault="00546461" w:rsidP="00546461">
      <w:pPr>
        <w:pStyle w:val="CODE"/>
        <w:rPr>
          <w:lang w:val="en-US"/>
        </w:rPr>
      </w:pPr>
      <w:r w:rsidRPr="00546461">
        <w:rPr>
          <w:lang w:val="en-US"/>
        </w:rPr>
        <w:t xml:space="preserve">            # Save ROI image</w:t>
      </w:r>
    </w:p>
    <w:p w14:paraId="7D124FDB" w14:textId="77777777" w:rsidR="00546461" w:rsidRPr="00546461" w:rsidRDefault="00546461" w:rsidP="00546461">
      <w:pPr>
        <w:pStyle w:val="CODE"/>
        <w:rPr>
          <w:lang w:val="en-US"/>
        </w:rPr>
      </w:pPr>
      <w:r w:rsidRPr="00546461">
        <w:rPr>
          <w:lang w:val="en-US"/>
        </w:rPr>
        <w:t xml:space="preserve">            jpg_path = os.path.join(self.output_dir, f"DMC_{stamp}.jpg")</w:t>
      </w:r>
    </w:p>
    <w:p w14:paraId="428E8B21" w14:textId="77777777" w:rsidR="00546461" w:rsidRPr="00546461" w:rsidRDefault="00546461" w:rsidP="00546461">
      <w:pPr>
        <w:pStyle w:val="CODE"/>
        <w:rPr>
          <w:lang w:val="en-US"/>
        </w:rPr>
      </w:pPr>
      <w:r w:rsidRPr="00546461">
        <w:rPr>
          <w:lang w:val="en-US"/>
        </w:rPr>
        <w:t xml:space="preserve">            cv2.imwrite(jpg_path, roi_img)</w:t>
      </w:r>
    </w:p>
    <w:p w14:paraId="717C5384" w14:textId="77777777" w:rsidR="00546461" w:rsidRPr="00546461" w:rsidRDefault="00546461" w:rsidP="00546461">
      <w:pPr>
        <w:pStyle w:val="CODE"/>
        <w:rPr>
          <w:lang w:val="en-US"/>
        </w:rPr>
      </w:pPr>
      <w:r w:rsidRPr="00546461">
        <w:rPr>
          <w:lang w:val="en-US"/>
        </w:rPr>
        <w:t xml:space="preserve">            print(f"[SAVE] ROI image =&gt; {jpg_path}")</w:t>
      </w:r>
    </w:p>
    <w:p w14:paraId="499CE9AF" w14:textId="77777777" w:rsidR="00546461" w:rsidRPr="00546461" w:rsidRDefault="00546461" w:rsidP="00546461">
      <w:pPr>
        <w:pStyle w:val="CODE"/>
        <w:rPr>
          <w:lang w:val="en-US"/>
        </w:rPr>
      </w:pPr>
    </w:p>
    <w:p w14:paraId="23BDCCCC" w14:textId="77777777" w:rsidR="00546461" w:rsidRPr="00546461" w:rsidRDefault="00546461" w:rsidP="00546461">
      <w:pPr>
        <w:pStyle w:val="CODE"/>
        <w:rPr>
          <w:lang w:val="en-US"/>
        </w:rPr>
      </w:pPr>
      <w:r w:rsidRPr="00546461">
        <w:rPr>
          <w:lang w:val="en-US"/>
        </w:rPr>
        <w:t xml:space="preserve">            # Write decoded text (if any) to .txt</w:t>
      </w:r>
    </w:p>
    <w:p w14:paraId="43666901" w14:textId="77777777" w:rsidR="00546461" w:rsidRPr="00546461" w:rsidRDefault="00546461" w:rsidP="00546461">
      <w:pPr>
        <w:pStyle w:val="CODE"/>
        <w:rPr>
          <w:lang w:val="en-US"/>
        </w:rPr>
      </w:pPr>
      <w:r w:rsidRPr="00546461">
        <w:rPr>
          <w:lang w:val="en-US"/>
        </w:rPr>
        <w:t xml:space="preserve">            txt_path = os.path.join(self.output_dir, f"DMC_{stamp}.txt")</w:t>
      </w:r>
    </w:p>
    <w:p w14:paraId="4AD71C5C" w14:textId="77777777" w:rsidR="00546461" w:rsidRPr="00546461" w:rsidRDefault="00546461" w:rsidP="00546461">
      <w:pPr>
        <w:pStyle w:val="CODE"/>
        <w:rPr>
          <w:lang w:val="en-US"/>
        </w:rPr>
      </w:pPr>
      <w:r w:rsidRPr="00546461">
        <w:rPr>
          <w:lang w:val="en-US"/>
        </w:rPr>
        <w:t xml:space="preserve">            with open(txt_path, "w", encoding="utf-8") as f:</w:t>
      </w:r>
    </w:p>
    <w:p w14:paraId="3967DCD3" w14:textId="77777777" w:rsidR="00546461" w:rsidRPr="00546461" w:rsidRDefault="00546461" w:rsidP="00546461">
      <w:pPr>
        <w:pStyle w:val="CODE"/>
        <w:rPr>
          <w:lang w:val="en-US"/>
        </w:rPr>
      </w:pPr>
      <w:r w:rsidRPr="00546461">
        <w:rPr>
          <w:lang w:val="en-US"/>
        </w:rPr>
        <w:t xml:space="preserve">                if last_decoded:</w:t>
      </w:r>
    </w:p>
    <w:p w14:paraId="608F579A" w14:textId="77777777" w:rsidR="00546461" w:rsidRPr="00546461" w:rsidRDefault="00546461" w:rsidP="00546461">
      <w:pPr>
        <w:pStyle w:val="CODE"/>
        <w:rPr>
          <w:lang w:val="en-US"/>
        </w:rPr>
      </w:pPr>
      <w:r w:rsidRPr="00546461">
        <w:rPr>
          <w:lang w:val="en-US"/>
        </w:rPr>
        <w:t xml:space="preserve">                    f.write(last_decoded + "\n")</w:t>
      </w:r>
    </w:p>
    <w:p w14:paraId="76209DB0" w14:textId="77777777" w:rsidR="00546461" w:rsidRPr="00546461" w:rsidRDefault="00546461" w:rsidP="00546461">
      <w:pPr>
        <w:pStyle w:val="CODE"/>
        <w:rPr>
          <w:lang w:val="en-US"/>
        </w:rPr>
      </w:pPr>
      <w:r w:rsidRPr="00546461">
        <w:rPr>
          <w:lang w:val="en-US"/>
        </w:rPr>
        <w:t xml:space="preserve">                else:</w:t>
      </w:r>
    </w:p>
    <w:p w14:paraId="5C4E549C" w14:textId="77777777" w:rsidR="00546461" w:rsidRPr="00546461" w:rsidRDefault="00546461" w:rsidP="00546461">
      <w:pPr>
        <w:pStyle w:val="CODE"/>
        <w:rPr>
          <w:lang w:val="en-US"/>
        </w:rPr>
      </w:pPr>
      <w:r w:rsidRPr="00546461">
        <w:rPr>
          <w:lang w:val="en-US"/>
        </w:rPr>
        <w:t xml:space="preserve">                    f.write("NO CODE FOUND\n")</w:t>
      </w:r>
    </w:p>
    <w:p w14:paraId="4410BF43" w14:textId="77777777" w:rsidR="00546461" w:rsidRPr="00546461" w:rsidRDefault="00546461" w:rsidP="00546461">
      <w:pPr>
        <w:pStyle w:val="CODE"/>
        <w:rPr>
          <w:lang w:val="en-US"/>
        </w:rPr>
      </w:pPr>
      <w:r w:rsidRPr="00546461">
        <w:rPr>
          <w:lang w:val="en-US"/>
        </w:rPr>
        <w:t xml:space="preserve">            print(f"[SAVE] Wrote text =&gt; {txt_path}")</w:t>
      </w:r>
    </w:p>
    <w:p w14:paraId="518637F8" w14:textId="77777777" w:rsidR="00546461" w:rsidRPr="00546461" w:rsidRDefault="00546461" w:rsidP="00546461">
      <w:pPr>
        <w:pStyle w:val="CODE"/>
        <w:rPr>
          <w:lang w:val="en-US"/>
        </w:rPr>
      </w:pPr>
    </w:p>
    <w:p w14:paraId="251DFBA3" w14:textId="77777777" w:rsidR="00546461" w:rsidRPr="00546461" w:rsidRDefault="00546461" w:rsidP="00546461">
      <w:pPr>
        <w:pStyle w:val="CODE"/>
        <w:rPr>
          <w:lang w:val="en-US"/>
        </w:rPr>
      </w:pPr>
      <w:r w:rsidRPr="00546461">
        <w:rPr>
          <w:lang w:val="en-US"/>
        </w:rPr>
        <w:t xml:space="preserve">            self.roi_queue.task_done()</w:t>
      </w:r>
    </w:p>
    <w:p w14:paraId="0A4B6E31" w14:textId="77777777" w:rsidR="00546461" w:rsidRPr="00546461" w:rsidRDefault="00546461" w:rsidP="00546461">
      <w:pPr>
        <w:pStyle w:val="CODE"/>
        <w:rPr>
          <w:lang w:val="en-US"/>
        </w:rPr>
      </w:pPr>
    </w:p>
    <w:p w14:paraId="0ACEF657" w14:textId="77777777" w:rsidR="00546461" w:rsidRPr="00546461" w:rsidRDefault="00546461" w:rsidP="00546461">
      <w:pPr>
        <w:pStyle w:val="CODE"/>
        <w:rPr>
          <w:lang w:val="en-US"/>
        </w:rPr>
      </w:pPr>
      <w:r w:rsidRPr="00546461">
        <w:rPr>
          <w:lang w:val="en-US"/>
        </w:rPr>
        <w:t xml:space="preserve">        print("[DEBUG] DMCDecoderThread stopping")</w:t>
      </w:r>
    </w:p>
    <w:p w14:paraId="40CD2559" w14:textId="77777777" w:rsidR="00546461" w:rsidRPr="00546461" w:rsidRDefault="00546461" w:rsidP="00546461">
      <w:pPr>
        <w:pStyle w:val="CODE"/>
        <w:rPr>
          <w:lang w:val="en-US"/>
        </w:rPr>
      </w:pPr>
    </w:p>
    <w:p w14:paraId="191E9496" w14:textId="77777777" w:rsidR="00546461" w:rsidRPr="00546461" w:rsidRDefault="00546461" w:rsidP="00546461">
      <w:pPr>
        <w:pStyle w:val="CODE"/>
        <w:rPr>
          <w:lang w:val="en-US"/>
        </w:rPr>
      </w:pPr>
      <w:r w:rsidRPr="00546461">
        <w:rPr>
          <w:lang w:val="en-US"/>
        </w:rPr>
        <w:t xml:space="preserve">    def stop(self):</w:t>
      </w:r>
    </w:p>
    <w:p w14:paraId="4536FC62" w14:textId="77777777" w:rsidR="00546461" w:rsidRPr="00546461" w:rsidRDefault="00546461" w:rsidP="00546461">
      <w:pPr>
        <w:pStyle w:val="CODE"/>
        <w:rPr>
          <w:lang w:val="en-US"/>
        </w:rPr>
      </w:pPr>
      <w:r w:rsidRPr="00546461">
        <w:rPr>
          <w:lang w:val="en-US"/>
        </w:rPr>
        <w:t xml:space="preserve">        """Tell the thread to exit its loop."""</w:t>
      </w:r>
    </w:p>
    <w:p w14:paraId="043D08A3" w14:textId="3D6A2883" w:rsidR="004215D0" w:rsidRDefault="00546461" w:rsidP="00546461">
      <w:pPr>
        <w:pStyle w:val="CODE"/>
        <w:rPr>
          <w:lang w:val="en-US"/>
        </w:rPr>
      </w:pPr>
      <w:r w:rsidRPr="00546461">
        <w:rPr>
          <w:lang w:val="en-US"/>
        </w:rPr>
        <w:t xml:space="preserve">        self._stop_flag = True</w:t>
      </w:r>
    </w:p>
    <w:p w14:paraId="51C236AB" w14:textId="75BAD10F" w:rsidR="00C234DE" w:rsidRPr="00C234DE" w:rsidRDefault="00C234DE" w:rsidP="00C234DE">
      <w:pPr>
        <w:pStyle w:val="Zkladntext"/>
        <w:rPr>
          <w:noProof/>
        </w:rPr>
      </w:pPr>
      <w:r w:rsidRPr="00C234DE">
        <w:rPr>
          <w:b/>
          <w:bCs/>
          <w:noProof/>
        </w:rPr>
        <w:t>Mount Point</w:t>
      </w:r>
      <w:r w:rsidRPr="00C234DE">
        <w:rPr>
          <w:noProof/>
        </w:rPr>
        <w:br/>
        <w:t>Make sure your USB drive is actually mounted under /media/pi/USB_DRIVE (or the path you specify). If it’s mounted elsewhere, update the string in self.output_dir accordingly.</w:t>
      </w:r>
    </w:p>
    <w:p w14:paraId="22B80FCC" w14:textId="2E6728BE" w:rsidR="00C234DE" w:rsidRPr="00C234DE" w:rsidRDefault="00C234DE" w:rsidP="00C234DE">
      <w:pPr>
        <w:pStyle w:val="Zkladntext"/>
        <w:rPr>
          <w:noProof/>
        </w:rPr>
      </w:pPr>
      <w:r w:rsidRPr="00C234DE">
        <w:rPr>
          <w:b/>
          <w:bCs/>
          <w:noProof/>
        </w:rPr>
        <w:t>Permissions</w:t>
      </w:r>
      <w:r w:rsidRPr="00C234DE">
        <w:rPr>
          <w:noProof/>
        </w:rPr>
        <w:br/>
        <w:t>Ensure that the user running the Python script has write permissions for the USB drive mount point.</w:t>
      </w:r>
    </w:p>
    <w:p w14:paraId="0A42B824" w14:textId="59019CB3" w:rsidR="00C234DE" w:rsidRPr="00C234DE" w:rsidRDefault="00C234DE" w:rsidP="00C234DE">
      <w:pPr>
        <w:pStyle w:val="Zkladntext"/>
        <w:rPr>
          <w:noProof/>
        </w:rPr>
      </w:pPr>
      <w:r w:rsidRPr="00C234DE">
        <w:rPr>
          <w:b/>
          <w:bCs/>
          <w:noProof/>
        </w:rPr>
        <w:t>Consistency</w:t>
      </w:r>
      <w:r w:rsidRPr="00C234DE">
        <w:rPr>
          <w:noProof/>
        </w:rPr>
        <w:br/>
        <w:t>If you move the output directory to a USB drive, confirm that other parts of your code (e.g., logging, file referencing) still work correctly with the new path.</w:t>
      </w:r>
    </w:p>
    <w:p w14:paraId="34811009" w14:textId="38FE8373" w:rsidR="004215D0" w:rsidRPr="004215D0" w:rsidRDefault="004215D0" w:rsidP="00B502D2">
      <w:pPr>
        <w:pStyle w:val="Nadpis2"/>
      </w:pPr>
      <w:bookmarkStart w:id="50" w:name="_Toc191807387"/>
      <w:proofErr w:type="spellStart"/>
      <w:r w:rsidRPr="004215D0">
        <w:t>Callback</w:t>
      </w:r>
      <w:proofErr w:type="spellEnd"/>
      <w:r w:rsidRPr="004215D0">
        <w:t xml:space="preserve"> funkce (user_callback.py)</w:t>
      </w:r>
      <w:bookmarkEnd w:id="50"/>
    </w:p>
    <w:p w14:paraId="5650F34C" w14:textId="77777777" w:rsidR="004215D0" w:rsidRPr="004215D0" w:rsidRDefault="004215D0" w:rsidP="004215D0">
      <w:pPr>
        <w:pStyle w:val="Zkladntext"/>
      </w:pPr>
      <w:proofErr w:type="spellStart"/>
      <w:r w:rsidRPr="004215D0">
        <w:t>Callback</w:t>
      </w:r>
      <w:proofErr w:type="spellEnd"/>
      <w:r w:rsidRPr="004215D0">
        <w:t xml:space="preserve"> funkce propojuje </w:t>
      </w:r>
      <w:proofErr w:type="spellStart"/>
      <w:r w:rsidRPr="004215D0">
        <w:t>GStreamer</w:t>
      </w:r>
      <w:proofErr w:type="spellEnd"/>
      <w:r w:rsidRPr="004215D0">
        <w:t xml:space="preserve"> </w:t>
      </w:r>
      <w:proofErr w:type="spellStart"/>
      <w:r w:rsidRPr="004215D0">
        <w:t>pipeline</w:t>
      </w:r>
      <w:proofErr w:type="spellEnd"/>
      <w:r w:rsidRPr="004215D0">
        <w:t xml:space="preserve"> s dekódovacím vláknem. Pokud </w:t>
      </w:r>
      <w:proofErr w:type="spellStart"/>
      <w:r w:rsidRPr="004215D0">
        <w:t>pipeline</w:t>
      </w:r>
      <w:proofErr w:type="spellEnd"/>
      <w:r w:rsidRPr="004215D0">
        <w:t xml:space="preserve"> detekuje DMC kód, tato třída přidá jeho výřez do dekódovací fronty.</w:t>
      </w:r>
    </w:p>
    <w:p w14:paraId="0018D9C4" w14:textId="77777777" w:rsidR="00CE7CCA" w:rsidRDefault="00CE7CCA" w:rsidP="00CE7CCA">
      <w:pPr>
        <w:pStyle w:val="CODE"/>
      </w:pPr>
      <w:r>
        <w:t># user_callback.py</w:t>
      </w:r>
    </w:p>
    <w:p w14:paraId="5466D159" w14:textId="77777777" w:rsidR="00CE7CCA" w:rsidRDefault="00CE7CCA" w:rsidP="00CE7CCA">
      <w:pPr>
        <w:pStyle w:val="CODE"/>
      </w:pPr>
    </w:p>
    <w:p w14:paraId="077A366D" w14:textId="77777777" w:rsidR="00CE7CCA" w:rsidRDefault="00CE7CCA" w:rsidP="00CE7CCA">
      <w:pPr>
        <w:pStyle w:val="CODE"/>
      </w:pPr>
      <w:r>
        <w:t>from hailo_apps_infra.hailo_rpi_common import app_callback_class</w:t>
      </w:r>
    </w:p>
    <w:p w14:paraId="7686B4B5" w14:textId="77777777" w:rsidR="00CE7CCA" w:rsidRDefault="00CE7CCA" w:rsidP="00CE7CCA">
      <w:pPr>
        <w:pStyle w:val="CODE"/>
      </w:pPr>
    </w:p>
    <w:p w14:paraId="28CF7E0A" w14:textId="77777777" w:rsidR="00CE7CCA" w:rsidRDefault="00CE7CCA" w:rsidP="00CE7CCA">
      <w:pPr>
        <w:pStyle w:val="CODE"/>
      </w:pPr>
      <w:r>
        <w:t>class user_app_callback_class(app_callback_class):</w:t>
      </w:r>
    </w:p>
    <w:p w14:paraId="3B2309E5" w14:textId="77777777" w:rsidR="00CE7CCA" w:rsidRDefault="00CE7CCA" w:rsidP="00CE7CCA">
      <w:pPr>
        <w:pStyle w:val="CODE"/>
      </w:pPr>
      <w:r>
        <w:t xml:space="preserve">    """</w:t>
      </w:r>
    </w:p>
    <w:p w14:paraId="4A3F5BE0" w14:textId="77777777" w:rsidR="00CE7CCA" w:rsidRDefault="00CE7CCA" w:rsidP="00CE7CCA">
      <w:pPr>
        <w:pStyle w:val="CODE"/>
      </w:pPr>
      <w:r>
        <w:t xml:space="preserve">    A custom callback class that inherits from hailo_apps_infra.app_callback_class.</w:t>
      </w:r>
    </w:p>
    <w:p w14:paraId="7BB4775D" w14:textId="77777777" w:rsidR="00CE7CCA" w:rsidRDefault="00CE7CCA" w:rsidP="00CE7CCA">
      <w:pPr>
        <w:pStyle w:val="CODE"/>
      </w:pPr>
      <w:r>
        <w:t xml:space="preserve">    It holds a reference to our ROI queue, so the pipeline callback can push</w:t>
      </w:r>
    </w:p>
    <w:p w14:paraId="55542691" w14:textId="77777777" w:rsidR="00CE7CCA" w:rsidRDefault="00CE7CCA" w:rsidP="00CE7CCA">
      <w:pPr>
        <w:pStyle w:val="CODE"/>
      </w:pPr>
      <w:r>
        <w:t xml:space="preserve">    bounding-box images for decoding.</w:t>
      </w:r>
    </w:p>
    <w:p w14:paraId="18586537" w14:textId="77777777" w:rsidR="00CE7CCA" w:rsidRDefault="00CE7CCA" w:rsidP="00CE7CCA">
      <w:pPr>
        <w:pStyle w:val="CODE"/>
      </w:pPr>
      <w:r>
        <w:t xml:space="preserve">    """</w:t>
      </w:r>
    </w:p>
    <w:p w14:paraId="122FAEF9" w14:textId="77777777" w:rsidR="00CE7CCA" w:rsidRDefault="00CE7CCA" w:rsidP="00CE7CCA">
      <w:pPr>
        <w:pStyle w:val="CODE"/>
      </w:pPr>
      <w:r>
        <w:t xml:space="preserve">    def __init__(self, roi_queue):</w:t>
      </w:r>
    </w:p>
    <w:p w14:paraId="4A583E94" w14:textId="77777777" w:rsidR="00CE7CCA" w:rsidRDefault="00CE7CCA" w:rsidP="00CE7CCA">
      <w:pPr>
        <w:pStyle w:val="CODE"/>
      </w:pPr>
      <w:r>
        <w:t xml:space="preserve">        super().__init__()</w:t>
      </w:r>
    </w:p>
    <w:p w14:paraId="36658F7B" w14:textId="77777777" w:rsidR="00CE7CCA" w:rsidRDefault="00CE7CCA" w:rsidP="00CE7CCA">
      <w:pPr>
        <w:pStyle w:val="CODE"/>
      </w:pPr>
      <w:r>
        <w:t xml:space="preserve">        self.roi_queue = roi_queue</w:t>
      </w:r>
    </w:p>
    <w:p w14:paraId="713E21BF" w14:textId="77777777" w:rsidR="00CE7CCA" w:rsidRDefault="00CE7CCA" w:rsidP="00CE7CCA">
      <w:pPr>
        <w:pStyle w:val="CODE"/>
      </w:pPr>
      <w:r>
        <w:t xml:space="preserve">        self.use_frame = True  # This can be toggled</w:t>
      </w:r>
    </w:p>
    <w:p w14:paraId="0D2D17FD" w14:textId="77A181D6" w:rsidR="004215D0" w:rsidRPr="004215D0" w:rsidRDefault="00CE7CCA" w:rsidP="00CE7CCA">
      <w:pPr>
        <w:pStyle w:val="CODE"/>
      </w:pPr>
      <w:r>
        <w:lastRenderedPageBreak/>
        <w:t xml:space="preserve">        print("[DEBUG] user_app_callback_class initialized.")</w:t>
      </w:r>
    </w:p>
    <w:p w14:paraId="15FDFFF5" w14:textId="5F3D6DB8" w:rsidR="004215D0" w:rsidRPr="004215D0" w:rsidRDefault="004215D0" w:rsidP="00B502D2">
      <w:pPr>
        <w:pStyle w:val="Nadpis2"/>
      </w:pPr>
      <w:bookmarkStart w:id="51" w:name="_Toc191807388"/>
      <w:r w:rsidRPr="004215D0">
        <w:t>Grafické rozhraní (gui_display.py)</w:t>
      </w:r>
      <w:bookmarkEnd w:id="51"/>
    </w:p>
    <w:p w14:paraId="4C511293" w14:textId="77777777" w:rsidR="004215D0" w:rsidRPr="004215D0" w:rsidRDefault="004215D0" w:rsidP="004215D0">
      <w:pPr>
        <w:pStyle w:val="Zkladntext"/>
      </w:pPr>
      <w:r w:rsidRPr="004215D0">
        <w:t xml:space="preserve">GUI je vytvořeno pomocí </w:t>
      </w:r>
      <w:proofErr w:type="spellStart"/>
      <w:r w:rsidRPr="004215D0">
        <w:t>tkinter</w:t>
      </w:r>
      <w:proofErr w:type="spellEnd"/>
      <w:r w:rsidRPr="004215D0">
        <w:t xml:space="preserve"> a umožňuje zobrazit poslední dekódovaný kód. Obnovuje se každých 500 </w:t>
      </w:r>
      <w:proofErr w:type="spellStart"/>
      <w:r w:rsidRPr="004215D0">
        <w:t>ms</w:t>
      </w:r>
      <w:proofErr w:type="spellEnd"/>
      <w:r w:rsidRPr="004215D0">
        <w:t>.</w:t>
      </w:r>
    </w:p>
    <w:p w14:paraId="2964C514" w14:textId="77777777" w:rsidR="0009544C" w:rsidRPr="0009544C" w:rsidRDefault="0009544C" w:rsidP="0009544C">
      <w:pPr>
        <w:pStyle w:val="CODE"/>
      </w:pPr>
      <w:r w:rsidRPr="0009544C">
        <w:t># gui_display.py</w:t>
      </w:r>
    </w:p>
    <w:p w14:paraId="19E94EE9" w14:textId="77777777" w:rsidR="0009544C" w:rsidRPr="0009544C" w:rsidRDefault="0009544C" w:rsidP="0009544C">
      <w:pPr>
        <w:pStyle w:val="CODE"/>
      </w:pPr>
    </w:p>
    <w:p w14:paraId="2684EE6D" w14:textId="77777777" w:rsidR="0009544C" w:rsidRPr="0009544C" w:rsidRDefault="0009544C" w:rsidP="0009544C">
      <w:pPr>
        <w:pStyle w:val="CODE"/>
      </w:pPr>
      <w:r w:rsidRPr="0009544C">
        <w:t>import tkinter as tk</w:t>
      </w:r>
    </w:p>
    <w:p w14:paraId="54BBA4C3" w14:textId="77777777" w:rsidR="0009544C" w:rsidRPr="0009544C" w:rsidRDefault="0009544C" w:rsidP="0009544C">
      <w:pPr>
        <w:pStyle w:val="CODE"/>
      </w:pPr>
      <w:r w:rsidRPr="0009544C">
        <w:t>from decode_thread import last_decoded</w:t>
      </w:r>
    </w:p>
    <w:p w14:paraId="3DACAC86" w14:textId="77777777" w:rsidR="0009544C" w:rsidRPr="0009544C" w:rsidRDefault="0009544C" w:rsidP="0009544C">
      <w:pPr>
        <w:pStyle w:val="CODE"/>
      </w:pPr>
    </w:p>
    <w:p w14:paraId="246368CC" w14:textId="77777777" w:rsidR="0009544C" w:rsidRPr="0009544C" w:rsidRDefault="0009544C" w:rsidP="0009544C">
      <w:pPr>
        <w:pStyle w:val="CODE"/>
      </w:pPr>
      <w:r w:rsidRPr="0009544C">
        <w:t>REFRESH_MS = 500  # GUI refresh interval (milliseconds)</w:t>
      </w:r>
    </w:p>
    <w:p w14:paraId="14B824F7" w14:textId="77777777" w:rsidR="0009544C" w:rsidRPr="0009544C" w:rsidRDefault="0009544C" w:rsidP="0009544C">
      <w:pPr>
        <w:pStyle w:val="CODE"/>
      </w:pPr>
    </w:p>
    <w:p w14:paraId="776EDCD0" w14:textId="77777777" w:rsidR="0009544C" w:rsidRPr="0009544C" w:rsidRDefault="0009544C" w:rsidP="0009544C">
      <w:pPr>
        <w:pStyle w:val="CODE"/>
      </w:pPr>
      <w:r w:rsidRPr="0009544C">
        <w:t>class DecodedGUI:</w:t>
      </w:r>
    </w:p>
    <w:p w14:paraId="731A0388" w14:textId="77777777" w:rsidR="0009544C" w:rsidRPr="0009544C" w:rsidRDefault="0009544C" w:rsidP="0009544C">
      <w:pPr>
        <w:pStyle w:val="CODE"/>
      </w:pPr>
      <w:r w:rsidRPr="0009544C">
        <w:t xml:space="preserve">    """</w:t>
      </w:r>
    </w:p>
    <w:p w14:paraId="48066EDE" w14:textId="77777777" w:rsidR="0009544C" w:rsidRPr="0009544C" w:rsidRDefault="0009544C" w:rsidP="0009544C">
      <w:pPr>
        <w:pStyle w:val="CODE"/>
      </w:pPr>
      <w:r w:rsidRPr="0009544C">
        <w:t xml:space="preserve">    A simple Tkinter-based GUI to display the last decoded Data Matrix code.</w:t>
      </w:r>
    </w:p>
    <w:p w14:paraId="39D81B3B" w14:textId="77777777" w:rsidR="0009544C" w:rsidRPr="0009544C" w:rsidRDefault="0009544C" w:rsidP="0009544C">
      <w:pPr>
        <w:pStyle w:val="CODE"/>
      </w:pPr>
      <w:r w:rsidRPr="0009544C">
        <w:t xml:space="preserve">    """</w:t>
      </w:r>
    </w:p>
    <w:p w14:paraId="32998572" w14:textId="77777777" w:rsidR="0009544C" w:rsidRPr="0009544C" w:rsidRDefault="0009544C" w:rsidP="0009544C">
      <w:pPr>
        <w:pStyle w:val="CODE"/>
      </w:pPr>
      <w:r w:rsidRPr="0009544C">
        <w:t xml:space="preserve">    def __init__(self):</w:t>
      </w:r>
    </w:p>
    <w:p w14:paraId="46A1262E" w14:textId="77777777" w:rsidR="0009544C" w:rsidRPr="0009544C" w:rsidRDefault="0009544C" w:rsidP="0009544C">
      <w:pPr>
        <w:pStyle w:val="CODE"/>
      </w:pPr>
      <w:r w:rsidRPr="0009544C">
        <w:t xml:space="preserve">        self.root = tk.Tk()</w:t>
      </w:r>
    </w:p>
    <w:p w14:paraId="2F427C4B" w14:textId="77777777" w:rsidR="0009544C" w:rsidRPr="0009544C" w:rsidRDefault="0009544C" w:rsidP="0009544C">
      <w:pPr>
        <w:pStyle w:val="CODE"/>
      </w:pPr>
      <w:r w:rsidRPr="0009544C">
        <w:t xml:space="preserve">        self.root.title("DMC Decoder Display")</w:t>
      </w:r>
    </w:p>
    <w:p w14:paraId="24A70AF6" w14:textId="77777777" w:rsidR="0009544C" w:rsidRPr="0009544C" w:rsidRDefault="0009544C" w:rsidP="0009544C">
      <w:pPr>
        <w:pStyle w:val="CODE"/>
      </w:pPr>
      <w:r w:rsidRPr="0009544C">
        <w:t xml:space="preserve">        self.root.geometry("600x300+50+50")</w:t>
      </w:r>
    </w:p>
    <w:p w14:paraId="375C3E4F" w14:textId="77777777" w:rsidR="0009544C" w:rsidRPr="0009544C" w:rsidRDefault="0009544C" w:rsidP="0009544C">
      <w:pPr>
        <w:pStyle w:val="CODE"/>
      </w:pPr>
      <w:r w:rsidRPr="0009544C">
        <w:t xml:space="preserve">        self.root.configure(bg="black")</w:t>
      </w:r>
    </w:p>
    <w:p w14:paraId="68CF265A" w14:textId="77777777" w:rsidR="0009544C" w:rsidRPr="0009544C" w:rsidRDefault="0009544C" w:rsidP="0009544C">
      <w:pPr>
        <w:pStyle w:val="CODE"/>
      </w:pPr>
    </w:p>
    <w:p w14:paraId="6DFF39BD" w14:textId="77777777" w:rsidR="0009544C" w:rsidRPr="0009544C" w:rsidRDefault="0009544C" w:rsidP="0009544C">
      <w:pPr>
        <w:pStyle w:val="CODE"/>
      </w:pPr>
      <w:r w:rsidRPr="0009544C">
        <w:t xml:space="preserve">        self.label = tk.Label(</w:t>
      </w:r>
    </w:p>
    <w:p w14:paraId="7356E8D7" w14:textId="77777777" w:rsidR="0009544C" w:rsidRPr="0009544C" w:rsidRDefault="0009544C" w:rsidP="0009544C">
      <w:pPr>
        <w:pStyle w:val="CODE"/>
      </w:pPr>
      <w:r w:rsidRPr="0009544C">
        <w:t xml:space="preserve">            self.root,</w:t>
      </w:r>
    </w:p>
    <w:p w14:paraId="682F7092" w14:textId="77777777" w:rsidR="0009544C" w:rsidRPr="0009544C" w:rsidRDefault="0009544C" w:rsidP="0009544C">
      <w:pPr>
        <w:pStyle w:val="CODE"/>
      </w:pPr>
      <w:r w:rsidRPr="0009544C">
        <w:t xml:space="preserve">            text="Waiting for codes...",</w:t>
      </w:r>
    </w:p>
    <w:p w14:paraId="7EFE839A" w14:textId="77777777" w:rsidR="0009544C" w:rsidRPr="0009544C" w:rsidRDefault="0009544C" w:rsidP="0009544C">
      <w:pPr>
        <w:pStyle w:val="CODE"/>
      </w:pPr>
      <w:r w:rsidRPr="0009544C">
        <w:t xml:space="preserve">            font=("Arial", 36, "bold"),</w:t>
      </w:r>
    </w:p>
    <w:p w14:paraId="050BA0BD" w14:textId="77777777" w:rsidR="0009544C" w:rsidRPr="0009544C" w:rsidRDefault="0009544C" w:rsidP="0009544C">
      <w:pPr>
        <w:pStyle w:val="CODE"/>
      </w:pPr>
      <w:r w:rsidRPr="0009544C">
        <w:t xml:space="preserve">            fg="white",</w:t>
      </w:r>
    </w:p>
    <w:p w14:paraId="2A221474" w14:textId="77777777" w:rsidR="0009544C" w:rsidRPr="0009544C" w:rsidRDefault="0009544C" w:rsidP="0009544C">
      <w:pPr>
        <w:pStyle w:val="CODE"/>
      </w:pPr>
      <w:r w:rsidRPr="0009544C">
        <w:t xml:space="preserve">            bg="black",</w:t>
      </w:r>
    </w:p>
    <w:p w14:paraId="78777CE8" w14:textId="77777777" w:rsidR="0009544C" w:rsidRPr="0009544C" w:rsidRDefault="0009544C" w:rsidP="0009544C">
      <w:pPr>
        <w:pStyle w:val="CODE"/>
      </w:pPr>
      <w:r w:rsidRPr="0009544C">
        <w:t xml:space="preserve">            wraplength=550</w:t>
      </w:r>
    </w:p>
    <w:p w14:paraId="1AFFB729" w14:textId="77777777" w:rsidR="0009544C" w:rsidRPr="0009544C" w:rsidRDefault="0009544C" w:rsidP="0009544C">
      <w:pPr>
        <w:pStyle w:val="CODE"/>
      </w:pPr>
      <w:r w:rsidRPr="0009544C">
        <w:t xml:space="preserve">        )</w:t>
      </w:r>
    </w:p>
    <w:p w14:paraId="5F226281" w14:textId="77777777" w:rsidR="0009544C" w:rsidRPr="0009544C" w:rsidRDefault="0009544C" w:rsidP="0009544C">
      <w:pPr>
        <w:pStyle w:val="CODE"/>
      </w:pPr>
      <w:r w:rsidRPr="0009544C">
        <w:t xml:space="preserve">        self.label.pack(expand=True, fill=tk.BOTH, padx=20, pady=20)</w:t>
      </w:r>
    </w:p>
    <w:p w14:paraId="4529DB0F" w14:textId="77777777" w:rsidR="0009544C" w:rsidRPr="0009544C" w:rsidRDefault="0009544C" w:rsidP="0009544C">
      <w:pPr>
        <w:pStyle w:val="CODE"/>
      </w:pPr>
    </w:p>
    <w:p w14:paraId="71C5B360" w14:textId="77777777" w:rsidR="0009544C" w:rsidRPr="0009544C" w:rsidRDefault="0009544C" w:rsidP="0009544C">
      <w:pPr>
        <w:pStyle w:val="CODE"/>
      </w:pPr>
      <w:r w:rsidRPr="0009544C">
        <w:t xml:space="preserve">        # Repeatedly update label from decode_thread.last_decoded</w:t>
      </w:r>
    </w:p>
    <w:p w14:paraId="487F5D6A" w14:textId="77777777" w:rsidR="0009544C" w:rsidRPr="0009544C" w:rsidRDefault="0009544C" w:rsidP="0009544C">
      <w:pPr>
        <w:pStyle w:val="CODE"/>
      </w:pPr>
      <w:r w:rsidRPr="0009544C">
        <w:t xml:space="preserve">        self.update_label()</w:t>
      </w:r>
    </w:p>
    <w:p w14:paraId="592F88F1" w14:textId="77777777" w:rsidR="0009544C" w:rsidRPr="0009544C" w:rsidRDefault="0009544C" w:rsidP="0009544C">
      <w:pPr>
        <w:pStyle w:val="CODE"/>
      </w:pPr>
    </w:p>
    <w:p w14:paraId="0FA572CD" w14:textId="77777777" w:rsidR="0009544C" w:rsidRPr="0009544C" w:rsidRDefault="0009544C" w:rsidP="0009544C">
      <w:pPr>
        <w:pStyle w:val="CODE"/>
      </w:pPr>
      <w:r w:rsidRPr="0009544C">
        <w:t xml:space="preserve">    def update_label(self):</w:t>
      </w:r>
    </w:p>
    <w:p w14:paraId="5931CF81" w14:textId="77777777" w:rsidR="0009544C" w:rsidRPr="0009544C" w:rsidRDefault="0009544C" w:rsidP="0009544C">
      <w:pPr>
        <w:pStyle w:val="CODE"/>
      </w:pPr>
      <w:r w:rsidRPr="0009544C">
        <w:t xml:space="preserve">        global last_decoded</w:t>
      </w:r>
    </w:p>
    <w:p w14:paraId="66F26812" w14:textId="77777777" w:rsidR="0009544C" w:rsidRPr="0009544C" w:rsidRDefault="0009544C" w:rsidP="0009544C">
      <w:pPr>
        <w:pStyle w:val="CODE"/>
      </w:pPr>
      <w:r w:rsidRPr="0009544C">
        <w:t xml:space="preserve">        if last_decoded:</w:t>
      </w:r>
    </w:p>
    <w:p w14:paraId="7C8F5D11" w14:textId="77777777" w:rsidR="0009544C" w:rsidRPr="0009544C" w:rsidRDefault="0009544C" w:rsidP="0009544C">
      <w:pPr>
        <w:pStyle w:val="CODE"/>
      </w:pPr>
      <w:r w:rsidRPr="0009544C">
        <w:t xml:space="preserve">            self.label.config(text=f"Latest Code:\n{last_decoded}")</w:t>
      </w:r>
    </w:p>
    <w:p w14:paraId="22F24FE9" w14:textId="77777777" w:rsidR="0009544C" w:rsidRPr="0009544C" w:rsidRDefault="0009544C" w:rsidP="0009544C">
      <w:pPr>
        <w:pStyle w:val="CODE"/>
      </w:pPr>
      <w:r w:rsidRPr="0009544C">
        <w:t xml:space="preserve">        else:</w:t>
      </w:r>
    </w:p>
    <w:p w14:paraId="44F06580" w14:textId="77777777" w:rsidR="0009544C" w:rsidRPr="0009544C" w:rsidRDefault="0009544C" w:rsidP="0009544C">
      <w:pPr>
        <w:pStyle w:val="CODE"/>
      </w:pPr>
      <w:r w:rsidRPr="0009544C">
        <w:t xml:space="preserve">            self.label.config(text="Waiting for codes...")</w:t>
      </w:r>
    </w:p>
    <w:p w14:paraId="5572C0C2" w14:textId="77777777" w:rsidR="0009544C" w:rsidRPr="0009544C" w:rsidRDefault="0009544C" w:rsidP="0009544C">
      <w:pPr>
        <w:pStyle w:val="CODE"/>
      </w:pPr>
      <w:r w:rsidRPr="0009544C">
        <w:t xml:space="preserve">        self.root.after(REFRESH_MS, self.update_label)</w:t>
      </w:r>
    </w:p>
    <w:p w14:paraId="2E59A37A" w14:textId="77777777" w:rsidR="0009544C" w:rsidRPr="0009544C" w:rsidRDefault="0009544C" w:rsidP="0009544C">
      <w:pPr>
        <w:pStyle w:val="CODE"/>
      </w:pPr>
    </w:p>
    <w:p w14:paraId="3FE1405C" w14:textId="77777777" w:rsidR="0009544C" w:rsidRPr="0009544C" w:rsidRDefault="0009544C" w:rsidP="0009544C">
      <w:pPr>
        <w:pStyle w:val="CODE"/>
      </w:pPr>
      <w:r w:rsidRPr="0009544C">
        <w:t xml:space="preserve">    def run(self):</w:t>
      </w:r>
    </w:p>
    <w:p w14:paraId="5DD41108" w14:textId="3F6ED660" w:rsidR="004215D0" w:rsidRPr="004215D0" w:rsidRDefault="0009544C" w:rsidP="0009544C">
      <w:pPr>
        <w:pStyle w:val="CODE"/>
      </w:pPr>
      <w:r w:rsidRPr="0009544C">
        <w:t xml:space="preserve">        self.root.mainloop()</w:t>
      </w:r>
      <w:r w:rsidR="004215D0" w:rsidRPr="004215D0">
        <w:pict w14:anchorId="18FA1242">
          <v:rect id="_x0000_i1212" style="width:0;height:1.5pt" o:hralign="center" o:hrstd="t" o:hr="t" fillcolor="#a0a0a0" stroked="f"/>
        </w:pict>
      </w:r>
    </w:p>
    <w:p w14:paraId="6209CCA0" w14:textId="3AD74698" w:rsidR="005D11C8" w:rsidRPr="005D11C8" w:rsidRDefault="005D11C8" w:rsidP="00B502D2">
      <w:pPr>
        <w:pStyle w:val="Nadpis2"/>
      </w:pPr>
      <w:bookmarkStart w:id="52" w:name="_Toc191807389"/>
      <w:r w:rsidRPr="005D11C8">
        <w:t>vizuální znázornění fungování systému</w:t>
      </w:r>
      <w:bookmarkEnd w:id="52"/>
    </w:p>
    <w:p w14:paraId="19021D83" w14:textId="77777777" w:rsidR="005D11C8" w:rsidRPr="005D11C8" w:rsidRDefault="005D11C8" w:rsidP="005476A0">
      <w:pPr>
        <w:pStyle w:val="CODE"/>
      </w:pPr>
      <w:r w:rsidRPr="005D11C8">
        <w:t>+----------------+      +----------------+      +-----------------+</w:t>
      </w:r>
    </w:p>
    <w:p w14:paraId="0132F3B9" w14:textId="77777777" w:rsidR="005D11C8" w:rsidRPr="005D11C8" w:rsidRDefault="005D11C8" w:rsidP="005476A0">
      <w:pPr>
        <w:pStyle w:val="CODE"/>
      </w:pPr>
      <w:r w:rsidRPr="005D11C8">
        <w:t>| Kamera        | ---&gt; | GStreamer       | ---&gt; | AI detekce DMC  |</w:t>
      </w:r>
    </w:p>
    <w:p w14:paraId="1ABCBE7A" w14:textId="77777777" w:rsidR="005D11C8" w:rsidRPr="005D11C8" w:rsidRDefault="005D11C8" w:rsidP="005476A0">
      <w:pPr>
        <w:pStyle w:val="CODE"/>
      </w:pPr>
      <w:r w:rsidRPr="005D11C8">
        <w:t>+----------------+      +----------------+      +-----------------+</w:t>
      </w:r>
    </w:p>
    <w:p w14:paraId="55E3FFA0" w14:textId="77777777" w:rsidR="005D11C8" w:rsidRPr="005D11C8" w:rsidRDefault="005D11C8" w:rsidP="005476A0">
      <w:pPr>
        <w:pStyle w:val="CODE"/>
      </w:pPr>
      <w:r w:rsidRPr="005D11C8">
        <w:t xml:space="preserve">                                                          |</w:t>
      </w:r>
    </w:p>
    <w:p w14:paraId="26D27009" w14:textId="77777777" w:rsidR="005D11C8" w:rsidRPr="005D11C8" w:rsidRDefault="005D11C8" w:rsidP="005476A0">
      <w:pPr>
        <w:pStyle w:val="CODE"/>
      </w:pPr>
      <w:r w:rsidRPr="005D11C8">
        <w:t xml:space="preserve">                                                          v</w:t>
      </w:r>
    </w:p>
    <w:p w14:paraId="7220CF66" w14:textId="77777777" w:rsidR="005D11C8" w:rsidRPr="005D11C8" w:rsidRDefault="005D11C8" w:rsidP="005476A0">
      <w:pPr>
        <w:pStyle w:val="CODE"/>
      </w:pPr>
      <w:r w:rsidRPr="005D11C8">
        <w:t>+------------------------------------------------+</w:t>
      </w:r>
    </w:p>
    <w:p w14:paraId="6FC17CDB" w14:textId="77777777" w:rsidR="005D11C8" w:rsidRPr="005D11C8" w:rsidRDefault="005D11C8" w:rsidP="005476A0">
      <w:pPr>
        <w:pStyle w:val="CODE"/>
      </w:pPr>
      <w:r w:rsidRPr="005D11C8">
        <w:t>| Callback funkce přidá ROI do dekódovací fronty|</w:t>
      </w:r>
    </w:p>
    <w:p w14:paraId="6CDFC0B0" w14:textId="77777777" w:rsidR="005D11C8" w:rsidRPr="005D11C8" w:rsidRDefault="005D11C8" w:rsidP="005476A0">
      <w:pPr>
        <w:pStyle w:val="CODE"/>
      </w:pPr>
      <w:r w:rsidRPr="005D11C8">
        <w:t>+------------------------------------------------+</w:t>
      </w:r>
    </w:p>
    <w:p w14:paraId="5EF005C3" w14:textId="77777777" w:rsidR="005D11C8" w:rsidRPr="005D11C8" w:rsidRDefault="005D11C8" w:rsidP="005476A0">
      <w:pPr>
        <w:pStyle w:val="CODE"/>
      </w:pPr>
      <w:r w:rsidRPr="005D11C8">
        <w:t xml:space="preserve">                                                          |</w:t>
      </w:r>
    </w:p>
    <w:p w14:paraId="391A0459" w14:textId="77777777" w:rsidR="005D11C8" w:rsidRPr="005D11C8" w:rsidRDefault="005D11C8" w:rsidP="005476A0">
      <w:pPr>
        <w:pStyle w:val="CODE"/>
      </w:pPr>
      <w:r w:rsidRPr="005D11C8">
        <w:t xml:space="preserve">                                                          v</w:t>
      </w:r>
    </w:p>
    <w:p w14:paraId="3625A37F" w14:textId="77777777" w:rsidR="005D11C8" w:rsidRPr="005D11C8" w:rsidRDefault="005D11C8" w:rsidP="005476A0">
      <w:pPr>
        <w:pStyle w:val="CODE"/>
      </w:pPr>
      <w:r w:rsidRPr="005D11C8">
        <w:t>+----------------+      +-----------------+      +-----------------+</w:t>
      </w:r>
    </w:p>
    <w:p w14:paraId="5CFE1ED2" w14:textId="77777777" w:rsidR="005D11C8" w:rsidRPr="005D11C8" w:rsidRDefault="005D11C8" w:rsidP="005476A0">
      <w:pPr>
        <w:pStyle w:val="CODE"/>
      </w:pPr>
      <w:r w:rsidRPr="005D11C8">
        <w:t>| Dekódovací vlákno  | --&gt; | pylibdmtx     | --&gt; | Uložení výsledků |</w:t>
      </w:r>
    </w:p>
    <w:p w14:paraId="1BF13668" w14:textId="77777777" w:rsidR="005D11C8" w:rsidRPr="005D11C8" w:rsidRDefault="005D11C8" w:rsidP="005476A0">
      <w:pPr>
        <w:pStyle w:val="CODE"/>
      </w:pPr>
      <w:r w:rsidRPr="005D11C8">
        <w:lastRenderedPageBreak/>
        <w:t>+----------------+      +-----------------+      +-----------------+</w:t>
      </w:r>
    </w:p>
    <w:p w14:paraId="0FC0FEA3" w14:textId="77777777" w:rsidR="005D11C8" w:rsidRPr="005D11C8" w:rsidRDefault="005D11C8" w:rsidP="005476A0">
      <w:pPr>
        <w:pStyle w:val="CODE"/>
      </w:pPr>
      <w:r w:rsidRPr="005D11C8">
        <w:t xml:space="preserve">                                                          |</w:t>
      </w:r>
    </w:p>
    <w:p w14:paraId="79F5784C" w14:textId="77777777" w:rsidR="005D11C8" w:rsidRPr="005D11C8" w:rsidRDefault="005D11C8" w:rsidP="005476A0">
      <w:pPr>
        <w:pStyle w:val="CODE"/>
      </w:pPr>
      <w:r w:rsidRPr="005D11C8">
        <w:t xml:space="preserve">                                                          v</w:t>
      </w:r>
    </w:p>
    <w:p w14:paraId="5914E794" w14:textId="77777777" w:rsidR="005D11C8" w:rsidRPr="005D11C8" w:rsidRDefault="005D11C8" w:rsidP="005476A0">
      <w:pPr>
        <w:pStyle w:val="CODE"/>
      </w:pPr>
      <w:r w:rsidRPr="005D11C8">
        <w:t>+----------------+</w:t>
      </w:r>
    </w:p>
    <w:p w14:paraId="12050F3B" w14:textId="77777777" w:rsidR="005D11C8" w:rsidRPr="005D11C8" w:rsidRDefault="005D11C8" w:rsidP="005476A0">
      <w:pPr>
        <w:pStyle w:val="CODE"/>
      </w:pPr>
      <w:r w:rsidRPr="005D11C8">
        <w:t>| Zobrazení v GUI|</w:t>
      </w:r>
    </w:p>
    <w:p w14:paraId="67260493" w14:textId="77777777" w:rsidR="005D11C8" w:rsidRPr="005D11C8" w:rsidRDefault="005D11C8" w:rsidP="005476A0">
      <w:pPr>
        <w:pStyle w:val="CODE"/>
      </w:pPr>
      <w:r w:rsidRPr="005D11C8">
        <w:t>+----------------+</w:t>
      </w:r>
    </w:p>
    <w:p w14:paraId="35ECF219" w14:textId="77777777" w:rsidR="001A4F4D" w:rsidRDefault="001A4F4D" w:rsidP="00F83A36">
      <w:pPr>
        <w:pStyle w:val="Zkladntext"/>
        <w:ind w:left="720"/>
      </w:pPr>
    </w:p>
    <w:p w14:paraId="56156C6B" w14:textId="77777777" w:rsidR="00F83A36" w:rsidRPr="004215D0" w:rsidRDefault="00F83A36" w:rsidP="00B502D2">
      <w:pPr>
        <w:pStyle w:val="Nadpis2"/>
      </w:pPr>
      <w:bookmarkStart w:id="53" w:name="_Toc191807390"/>
      <w:r w:rsidRPr="004215D0">
        <w:t>Závěr</w:t>
      </w:r>
      <w:bookmarkEnd w:id="53"/>
    </w:p>
    <w:p w14:paraId="0EED16D9" w14:textId="77777777" w:rsidR="00F83A36" w:rsidRPr="004215D0" w:rsidRDefault="00F83A36" w:rsidP="00F83A36">
      <w:pPr>
        <w:pStyle w:val="Zkladntext"/>
      </w:pPr>
      <w:r w:rsidRPr="004215D0">
        <w:t xml:space="preserve">Tento systém efektivně kombinuje AI model pro detekci DMC, </w:t>
      </w:r>
      <w:proofErr w:type="spellStart"/>
      <w:r w:rsidRPr="004215D0">
        <w:t>vícevláknové</w:t>
      </w:r>
      <w:proofErr w:type="spellEnd"/>
      <w:r w:rsidRPr="004215D0">
        <w:t xml:space="preserve"> zpracování obrazu a jednoduché GUI. Architektura je robustní a umožňuje snadné rozšíření o nové funkce, například podporu více kamer nebo export dat do databáze. </w:t>
      </w:r>
      <w:r w:rsidRPr="004215D0">
        <w:rPr>
          <w:rFonts w:ascii="Segoe UI Emoji" w:hAnsi="Segoe UI Emoji" w:cs="Segoe UI Emoji"/>
        </w:rPr>
        <w:t>🚀</w:t>
      </w:r>
    </w:p>
    <w:p w14:paraId="10815F5F" w14:textId="77777777" w:rsidR="001A4F4D" w:rsidRDefault="001A4F4D" w:rsidP="00F83A36">
      <w:pPr>
        <w:pStyle w:val="Zkladntext"/>
        <w:ind w:left="720"/>
      </w:pPr>
    </w:p>
    <w:p w14:paraId="25411B65" w14:textId="77777777" w:rsidR="00B86428" w:rsidRDefault="00B86428" w:rsidP="00217A68">
      <w:pPr>
        <w:pStyle w:val="Nadpis1"/>
      </w:pPr>
      <w:bookmarkStart w:id="54" w:name="_Toc191807391"/>
      <w:bookmarkEnd w:id="54"/>
    </w:p>
    <w:p w14:paraId="6591E215" w14:textId="77777777" w:rsidR="00145F68" w:rsidRPr="00145F68" w:rsidRDefault="00145F68" w:rsidP="00145F68">
      <w:pPr>
        <w:pStyle w:val="Zkladntext"/>
        <w:sectPr w:rsidR="00145F68" w:rsidRPr="00145F68" w:rsidSect="00D01920">
          <w:pgSz w:w="11906" w:h="16838" w:code="9"/>
          <w:pgMar w:top="1080" w:right="1080" w:bottom="1080" w:left="1080" w:header="720" w:footer="720" w:gutter="0"/>
          <w:pgNumType w:start="1" w:chapStyle="1"/>
          <w:cols w:space="720"/>
          <w:titlePg/>
          <w:docGrid w:linePitch="360"/>
        </w:sectPr>
      </w:pPr>
    </w:p>
    <w:p w14:paraId="021FD66C" w14:textId="2875FA7B" w:rsidR="009A4344" w:rsidRDefault="009A4344" w:rsidP="009A4344">
      <w:pPr>
        <w:pStyle w:val="Nadpis2"/>
      </w:pPr>
      <w:bookmarkStart w:id="55" w:name="_Toc191807392"/>
      <w:r>
        <w:lastRenderedPageBreak/>
        <w:t>Raspberry PI</w:t>
      </w:r>
      <w:bookmarkEnd w:id="55"/>
    </w:p>
    <w:p w14:paraId="3332DF4F" w14:textId="167EC3BD" w:rsidR="001A71D4" w:rsidRDefault="001A71D4">
      <w:pPr>
        <w:pStyle w:val="Nadpis2"/>
      </w:pPr>
      <w:bookmarkStart w:id="56" w:name="_Toc191807393"/>
      <w:proofErr w:type="spellStart"/>
      <w:r>
        <w:t>Workastation</w:t>
      </w:r>
      <w:bookmarkEnd w:id="56"/>
      <w:proofErr w:type="spellEnd"/>
    </w:p>
    <w:p w14:paraId="0755C098" w14:textId="55F6CC9E" w:rsidR="001A71D4" w:rsidRDefault="006F2ACF">
      <w:pPr>
        <w:pStyle w:val="Nadpis1"/>
      </w:pPr>
      <w:bookmarkStart w:id="57" w:name="_Toc191807394"/>
      <w:proofErr w:type="spellStart"/>
      <w:r>
        <w:lastRenderedPageBreak/>
        <w:t>Cognex</w:t>
      </w:r>
      <w:proofErr w:type="spellEnd"/>
      <w:r>
        <w:t xml:space="preserve"> </w:t>
      </w:r>
      <w:proofErr w:type="spellStart"/>
      <w:r w:rsidR="00D72582">
        <w:t>M</w:t>
      </w:r>
      <w:r>
        <w:t>achine</w:t>
      </w:r>
      <w:proofErr w:type="spellEnd"/>
      <w:r>
        <w:t xml:space="preserve"> </w:t>
      </w:r>
      <w:r w:rsidR="00D72582">
        <w:t>V</w:t>
      </w:r>
      <w:r>
        <w:t xml:space="preserve">ision </w:t>
      </w:r>
      <w:r w:rsidR="00D72582">
        <w:t>Systém</w:t>
      </w:r>
      <w:bookmarkEnd w:id="57"/>
    </w:p>
    <w:p w14:paraId="00DAF333" w14:textId="1343F187" w:rsidR="00D72582" w:rsidRDefault="00D72582" w:rsidP="00B62931">
      <w:pPr>
        <w:pStyle w:val="Zkladntext"/>
      </w:pPr>
      <w:proofErr w:type="spellStart"/>
      <w:r>
        <w:t>Cognex</w:t>
      </w:r>
      <w:proofErr w:type="spellEnd"/>
      <w:r>
        <w:t xml:space="preserve"> </w:t>
      </w:r>
      <w:proofErr w:type="spellStart"/>
      <w:r>
        <w:t>Machine</w:t>
      </w:r>
      <w:proofErr w:type="spellEnd"/>
      <w:r>
        <w:t xml:space="preserve"> Vision </w:t>
      </w:r>
      <w:proofErr w:type="spellStart"/>
      <w:r>
        <w:t>System</w:t>
      </w:r>
      <w:proofErr w:type="spellEnd"/>
      <w:r>
        <w:t xml:space="preserve"> je komplexní řešení určené k automatizované vizuální kontrole, měření a identifikaci výrobků v reálném čase. Využívá pokročilé technologie, jako jsou algoritmy pro zpracování obrazu, umělá inteligence a hluboké učení. Tyto nástroje umožňují odhalování vad, přesné třídění produktů a spolehlivé čtení kódů nebo znaků.</w:t>
      </w:r>
    </w:p>
    <w:p w14:paraId="6AB0A9A4" w14:textId="77777777" w:rsidR="00D72582" w:rsidRDefault="00D72582" w:rsidP="000C1B78">
      <w:pPr>
        <w:pStyle w:val="Nadpis2"/>
      </w:pPr>
      <w:bookmarkStart w:id="58" w:name="_Toc191807395"/>
      <w:r>
        <w:t>Hlavní součásti systému</w:t>
      </w:r>
      <w:bookmarkEnd w:id="58"/>
    </w:p>
    <w:p w14:paraId="1668E8AD" w14:textId="77777777" w:rsidR="00D72582" w:rsidRDefault="00D72582" w:rsidP="00D72582">
      <w:pPr>
        <w:pStyle w:val="Zkladntext"/>
      </w:pPr>
      <w:r>
        <w:t xml:space="preserve">Strojové vidění od společnosti </w:t>
      </w:r>
      <w:proofErr w:type="spellStart"/>
      <w:r>
        <w:t>Cognex</w:t>
      </w:r>
      <w:proofErr w:type="spellEnd"/>
      <w:r>
        <w:t xml:space="preserve"> se skládá z několika klíčových komponent:</w:t>
      </w:r>
    </w:p>
    <w:p w14:paraId="51B2E999" w14:textId="77777777" w:rsidR="00D72582" w:rsidRDefault="00D72582" w:rsidP="00D72582">
      <w:pPr>
        <w:pStyle w:val="Zkladntext"/>
      </w:pPr>
    </w:p>
    <w:p w14:paraId="57B867A0" w14:textId="77777777" w:rsidR="00D72582" w:rsidRDefault="00D72582" w:rsidP="00D72582">
      <w:pPr>
        <w:pStyle w:val="Zkladntext"/>
      </w:pPr>
      <w:r w:rsidRPr="00D72582">
        <w:rPr>
          <w:b/>
          <w:bCs/>
        </w:rPr>
        <w:t>Průmyslové kamery</w:t>
      </w:r>
      <w:r>
        <w:t xml:space="preserve"> – zaznamenávají snímky výrobků ve vysokém rozlišení.</w:t>
      </w:r>
    </w:p>
    <w:p w14:paraId="586C452F" w14:textId="77777777" w:rsidR="00D72582" w:rsidRDefault="00D72582" w:rsidP="00D72582">
      <w:pPr>
        <w:pStyle w:val="Zkladntext"/>
      </w:pPr>
      <w:r w:rsidRPr="00D72582">
        <w:rPr>
          <w:b/>
          <w:bCs/>
        </w:rPr>
        <w:t>Optické prvky</w:t>
      </w:r>
      <w:r>
        <w:t xml:space="preserve"> – zahrnují čočky a osvětlovací systémy, které zajišťují optimální viditelnost objektů.</w:t>
      </w:r>
    </w:p>
    <w:p w14:paraId="4CA6F0AB" w14:textId="77777777" w:rsidR="00D72582" w:rsidRDefault="00D72582" w:rsidP="00D72582">
      <w:pPr>
        <w:pStyle w:val="Zkladntext"/>
      </w:pPr>
      <w:r w:rsidRPr="00D72582">
        <w:rPr>
          <w:b/>
          <w:bCs/>
        </w:rPr>
        <w:t>Výkonné procesory a analytické algoritmy</w:t>
      </w:r>
      <w:r>
        <w:t xml:space="preserve"> – zpracovávají získané snímky a provádějí jejich detailní analýzu.</w:t>
      </w:r>
    </w:p>
    <w:p w14:paraId="4D9D6DC9" w14:textId="05F75ABB" w:rsidR="00C113C1" w:rsidRDefault="00D72582" w:rsidP="00B62931">
      <w:pPr>
        <w:pStyle w:val="Zkladntext"/>
      </w:pPr>
      <w:r w:rsidRPr="00D72582">
        <w:rPr>
          <w:b/>
          <w:bCs/>
        </w:rPr>
        <w:t>Specializovaný software</w:t>
      </w:r>
      <w:r>
        <w:t xml:space="preserve"> – </w:t>
      </w:r>
      <w:proofErr w:type="spellStart"/>
      <w:r>
        <w:t>Cognex</w:t>
      </w:r>
      <w:proofErr w:type="spellEnd"/>
      <w:r>
        <w:t xml:space="preserve"> poskytuje nástroje jako </w:t>
      </w:r>
      <w:proofErr w:type="spellStart"/>
      <w:r>
        <w:t>VisionPro</w:t>
      </w:r>
      <w:proofErr w:type="spellEnd"/>
      <w:r>
        <w:t xml:space="preserve"> nebo In-</w:t>
      </w:r>
      <w:proofErr w:type="spellStart"/>
      <w:r>
        <w:t>Sight</w:t>
      </w:r>
      <w:proofErr w:type="spellEnd"/>
      <w:r>
        <w:t>, které umožňují konfiguraci, vyhodnocení a optimalizaci systému podle konkrétních potřeb.</w:t>
      </w:r>
    </w:p>
    <w:p w14:paraId="2CCE6F41" w14:textId="77777777" w:rsidR="00D72582" w:rsidRDefault="00D72582" w:rsidP="000C1B78">
      <w:pPr>
        <w:pStyle w:val="Nadpis2"/>
      </w:pPr>
      <w:bookmarkStart w:id="59" w:name="_Toc191807396"/>
      <w:r>
        <w:t>Klíčové funkce a přínosy</w:t>
      </w:r>
      <w:bookmarkEnd w:id="59"/>
    </w:p>
    <w:p w14:paraId="068EEAFB" w14:textId="77777777" w:rsidR="00D72582" w:rsidRDefault="00D72582" w:rsidP="00D72582">
      <w:pPr>
        <w:pStyle w:val="Zkladntext"/>
      </w:pPr>
      <w:r>
        <w:t xml:space="preserve">Systém </w:t>
      </w:r>
      <w:proofErr w:type="spellStart"/>
      <w:r>
        <w:t>Cognex</w:t>
      </w:r>
      <w:proofErr w:type="spellEnd"/>
      <w:r>
        <w:t xml:space="preserve"> přináší řadu výhod, které zvyšují efektivitu výrobních procesů:</w:t>
      </w:r>
    </w:p>
    <w:p w14:paraId="33D954E9" w14:textId="77777777" w:rsidR="00D72582" w:rsidRDefault="00D72582" w:rsidP="00D72582">
      <w:pPr>
        <w:pStyle w:val="Zkladntext"/>
        <w:ind w:left="0"/>
      </w:pPr>
    </w:p>
    <w:p w14:paraId="339B2B30" w14:textId="77777777" w:rsidR="00D72582" w:rsidRDefault="00D72582" w:rsidP="00D72582">
      <w:pPr>
        <w:pStyle w:val="Zkladntext"/>
      </w:pPr>
      <w:r w:rsidRPr="00D72582">
        <w:rPr>
          <w:b/>
          <w:bCs/>
        </w:rPr>
        <w:t>Kontrola kvality</w:t>
      </w:r>
      <w:r>
        <w:t xml:space="preserve"> – rozpoznávání vad, povrchových defektů, nesprávného sestavení nebo chybějících částí.</w:t>
      </w:r>
    </w:p>
    <w:p w14:paraId="62D4A149" w14:textId="77777777" w:rsidR="00D72582" w:rsidRDefault="00D72582" w:rsidP="00D72582">
      <w:pPr>
        <w:pStyle w:val="Zkladntext"/>
      </w:pPr>
      <w:r w:rsidRPr="00D72582">
        <w:rPr>
          <w:b/>
          <w:bCs/>
        </w:rPr>
        <w:t>Přesné měření a zarovnání</w:t>
      </w:r>
      <w:r>
        <w:t xml:space="preserve"> – ověřování rozměrů součástek a jejich správného umístění.</w:t>
      </w:r>
    </w:p>
    <w:p w14:paraId="123C46FD" w14:textId="77777777" w:rsidR="00D72582" w:rsidRDefault="00D72582" w:rsidP="00D72582">
      <w:pPr>
        <w:pStyle w:val="Zkladntext"/>
      </w:pPr>
      <w:r w:rsidRPr="00D72582">
        <w:rPr>
          <w:b/>
          <w:bCs/>
        </w:rPr>
        <w:t>Optické rozpoznávání znaků</w:t>
      </w:r>
      <w:r>
        <w:t xml:space="preserve"> (OCR) – čtení číselných a alfanumerických kódů.</w:t>
      </w:r>
    </w:p>
    <w:p w14:paraId="2D7C06BE" w14:textId="77777777" w:rsidR="00D72582" w:rsidRDefault="00D72582" w:rsidP="00D72582">
      <w:pPr>
        <w:pStyle w:val="Zkladntext"/>
      </w:pPr>
      <w:r w:rsidRPr="00D72582">
        <w:rPr>
          <w:b/>
          <w:bCs/>
        </w:rPr>
        <w:t>Identifikace pomocí čárových a datových</w:t>
      </w:r>
      <w:r>
        <w:t xml:space="preserve"> kódů – automatizovaná správa produktů díky 1D a 2D kódům.</w:t>
      </w:r>
    </w:p>
    <w:p w14:paraId="6461B7D7" w14:textId="249A22D8" w:rsidR="00C113C1" w:rsidRDefault="00D72582" w:rsidP="00B62931">
      <w:pPr>
        <w:pStyle w:val="Zkladntext"/>
      </w:pPr>
      <w:r w:rsidRPr="00D72582">
        <w:rPr>
          <w:b/>
          <w:bCs/>
        </w:rPr>
        <w:t>Sledování výroby a dohledatelnost</w:t>
      </w:r>
      <w:r>
        <w:t xml:space="preserve"> – zajištění kontroly nad celým výrobním procesem.</w:t>
      </w:r>
    </w:p>
    <w:p w14:paraId="5970EF62" w14:textId="77777777" w:rsidR="00D72582" w:rsidRDefault="00D72582" w:rsidP="000C1B78">
      <w:pPr>
        <w:pStyle w:val="Nadpis2"/>
      </w:pPr>
      <w:bookmarkStart w:id="60" w:name="_Toc191807397"/>
      <w:r>
        <w:t>Oblasti využití</w:t>
      </w:r>
      <w:bookmarkEnd w:id="60"/>
    </w:p>
    <w:p w14:paraId="5C9C5FF6" w14:textId="77777777" w:rsidR="00D72582" w:rsidRDefault="00D72582" w:rsidP="00D72582">
      <w:pPr>
        <w:pStyle w:val="Zkladntext"/>
      </w:pPr>
      <w:r>
        <w:t xml:space="preserve">Díky své univerzálnosti nacházejí systémy </w:t>
      </w:r>
      <w:proofErr w:type="spellStart"/>
      <w:r>
        <w:t>Cognex</w:t>
      </w:r>
      <w:proofErr w:type="spellEnd"/>
      <w:r>
        <w:t xml:space="preserve"> uplatnění v mnoha průmyslových odvětvích:</w:t>
      </w:r>
    </w:p>
    <w:p w14:paraId="761A46A4" w14:textId="77777777" w:rsidR="00D72582" w:rsidRDefault="00D72582" w:rsidP="00D72582">
      <w:pPr>
        <w:pStyle w:val="Zkladntext"/>
      </w:pPr>
    </w:p>
    <w:p w14:paraId="6914FF75" w14:textId="77777777" w:rsidR="00D72582" w:rsidRDefault="00D72582" w:rsidP="00D72582">
      <w:pPr>
        <w:pStyle w:val="Zkladntext"/>
      </w:pPr>
      <w:r w:rsidRPr="00D72582">
        <w:rPr>
          <w:b/>
          <w:bCs/>
        </w:rPr>
        <w:t>Automobilový průmysl</w:t>
      </w:r>
      <w:r>
        <w:t xml:space="preserve"> – kontrola montáže a kvality dílů.</w:t>
      </w:r>
    </w:p>
    <w:p w14:paraId="65990B56" w14:textId="77777777" w:rsidR="00D72582" w:rsidRDefault="00D72582" w:rsidP="00D72582">
      <w:pPr>
        <w:pStyle w:val="Zkladntext"/>
      </w:pPr>
      <w:r w:rsidRPr="00D72582">
        <w:rPr>
          <w:b/>
          <w:bCs/>
        </w:rPr>
        <w:t>Elektrotechnika</w:t>
      </w:r>
      <w:r>
        <w:t xml:space="preserve"> – inspekce plošných spojů a přesnost osazování součástek.</w:t>
      </w:r>
    </w:p>
    <w:p w14:paraId="3B54C84C" w14:textId="77777777" w:rsidR="00D72582" w:rsidRDefault="00D72582" w:rsidP="00D72582">
      <w:pPr>
        <w:pStyle w:val="Zkladntext"/>
      </w:pPr>
      <w:r w:rsidRPr="00D72582">
        <w:rPr>
          <w:b/>
          <w:bCs/>
        </w:rPr>
        <w:t>Farmacie</w:t>
      </w:r>
      <w:r>
        <w:t xml:space="preserve"> – ověřování správného označení léčiv a kontrola balení.</w:t>
      </w:r>
    </w:p>
    <w:p w14:paraId="400230BD" w14:textId="659456DB" w:rsidR="00C113C1" w:rsidRDefault="00D72582" w:rsidP="000C1B78">
      <w:pPr>
        <w:pStyle w:val="Zkladntext"/>
      </w:pPr>
      <w:r w:rsidRPr="00D72582">
        <w:rPr>
          <w:b/>
          <w:bCs/>
        </w:rPr>
        <w:t xml:space="preserve">Potravinářství </w:t>
      </w:r>
      <w:r>
        <w:t>– inspekce obalů a sledování výrobní šarže pomocí datových kódů.</w:t>
      </w:r>
    </w:p>
    <w:p w14:paraId="6DB8268A" w14:textId="77777777" w:rsidR="00D72582" w:rsidRDefault="00D72582" w:rsidP="000C1B78">
      <w:pPr>
        <w:pStyle w:val="Nadpis2"/>
      </w:pPr>
      <w:bookmarkStart w:id="61" w:name="_Toc191807398"/>
      <w:r>
        <w:lastRenderedPageBreak/>
        <w:t>Závěr</w:t>
      </w:r>
      <w:bookmarkEnd w:id="61"/>
    </w:p>
    <w:p w14:paraId="56DC25F7" w14:textId="4CAB6110" w:rsidR="00D72582" w:rsidRPr="00D72582" w:rsidRDefault="00D72582" w:rsidP="00D72582">
      <w:pPr>
        <w:pStyle w:val="Zkladntext"/>
      </w:pPr>
      <w:r>
        <w:t xml:space="preserve">Technologie strojového vidění od společnosti </w:t>
      </w:r>
      <w:proofErr w:type="spellStart"/>
      <w:r>
        <w:t>Cognex</w:t>
      </w:r>
      <w:proofErr w:type="spellEnd"/>
      <w:r>
        <w:t xml:space="preserve"> přináší spolehlivý způsob, jak zautomatizovat kontrolu kvality ve výrobě. Díky neustálému vývoji v oblasti umělé inteligence a strojového učení se tyto systémy stále zdokonalují a nacházejí širší uplatnění napříč průmyslovými odvětvími. Jejich zavedení pomáhá firmám minimalizovat chyby, zvýšit přesnost a optimalizovat výrobu, což v konečném důsledku vede ke zvýšení produktivity a snížení nákladů.</w:t>
      </w:r>
    </w:p>
    <w:p w14:paraId="289B1A5E" w14:textId="0970AB1B" w:rsidR="00217A68" w:rsidRPr="00B35C2B" w:rsidRDefault="00D954D8" w:rsidP="00217A68">
      <w:pPr>
        <w:pStyle w:val="Nadpis1"/>
      </w:pPr>
      <w:bookmarkStart w:id="62" w:name="_Toc191807399"/>
      <w:r>
        <w:lastRenderedPageBreak/>
        <w:t>Porovnání modelů a závěr práce</w:t>
      </w:r>
      <w:bookmarkEnd w:id="62"/>
    </w:p>
    <w:p w14:paraId="3D3E1AC8" w14:textId="22331C5C" w:rsidR="00217A68" w:rsidRPr="00B35C2B" w:rsidRDefault="00217A68" w:rsidP="00217A68">
      <w:pPr>
        <w:pStyle w:val="Zkladntext"/>
      </w:pPr>
    </w:p>
    <w:p w14:paraId="0E8F7176" w14:textId="77777777" w:rsidR="00127774" w:rsidRPr="00B35C2B" w:rsidRDefault="00127774" w:rsidP="00217A68">
      <w:pPr>
        <w:pStyle w:val="Zkladntext"/>
      </w:pPr>
    </w:p>
    <w:p w14:paraId="749BF51E" w14:textId="77777777" w:rsidR="00127774" w:rsidRPr="00B35C2B" w:rsidRDefault="00127774" w:rsidP="00217A68">
      <w:pPr>
        <w:pStyle w:val="Zkladntext"/>
      </w:pPr>
    </w:p>
    <w:p w14:paraId="5C165C79" w14:textId="77777777" w:rsidR="00127774" w:rsidRPr="00B35C2B" w:rsidRDefault="00127774" w:rsidP="00217A68">
      <w:pPr>
        <w:pStyle w:val="Zkladntext"/>
      </w:pPr>
    </w:p>
    <w:p w14:paraId="4AE50651" w14:textId="77777777" w:rsidR="00127774" w:rsidRPr="00B35C2B" w:rsidRDefault="00127774" w:rsidP="00217A68">
      <w:pPr>
        <w:pStyle w:val="Zkladntext"/>
      </w:pPr>
    </w:p>
    <w:p w14:paraId="7C240A48" w14:textId="77777777" w:rsidR="00127774" w:rsidRPr="00B35C2B" w:rsidRDefault="00127774" w:rsidP="00217A68">
      <w:pPr>
        <w:pStyle w:val="Zkladntext"/>
      </w:pPr>
    </w:p>
    <w:p w14:paraId="21F051E9" w14:textId="77777777" w:rsidR="00127774" w:rsidRPr="00B35C2B" w:rsidRDefault="00127774" w:rsidP="00217A68">
      <w:pPr>
        <w:pStyle w:val="Zkladntext"/>
      </w:pPr>
    </w:p>
    <w:p w14:paraId="7581AD64" w14:textId="77777777" w:rsidR="00127774" w:rsidRPr="00B35C2B" w:rsidRDefault="00127774" w:rsidP="00217A68">
      <w:pPr>
        <w:pStyle w:val="Zkladntext"/>
      </w:pPr>
    </w:p>
    <w:p w14:paraId="32D995A5" w14:textId="77777777" w:rsidR="00127774" w:rsidRPr="00B35C2B" w:rsidRDefault="00127774" w:rsidP="00217A68">
      <w:pPr>
        <w:pStyle w:val="Zkladntext"/>
      </w:pPr>
    </w:p>
    <w:p w14:paraId="31824A59" w14:textId="77777777" w:rsidR="00127774" w:rsidRPr="00B35C2B" w:rsidRDefault="00127774" w:rsidP="00217A68">
      <w:pPr>
        <w:pStyle w:val="Zkladntext"/>
      </w:pPr>
    </w:p>
    <w:p w14:paraId="704E071D" w14:textId="77777777" w:rsidR="00127774" w:rsidRPr="00B35C2B" w:rsidRDefault="00127774" w:rsidP="00217A68">
      <w:pPr>
        <w:pStyle w:val="Zkladntext"/>
      </w:pPr>
    </w:p>
    <w:p w14:paraId="02F1A168" w14:textId="77777777" w:rsidR="00127774" w:rsidRPr="00B35C2B" w:rsidRDefault="00127774" w:rsidP="00217A68">
      <w:pPr>
        <w:pStyle w:val="Zkladntext"/>
      </w:pPr>
    </w:p>
    <w:p w14:paraId="2604602E" w14:textId="77777777" w:rsidR="00127774" w:rsidRPr="00B35C2B" w:rsidRDefault="00127774" w:rsidP="00217A68">
      <w:pPr>
        <w:pStyle w:val="Zkladntext"/>
      </w:pPr>
    </w:p>
    <w:p w14:paraId="41815B54" w14:textId="77777777" w:rsidR="00127774" w:rsidRPr="00B35C2B" w:rsidRDefault="00127774" w:rsidP="00217A68">
      <w:pPr>
        <w:pStyle w:val="Zkladntext"/>
      </w:pPr>
    </w:p>
    <w:p w14:paraId="683BDEC0" w14:textId="77777777" w:rsidR="00127774" w:rsidRPr="00B35C2B" w:rsidRDefault="00127774" w:rsidP="00217A68">
      <w:pPr>
        <w:pStyle w:val="Zkladntext"/>
      </w:pPr>
    </w:p>
    <w:p w14:paraId="414D2152" w14:textId="77777777" w:rsidR="00127774" w:rsidRPr="00B35C2B" w:rsidRDefault="00127774" w:rsidP="00217A68">
      <w:pPr>
        <w:pStyle w:val="Zkladntext"/>
      </w:pPr>
    </w:p>
    <w:p w14:paraId="34F82B92" w14:textId="77777777" w:rsidR="00127774" w:rsidRPr="00B35C2B" w:rsidRDefault="00127774" w:rsidP="00217A68">
      <w:pPr>
        <w:pStyle w:val="Zkladntext"/>
      </w:pPr>
    </w:p>
    <w:p w14:paraId="1D185104" w14:textId="77777777" w:rsidR="00127774" w:rsidRPr="00B35C2B" w:rsidRDefault="00127774" w:rsidP="00217A68">
      <w:pPr>
        <w:pStyle w:val="Zkladntext"/>
      </w:pPr>
    </w:p>
    <w:p w14:paraId="6AAD8419" w14:textId="77777777" w:rsidR="00127774" w:rsidRPr="00B35C2B" w:rsidRDefault="00127774" w:rsidP="00217A68">
      <w:pPr>
        <w:pStyle w:val="Zkladntext"/>
      </w:pPr>
    </w:p>
    <w:p w14:paraId="7D50D51F" w14:textId="77777777" w:rsidR="00127774" w:rsidRPr="00B35C2B" w:rsidRDefault="00127774" w:rsidP="00217A68">
      <w:pPr>
        <w:pStyle w:val="Zkladntext"/>
      </w:pPr>
    </w:p>
    <w:p w14:paraId="535169A7" w14:textId="77777777" w:rsidR="00127774" w:rsidRPr="00B35C2B" w:rsidRDefault="00127774" w:rsidP="00217A68">
      <w:pPr>
        <w:pStyle w:val="Zkladntext"/>
      </w:pPr>
    </w:p>
    <w:p w14:paraId="6CD86E02" w14:textId="77777777" w:rsidR="00127774" w:rsidRPr="00B35C2B" w:rsidRDefault="00127774" w:rsidP="00217A68">
      <w:pPr>
        <w:pStyle w:val="Zkladntext"/>
      </w:pPr>
    </w:p>
    <w:p w14:paraId="1AE2E02A" w14:textId="77777777" w:rsidR="00127774" w:rsidRPr="00B35C2B" w:rsidRDefault="00127774" w:rsidP="00217A68">
      <w:pPr>
        <w:pStyle w:val="Zkladntext"/>
      </w:pPr>
    </w:p>
    <w:p w14:paraId="5A34BC21" w14:textId="77777777" w:rsidR="00127774" w:rsidRPr="00B35C2B" w:rsidRDefault="00127774" w:rsidP="00217A68">
      <w:pPr>
        <w:pStyle w:val="Zkladntext"/>
      </w:pPr>
    </w:p>
    <w:p w14:paraId="664D0751" w14:textId="77777777" w:rsidR="00127774" w:rsidRPr="00B35C2B" w:rsidRDefault="00127774" w:rsidP="00217A68">
      <w:pPr>
        <w:pStyle w:val="Zkladntext"/>
      </w:pPr>
    </w:p>
    <w:p w14:paraId="5BD968BB" w14:textId="77777777" w:rsidR="00127774" w:rsidRPr="00B35C2B" w:rsidRDefault="00127774" w:rsidP="00217A68">
      <w:pPr>
        <w:pStyle w:val="Zkladntext"/>
      </w:pPr>
    </w:p>
    <w:p w14:paraId="42A72EFE" w14:textId="77777777" w:rsidR="00127774" w:rsidRPr="00B35C2B" w:rsidRDefault="00127774" w:rsidP="00217A68">
      <w:pPr>
        <w:pStyle w:val="Zkladntext"/>
      </w:pPr>
    </w:p>
    <w:p w14:paraId="629F3BCB" w14:textId="77777777" w:rsidR="00127774" w:rsidRPr="00B35C2B" w:rsidRDefault="00127774" w:rsidP="00217A68">
      <w:pPr>
        <w:pStyle w:val="Zkladntext"/>
      </w:pPr>
    </w:p>
    <w:p w14:paraId="2AB0CB86" w14:textId="77777777" w:rsidR="00127774" w:rsidRPr="00B35C2B" w:rsidRDefault="00127774" w:rsidP="00217A68">
      <w:pPr>
        <w:pStyle w:val="Zkladntext"/>
      </w:pPr>
    </w:p>
    <w:p w14:paraId="18BC5CA7" w14:textId="77777777" w:rsidR="00127774" w:rsidRPr="00B35C2B" w:rsidRDefault="00127774" w:rsidP="00217A68">
      <w:pPr>
        <w:pStyle w:val="Zkladntext"/>
      </w:pPr>
    </w:p>
    <w:p w14:paraId="0D7C7BF4" w14:textId="77777777" w:rsidR="00127774" w:rsidRPr="00B35C2B" w:rsidRDefault="00127774" w:rsidP="00217A68">
      <w:pPr>
        <w:pStyle w:val="Zkladntext"/>
      </w:pPr>
    </w:p>
    <w:p w14:paraId="7B81F901" w14:textId="77777777" w:rsidR="00127774" w:rsidRPr="00B35C2B" w:rsidRDefault="00127774" w:rsidP="00217A68">
      <w:pPr>
        <w:pStyle w:val="Zkladntext"/>
      </w:pPr>
    </w:p>
    <w:p w14:paraId="515A41B0" w14:textId="16C23974" w:rsidR="00127774" w:rsidRPr="00B35C2B" w:rsidRDefault="00127774" w:rsidP="009C7516">
      <w:pPr>
        <w:pStyle w:val="Nadpis1"/>
        <w:suppressLineNumbers/>
      </w:pPr>
      <w:bookmarkStart w:id="63" w:name="_Toc191807400"/>
      <w:r w:rsidRPr="00B35C2B">
        <w:lastRenderedPageBreak/>
        <w:t>APPENDIX</w:t>
      </w:r>
      <w:r w:rsidR="00E12498" w:rsidRPr="00B35C2B">
        <w:t xml:space="preserve"> I</w:t>
      </w:r>
      <w:r w:rsidR="00FE2683">
        <w:t xml:space="preserve"> princip EPB</w:t>
      </w:r>
      <w:bookmarkEnd w:id="63"/>
    </w:p>
    <w:p w14:paraId="2B80D360" w14:textId="77777777" w:rsidR="00E12498" w:rsidRPr="00B35C2B" w:rsidRDefault="00E12498" w:rsidP="00E12498">
      <w:pPr>
        <w:pStyle w:val="Nadpis2"/>
        <w:suppressLineNumbers/>
      </w:pPr>
      <w:bookmarkStart w:id="64" w:name="_Toc191807401"/>
      <w:r w:rsidRPr="00B35C2B">
        <w:t>Princip elektrické parkovací brzdy a její konstrukce</w:t>
      </w:r>
      <w:bookmarkEnd w:id="64"/>
    </w:p>
    <w:p w14:paraId="0839D51B" w14:textId="77777777" w:rsidR="00E12498" w:rsidRPr="00B35C2B" w:rsidRDefault="00E12498" w:rsidP="00E12498">
      <w:pPr>
        <w:pStyle w:val="Zkladntext"/>
        <w:suppressLineNumbers/>
      </w:pPr>
      <w:r w:rsidRPr="00B35C2B">
        <w:t>Elektrická parkovací brzda (EPB) je moderní systém, který nahrazuje klasickou mechanickou ruční brzdu. Její konstrukce zahrnuje několik klíčových komponent, které společně umožňují efektivní zabrzdění vozidla.</w:t>
      </w:r>
    </w:p>
    <w:p w14:paraId="2DB12E5F" w14:textId="77777777" w:rsidR="00E12498" w:rsidRPr="00B35C2B" w:rsidRDefault="00E12498" w:rsidP="00E12498">
      <w:pPr>
        <w:pStyle w:val="Nadpis3"/>
        <w:suppressLineNumbers/>
      </w:pPr>
      <w:r w:rsidRPr="00B35C2B">
        <w:t>Konstrukce elektrické parkovací brzdy</w:t>
      </w:r>
    </w:p>
    <w:p w14:paraId="014CC9E2" w14:textId="77777777" w:rsidR="00E12498" w:rsidRPr="00B35C2B" w:rsidRDefault="00E12498" w:rsidP="00E12498">
      <w:pPr>
        <w:pStyle w:val="Zkladntext"/>
        <w:suppressLineNumbers/>
      </w:pPr>
      <w:r w:rsidRPr="00B35C2B">
        <w:t>1.</w:t>
      </w:r>
      <w:r w:rsidRPr="00B35C2B">
        <w:tab/>
        <w:t>Brzdový třmen (</w:t>
      </w:r>
      <w:proofErr w:type="spellStart"/>
      <w:r w:rsidRPr="00B35C2B">
        <w:t>brake</w:t>
      </w:r>
      <w:proofErr w:type="spellEnd"/>
      <w:r w:rsidRPr="00B35C2B">
        <w:t xml:space="preserve"> caliper):</w:t>
      </w:r>
    </w:p>
    <w:p w14:paraId="79E98EA2" w14:textId="77777777" w:rsidR="00E12498" w:rsidRPr="00B35C2B" w:rsidRDefault="00E12498" w:rsidP="00E4784F">
      <w:pPr>
        <w:pStyle w:val="Zkladntext"/>
        <w:numPr>
          <w:ilvl w:val="0"/>
          <w:numId w:val="9"/>
        </w:numPr>
        <w:suppressLineNumbers/>
      </w:pPr>
      <w:r w:rsidRPr="00B35C2B">
        <w:t>Základní část brzdového systému, která působí tlakem na brzdové destičky a působí tlakem proti brzdovému kotouči.</w:t>
      </w:r>
    </w:p>
    <w:p w14:paraId="1011CB27" w14:textId="77777777" w:rsidR="00E12498" w:rsidRPr="00B35C2B" w:rsidRDefault="00E12498" w:rsidP="00E4784F">
      <w:pPr>
        <w:pStyle w:val="Zkladntext"/>
        <w:numPr>
          <w:ilvl w:val="0"/>
          <w:numId w:val="9"/>
        </w:numPr>
        <w:suppressLineNumbers/>
      </w:pPr>
      <w:r w:rsidRPr="00B35C2B">
        <w:t>U elektrické parkovací brzdy je třmen modifikován tak, aby obsahoval elektrický aktuátor pro ovládání parkovací funkce.</w:t>
      </w:r>
    </w:p>
    <w:p w14:paraId="15AB3E35" w14:textId="77777777" w:rsidR="00E12498" w:rsidRPr="00B35C2B" w:rsidRDefault="00E12498" w:rsidP="00E4784F">
      <w:pPr>
        <w:pStyle w:val="Zkladntext"/>
        <w:numPr>
          <w:ilvl w:val="0"/>
          <w:numId w:val="9"/>
        </w:numPr>
        <w:suppressLineNumbers/>
      </w:pPr>
      <w:r w:rsidRPr="00B35C2B">
        <w:t xml:space="preserve">Brzdový třmen je vybaven držákem, který </w:t>
      </w:r>
      <w:proofErr w:type="gramStart"/>
      <w:r w:rsidRPr="00B35C2B">
        <w:t>drží</w:t>
      </w:r>
      <w:proofErr w:type="gramEnd"/>
      <w:r w:rsidRPr="00B35C2B">
        <w:t xml:space="preserve"> brzdové destičky.</w:t>
      </w:r>
    </w:p>
    <w:p w14:paraId="657E4314" w14:textId="77777777" w:rsidR="00E12498" w:rsidRPr="00B35C2B" w:rsidRDefault="00E12498" w:rsidP="00E12498">
      <w:pPr>
        <w:pStyle w:val="Nadpis3"/>
        <w:suppressLineNumbers/>
      </w:pPr>
      <w:r w:rsidRPr="00B35C2B">
        <w:t>Aktuátor (elektromotor s převodem):</w:t>
      </w:r>
    </w:p>
    <w:p w14:paraId="37E04F93" w14:textId="77777777" w:rsidR="00E12498" w:rsidRPr="00B35C2B" w:rsidRDefault="00E12498" w:rsidP="00E4784F">
      <w:pPr>
        <w:pStyle w:val="Zkladntext"/>
        <w:numPr>
          <w:ilvl w:val="0"/>
          <w:numId w:val="9"/>
        </w:numPr>
        <w:suppressLineNumbers/>
      </w:pPr>
      <w:r w:rsidRPr="00B35C2B">
        <w:t>Aktuátor je malý elektromotor namontovaný na brzdový třmen, popřípadě k lanku.</w:t>
      </w:r>
    </w:p>
    <w:p w14:paraId="3359972A" w14:textId="77777777" w:rsidR="00E12498" w:rsidRPr="00B35C2B" w:rsidRDefault="00E12498" w:rsidP="00E4784F">
      <w:pPr>
        <w:pStyle w:val="Zkladntext"/>
        <w:numPr>
          <w:ilvl w:val="0"/>
          <w:numId w:val="9"/>
        </w:numPr>
        <w:suppressLineNumbers/>
      </w:pPr>
      <w:r w:rsidRPr="00B35C2B">
        <w:t>Jeho úkolem je přeměnit elektrický signál na mechanickou sílu, která posune brzdové destičky proti kotouči.</w:t>
      </w:r>
    </w:p>
    <w:p w14:paraId="0F08FB28" w14:textId="77777777" w:rsidR="00E12498" w:rsidRPr="00B35C2B" w:rsidRDefault="00E12498" w:rsidP="00E4784F">
      <w:pPr>
        <w:pStyle w:val="Zkladntext"/>
        <w:numPr>
          <w:ilvl w:val="0"/>
          <w:numId w:val="9"/>
        </w:numPr>
        <w:suppressLineNumbers/>
      </w:pPr>
      <w:r w:rsidRPr="00B35C2B">
        <w:t>V prvních systémech aktuátor nepůsobí přímo na třmen, ale napíná brzdové lanko podobně jako u klasické brzdy.</w:t>
      </w:r>
    </w:p>
    <w:p w14:paraId="6697D94A" w14:textId="77777777" w:rsidR="00E12498" w:rsidRPr="00B35C2B" w:rsidRDefault="00E12498" w:rsidP="00E12498">
      <w:pPr>
        <w:pStyle w:val="Nadpis3"/>
        <w:suppressLineNumbers/>
      </w:pPr>
      <w:r w:rsidRPr="00B35C2B">
        <w:t>Brzdové destičky a kotouč</w:t>
      </w:r>
    </w:p>
    <w:p w14:paraId="6A77C8B7" w14:textId="77777777" w:rsidR="00E12498" w:rsidRPr="00B35C2B" w:rsidRDefault="00E12498" w:rsidP="00E4784F">
      <w:pPr>
        <w:pStyle w:val="Zkladntext"/>
        <w:numPr>
          <w:ilvl w:val="0"/>
          <w:numId w:val="9"/>
        </w:numPr>
        <w:suppressLineNumbers/>
      </w:pPr>
      <w:r w:rsidRPr="00B35C2B">
        <w:t>Brzdové destičky působí na brzdový kotouč, čímž dochází k zabrzdění vozidla.</w:t>
      </w:r>
    </w:p>
    <w:p w14:paraId="105C16B6" w14:textId="77777777" w:rsidR="00E12498" w:rsidRPr="00B35C2B" w:rsidRDefault="00E12498" w:rsidP="00E4784F">
      <w:pPr>
        <w:pStyle w:val="Zkladntext"/>
        <w:numPr>
          <w:ilvl w:val="0"/>
          <w:numId w:val="9"/>
        </w:numPr>
        <w:suppressLineNumbers/>
      </w:pPr>
      <w:r w:rsidRPr="00B35C2B">
        <w:t xml:space="preserve">Síla vyvinutá </w:t>
      </w:r>
      <w:proofErr w:type="spellStart"/>
      <w:r w:rsidRPr="00B35C2B">
        <w:t>aktuátorem</w:t>
      </w:r>
      <w:proofErr w:type="spellEnd"/>
      <w:r w:rsidRPr="00B35C2B">
        <w:t xml:space="preserve"> je přenášena na pístky v brzdovém třmenu, které </w:t>
      </w:r>
      <w:proofErr w:type="gramStart"/>
      <w:r w:rsidRPr="00B35C2B">
        <w:t>zatlačí</w:t>
      </w:r>
      <w:proofErr w:type="gramEnd"/>
      <w:r w:rsidRPr="00B35C2B">
        <w:t xml:space="preserve"> destičky na kotouč.</w:t>
      </w:r>
    </w:p>
    <w:p w14:paraId="37DFEBC1" w14:textId="77777777" w:rsidR="00E12498" w:rsidRPr="00B35C2B" w:rsidRDefault="00E12498" w:rsidP="00E12498">
      <w:pPr>
        <w:pStyle w:val="Nadpis3"/>
        <w:suppressLineNumbers/>
      </w:pPr>
      <w:r w:rsidRPr="00B35C2B">
        <w:rPr>
          <w:rStyle w:val="Nadpis3Char"/>
        </w:rPr>
        <w:t>Řídicí jednotka EPB (ECU):</w:t>
      </w:r>
    </w:p>
    <w:p w14:paraId="24642853" w14:textId="77777777" w:rsidR="00E12498" w:rsidRPr="00B35C2B" w:rsidRDefault="00E12498" w:rsidP="00E4784F">
      <w:pPr>
        <w:pStyle w:val="Zkladntext"/>
        <w:numPr>
          <w:ilvl w:val="0"/>
          <w:numId w:val="9"/>
        </w:numPr>
        <w:suppressLineNumbers/>
      </w:pPr>
      <w:r w:rsidRPr="00B35C2B">
        <w:t>Centrální elektronická jednotka, která ovládá funkci elektrické parkovací brzdy.</w:t>
      </w:r>
    </w:p>
    <w:p w14:paraId="316BD07E" w14:textId="77777777" w:rsidR="00E12498" w:rsidRPr="00B35C2B" w:rsidRDefault="00E12498" w:rsidP="00E4784F">
      <w:pPr>
        <w:pStyle w:val="Zkladntext"/>
        <w:numPr>
          <w:ilvl w:val="0"/>
          <w:numId w:val="9"/>
        </w:numPr>
        <w:suppressLineNumbers/>
      </w:pPr>
      <w:r w:rsidRPr="00B35C2B">
        <w:t xml:space="preserve">Zpracovává signály z: </w:t>
      </w:r>
    </w:p>
    <w:p w14:paraId="102A5189" w14:textId="77777777" w:rsidR="00E12498" w:rsidRPr="00B35C2B" w:rsidRDefault="00E12498" w:rsidP="00E4784F">
      <w:pPr>
        <w:pStyle w:val="Zkladntext"/>
        <w:numPr>
          <w:ilvl w:val="0"/>
          <w:numId w:val="10"/>
        </w:numPr>
        <w:suppressLineNumbers/>
      </w:pPr>
      <w:r w:rsidRPr="00B35C2B">
        <w:t>Ovládacího tlačítka EPB,</w:t>
      </w:r>
    </w:p>
    <w:p w14:paraId="4286AD7E" w14:textId="77777777" w:rsidR="00E12498" w:rsidRPr="00B35C2B" w:rsidRDefault="00E12498" w:rsidP="00E4784F">
      <w:pPr>
        <w:pStyle w:val="Zkladntext"/>
        <w:numPr>
          <w:ilvl w:val="0"/>
          <w:numId w:val="10"/>
        </w:numPr>
        <w:suppressLineNumbers/>
      </w:pPr>
      <w:r w:rsidRPr="00B35C2B">
        <w:t>Senzorů rychlosti,</w:t>
      </w:r>
    </w:p>
    <w:p w14:paraId="43BA8181" w14:textId="77777777" w:rsidR="00E12498" w:rsidRPr="00B35C2B" w:rsidRDefault="00E12498" w:rsidP="00E4784F">
      <w:pPr>
        <w:pStyle w:val="Zkladntext"/>
        <w:numPr>
          <w:ilvl w:val="0"/>
          <w:numId w:val="10"/>
        </w:numPr>
        <w:suppressLineNumbers/>
      </w:pPr>
      <w:r w:rsidRPr="00B35C2B">
        <w:t>sklonového senzoru (v případě automatického zabrzdění na kopci),</w:t>
      </w:r>
    </w:p>
    <w:p w14:paraId="65071DAF" w14:textId="77777777" w:rsidR="00E12498" w:rsidRPr="00B35C2B" w:rsidRDefault="00E12498" w:rsidP="00E4784F">
      <w:pPr>
        <w:pStyle w:val="Zkladntext"/>
        <w:numPr>
          <w:ilvl w:val="0"/>
          <w:numId w:val="10"/>
        </w:numPr>
        <w:suppressLineNumbers/>
      </w:pPr>
      <w:r w:rsidRPr="00B35C2B">
        <w:t>senzorů polohy brzdového třmenu.</w:t>
      </w:r>
    </w:p>
    <w:p w14:paraId="5D0AAB06" w14:textId="77777777" w:rsidR="00E12498" w:rsidRPr="00B35C2B" w:rsidRDefault="00E12498" w:rsidP="00E4784F">
      <w:pPr>
        <w:pStyle w:val="Zkladntext"/>
        <w:numPr>
          <w:ilvl w:val="0"/>
          <w:numId w:val="10"/>
        </w:numPr>
        <w:suppressLineNumbers/>
      </w:pPr>
      <w:r w:rsidRPr="00B35C2B">
        <w:t>Řídicí jednotka také monitoruje stav brzdy a v případě poruchy aktivuje nouzové režimy.</w:t>
      </w:r>
    </w:p>
    <w:p w14:paraId="7D4FE6F5" w14:textId="77777777" w:rsidR="00E12498" w:rsidRPr="00B35C2B" w:rsidRDefault="00E12498" w:rsidP="00E12498">
      <w:pPr>
        <w:pStyle w:val="Nadpis3"/>
        <w:suppressLineNumbers/>
      </w:pPr>
      <w:r w:rsidRPr="00B35C2B">
        <w:t>Senzory</w:t>
      </w:r>
    </w:p>
    <w:p w14:paraId="7D5C46C7" w14:textId="77777777" w:rsidR="00E12498" w:rsidRPr="00B35C2B" w:rsidRDefault="00E12498" w:rsidP="00E4784F">
      <w:pPr>
        <w:pStyle w:val="Zkladntext"/>
        <w:numPr>
          <w:ilvl w:val="0"/>
          <w:numId w:val="10"/>
        </w:numPr>
        <w:suppressLineNumbers/>
      </w:pPr>
      <w:r w:rsidRPr="00B35C2B">
        <w:t>Senzor opotřebení destiček – kontroluje stav brzdových destiček.</w:t>
      </w:r>
    </w:p>
    <w:p w14:paraId="58143135" w14:textId="77777777" w:rsidR="00E12498" w:rsidRPr="00B35C2B" w:rsidRDefault="00E12498" w:rsidP="00E4784F">
      <w:pPr>
        <w:pStyle w:val="Zkladntext"/>
        <w:numPr>
          <w:ilvl w:val="0"/>
          <w:numId w:val="10"/>
        </w:numPr>
        <w:suppressLineNumbers/>
      </w:pPr>
      <w:r w:rsidRPr="00B35C2B">
        <w:t>Senzor sklonu vozidla – umožňuje automatické zabrzdění vozidla na svahu.</w:t>
      </w:r>
    </w:p>
    <w:p w14:paraId="19B0B445" w14:textId="77777777" w:rsidR="00E12498" w:rsidRPr="00B35C2B" w:rsidRDefault="00E12498" w:rsidP="00E4784F">
      <w:pPr>
        <w:pStyle w:val="Zkladntext"/>
        <w:numPr>
          <w:ilvl w:val="0"/>
          <w:numId w:val="10"/>
        </w:numPr>
        <w:suppressLineNumbers/>
      </w:pPr>
      <w:r w:rsidRPr="00B35C2B">
        <w:lastRenderedPageBreak/>
        <w:t>Senzory rychlosti – detekují pohyb vozidla pro aktivaci či deaktivaci EPB.</w:t>
      </w:r>
    </w:p>
    <w:p w14:paraId="2B0071C4" w14:textId="77777777" w:rsidR="00E12498" w:rsidRPr="00B35C2B" w:rsidRDefault="00E12498" w:rsidP="00E12498">
      <w:pPr>
        <w:pStyle w:val="Nadpis3"/>
        <w:suppressLineNumbers/>
      </w:pPr>
      <w:r w:rsidRPr="00B35C2B">
        <w:t>Ovládací tlačítko</w:t>
      </w:r>
    </w:p>
    <w:p w14:paraId="4B19369B" w14:textId="77777777" w:rsidR="00E12498" w:rsidRPr="00B35C2B" w:rsidRDefault="00E12498" w:rsidP="00E4784F">
      <w:pPr>
        <w:pStyle w:val="Zkladntext"/>
        <w:numPr>
          <w:ilvl w:val="0"/>
          <w:numId w:val="10"/>
        </w:numPr>
        <w:suppressLineNumbers/>
      </w:pPr>
      <w:r w:rsidRPr="00B35C2B">
        <w:t>Nahrazuje klasickou páku ruční brzdy.</w:t>
      </w:r>
    </w:p>
    <w:p w14:paraId="2150C050" w14:textId="77777777" w:rsidR="00E12498" w:rsidRPr="00B35C2B" w:rsidRDefault="00E12498" w:rsidP="00E4784F">
      <w:pPr>
        <w:pStyle w:val="Zkladntext"/>
        <w:numPr>
          <w:ilvl w:val="0"/>
          <w:numId w:val="10"/>
        </w:numPr>
        <w:suppressLineNumbers/>
      </w:pPr>
      <w:r w:rsidRPr="00B35C2B">
        <w:t>Jediným stisknutím tlačítka vyšle řidič pokyn k aktivaci nebo deaktivaci parkovací brzdy.</w:t>
      </w:r>
    </w:p>
    <w:p w14:paraId="31EE7509" w14:textId="77777777" w:rsidR="00E12498" w:rsidRPr="00B35C2B" w:rsidRDefault="00E12498" w:rsidP="00E12498">
      <w:pPr>
        <w:pStyle w:val="Nadpis3"/>
        <w:suppressLineNumbers/>
      </w:pPr>
      <w:r w:rsidRPr="00B35C2B">
        <w:t>Napájecí a kabelážní systém</w:t>
      </w:r>
    </w:p>
    <w:p w14:paraId="240CA80C" w14:textId="77777777" w:rsidR="00E12498" w:rsidRPr="00B35C2B" w:rsidRDefault="00E12498" w:rsidP="00E4784F">
      <w:pPr>
        <w:pStyle w:val="Zkladntext"/>
        <w:numPr>
          <w:ilvl w:val="0"/>
          <w:numId w:val="10"/>
        </w:numPr>
        <w:suppressLineNumbers/>
      </w:pPr>
      <w:r w:rsidRPr="00B35C2B">
        <w:t xml:space="preserve">Poskytuje elektrickou energii </w:t>
      </w:r>
      <w:proofErr w:type="spellStart"/>
      <w:r w:rsidRPr="00B35C2B">
        <w:t>aktuátorům</w:t>
      </w:r>
      <w:proofErr w:type="spellEnd"/>
      <w:r w:rsidRPr="00B35C2B">
        <w:t xml:space="preserve"> a senzorům.</w:t>
      </w:r>
    </w:p>
    <w:p w14:paraId="14979CAB" w14:textId="77777777" w:rsidR="00E12498" w:rsidRPr="00B35C2B" w:rsidRDefault="00E12498" w:rsidP="00E4784F">
      <w:pPr>
        <w:pStyle w:val="Zkladntext"/>
        <w:numPr>
          <w:ilvl w:val="0"/>
          <w:numId w:val="10"/>
        </w:numPr>
        <w:suppressLineNumbers/>
      </w:pPr>
      <w:r w:rsidRPr="00B35C2B">
        <w:t>Zahrnuje pojistky, relé a vodiče pro propojení s hlavní řídicí jednotkou vozu</w:t>
      </w:r>
    </w:p>
    <w:p w14:paraId="17620A77" w14:textId="77777777" w:rsidR="00E12498" w:rsidRPr="00B35C2B" w:rsidRDefault="00E12498" w:rsidP="00E12498">
      <w:pPr>
        <w:pStyle w:val="Nadpis3"/>
        <w:suppressLineNumbers/>
      </w:pPr>
      <w:r w:rsidRPr="00B35C2B">
        <w:t>Jak elektrická parkovací brzda funguje?</w:t>
      </w:r>
    </w:p>
    <w:p w14:paraId="27382F81" w14:textId="77777777" w:rsidR="00E12498" w:rsidRPr="00B35C2B" w:rsidRDefault="00E12498" w:rsidP="00E12498">
      <w:pPr>
        <w:pStyle w:val="Zkladntext"/>
        <w:suppressLineNumbers/>
        <w:ind w:left="0"/>
      </w:pPr>
    </w:p>
    <w:p w14:paraId="31832B26" w14:textId="77777777" w:rsidR="00E12498" w:rsidRPr="00B35C2B" w:rsidRDefault="00E12498" w:rsidP="00E4784F">
      <w:pPr>
        <w:pStyle w:val="Zkladntext"/>
        <w:numPr>
          <w:ilvl w:val="0"/>
          <w:numId w:val="10"/>
        </w:numPr>
        <w:suppressLineNumbers/>
      </w:pPr>
      <w:r w:rsidRPr="00B35C2B">
        <w:t>Pro aktivaci řidič stiskne tlačítko pro EPB.</w:t>
      </w:r>
    </w:p>
    <w:p w14:paraId="101B2EFE" w14:textId="77777777" w:rsidR="00E12498" w:rsidRPr="00B35C2B" w:rsidRDefault="00E12498" w:rsidP="00E4784F">
      <w:pPr>
        <w:pStyle w:val="Zkladntext"/>
        <w:numPr>
          <w:ilvl w:val="0"/>
          <w:numId w:val="10"/>
        </w:numPr>
        <w:suppressLineNumbers/>
      </w:pPr>
      <w:r w:rsidRPr="00B35C2B">
        <w:t>Řídicí jednotka pošle signál k aktuátoru v brzdovém třmenu.</w:t>
      </w:r>
    </w:p>
    <w:p w14:paraId="7DE6861C" w14:textId="77777777" w:rsidR="00E12498" w:rsidRPr="00B35C2B" w:rsidRDefault="00E12498" w:rsidP="00E4784F">
      <w:pPr>
        <w:pStyle w:val="Zkladntext"/>
        <w:numPr>
          <w:ilvl w:val="0"/>
          <w:numId w:val="10"/>
        </w:numPr>
        <w:suppressLineNumbers/>
      </w:pPr>
      <w:r w:rsidRPr="00B35C2B">
        <w:t xml:space="preserve">Elektromotor v aktuátoru </w:t>
      </w:r>
      <w:proofErr w:type="gramStart"/>
      <w:r w:rsidRPr="00B35C2B">
        <w:t>zatlačí</w:t>
      </w:r>
      <w:proofErr w:type="gramEnd"/>
      <w:r w:rsidRPr="00B35C2B">
        <w:t xml:space="preserve"> na pístky třmenu, které přitlačí brzdové destičky k brzdovému kotouči.</w:t>
      </w:r>
    </w:p>
    <w:p w14:paraId="0FB3D716" w14:textId="77777777" w:rsidR="00E12498" w:rsidRPr="00B35C2B" w:rsidRDefault="00E12498" w:rsidP="00E4784F">
      <w:pPr>
        <w:pStyle w:val="Zkladntext"/>
        <w:numPr>
          <w:ilvl w:val="0"/>
          <w:numId w:val="11"/>
        </w:numPr>
        <w:suppressLineNumbers/>
      </w:pPr>
      <w:r w:rsidRPr="00B35C2B">
        <w:t>Pro deaktivaci se po stisknutí tlačítka pro uvolnění EPB, nebo při automatickém rozjezdu, řídicí jednotka vyšle signál k uvolnění aktuátoru.</w:t>
      </w:r>
    </w:p>
    <w:p w14:paraId="014F24AA" w14:textId="77777777" w:rsidR="00E12498" w:rsidRPr="00B35C2B" w:rsidRDefault="00E12498" w:rsidP="00E4784F">
      <w:pPr>
        <w:pStyle w:val="Zkladntext"/>
        <w:numPr>
          <w:ilvl w:val="0"/>
          <w:numId w:val="11"/>
        </w:numPr>
        <w:suppressLineNumbers/>
      </w:pPr>
      <w:r w:rsidRPr="00B35C2B">
        <w:t>Elektromotor stáhne pístky zpět a destičky se uvolní od kotouče.</w:t>
      </w:r>
    </w:p>
    <w:p w14:paraId="543E2DAD" w14:textId="77777777" w:rsidR="00E12498" w:rsidRPr="00B35C2B" w:rsidRDefault="00E12498" w:rsidP="00E4784F">
      <w:pPr>
        <w:pStyle w:val="Zkladntext"/>
        <w:numPr>
          <w:ilvl w:val="0"/>
          <w:numId w:val="11"/>
        </w:numPr>
        <w:suppressLineNumbers/>
      </w:pPr>
      <w:r w:rsidRPr="00B35C2B">
        <w:t>V případě nouze lze zastavit vozidlo stiskem tlačítka EPB a řídicí jednotka aktivuje EPB i za jízdy.</w:t>
      </w:r>
    </w:p>
    <w:p w14:paraId="706B2E39" w14:textId="77777777" w:rsidR="00E12498" w:rsidRPr="00B35C2B" w:rsidRDefault="00E12498" w:rsidP="00E4784F">
      <w:pPr>
        <w:pStyle w:val="Zkladntext"/>
        <w:numPr>
          <w:ilvl w:val="0"/>
          <w:numId w:val="11"/>
        </w:numPr>
        <w:suppressLineNumbers/>
      </w:pPr>
      <w:r w:rsidRPr="00B35C2B">
        <w:t>Systém použije plynulé brzdění na všechna kola pro bezpečné zpomalení.</w:t>
      </w:r>
    </w:p>
    <w:p w14:paraId="5AD926FC" w14:textId="77777777" w:rsidR="00E12498" w:rsidRPr="00B35C2B" w:rsidRDefault="00E12498" w:rsidP="00E12498">
      <w:pPr>
        <w:pStyle w:val="Nadpis3"/>
        <w:suppressLineNumbers/>
      </w:pPr>
      <w:r w:rsidRPr="00B35C2B">
        <w:t>Shrnutí konstrukce</w:t>
      </w:r>
    </w:p>
    <w:p w14:paraId="57B96923" w14:textId="77777777" w:rsidR="00E12498" w:rsidRPr="00B35C2B" w:rsidRDefault="00E12498" w:rsidP="00E12498">
      <w:pPr>
        <w:pStyle w:val="Zkladntext"/>
        <w:suppressLineNumbers/>
      </w:pPr>
      <w:r w:rsidRPr="00B35C2B">
        <w:t>•</w:t>
      </w:r>
      <w:r w:rsidRPr="00B35C2B">
        <w:tab/>
        <w:t xml:space="preserve">Třmen s </w:t>
      </w:r>
      <w:proofErr w:type="spellStart"/>
      <w:r w:rsidRPr="00B35C2B">
        <w:t>aktuátorem</w:t>
      </w:r>
      <w:proofErr w:type="spellEnd"/>
      <w:r w:rsidRPr="00B35C2B">
        <w:t>: Obsahuje elektromotor, převodovku a pístky.</w:t>
      </w:r>
    </w:p>
    <w:p w14:paraId="7F034A83" w14:textId="77777777" w:rsidR="00E12498" w:rsidRPr="00B35C2B" w:rsidRDefault="00E12498" w:rsidP="00E12498">
      <w:pPr>
        <w:pStyle w:val="Zkladntext"/>
        <w:suppressLineNumbers/>
      </w:pPr>
      <w:r w:rsidRPr="00B35C2B">
        <w:t>•</w:t>
      </w:r>
      <w:r w:rsidRPr="00B35C2B">
        <w:tab/>
        <w:t>Brzdové destičky a kotouč: Zajišťují fyzické zabrzdění.</w:t>
      </w:r>
    </w:p>
    <w:p w14:paraId="3C4E8BE3" w14:textId="77777777" w:rsidR="00E12498" w:rsidRPr="00B35C2B" w:rsidRDefault="00E12498" w:rsidP="00E12498">
      <w:pPr>
        <w:pStyle w:val="Zkladntext"/>
        <w:suppressLineNumbers/>
      </w:pPr>
      <w:r w:rsidRPr="00B35C2B">
        <w:t>•</w:t>
      </w:r>
      <w:r w:rsidRPr="00B35C2B">
        <w:tab/>
        <w:t>Řídicí jednotka: Mozek systému, který vše řídí a monitoruje.</w:t>
      </w:r>
    </w:p>
    <w:p w14:paraId="2C594687" w14:textId="77777777" w:rsidR="00E12498" w:rsidRPr="00B35C2B" w:rsidRDefault="00E12498" w:rsidP="00E12498">
      <w:pPr>
        <w:pStyle w:val="Zkladntext"/>
        <w:suppressLineNumbers/>
      </w:pPr>
      <w:r w:rsidRPr="00B35C2B">
        <w:t>•</w:t>
      </w:r>
      <w:r w:rsidRPr="00B35C2B">
        <w:tab/>
        <w:t>Senzory: Zajišťují zpětnou vazbu o poloze, sklonu a stavu brzd.</w:t>
      </w:r>
    </w:p>
    <w:p w14:paraId="77F37252" w14:textId="77777777" w:rsidR="00E12498" w:rsidRPr="00B35C2B" w:rsidRDefault="00E12498" w:rsidP="00E12498">
      <w:pPr>
        <w:pStyle w:val="Zkladntext"/>
        <w:suppressLineNumbers/>
      </w:pPr>
      <w:r w:rsidRPr="00B35C2B">
        <w:t>•</w:t>
      </w:r>
      <w:r w:rsidRPr="00B35C2B">
        <w:tab/>
        <w:t>Ovládací tlačítko: Jednoduché rozhraní pro řidiče.</w:t>
      </w:r>
    </w:p>
    <w:p w14:paraId="5175A65B" w14:textId="77777777" w:rsidR="00E12498" w:rsidRPr="00B35C2B" w:rsidRDefault="00E12498" w:rsidP="00E12498">
      <w:pPr>
        <w:pStyle w:val="Zkladntext"/>
        <w:suppressLineNumbers/>
      </w:pPr>
    </w:p>
    <w:p w14:paraId="7BA12117" w14:textId="07BB69B9" w:rsidR="00E12498" w:rsidRDefault="00E12498" w:rsidP="00E12498">
      <w:pPr>
        <w:pStyle w:val="Zkladntext"/>
        <w:suppressLineNumbers/>
      </w:pPr>
      <w:r w:rsidRPr="00B35C2B">
        <w:t xml:space="preserve">Elektrická parkovací brzda je tedy komplexní systém, který kombinuje mechanické části (třmeny, </w:t>
      </w:r>
      <w:proofErr w:type="spellStart"/>
      <w:r w:rsidRPr="00B35C2B">
        <w:t>aktuátory</w:t>
      </w:r>
      <w:proofErr w:type="spellEnd"/>
      <w:r w:rsidRPr="00B35C2B">
        <w:t>) s moderní elektronikou (řídicí jednotka, senzory) pro dosažení spolehlivého, efektivního a bezpečného zabrzdění vozidla.</w:t>
      </w:r>
    </w:p>
    <w:p w14:paraId="6DB888E2" w14:textId="77777777" w:rsidR="00FE2683" w:rsidRPr="00B35C2B" w:rsidRDefault="00FE2683" w:rsidP="00E12498">
      <w:pPr>
        <w:pStyle w:val="Zkladntext"/>
        <w:suppressLineNumbers/>
      </w:pPr>
    </w:p>
    <w:p w14:paraId="5BE495EC" w14:textId="45543A8A" w:rsidR="00FE2683" w:rsidRDefault="00FE2683">
      <w:pPr>
        <w:pStyle w:val="Nadpis1"/>
      </w:pPr>
      <w:bookmarkStart w:id="65" w:name="_Toc191807402"/>
      <w:r>
        <w:lastRenderedPageBreak/>
        <w:t>APPENDI</w:t>
      </w:r>
      <w:r w:rsidR="005A3DCD">
        <w:t>X II dokumentace nakup díly</w:t>
      </w:r>
      <w:bookmarkEnd w:id="65"/>
    </w:p>
    <w:sectPr w:rsidR="00FE2683" w:rsidSect="00D954D8">
      <w:pgSz w:w="12240" w:h="15840" w:code="1"/>
      <w:pgMar w:top="1080" w:right="1080" w:bottom="1080" w:left="1080" w:header="720" w:footer="72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70AB4D" w14:textId="77777777" w:rsidR="0039657A" w:rsidRDefault="0039657A" w:rsidP="00047392">
      <w:pPr>
        <w:spacing w:after="0" w:line="240" w:lineRule="auto"/>
      </w:pPr>
      <w:r>
        <w:separator/>
      </w:r>
    </w:p>
  </w:endnote>
  <w:endnote w:type="continuationSeparator" w:id="0">
    <w:p w14:paraId="7F1BAF79" w14:textId="77777777" w:rsidR="0039657A" w:rsidRDefault="0039657A" w:rsidP="000473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FrutigerLTStd-Bold">
    <w:altName w:val="Calibri"/>
    <w:panose1 w:val="00000000000000000000"/>
    <w:charset w:val="00"/>
    <w:family w:val="swiss"/>
    <w:notTrueType/>
    <w:pitch w:val="default"/>
    <w:sig w:usb0="00000003" w:usb1="00000000" w:usb2="00000000" w:usb3="00000000" w:csb0="00000001" w:csb1="00000000"/>
  </w:font>
  <w:font w:name="Arial Bold">
    <w:altName w:val="Arial"/>
    <w:panose1 w:val="00000000000000000000"/>
    <w:charset w:val="00"/>
    <w:family w:val="roman"/>
    <w:notTrueType/>
    <w:pitch w:val="default"/>
  </w:font>
  <w:font w:name="Arial Unicode MS">
    <w:panose1 w:val="020B0604020202020204"/>
    <w:charset w:val="80"/>
    <w:family w:val="swiss"/>
    <w:pitch w:val="variable"/>
    <w:sig w:usb0="F7FFAEFF" w:usb1="F9DFFFFF" w:usb2="0000007F" w:usb3="00000000" w:csb0="003F01FF" w:csb1="00000000"/>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4797E" w14:textId="35CF83B1" w:rsidR="0094061C" w:rsidRPr="00F514CD" w:rsidRDefault="008E3CF0">
    <w:pPr>
      <w:pStyle w:val="Zpat"/>
    </w:pPr>
    <w:r>
      <w:fldChar w:fldCharType="begin"/>
    </w:r>
    <w:r>
      <w:instrText xml:space="preserve"> PAGE   \* MERGEFORMAT </w:instrText>
    </w:r>
    <w:r>
      <w:fldChar w:fldCharType="separate"/>
    </w:r>
    <w:r w:rsidR="0059560A">
      <w:rPr>
        <w:noProof/>
      </w:rPr>
      <w:t>Ii</w:t>
    </w:r>
    <w:r>
      <w:rPr>
        <w:noProof/>
      </w:rPr>
      <w:fldChar w:fldCharType="end"/>
    </w:r>
    <w:r w:rsidR="0094061C">
      <w:tab/>
    </w:r>
    <w:r w:rsidR="00F514CD" w:rsidRPr="00F514CD">
      <w:t>Maturitní práce, Dominika Brejchová</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910C8" w14:textId="23B431F4" w:rsidR="0094061C" w:rsidRDefault="00B721D9" w:rsidP="006E5ACD">
    <w:pPr>
      <w:pStyle w:val="Zpat"/>
      <w:pBdr>
        <w:top w:val="single" w:sz="8" w:space="4" w:color="auto"/>
      </w:pBdr>
    </w:pPr>
    <w:r w:rsidRPr="00F514CD">
      <w:t>Maturitní práce, Dominika Brejchová</w:t>
    </w:r>
    <w:r w:rsidR="0094061C">
      <w:tab/>
    </w:r>
    <w:r w:rsidR="008E3CF0">
      <w:fldChar w:fldCharType="begin"/>
    </w:r>
    <w:r w:rsidR="008E3CF0">
      <w:instrText xml:space="preserve"> PAGE   \* MERGEFORMAT </w:instrText>
    </w:r>
    <w:r w:rsidR="008E3CF0">
      <w:fldChar w:fldCharType="separate"/>
    </w:r>
    <w:r w:rsidR="0059560A">
      <w:rPr>
        <w:noProof/>
      </w:rPr>
      <w:t>Iii</w:t>
    </w:r>
    <w:r w:rsidR="008E3CF0">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14DAA" w14:textId="77777777" w:rsidR="008413A7" w:rsidRDefault="008413A7">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30136" w14:textId="203DB267" w:rsidR="0094061C" w:rsidRDefault="008E3CF0">
    <w:pPr>
      <w:pStyle w:val="Zpat"/>
    </w:pPr>
    <w:r>
      <w:fldChar w:fldCharType="begin"/>
    </w:r>
    <w:r>
      <w:instrText xml:space="preserve"> PAGE   \* MERGEFORMAT </w:instrText>
    </w:r>
    <w:r>
      <w:fldChar w:fldCharType="separate"/>
    </w:r>
    <w:r w:rsidR="0059560A">
      <w:rPr>
        <w:noProof/>
      </w:rPr>
      <w:t>3-6</w:t>
    </w:r>
    <w:r>
      <w:rPr>
        <w:noProof/>
      </w:rPr>
      <w:fldChar w:fldCharType="end"/>
    </w:r>
    <w:r w:rsidR="0094061C">
      <w:tab/>
    </w:r>
    <w:bookmarkStart w:id="13" w:name="_Toc189910787"/>
    <w:bookmarkStart w:id="14" w:name="_Toc189911208"/>
    <w:bookmarkStart w:id="15" w:name="_Toc190088952"/>
    <w:bookmarkEnd w:id="13"/>
    <w:bookmarkEnd w:id="14"/>
    <w:bookmarkEnd w:id="15"/>
    <w:r w:rsidR="005155D9">
      <w:fldChar w:fldCharType="begin"/>
    </w:r>
    <w:r w:rsidR="005155D9">
      <w:instrText xml:space="preserve"> STYLEREF  "Nadpis 1;Microsoft Default 1;h1;L1" </w:instrText>
    </w:r>
    <w:r w:rsidR="00F83A36">
      <w:fldChar w:fldCharType="separate"/>
    </w:r>
    <w:r w:rsidR="006531CF">
      <w:rPr>
        <w:noProof/>
      </w:rPr>
      <w:t>Konfigurace SW</w:t>
    </w:r>
    <w:r w:rsidR="005155D9">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949B7B" w14:textId="4A55305B" w:rsidR="0094061C" w:rsidRDefault="000C2E5E" w:rsidP="000545C9">
    <w:pPr>
      <w:pStyle w:val="Zpat"/>
    </w:pPr>
    <w:r>
      <w:t>Maturitní práce, Dominika Brejchová</w:t>
    </w:r>
    <w:r w:rsidR="0094061C">
      <w:tab/>
    </w:r>
    <w:r w:rsidR="008E3CF0">
      <w:fldChar w:fldCharType="begin"/>
    </w:r>
    <w:r w:rsidR="008E3CF0">
      <w:instrText xml:space="preserve"> PAGE   \* MERGEFORMAT </w:instrText>
    </w:r>
    <w:r w:rsidR="008E3CF0">
      <w:fldChar w:fldCharType="separate"/>
    </w:r>
    <w:r w:rsidR="0059560A">
      <w:rPr>
        <w:noProof/>
      </w:rPr>
      <w:t>3-5</w:t>
    </w:r>
    <w:r w:rsidR="008E3CF0">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E54C67" w14:textId="1C71A52F" w:rsidR="0094061C" w:rsidRDefault="007669F0" w:rsidP="000545C9">
    <w:pPr>
      <w:pStyle w:val="Zpat"/>
    </w:pPr>
    <w:r>
      <w:t>Maturitní práce, Dominika Brejchová</w:t>
    </w:r>
    <w:r w:rsidR="008413A7">
      <w:t xml:space="preserve">                            </w:t>
    </w:r>
    <w:r w:rsidR="0094061C">
      <w:tab/>
    </w:r>
    <w:r w:rsidR="008E3CF0">
      <w:fldChar w:fldCharType="begin"/>
    </w:r>
    <w:r w:rsidR="008E3CF0">
      <w:instrText xml:space="preserve"> PAGE   \* MERGEFORMAT </w:instrText>
    </w:r>
    <w:r w:rsidR="008E3CF0">
      <w:fldChar w:fldCharType="separate"/>
    </w:r>
    <w:r w:rsidR="0059560A">
      <w:rPr>
        <w:noProof/>
      </w:rPr>
      <w:t>5-1</w:t>
    </w:r>
    <w:r w:rsidR="008E3CF0">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20FC5D" w14:textId="77777777" w:rsidR="0039657A" w:rsidRDefault="0039657A" w:rsidP="00047392">
      <w:pPr>
        <w:spacing w:after="0" w:line="240" w:lineRule="auto"/>
      </w:pPr>
      <w:r>
        <w:separator/>
      </w:r>
    </w:p>
  </w:footnote>
  <w:footnote w:type="continuationSeparator" w:id="0">
    <w:p w14:paraId="5E84ABD1" w14:textId="77777777" w:rsidR="0039657A" w:rsidRDefault="0039657A" w:rsidP="000473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ED187" w14:textId="4A626975" w:rsidR="0094061C" w:rsidRDefault="00F514CD" w:rsidP="000545C9">
    <w:pPr>
      <w:keepLines/>
      <w:pBdr>
        <w:bottom w:val="single" w:sz="4" w:space="1" w:color="0098DB"/>
      </w:pBdr>
      <w:tabs>
        <w:tab w:val="right" w:pos="9990"/>
      </w:tabs>
      <w:spacing w:before="120" w:after="120" w:line="240" w:lineRule="auto"/>
    </w:pPr>
    <w:r>
      <w:rPr>
        <w:noProof/>
      </w:rPr>
      <mc:AlternateContent>
        <mc:Choice Requires="wps">
          <w:drawing>
            <wp:anchor distT="0" distB="0" distL="0" distR="0" simplePos="0" relativeHeight="251657216" behindDoc="0" locked="0" layoutInCell="1" allowOverlap="1" wp14:anchorId="0616D032" wp14:editId="1D8D62D6">
              <wp:simplePos x="686435" y="457835"/>
              <wp:positionH relativeFrom="page">
                <wp:align>right</wp:align>
              </wp:positionH>
              <wp:positionV relativeFrom="page">
                <wp:align>top</wp:align>
              </wp:positionV>
              <wp:extent cx="659765" cy="368935"/>
              <wp:effectExtent l="0" t="0" r="0" b="12065"/>
              <wp:wrapNone/>
              <wp:docPr id="186793070" name="Textové pole 2" descr="Interní">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659765" cy="368935"/>
                      </a:xfrm>
                      <a:prstGeom prst="rect">
                        <a:avLst/>
                      </a:prstGeom>
                      <a:noFill/>
                      <a:ln>
                        <a:noFill/>
                      </a:ln>
                    </wps:spPr>
                    <wps:txbx>
                      <w:txbxContent>
                        <w:p w14:paraId="526D147A" w14:textId="3DB7609D" w:rsidR="00F514CD" w:rsidRPr="00F514CD" w:rsidRDefault="00F514CD" w:rsidP="00F514CD">
                          <w:pPr>
                            <w:spacing w:after="0"/>
                            <w:rPr>
                              <w:rFonts w:ascii="Calibri" w:eastAsia="Calibri" w:hAnsi="Calibri" w:cs="Calibri"/>
                              <w:noProof/>
                              <w:color w:val="000000"/>
                              <w:sz w:val="20"/>
                              <w:szCs w:val="20"/>
                            </w:rPr>
                          </w:pPr>
                          <w:r w:rsidRPr="00F514CD">
                            <w:rPr>
                              <w:rFonts w:ascii="Calibri" w:eastAsia="Calibri" w:hAnsi="Calibri" w:cs="Calibri"/>
                              <w:noProof/>
                              <w:color w:val="000000"/>
                              <w:sz w:val="20"/>
                              <w:szCs w:val="20"/>
                            </w:rPr>
                            <w:t>Interní</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616D032" id="_x0000_t202" coordsize="21600,21600" o:spt="202" path="m,l,21600r21600,l21600,xe">
              <v:stroke joinstyle="miter"/>
              <v:path gradientshapeok="t" o:connecttype="rect"/>
            </v:shapetype>
            <v:shape id="Textové pole 2" o:spid="_x0000_s1026" type="#_x0000_t202" alt="Interní" style="position:absolute;margin-left:.75pt;margin-top:0;width:51.95pt;height:29.05pt;z-index:251657216;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" filled="f" stroked="f">
              <v:textbox style="mso-fit-shape-to-text:t" inset="0,15pt,20pt,0">
                <w:txbxContent>
                  <w:p w14:paraId="526D147A" w14:textId="3DB7609D" w:rsidR="00F514CD" w:rsidRPr="00F514CD" w:rsidRDefault="00F514CD" w:rsidP="00F514CD">
                    <w:pPr>
                      <w:spacing w:after="0"/>
                      <w:rPr>
                        <w:rFonts w:ascii="Calibri" w:eastAsia="Calibri" w:hAnsi="Calibri" w:cs="Calibri"/>
                        <w:noProof/>
                        <w:color w:val="000000"/>
                        <w:sz w:val="20"/>
                        <w:szCs w:val="20"/>
                      </w:rPr>
                    </w:pPr>
                    <w:r w:rsidRPr="00F514CD">
                      <w:rPr>
                        <w:rFonts w:ascii="Calibri" w:eastAsia="Calibri" w:hAnsi="Calibri" w:cs="Calibri"/>
                        <w:noProof/>
                        <w:color w:val="000000"/>
                        <w:sz w:val="20"/>
                        <w:szCs w:val="20"/>
                      </w:rPr>
                      <w:t>Interní</w:t>
                    </w:r>
                  </w:p>
                </w:txbxContent>
              </v:textbox>
              <w10:wrap anchorx="page" anchory="page"/>
            </v:shape>
          </w:pict>
        </mc:Fallback>
      </mc:AlternateContent>
    </w:r>
    <w:r w:rsidR="006531CF">
      <w:fldChar w:fldCharType="begin"/>
    </w:r>
    <w:r w:rsidR="006531CF">
      <w:instrText xml:space="preserve"> STYLEREF "Heading 0" \* upper \* MERGEFORMAT </w:instrText>
    </w:r>
    <w:r w:rsidR="006531CF">
      <w:fldChar w:fldCharType="separate"/>
    </w:r>
    <w:r w:rsidR="006531CF">
      <w:rPr>
        <w:noProof/>
      </w:rPr>
      <w:t>OBSAH</w:t>
    </w:r>
    <w:r w:rsidR="006531CF">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C5FB6" w14:textId="0D38F3EF" w:rsidR="0094061C" w:rsidRDefault="00F514CD" w:rsidP="000545C9">
    <w:pPr>
      <w:keepLines/>
      <w:pBdr>
        <w:bottom w:val="single" w:sz="4" w:space="1" w:color="0098DB"/>
      </w:pBdr>
      <w:tabs>
        <w:tab w:val="right" w:pos="9990"/>
      </w:tabs>
      <w:spacing w:before="120" w:after="120" w:line="240" w:lineRule="auto"/>
    </w:pPr>
    <w:r>
      <w:rPr>
        <w:noProof/>
      </w:rPr>
      <mc:AlternateContent>
        <mc:Choice Requires="wps">
          <w:drawing>
            <wp:anchor distT="0" distB="0" distL="0" distR="0" simplePos="0" relativeHeight="251667456" behindDoc="0" locked="0" layoutInCell="1" allowOverlap="1" wp14:anchorId="5444A0FF" wp14:editId="5331F62B">
              <wp:simplePos x="686435" y="457835"/>
              <wp:positionH relativeFrom="page">
                <wp:align>right</wp:align>
              </wp:positionH>
              <wp:positionV relativeFrom="page">
                <wp:align>top</wp:align>
              </wp:positionV>
              <wp:extent cx="659765" cy="368935"/>
              <wp:effectExtent l="0" t="0" r="0" b="12065"/>
              <wp:wrapNone/>
              <wp:docPr id="1096177212" name="Textové pole 3" descr="Interní">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659765" cy="368935"/>
                      </a:xfrm>
                      <a:prstGeom prst="rect">
                        <a:avLst/>
                      </a:prstGeom>
                      <a:noFill/>
                      <a:ln>
                        <a:noFill/>
                      </a:ln>
                    </wps:spPr>
                    <wps:txbx>
                      <w:txbxContent>
                        <w:p w14:paraId="31ABE7B5" w14:textId="2AE4D981" w:rsidR="00F514CD" w:rsidRPr="00F514CD" w:rsidRDefault="00F514CD" w:rsidP="00F514CD">
                          <w:pPr>
                            <w:spacing w:after="0"/>
                            <w:rPr>
                              <w:rFonts w:ascii="Calibri" w:eastAsia="Calibri" w:hAnsi="Calibri" w:cs="Calibri"/>
                              <w:noProof/>
                              <w:color w:val="000000"/>
                              <w:sz w:val="20"/>
                              <w:szCs w:val="20"/>
                            </w:rPr>
                          </w:pPr>
                          <w:r w:rsidRPr="00F514CD">
                            <w:rPr>
                              <w:rFonts w:ascii="Calibri" w:eastAsia="Calibri" w:hAnsi="Calibri" w:cs="Calibri"/>
                              <w:noProof/>
                              <w:color w:val="000000"/>
                              <w:sz w:val="20"/>
                              <w:szCs w:val="20"/>
                            </w:rPr>
                            <w:t>Interní</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5444A0FF" id="_x0000_t202" coordsize="21600,21600" o:spt="202" path="m,l,21600r21600,l21600,xe">
              <v:stroke joinstyle="miter"/>
              <v:path gradientshapeok="t" o:connecttype="rect"/>
            </v:shapetype>
            <v:shape id="Textové pole 3" o:spid="_x0000_s1027" type="#_x0000_t202" alt="Interní" style="position:absolute;margin-left:.75pt;margin-top:0;width:51.95pt;height:29.05pt;z-index:251667456;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" filled="f" stroked="f">
              <v:textbox style="mso-fit-shape-to-text:t" inset="0,15pt,20pt,0">
                <w:txbxContent>
                  <w:p w14:paraId="31ABE7B5" w14:textId="2AE4D981" w:rsidR="00F514CD" w:rsidRPr="00F514CD" w:rsidRDefault="00F514CD" w:rsidP="00F514CD">
                    <w:pPr>
                      <w:spacing w:after="0"/>
                      <w:rPr>
                        <w:rFonts w:ascii="Calibri" w:eastAsia="Calibri" w:hAnsi="Calibri" w:cs="Calibri"/>
                        <w:noProof/>
                        <w:color w:val="000000"/>
                        <w:sz w:val="20"/>
                        <w:szCs w:val="20"/>
                      </w:rPr>
                    </w:pPr>
                    <w:r w:rsidRPr="00F514CD">
                      <w:rPr>
                        <w:rFonts w:ascii="Calibri" w:eastAsia="Calibri" w:hAnsi="Calibri" w:cs="Calibri"/>
                        <w:noProof/>
                        <w:color w:val="000000"/>
                        <w:sz w:val="20"/>
                        <w:szCs w:val="20"/>
                      </w:rPr>
                      <w:t>Interní</w:t>
                    </w:r>
                  </w:p>
                </w:txbxContent>
              </v:textbox>
              <w10:wrap anchorx="page" anchory="page"/>
            </v:shape>
          </w:pict>
        </mc:Fallback>
      </mc:AlternateContent>
    </w:r>
    <w:r w:rsidR="0094061C">
      <w:tab/>
    </w:r>
    <w:r w:rsidR="006531CF">
      <w:fldChar w:fldCharType="begin"/>
    </w:r>
    <w:r w:rsidR="006531CF">
      <w:instrText xml:space="preserve"> STYLEREF "Heading 0" \* upper \* MERGEFORMAT </w:instrText>
    </w:r>
    <w:r w:rsidR="006531CF">
      <w:fldChar w:fldCharType="separate"/>
    </w:r>
    <w:r w:rsidR="006531CF">
      <w:rPr>
        <w:noProof/>
      </w:rPr>
      <w:t>OBSAH</w:t>
    </w:r>
    <w:r w:rsidR="006531CF">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42C0D" w14:textId="20998D0B" w:rsidR="0059560A" w:rsidRDefault="00F514CD">
    <w:pPr>
      <w:pStyle w:val="Zhlav"/>
    </w:pPr>
    <w:r>
      <w:rPr>
        <w:noProof/>
      </w:rPr>
      <mc:AlternateContent>
        <mc:Choice Requires="wps">
          <w:drawing>
            <wp:anchor distT="0" distB="0" distL="0" distR="0" simplePos="0" relativeHeight="251652096" behindDoc="0" locked="0" layoutInCell="1" allowOverlap="1" wp14:anchorId="3DC4A2BB" wp14:editId="77D0BA70">
              <wp:simplePos x="685800" y="457200"/>
              <wp:positionH relativeFrom="page">
                <wp:align>right</wp:align>
              </wp:positionH>
              <wp:positionV relativeFrom="page">
                <wp:align>top</wp:align>
              </wp:positionV>
              <wp:extent cx="659765" cy="368935"/>
              <wp:effectExtent l="0" t="0" r="0" b="12065"/>
              <wp:wrapNone/>
              <wp:docPr id="321774186" name="Textové pole 1" descr="Interní">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659765" cy="368935"/>
                      </a:xfrm>
                      <a:prstGeom prst="rect">
                        <a:avLst/>
                      </a:prstGeom>
                      <a:noFill/>
                      <a:ln>
                        <a:noFill/>
                      </a:ln>
                    </wps:spPr>
                    <wps:txbx>
                      <w:txbxContent>
                        <w:p w14:paraId="4EDD9BF7" w14:textId="26B5218F" w:rsidR="00F514CD" w:rsidRPr="00F514CD" w:rsidRDefault="00F514CD" w:rsidP="00F514CD">
                          <w:pPr>
                            <w:spacing w:after="0"/>
                            <w:rPr>
                              <w:rFonts w:ascii="Calibri" w:eastAsia="Calibri" w:hAnsi="Calibri" w:cs="Calibri"/>
                              <w:noProof/>
                              <w:color w:val="000000"/>
                              <w:sz w:val="20"/>
                              <w:szCs w:val="20"/>
                            </w:rPr>
                          </w:pPr>
                          <w:r w:rsidRPr="00F514CD">
                            <w:rPr>
                              <w:rFonts w:ascii="Calibri" w:eastAsia="Calibri" w:hAnsi="Calibri" w:cs="Calibri"/>
                              <w:noProof/>
                              <w:color w:val="000000"/>
                              <w:sz w:val="20"/>
                              <w:szCs w:val="20"/>
                            </w:rPr>
                            <w:t>Interní</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3DC4A2BB" id="_x0000_t202" coordsize="21600,21600" o:spt="202" path="m,l,21600r21600,l21600,xe">
              <v:stroke joinstyle="miter"/>
              <v:path gradientshapeok="t" o:connecttype="rect"/>
            </v:shapetype>
            <v:shape id="Textové pole 1" o:spid="_x0000_s1028" type="#_x0000_t202" alt="Interní" style="position:absolute;left:0;text-align:left;margin-left:.75pt;margin-top:0;width:51.95pt;height:29.05pt;z-index:251652096;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" filled="f" stroked="f">
              <v:textbox style="mso-fit-shape-to-text:t" inset="0,15pt,20pt,0">
                <w:txbxContent>
                  <w:p w14:paraId="4EDD9BF7" w14:textId="26B5218F" w:rsidR="00F514CD" w:rsidRPr="00F514CD" w:rsidRDefault="00F514CD" w:rsidP="00F514CD">
                    <w:pPr>
                      <w:spacing w:after="0"/>
                      <w:rPr>
                        <w:rFonts w:ascii="Calibri" w:eastAsia="Calibri" w:hAnsi="Calibri" w:cs="Calibri"/>
                        <w:noProof/>
                        <w:color w:val="000000"/>
                        <w:sz w:val="20"/>
                        <w:szCs w:val="20"/>
                      </w:rPr>
                    </w:pPr>
                    <w:r w:rsidRPr="00F514CD">
                      <w:rPr>
                        <w:rFonts w:ascii="Calibri" w:eastAsia="Calibri" w:hAnsi="Calibri" w:cs="Calibri"/>
                        <w:noProof/>
                        <w:color w:val="000000"/>
                        <w:sz w:val="20"/>
                        <w:szCs w:val="20"/>
                      </w:rPr>
                      <w:t>Interní</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256F8" w14:textId="16E524EC" w:rsidR="0094061C" w:rsidRDefault="00F514CD" w:rsidP="000545C9">
    <w:pPr>
      <w:keepLines/>
      <w:pBdr>
        <w:bottom w:val="single" w:sz="4" w:space="1" w:color="0098DB"/>
      </w:pBdr>
      <w:tabs>
        <w:tab w:val="right" w:pos="9990"/>
      </w:tabs>
      <w:spacing w:before="120" w:after="120" w:line="240" w:lineRule="auto"/>
    </w:pPr>
    <w:r>
      <w:rPr>
        <w:noProof/>
      </w:rPr>
      <mc:AlternateContent>
        <mc:Choice Requires="wps">
          <w:drawing>
            <wp:anchor distT="0" distB="0" distL="0" distR="0" simplePos="0" relativeHeight="251646976" behindDoc="0" locked="0" layoutInCell="1" allowOverlap="1" wp14:anchorId="3493EE35" wp14:editId="3DEE3E16">
              <wp:simplePos x="685800" y="457200"/>
              <wp:positionH relativeFrom="page">
                <wp:align>right</wp:align>
              </wp:positionH>
              <wp:positionV relativeFrom="page">
                <wp:align>top</wp:align>
              </wp:positionV>
              <wp:extent cx="659765" cy="368935"/>
              <wp:effectExtent l="0" t="0" r="0" b="12065"/>
              <wp:wrapNone/>
              <wp:docPr id="1709306027" name="Textové pole 5" descr="Interní">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659765" cy="368935"/>
                      </a:xfrm>
                      <a:prstGeom prst="rect">
                        <a:avLst/>
                      </a:prstGeom>
                      <a:noFill/>
                      <a:ln>
                        <a:noFill/>
                      </a:ln>
                    </wps:spPr>
                    <wps:txbx>
                      <w:txbxContent>
                        <w:p w14:paraId="0D553229" w14:textId="18720D3D" w:rsidR="00F514CD" w:rsidRPr="00F514CD" w:rsidRDefault="00F514CD" w:rsidP="00F514CD">
                          <w:pPr>
                            <w:spacing w:after="0"/>
                            <w:rPr>
                              <w:rFonts w:ascii="Calibri" w:eastAsia="Calibri" w:hAnsi="Calibri" w:cs="Calibri"/>
                              <w:noProof/>
                              <w:color w:val="000000"/>
                              <w:sz w:val="20"/>
                              <w:szCs w:val="20"/>
                            </w:rPr>
                          </w:pPr>
                          <w:r w:rsidRPr="00F514CD">
                            <w:rPr>
                              <w:rFonts w:ascii="Calibri" w:eastAsia="Calibri" w:hAnsi="Calibri" w:cs="Calibri"/>
                              <w:noProof/>
                              <w:color w:val="000000"/>
                              <w:sz w:val="20"/>
                              <w:szCs w:val="20"/>
                            </w:rPr>
                            <w:t>Interní</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3493EE35" id="_x0000_t202" coordsize="21600,21600" o:spt="202" path="m,l,21600r21600,l21600,xe">
              <v:stroke joinstyle="miter"/>
              <v:path gradientshapeok="t" o:connecttype="rect"/>
            </v:shapetype>
            <v:shape id="Textové pole 5" o:spid="_x0000_s1029" type="#_x0000_t202" alt="Interní" style="position:absolute;margin-left:.75pt;margin-top:0;width:51.95pt;height:29.05pt;z-index:251646976;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" filled="f" stroked="f">
              <v:textbox style="mso-fit-shape-to-text:t" inset="0,15pt,20pt,0">
                <w:txbxContent>
                  <w:p w14:paraId="0D553229" w14:textId="18720D3D" w:rsidR="00F514CD" w:rsidRPr="00F514CD" w:rsidRDefault="00F514CD" w:rsidP="00F514CD">
                    <w:pPr>
                      <w:spacing w:after="0"/>
                      <w:rPr>
                        <w:rFonts w:ascii="Calibri" w:eastAsia="Calibri" w:hAnsi="Calibri" w:cs="Calibri"/>
                        <w:noProof/>
                        <w:color w:val="000000"/>
                        <w:sz w:val="20"/>
                        <w:szCs w:val="20"/>
                      </w:rPr>
                    </w:pPr>
                    <w:r w:rsidRPr="00F514CD">
                      <w:rPr>
                        <w:rFonts w:ascii="Calibri" w:eastAsia="Calibri" w:hAnsi="Calibri" w:cs="Calibri"/>
                        <w:noProof/>
                        <w:color w:val="000000"/>
                        <w:sz w:val="20"/>
                        <w:szCs w:val="20"/>
                      </w:rPr>
                      <w:t>Interní</w:t>
                    </w:r>
                  </w:p>
                </w:txbxContent>
              </v:textbox>
              <w10:wrap anchorx="page" anchory="page"/>
            </v:shape>
          </w:pict>
        </mc:Fallback>
      </mc:AlternateContent>
    </w:r>
    <w:r w:rsidR="006531CF">
      <w:fldChar w:fldCharType="begin"/>
    </w:r>
    <w:r w:rsidR="006531CF">
      <w:instrText xml:space="preserve"> STYLEREF \* upper "Nadpis 1;Microsoft Default 1;h1;L1"  \* MERGEFORMAT </w:instrText>
    </w:r>
    <w:r w:rsidR="00F83A36">
      <w:fldChar w:fldCharType="separate"/>
    </w:r>
    <w:r w:rsidR="006531CF">
      <w:rPr>
        <w:noProof/>
      </w:rPr>
      <w:t>KONFIGURACE SW</w:t>
    </w:r>
    <w:r w:rsidR="006531CF">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83A36" w14:textId="49C9F90E" w:rsidR="0094061C" w:rsidRDefault="00F514CD" w:rsidP="000545C9">
    <w:pPr>
      <w:keepLines/>
      <w:pBdr>
        <w:bottom w:val="single" w:sz="4" w:space="1" w:color="0098DB"/>
      </w:pBdr>
      <w:tabs>
        <w:tab w:val="right" w:pos="9990"/>
      </w:tabs>
      <w:spacing w:before="120" w:after="120" w:line="240" w:lineRule="auto"/>
    </w:pPr>
    <w:r>
      <w:rPr>
        <w:noProof/>
      </w:rPr>
      <mc:AlternateContent>
        <mc:Choice Requires="wps">
          <w:drawing>
            <wp:anchor distT="0" distB="0" distL="0" distR="0" simplePos="0" relativeHeight="251662336" behindDoc="0" locked="0" layoutInCell="1" allowOverlap="1" wp14:anchorId="10A0C273" wp14:editId="541560DE">
              <wp:simplePos x="635" y="635"/>
              <wp:positionH relativeFrom="page">
                <wp:align>right</wp:align>
              </wp:positionH>
              <wp:positionV relativeFrom="page">
                <wp:align>top</wp:align>
              </wp:positionV>
              <wp:extent cx="659765" cy="368935"/>
              <wp:effectExtent l="0" t="0" r="0" b="12065"/>
              <wp:wrapNone/>
              <wp:docPr id="268254287" name="Textové pole 6" descr="Interní">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659765" cy="368935"/>
                      </a:xfrm>
                      <a:prstGeom prst="rect">
                        <a:avLst/>
                      </a:prstGeom>
                      <a:noFill/>
                      <a:ln>
                        <a:noFill/>
                      </a:ln>
                    </wps:spPr>
                    <wps:txbx>
                      <w:txbxContent>
                        <w:p w14:paraId="7EBC5FFB" w14:textId="1BBB1B12" w:rsidR="00F514CD" w:rsidRPr="00F514CD" w:rsidRDefault="00F514CD" w:rsidP="00F514CD">
                          <w:pPr>
                            <w:spacing w:after="0"/>
                            <w:rPr>
                              <w:rFonts w:ascii="Calibri" w:eastAsia="Calibri" w:hAnsi="Calibri" w:cs="Calibri"/>
                              <w:noProof/>
                              <w:color w:val="000000"/>
                              <w:sz w:val="20"/>
                              <w:szCs w:val="20"/>
                            </w:rPr>
                          </w:pPr>
                          <w:r w:rsidRPr="00F514CD">
                            <w:rPr>
                              <w:rFonts w:ascii="Calibri" w:eastAsia="Calibri" w:hAnsi="Calibri" w:cs="Calibri"/>
                              <w:noProof/>
                              <w:color w:val="000000"/>
                              <w:sz w:val="20"/>
                              <w:szCs w:val="20"/>
                            </w:rPr>
                            <w:t>Interní</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0A0C273" id="_x0000_t202" coordsize="21600,21600" o:spt="202" path="m,l,21600r21600,l21600,xe">
              <v:stroke joinstyle="miter"/>
              <v:path gradientshapeok="t" o:connecttype="rect"/>
            </v:shapetype>
            <v:shape id="Textové pole 6" o:spid="_x0000_s1030" type="#_x0000_t202" alt="Interní" style="position:absolute;margin-left:.75pt;margin-top:0;width:51.95pt;height:29.05pt;z-index:251662336;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" filled="f" stroked="f">
              <v:textbox style="mso-fit-shape-to-text:t" inset="0,15pt,20pt,0">
                <w:txbxContent>
                  <w:p w14:paraId="7EBC5FFB" w14:textId="1BBB1B12" w:rsidR="00F514CD" w:rsidRPr="00F514CD" w:rsidRDefault="00F514CD" w:rsidP="00F514CD">
                    <w:pPr>
                      <w:spacing w:after="0"/>
                      <w:rPr>
                        <w:rFonts w:ascii="Calibri" w:eastAsia="Calibri" w:hAnsi="Calibri" w:cs="Calibri"/>
                        <w:noProof/>
                        <w:color w:val="000000"/>
                        <w:sz w:val="20"/>
                        <w:szCs w:val="20"/>
                      </w:rPr>
                    </w:pPr>
                    <w:r w:rsidRPr="00F514CD">
                      <w:rPr>
                        <w:rFonts w:ascii="Calibri" w:eastAsia="Calibri" w:hAnsi="Calibri" w:cs="Calibri"/>
                        <w:noProof/>
                        <w:color w:val="000000"/>
                        <w:sz w:val="20"/>
                        <w:szCs w:val="20"/>
                      </w:rPr>
                      <w:t>Interní</w:t>
                    </w:r>
                  </w:p>
                </w:txbxContent>
              </v:textbox>
              <w10:wrap anchorx="page" anchory="page"/>
            </v:shape>
          </w:pict>
        </mc:Fallback>
      </mc:AlternateContent>
    </w:r>
    <w:r w:rsidR="0094061C">
      <w:tab/>
    </w:r>
    <w:fldSimple w:instr=" STYLEREF \* upper &quot;Nadpis 1;Microsoft Default 1;h1;L1&quot;  \* MERGEFORMAT ">
      <w:r w:rsidR="006531CF">
        <w:rPr>
          <w:noProof/>
        </w:rPr>
        <w:t>KONFIGURACE SW</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78F95" w14:textId="1D809341" w:rsidR="00F514CD" w:rsidRDefault="00F514CD">
    <w:pPr>
      <w:pStyle w:val="Zhlav"/>
    </w:pPr>
    <w:r>
      <w:rPr>
        <w:noProof/>
      </w:rPr>
      <mc:AlternateContent>
        <mc:Choice Requires="wps">
          <w:drawing>
            <wp:anchor distT="0" distB="0" distL="0" distR="0" simplePos="0" relativeHeight="251672576" behindDoc="0" locked="0" layoutInCell="1" allowOverlap="1" wp14:anchorId="7B28BF84" wp14:editId="3EBDC170">
              <wp:simplePos x="685800" y="457200"/>
              <wp:positionH relativeFrom="page">
                <wp:align>right</wp:align>
              </wp:positionH>
              <wp:positionV relativeFrom="page">
                <wp:align>top</wp:align>
              </wp:positionV>
              <wp:extent cx="659765" cy="368935"/>
              <wp:effectExtent l="0" t="0" r="0" b="12065"/>
              <wp:wrapNone/>
              <wp:docPr id="416425785" name="Textové pole 4" descr="Interní">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659765" cy="368935"/>
                      </a:xfrm>
                      <a:prstGeom prst="rect">
                        <a:avLst/>
                      </a:prstGeom>
                      <a:noFill/>
                      <a:ln>
                        <a:noFill/>
                      </a:ln>
                    </wps:spPr>
                    <wps:txbx>
                      <w:txbxContent>
                        <w:p w14:paraId="04C193AF" w14:textId="114B4D76" w:rsidR="00F514CD" w:rsidRPr="00F514CD" w:rsidRDefault="00F514CD" w:rsidP="00F514CD">
                          <w:pPr>
                            <w:spacing w:after="0"/>
                            <w:rPr>
                              <w:rFonts w:ascii="Calibri" w:eastAsia="Calibri" w:hAnsi="Calibri" w:cs="Calibri"/>
                              <w:noProof/>
                              <w:color w:val="000000"/>
                              <w:sz w:val="20"/>
                              <w:szCs w:val="20"/>
                            </w:rPr>
                          </w:pPr>
                          <w:r w:rsidRPr="00F514CD">
                            <w:rPr>
                              <w:rFonts w:ascii="Calibri" w:eastAsia="Calibri" w:hAnsi="Calibri" w:cs="Calibri"/>
                              <w:noProof/>
                              <w:color w:val="000000"/>
                              <w:sz w:val="20"/>
                              <w:szCs w:val="20"/>
                            </w:rPr>
                            <w:t>Interní</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7B28BF84" id="_x0000_t202" coordsize="21600,21600" o:spt="202" path="m,l,21600r21600,l21600,xe">
              <v:stroke joinstyle="miter"/>
              <v:path gradientshapeok="t" o:connecttype="rect"/>
            </v:shapetype>
            <v:shape id="Textové pole 4" o:spid="_x0000_s1031" type="#_x0000_t202" alt="Interní" style="position:absolute;left:0;text-align:left;margin-left:.75pt;margin-top:0;width:51.95pt;height:29.05pt;z-index:251672576;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" filled="f" stroked="f">
              <v:textbox style="mso-fit-shape-to-text:t" inset="0,15pt,20pt,0">
                <w:txbxContent>
                  <w:p w14:paraId="04C193AF" w14:textId="114B4D76" w:rsidR="00F514CD" w:rsidRPr="00F514CD" w:rsidRDefault="00F514CD" w:rsidP="00F514CD">
                    <w:pPr>
                      <w:spacing w:after="0"/>
                      <w:rPr>
                        <w:rFonts w:ascii="Calibri" w:eastAsia="Calibri" w:hAnsi="Calibri" w:cs="Calibri"/>
                        <w:noProof/>
                        <w:color w:val="000000"/>
                        <w:sz w:val="20"/>
                        <w:szCs w:val="20"/>
                      </w:rPr>
                    </w:pPr>
                    <w:r w:rsidRPr="00F514CD">
                      <w:rPr>
                        <w:rFonts w:ascii="Calibri" w:eastAsia="Calibri" w:hAnsi="Calibri" w:cs="Calibri"/>
                        <w:noProof/>
                        <w:color w:val="000000"/>
                        <w:sz w:val="20"/>
                        <w:szCs w:val="20"/>
                      </w:rPr>
                      <w:t>Interní</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DBA27558"/>
    <w:lvl w:ilvl="0">
      <w:start w:val="1"/>
      <w:numFmt w:val="lowerLetter"/>
      <w:pStyle w:val="slovanseznam3"/>
      <w:lvlText w:val="%1."/>
      <w:lvlJc w:val="left"/>
      <w:pPr>
        <w:ind w:left="1080" w:hanging="360"/>
      </w:pPr>
    </w:lvl>
  </w:abstractNum>
  <w:abstractNum w:abstractNumId="1" w15:restartNumberingAfterBreak="0">
    <w:nsid w:val="FFFFFF81"/>
    <w:multiLevelType w:val="singleLevel"/>
    <w:tmpl w:val="7E0AA4DC"/>
    <w:lvl w:ilvl="0">
      <w:start w:val="1"/>
      <w:numFmt w:val="bullet"/>
      <w:pStyle w:val="Seznamsodrkami4"/>
      <w:lvlText w:val=""/>
      <w:lvlJc w:val="left"/>
      <w:pPr>
        <w:tabs>
          <w:tab w:val="num" w:pos="1440"/>
        </w:tabs>
        <w:ind w:left="1440" w:hanging="360"/>
      </w:pPr>
      <w:rPr>
        <w:rFonts w:ascii="Symbol" w:hAnsi="Symbol" w:hint="default"/>
      </w:rPr>
    </w:lvl>
  </w:abstractNum>
  <w:abstractNum w:abstractNumId="2" w15:restartNumberingAfterBreak="0">
    <w:nsid w:val="FFFFFF89"/>
    <w:multiLevelType w:val="singleLevel"/>
    <w:tmpl w:val="781A1B28"/>
    <w:lvl w:ilvl="0">
      <w:start w:val="1"/>
      <w:numFmt w:val="bullet"/>
      <w:pStyle w:val="Seznamsodrkami"/>
      <w:lvlText w:val=""/>
      <w:lvlJc w:val="left"/>
      <w:pPr>
        <w:tabs>
          <w:tab w:val="num" w:pos="360"/>
        </w:tabs>
        <w:ind w:left="360" w:hanging="360"/>
      </w:pPr>
      <w:rPr>
        <w:rFonts w:ascii="Symbol" w:hAnsi="Symbol" w:hint="default"/>
      </w:rPr>
    </w:lvl>
  </w:abstractNum>
  <w:abstractNum w:abstractNumId="3" w15:restartNumberingAfterBreak="0">
    <w:nsid w:val="0A923CB1"/>
    <w:multiLevelType w:val="multilevel"/>
    <w:tmpl w:val="1BF291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E77AE3"/>
    <w:multiLevelType w:val="hybridMultilevel"/>
    <w:tmpl w:val="6AD6F782"/>
    <w:lvl w:ilvl="0" w:tplc="04050001">
      <w:start w:val="1"/>
      <w:numFmt w:val="bullet"/>
      <w:lvlText w:val=""/>
      <w:lvlJc w:val="left"/>
      <w:pPr>
        <w:ind w:left="1080" w:hanging="360"/>
      </w:pPr>
      <w:rPr>
        <w:rFonts w:ascii="Symbol" w:hAnsi="Symbol"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5" w15:restartNumberingAfterBreak="0">
    <w:nsid w:val="16794E7A"/>
    <w:multiLevelType w:val="multilevel"/>
    <w:tmpl w:val="DBB64F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885558"/>
    <w:multiLevelType w:val="multilevel"/>
    <w:tmpl w:val="94D41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80759E"/>
    <w:multiLevelType w:val="hybridMultilevel"/>
    <w:tmpl w:val="92B81EF8"/>
    <w:lvl w:ilvl="0" w:tplc="60AC2E18">
      <w:start w:val="1"/>
      <w:numFmt w:val="decimal"/>
      <w:pStyle w:val="slovanseznam"/>
      <w:lvlText w:val="%1."/>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EE70F9"/>
    <w:multiLevelType w:val="hybridMultilevel"/>
    <w:tmpl w:val="B378B218"/>
    <w:lvl w:ilvl="0" w:tplc="04050001">
      <w:start w:val="1"/>
      <w:numFmt w:val="bullet"/>
      <w:lvlText w:val=""/>
      <w:lvlJc w:val="left"/>
      <w:pPr>
        <w:ind w:left="1080" w:hanging="360"/>
      </w:pPr>
      <w:rPr>
        <w:rFonts w:ascii="Symbol" w:hAnsi="Symbol"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9" w15:restartNumberingAfterBreak="0">
    <w:nsid w:val="24CE18F9"/>
    <w:multiLevelType w:val="multilevel"/>
    <w:tmpl w:val="617C3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810FD5"/>
    <w:multiLevelType w:val="hybridMultilevel"/>
    <w:tmpl w:val="0AF822E4"/>
    <w:lvl w:ilvl="0" w:tplc="04050001">
      <w:start w:val="1"/>
      <w:numFmt w:val="bullet"/>
      <w:lvlText w:val=""/>
      <w:lvlJc w:val="left"/>
      <w:pPr>
        <w:ind w:left="1080" w:hanging="360"/>
      </w:pPr>
      <w:rPr>
        <w:rFonts w:ascii="Symbol" w:hAnsi="Symbol"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11" w15:restartNumberingAfterBreak="0">
    <w:nsid w:val="2D206A74"/>
    <w:multiLevelType w:val="hybridMultilevel"/>
    <w:tmpl w:val="5D7CF206"/>
    <w:lvl w:ilvl="0" w:tplc="04050001">
      <w:start w:val="1"/>
      <w:numFmt w:val="bullet"/>
      <w:lvlText w:val=""/>
      <w:lvlJc w:val="left"/>
      <w:pPr>
        <w:ind w:left="1080" w:hanging="360"/>
      </w:pPr>
      <w:rPr>
        <w:rFonts w:ascii="Symbol" w:hAnsi="Symbol"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12" w15:restartNumberingAfterBreak="0">
    <w:nsid w:val="33EF276D"/>
    <w:multiLevelType w:val="hybridMultilevel"/>
    <w:tmpl w:val="6A7A2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892B6D"/>
    <w:multiLevelType w:val="hybridMultilevel"/>
    <w:tmpl w:val="33C68C00"/>
    <w:lvl w:ilvl="0" w:tplc="3EA47A52">
      <w:start w:val="1"/>
      <w:numFmt w:val="bullet"/>
      <w:lvlText w:val=""/>
      <w:lvlJc w:val="left"/>
      <w:pPr>
        <w:tabs>
          <w:tab w:val="num" w:pos="1080"/>
        </w:tabs>
        <w:ind w:left="1080" w:hanging="360"/>
      </w:pPr>
      <w:rPr>
        <w:rFonts w:ascii="Symbol" w:hAnsi="Symbol" w:hint="default"/>
      </w:rPr>
    </w:lvl>
    <w:lvl w:ilvl="1" w:tplc="5866C3F2">
      <w:start w:val="1"/>
      <w:numFmt w:val="bullet"/>
      <w:pStyle w:val="Seznamsodrkami3"/>
      <w:lvlText w:val="o"/>
      <w:lvlJc w:val="left"/>
      <w:pPr>
        <w:tabs>
          <w:tab w:val="num" w:pos="2880"/>
        </w:tabs>
        <w:ind w:left="2880" w:hanging="360"/>
      </w:pPr>
      <w:rPr>
        <w:rFonts w:ascii="Courier New" w:hAnsi="Courier New" w:hint="default"/>
      </w:rPr>
    </w:lvl>
    <w:lvl w:ilvl="2" w:tplc="04090005">
      <w:start w:val="1"/>
      <w:numFmt w:val="bullet"/>
      <w:lvlText w:val=""/>
      <w:lvlJc w:val="left"/>
      <w:pPr>
        <w:tabs>
          <w:tab w:val="num" w:pos="3600"/>
        </w:tabs>
        <w:ind w:left="3600" w:hanging="360"/>
      </w:pPr>
      <w:rPr>
        <w:rFonts w:ascii="Wingdings" w:hAnsi="Wingdings" w:hint="default"/>
      </w:rPr>
    </w:lvl>
    <w:lvl w:ilvl="3" w:tplc="0409000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4" w15:restartNumberingAfterBreak="0">
    <w:nsid w:val="3F376ECA"/>
    <w:multiLevelType w:val="hybridMultilevel"/>
    <w:tmpl w:val="385CAC26"/>
    <w:lvl w:ilvl="0" w:tplc="04050001">
      <w:start w:val="1"/>
      <w:numFmt w:val="bullet"/>
      <w:lvlText w:val=""/>
      <w:lvlJc w:val="left"/>
      <w:pPr>
        <w:ind w:left="1080" w:hanging="360"/>
      </w:pPr>
      <w:rPr>
        <w:rFonts w:ascii="Symbol" w:hAnsi="Symbol"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15" w15:restartNumberingAfterBreak="0">
    <w:nsid w:val="4310061F"/>
    <w:multiLevelType w:val="multilevel"/>
    <w:tmpl w:val="06D4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AF392B"/>
    <w:multiLevelType w:val="multilevel"/>
    <w:tmpl w:val="359027CA"/>
    <w:lvl w:ilvl="0">
      <w:start w:val="1"/>
      <w:numFmt w:val="decimal"/>
      <w:pStyle w:val="Nadpis1"/>
      <w:lvlText w:val="%1"/>
      <w:lvlJc w:val="left"/>
      <w:pPr>
        <w:tabs>
          <w:tab w:val="num" w:pos="432"/>
        </w:tabs>
        <w:ind w:left="432" w:hanging="432"/>
      </w:pPr>
    </w:lvl>
    <w:lvl w:ilvl="1">
      <w:start w:val="1"/>
      <w:numFmt w:val="decimal"/>
      <w:pStyle w:val="Nadpis2"/>
      <w:lvlText w:val="%1.%2"/>
      <w:lvlJc w:val="left"/>
      <w:pPr>
        <w:tabs>
          <w:tab w:val="num" w:pos="576"/>
        </w:tabs>
        <w:ind w:left="576" w:hanging="576"/>
      </w:pPr>
    </w:lvl>
    <w:lvl w:ilvl="2">
      <w:start w:val="1"/>
      <w:numFmt w:val="decimal"/>
      <w:pStyle w:val="Nadpis3"/>
      <w:lvlText w:val="%1.%2.%3"/>
      <w:lvlJc w:val="left"/>
      <w:pPr>
        <w:tabs>
          <w:tab w:val="num" w:pos="720"/>
        </w:tabs>
        <w:ind w:left="720" w:hanging="720"/>
      </w:pPr>
    </w:lvl>
    <w:lvl w:ilvl="3">
      <w:start w:val="1"/>
      <w:numFmt w:val="decimal"/>
      <w:pStyle w:val="Nadpis4"/>
      <w:lvlText w:val="%1.%2.%3.%4"/>
      <w:lvlJc w:val="left"/>
      <w:pPr>
        <w:tabs>
          <w:tab w:val="num" w:pos="864"/>
        </w:tabs>
        <w:ind w:left="864" w:hanging="864"/>
      </w:pPr>
    </w:lvl>
    <w:lvl w:ilvl="4">
      <w:start w:val="1"/>
      <w:numFmt w:val="decimal"/>
      <w:pStyle w:val="Nadpis5"/>
      <w:lvlText w:val="%1.%2.%3.%4.%5"/>
      <w:lvlJc w:val="left"/>
      <w:pPr>
        <w:tabs>
          <w:tab w:val="num" w:pos="1008"/>
        </w:tabs>
        <w:ind w:left="1008" w:hanging="1008"/>
      </w:pPr>
    </w:lvl>
    <w:lvl w:ilvl="5">
      <w:start w:val="1"/>
      <w:numFmt w:val="decimal"/>
      <w:pStyle w:val="Nadpis6"/>
      <w:lvlText w:val="%1.%2.%3.%4.%5.%6"/>
      <w:lvlJc w:val="left"/>
      <w:pPr>
        <w:tabs>
          <w:tab w:val="num" w:pos="1152"/>
        </w:tabs>
        <w:ind w:left="1152" w:hanging="1152"/>
      </w:pPr>
    </w:lvl>
    <w:lvl w:ilvl="6">
      <w:start w:val="1"/>
      <w:numFmt w:val="decimal"/>
      <w:pStyle w:val="Nadpis7"/>
      <w:lvlText w:val="%1.%2.%3.%4.%5.%6.%7"/>
      <w:lvlJc w:val="left"/>
      <w:pPr>
        <w:tabs>
          <w:tab w:val="num" w:pos="1296"/>
        </w:tabs>
        <w:ind w:left="1296" w:hanging="1296"/>
      </w:pPr>
    </w:lvl>
    <w:lvl w:ilvl="7">
      <w:start w:val="1"/>
      <w:numFmt w:val="decimal"/>
      <w:pStyle w:val="Nadpis8"/>
      <w:lvlText w:val="%1.%2.%3.%4.%5.%6.%7.%8"/>
      <w:lvlJc w:val="left"/>
      <w:pPr>
        <w:tabs>
          <w:tab w:val="num" w:pos="1440"/>
        </w:tabs>
        <w:ind w:left="1440" w:hanging="1440"/>
      </w:pPr>
    </w:lvl>
    <w:lvl w:ilvl="8">
      <w:start w:val="1"/>
      <w:numFmt w:val="decimal"/>
      <w:pStyle w:val="Nadpis9"/>
      <w:lvlText w:val="%1.%2.%3.%4.%5.%6.%7.%8.%9"/>
      <w:lvlJc w:val="left"/>
      <w:pPr>
        <w:tabs>
          <w:tab w:val="num" w:pos="1584"/>
        </w:tabs>
        <w:ind w:left="1584" w:hanging="1584"/>
      </w:pPr>
    </w:lvl>
  </w:abstractNum>
  <w:abstractNum w:abstractNumId="17" w15:restartNumberingAfterBreak="0">
    <w:nsid w:val="4712518D"/>
    <w:multiLevelType w:val="multilevel"/>
    <w:tmpl w:val="BA083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D63890"/>
    <w:multiLevelType w:val="multilevel"/>
    <w:tmpl w:val="74125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187F70"/>
    <w:multiLevelType w:val="hybridMultilevel"/>
    <w:tmpl w:val="874AA8AA"/>
    <w:lvl w:ilvl="0" w:tplc="04050001">
      <w:start w:val="1"/>
      <w:numFmt w:val="bullet"/>
      <w:lvlText w:val=""/>
      <w:lvlJc w:val="left"/>
      <w:pPr>
        <w:ind w:left="1080" w:hanging="360"/>
      </w:pPr>
      <w:rPr>
        <w:rFonts w:ascii="Symbol" w:hAnsi="Symbol"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20" w15:restartNumberingAfterBreak="0">
    <w:nsid w:val="4C4E0014"/>
    <w:multiLevelType w:val="hybridMultilevel"/>
    <w:tmpl w:val="E04ED004"/>
    <w:lvl w:ilvl="0" w:tplc="04050001">
      <w:start w:val="1"/>
      <w:numFmt w:val="bullet"/>
      <w:lvlText w:val=""/>
      <w:lvlJc w:val="left"/>
      <w:pPr>
        <w:ind w:left="1080" w:hanging="360"/>
      </w:pPr>
      <w:rPr>
        <w:rFonts w:ascii="Symbol" w:hAnsi="Symbol"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21" w15:restartNumberingAfterBreak="0">
    <w:nsid w:val="4D4A5097"/>
    <w:multiLevelType w:val="multilevel"/>
    <w:tmpl w:val="0EFE9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DC7824"/>
    <w:multiLevelType w:val="multilevel"/>
    <w:tmpl w:val="82009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296B2D"/>
    <w:multiLevelType w:val="multilevel"/>
    <w:tmpl w:val="BDB68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9B710C9"/>
    <w:multiLevelType w:val="hybridMultilevel"/>
    <w:tmpl w:val="66DC9160"/>
    <w:lvl w:ilvl="0" w:tplc="04050001">
      <w:start w:val="1"/>
      <w:numFmt w:val="bullet"/>
      <w:lvlText w:val=""/>
      <w:lvlJc w:val="left"/>
      <w:pPr>
        <w:ind w:left="1080" w:hanging="360"/>
      </w:pPr>
      <w:rPr>
        <w:rFonts w:ascii="Symbol" w:hAnsi="Symbol"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25" w15:restartNumberingAfterBreak="0">
    <w:nsid w:val="5B1C0DDA"/>
    <w:multiLevelType w:val="hybridMultilevel"/>
    <w:tmpl w:val="1C0C3CF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1B539B"/>
    <w:multiLevelType w:val="multilevel"/>
    <w:tmpl w:val="4A587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860B30"/>
    <w:multiLevelType w:val="multilevel"/>
    <w:tmpl w:val="AE0A5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CD2F32"/>
    <w:multiLevelType w:val="multilevel"/>
    <w:tmpl w:val="7BE469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4A49C5"/>
    <w:multiLevelType w:val="multilevel"/>
    <w:tmpl w:val="8DA0D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76D0576"/>
    <w:multiLevelType w:val="hybridMultilevel"/>
    <w:tmpl w:val="3C669110"/>
    <w:lvl w:ilvl="0" w:tplc="04050001">
      <w:start w:val="1"/>
      <w:numFmt w:val="bullet"/>
      <w:lvlText w:val=""/>
      <w:lvlJc w:val="left"/>
      <w:pPr>
        <w:ind w:left="1080" w:hanging="360"/>
      </w:pPr>
      <w:rPr>
        <w:rFonts w:ascii="Symbol" w:hAnsi="Symbol"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31" w15:restartNumberingAfterBreak="0">
    <w:nsid w:val="69215B08"/>
    <w:multiLevelType w:val="multilevel"/>
    <w:tmpl w:val="0226A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632530"/>
    <w:multiLevelType w:val="hybridMultilevel"/>
    <w:tmpl w:val="73309B92"/>
    <w:lvl w:ilvl="0" w:tplc="04050001">
      <w:start w:val="1"/>
      <w:numFmt w:val="bullet"/>
      <w:lvlText w:val=""/>
      <w:lvlJc w:val="left"/>
      <w:pPr>
        <w:ind w:left="1080" w:hanging="360"/>
      </w:pPr>
      <w:rPr>
        <w:rFonts w:ascii="Symbol" w:hAnsi="Symbol"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33" w15:restartNumberingAfterBreak="0">
    <w:nsid w:val="6F027D52"/>
    <w:multiLevelType w:val="multilevel"/>
    <w:tmpl w:val="26C4A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0D0218A"/>
    <w:multiLevelType w:val="multilevel"/>
    <w:tmpl w:val="A6E4F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53246A2"/>
    <w:multiLevelType w:val="multilevel"/>
    <w:tmpl w:val="D28CF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4B16CB"/>
    <w:multiLevelType w:val="multilevel"/>
    <w:tmpl w:val="518CE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AE74CFA"/>
    <w:multiLevelType w:val="hybridMultilevel"/>
    <w:tmpl w:val="4AE824F0"/>
    <w:lvl w:ilvl="0" w:tplc="736EE3D0">
      <w:start w:val="1"/>
      <w:numFmt w:val="decimal"/>
      <w:pStyle w:val="Sekvenceakc"/>
      <w:lvlText w:val="%1."/>
      <w:lvlJc w:val="left"/>
      <w:pPr>
        <w:ind w:left="927" w:hanging="360"/>
      </w:p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38" w15:restartNumberingAfterBreak="0">
    <w:nsid w:val="7F832117"/>
    <w:multiLevelType w:val="hybridMultilevel"/>
    <w:tmpl w:val="6B4261F0"/>
    <w:lvl w:ilvl="0" w:tplc="04050001">
      <w:start w:val="1"/>
      <w:numFmt w:val="bullet"/>
      <w:lvlText w:val=""/>
      <w:lvlJc w:val="left"/>
      <w:pPr>
        <w:ind w:left="1080" w:hanging="360"/>
      </w:pPr>
      <w:rPr>
        <w:rFonts w:ascii="Symbol" w:hAnsi="Symbol"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num w:numId="1" w16cid:durableId="2061398107">
    <w:abstractNumId w:val="2"/>
  </w:num>
  <w:num w:numId="2" w16cid:durableId="1571621821">
    <w:abstractNumId w:val="13"/>
  </w:num>
  <w:num w:numId="3" w16cid:durableId="1927568875">
    <w:abstractNumId w:val="1"/>
  </w:num>
  <w:num w:numId="4" w16cid:durableId="1323389772">
    <w:abstractNumId w:val="0"/>
  </w:num>
  <w:num w:numId="5" w16cid:durableId="1959485342">
    <w:abstractNumId w:val="16"/>
  </w:num>
  <w:num w:numId="6" w16cid:durableId="803933157">
    <w:abstractNumId w:val="7"/>
  </w:num>
  <w:num w:numId="7" w16cid:durableId="300619998">
    <w:abstractNumId w:val="12"/>
  </w:num>
  <w:num w:numId="8" w16cid:durableId="1174688282">
    <w:abstractNumId w:val="25"/>
  </w:num>
  <w:num w:numId="9" w16cid:durableId="1964655248">
    <w:abstractNumId w:val="28"/>
  </w:num>
  <w:num w:numId="10" w16cid:durableId="949825511">
    <w:abstractNumId w:val="30"/>
  </w:num>
  <w:num w:numId="11" w16cid:durableId="427576920">
    <w:abstractNumId w:val="14"/>
  </w:num>
  <w:num w:numId="12" w16cid:durableId="1726834648">
    <w:abstractNumId w:val="10"/>
  </w:num>
  <w:num w:numId="13" w16cid:durableId="666174753">
    <w:abstractNumId w:val="32"/>
  </w:num>
  <w:num w:numId="14" w16cid:durableId="1760180111">
    <w:abstractNumId w:val="4"/>
  </w:num>
  <w:num w:numId="15" w16cid:durableId="266960885">
    <w:abstractNumId w:val="8"/>
  </w:num>
  <w:num w:numId="16" w16cid:durableId="1244991016">
    <w:abstractNumId w:val="35"/>
  </w:num>
  <w:num w:numId="17" w16cid:durableId="377243517">
    <w:abstractNumId w:val="24"/>
  </w:num>
  <w:num w:numId="18" w16cid:durableId="1629162634">
    <w:abstractNumId w:val="11"/>
  </w:num>
  <w:num w:numId="19" w16cid:durableId="1378043447">
    <w:abstractNumId w:val="38"/>
  </w:num>
  <w:num w:numId="20" w16cid:durableId="1096827703">
    <w:abstractNumId w:val="37"/>
    <w:lvlOverride w:ilvl="0">
      <w:startOverride w:val="1"/>
    </w:lvlOverride>
  </w:num>
  <w:num w:numId="21" w16cid:durableId="1669022277">
    <w:abstractNumId w:val="22"/>
  </w:num>
  <w:num w:numId="22" w16cid:durableId="941763276">
    <w:abstractNumId w:val="9"/>
  </w:num>
  <w:num w:numId="23" w16cid:durableId="563832668">
    <w:abstractNumId w:val="37"/>
    <w:lvlOverride w:ilvl="0">
      <w:startOverride w:val="1"/>
    </w:lvlOverride>
  </w:num>
  <w:num w:numId="24" w16cid:durableId="1240797543">
    <w:abstractNumId w:val="19"/>
  </w:num>
  <w:num w:numId="25" w16cid:durableId="1082481979">
    <w:abstractNumId w:val="37"/>
  </w:num>
  <w:num w:numId="26" w16cid:durableId="1274361345">
    <w:abstractNumId w:val="37"/>
    <w:lvlOverride w:ilvl="0">
      <w:startOverride w:val="1"/>
    </w:lvlOverride>
  </w:num>
  <w:num w:numId="27" w16cid:durableId="927881636">
    <w:abstractNumId w:val="21"/>
  </w:num>
  <w:num w:numId="28" w16cid:durableId="1629358592">
    <w:abstractNumId w:val="20"/>
  </w:num>
  <w:num w:numId="29" w16cid:durableId="1163396857">
    <w:abstractNumId w:val="37"/>
    <w:lvlOverride w:ilvl="0">
      <w:startOverride w:val="1"/>
    </w:lvlOverride>
  </w:num>
  <w:num w:numId="30" w16cid:durableId="171073310">
    <w:abstractNumId w:val="3"/>
  </w:num>
  <w:num w:numId="31" w16cid:durableId="1878854232">
    <w:abstractNumId w:val="18"/>
  </w:num>
  <w:num w:numId="32" w16cid:durableId="1507666428">
    <w:abstractNumId w:val="36"/>
  </w:num>
  <w:num w:numId="33" w16cid:durableId="211693898">
    <w:abstractNumId w:val="23"/>
  </w:num>
  <w:num w:numId="34" w16cid:durableId="1930651852">
    <w:abstractNumId w:val="26"/>
  </w:num>
  <w:num w:numId="35" w16cid:durableId="1687705623">
    <w:abstractNumId w:val="37"/>
    <w:lvlOverride w:ilvl="0">
      <w:startOverride w:val="1"/>
    </w:lvlOverride>
  </w:num>
  <w:num w:numId="36" w16cid:durableId="1198350494">
    <w:abstractNumId w:val="5"/>
  </w:num>
  <w:num w:numId="37" w16cid:durableId="660238372">
    <w:abstractNumId w:val="6"/>
  </w:num>
  <w:num w:numId="38" w16cid:durableId="1330787627">
    <w:abstractNumId w:val="31"/>
  </w:num>
  <w:num w:numId="39" w16cid:durableId="1432897828">
    <w:abstractNumId w:val="17"/>
  </w:num>
  <w:num w:numId="40" w16cid:durableId="987318324">
    <w:abstractNumId w:val="15"/>
  </w:num>
  <w:num w:numId="41" w16cid:durableId="333382510">
    <w:abstractNumId w:val="27"/>
  </w:num>
  <w:num w:numId="42" w16cid:durableId="2106996566">
    <w:abstractNumId w:val="34"/>
  </w:num>
  <w:num w:numId="43" w16cid:durableId="1846558047">
    <w:abstractNumId w:val="29"/>
  </w:num>
  <w:num w:numId="44" w16cid:durableId="1805002069">
    <w:abstractNumId w:val="3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DocRiskLevelWizardText" w:val="Atkins Baseline"/>
  </w:docVars>
  <w:rsids>
    <w:rsidRoot w:val="0059560A"/>
    <w:rsid w:val="000041E6"/>
    <w:rsid w:val="000059AE"/>
    <w:rsid w:val="00006BB4"/>
    <w:rsid w:val="00010CA4"/>
    <w:rsid w:val="00015E2E"/>
    <w:rsid w:val="00021BBD"/>
    <w:rsid w:val="00021D50"/>
    <w:rsid w:val="00021FA2"/>
    <w:rsid w:val="00022A49"/>
    <w:rsid w:val="00030202"/>
    <w:rsid w:val="00035389"/>
    <w:rsid w:val="00043583"/>
    <w:rsid w:val="00043702"/>
    <w:rsid w:val="000467B9"/>
    <w:rsid w:val="00047392"/>
    <w:rsid w:val="00052B7D"/>
    <w:rsid w:val="00052DE4"/>
    <w:rsid w:val="000545C9"/>
    <w:rsid w:val="00055BCA"/>
    <w:rsid w:val="00056CD2"/>
    <w:rsid w:val="000627F2"/>
    <w:rsid w:val="0006311A"/>
    <w:rsid w:val="000672FF"/>
    <w:rsid w:val="00071126"/>
    <w:rsid w:val="000714F4"/>
    <w:rsid w:val="00075A34"/>
    <w:rsid w:val="000801F6"/>
    <w:rsid w:val="00083599"/>
    <w:rsid w:val="00092549"/>
    <w:rsid w:val="000933A6"/>
    <w:rsid w:val="0009544C"/>
    <w:rsid w:val="00096137"/>
    <w:rsid w:val="000A13FC"/>
    <w:rsid w:val="000A1478"/>
    <w:rsid w:val="000A1BAD"/>
    <w:rsid w:val="000A27EA"/>
    <w:rsid w:val="000B11CF"/>
    <w:rsid w:val="000B1285"/>
    <w:rsid w:val="000B31CF"/>
    <w:rsid w:val="000B5C1E"/>
    <w:rsid w:val="000B648F"/>
    <w:rsid w:val="000C1B78"/>
    <w:rsid w:val="000C266B"/>
    <w:rsid w:val="000C2E5E"/>
    <w:rsid w:val="000C4643"/>
    <w:rsid w:val="000D07CF"/>
    <w:rsid w:val="000D0DCA"/>
    <w:rsid w:val="000D304E"/>
    <w:rsid w:val="000D5840"/>
    <w:rsid w:val="000D6F5F"/>
    <w:rsid w:val="00100B85"/>
    <w:rsid w:val="00101E1C"/>
    <w:rsid w:val="00104EA6"/>
    <w:rsid w:val="00106EDC"/>
    <w:rsid w:val="00107685"/>
    <w:rsid w:val="00120C29"/>
    <w:rsid w:val="00126DAB"/>
    <w:rsid w:val="0012766A"/>
    <w:rsid w:val="00127774"/>
    <w:rsid w:val="001337E2"/>
    <w:rsid w:val="00136188"/>
    <w:rsid w:val="00136380"/>
    <w:rsid w:val="001441C0"/>
    <w:rsid w:val="00145F68"/>
    <w:rsid w:val="00152146"/>
    <w:rsid w:val="001537FA"/>
    <w:rsid w:val="00156B9B"/>
    <w:rsid w:val="00156D80"/>
    <w:rsid w:val="00162207"/>
    <w:rsid w:val="00165299"/>
    <w:rsid w:val="00172E31"/>
    <w:rsid w:val="001742F6"/>
    <w:rsid w:val="0018013C"/>
    <w:rsid w:val="00184CB1"/>
    <w:rsid w:val="00187832"/>
    <w:rsid w:val="00191D04"/>
    <w:rsid w:val="001953C7"/>
    <w:rsid w:val="001A0196"/>
    <w:rsid w:val="001A0C9E"/>
    <w:rsid w:val="001A4F4D"/>
    <w:rsid w:val="001A71D4"/>
    <w:rsid w:val="001B01EC"/>
    <w:rsid w:val="001B3976"/>
    <w:rsid w:val="001B794D"/>
    <w:rsid w:val="001C1E65"/>
    <w:rsid w:val="001C4B48"/>
    <w:rsid w:val="001C6227"/>
    <w:rsid w:val="001D12F3"/>
    <w:rsid w:val="001D1E70"/>
    <w:rsid w:val="001D4966"/>
    <w:rsid w:val="001D4DFD"/>
    <w:rsid w:val="001D6399"/>
    <w:rsid w:val="001E3FAB"/>
    <w:rsid w:val="001E7F3D"/>
    <w:rsid w:val="001F0F37"/>
    <w:rsid w:val="001F280B"/>
    <w:rsid w:val="001F5C01"/>
    <w:rsid w:val="001F61F7"/>
    <w:rsid w:val="001F62CE"/>
    <w:rsid w:val="001F71FD"/>
    <w:rsid w:val="001F75F6"/>
    <w:rsid w:val="0020324A"/>
    <w:rsid w:val="00204852"/>
    <w:rsid w:val="002105AD"/>
    <w:rsid w:val="00212981"/>
    <w:rsid w:val="00215247"/>
    <w:rsid w:val="002173DB"/>
    <w:rsid w:val="00217A68"/>
    <w:rsid w:val="0022187E"/>
    <w:rsid w:val="0022251A"/>
    <w:rsid w:val="002265DF"/>
    <w:rsid w:val="002323F6"/>
    <w:rsid w:val="002342C3"/>
    <w:rsid w:val="00243219"/>
    <w:rsid w:val="0024324A"/>
    <w:rsid w:val="00244067"/>
    <w:rsid w:val="00250225"/>
    <w:rsid w:val="00250390"/>
    <w:rsid w:val="0025196F"/>
    <w:rsid w:val="00256E1B"/>
    <w:rsid w:val="00257E16"/>
    <w:rsid w:val="00265045"/>
    <w:rsid w:val="002712FB"/>
    <w:rsid w:val="00280B0A"/>
    <w:rsid w:val="00282157"/>
    <w:rsid w:val="00282FC7"/>
    <w:rsid w:val="00283666"/>
    <w:rsid w:val="00284B66"/>
    <w:rsid w:val="00284EE1"/>
    <w:rsid w:val="0028583F"/>
    <w:rsid w:val="00286E0E"/>
    <w:rsid w:val="0029673F"/>
    <w:rsid w:val="002A0B6B"/>
    <w:rsid w:val="002A0EB9"/>
    <w:rsid w:val="002A313A"/>
    <w:rsid w:val="002A384D"/>
    <w:rsid w:val="002A41B4"/>
    <w:rsid w:val="002A7946"/>
    <w:rsid w:val="002B100D"/>
    <w:rsid w:val="002B3DF5"/>
    <w:rsid w:val="002B6D97"/>
    <w:rsid w:val="002C01BC"/>
    <w:rsid w:val="002C3567"/>
    <w:rsid w:val="002C43CA"/>
    <w:rsid w:val="002C638D"/>
    <w:rsid w:val="002C7501"/>
    <w:rsid w:val="002D00ED"/>
    <w:rsid w:val="002D2A07"/>
    <w:rsid w:val="002D31C9"/>
    <w:rsid w:val="002D67E1"/>
    <w:rsid w:val="002E0D16"/>
    <w:rsid w:val="002E324F"/>
    <w:rsid w:val="002F328E"/>
    <w:rsid w:val="002F6BF4"/>
    <w:rsid w:val="003003D1"/>
    <w:rsid w:val="003012F3"/>
    <w:rsid w:val="00303ACF"/>
    <w:rsid w:val="003048B7"/>
    <w:rsid w:val="00316B60"/>
    <w:rsid w:val="00331D56"/>
    <w:rsid w:val="00335C13"/>
    <w:rsid w:val="00336E88"/>
    <w:rsid w:val="00344E35"/>
    <w:rsid w:val="00346275"/>
    <w:rsid w:val="00347613"/>
    <w:rsid w:val="00353864"/>
    <w:rsid w:val="003558C5"/>
    <w:rsid w:val="00356A0A"/>
    <w:rsid w:val="0036012D"/>
    <w:rsid w:val="00364B59"/>
    <w:rsid w:val="00365738"/>
    <w:rsid w:val="00365CA7"/>
    <w:rsid w:val="00370C07"/>
    <w:rsid w:val="003738E7"/>
    <w:rsid w:val="00375564"/>
    <w:rsid w:val="00377E87"/>
    <w:rsid w:val="00383995"/>
    <w:rsid w:val="00394771"/>
    <w:rsid w:val="0039657A"/>
    <w:rsid w:val="00396DDA"/>
    <w:rsid w:val="003A0D3A"/>
    <w:rsid w:val="003A2FC9"/>
    <w:rsid w:val="003A588A"/>
    <w:rsid w:val="003A73A3"/>
    <w:rsid w:val="003B00D3"/>
    <w:rsid w:val="003B258D"/>
    <w:rsid w:val="003B43E1"/>
    <w:rsid w:val="003C018D"/>
    <w:rsid w:val="003C555C"/>
    <w:rsid w:val="003C6E24"/>
    <w:rsid w:val="003D4B21"/>
    <w:rsid w:val="003D74C6"/>
    <w:rsid w:val="003D757B"/>
    <w:rsid w:val="003E1EAB"/>
    <w:rsid w:val="003E2952"/>
    <w:rsid w:val="003E3129"/>
    <w:rsid w:val="003E59F4"/>
    <w:rsid w:val="003E7E1E"/>
    <w:rsid w:val="003F12F6"/>
    <w:rsid w:val="003F1861"/>
    <w:rsid w:val="003F50FB"/>
    <w:rsid w:val="003F5595"/>
    <w:rsid w:val="003F59D8"/>
    <w:rsid w:val="003F6AA3"/>
    <w:rsid w:val="003F6CB9"/>
    <w:rsid w:val="003F72C6"/>
    <w:rsid w:val="00402F98"/>
    <w:rsid w:val="0040423B"/>
    <w:rsid w:val="00405900"/>
    <w:rsid w:val="00406A3A"/>
    <w:rsid w:val="004077A4"/>
    <w:rsid w:val="0040797A"/>
    <w:rsid w:val="00410C2A"/>
    <w:rsid w:val="00412A44"/>
    <w:rsid w:val="00413E27"/>
    <w:rsid w:val="004215D0"/>
    <w:rsid w:val="00423362"/>
    <w:rsid w:val="00423E25"/>
    <w:rsid w:val="004258A6"/>
    <w:rsid w:val="004277B3"/>
    <w:rsid w:val="00432E0D"/>
    <w:rsid w:val="00433715"/>
    <w:rsid w:val="0043411B"/>
    <w:rsid w:val="004406B9"/>
    <w:rsid w:val="00446CF9"/>
    <w:rsid w:val="00446DA5"/>
    <w:rsid w:val="00460070"/>
    <w:rsid w:val="004633BD"/>
    <w:rsid w:val="00472672"/>
    <w:rsid w:val="00474B88"/>
    <w:rsid w:val="00476BCE"/>
    <w:rsid w:val="0048006E"/>
    <w:rsid w:val="00480DAF"/>
    <w:rsid w:val="00481762"/>
    <w:rsid w:val="00485C95"/>
    <w:rsid w:val="00492365"/>
    <w:rsid w:val="0049409A"/>
    <w:rsid w:val="00496E37"/>
    <w:rsid w:val="004A04C4"/>
    <w:rsid w:val="004A470D"/>
    <w:rsid w:val="004A4C67"/>
    <w:rsid w:val="004A5AB2"/>
    <w:rsid w:val="004B143D"/>
    <w:rsid w:val="004B22AC"/>
    <w:rsid w:val="004B2E9F"/>
    <w:rsid w:val="004C2537"/>
    <w:rsid w:val="004C31E2"/>
    <w:rsid w:val="004C4719"/>
    <w:rsid w:val="004C538D"/>
    <w:rsid w:val="004C60A4"/>
    <w:rsid w:val="004C63E8"/>
    <w:rsid w:val="004D04A9"/>
    <w:rsid w:val="004D0827"/>
    <w:rsid w:val="004D5575"/>
    <w:rsid w:val="004D7A03"/>
    <w:rsid w:val="004E1B15"/>
    <w:rsid w:val="004E47D4"/>
    <w:rsid w:val="004E671C"/>
    <w:rsid w:val="004F06E8"/>
    <w:rsid w:val="004F1F63"/>
    <w:rsid w:val="004F493A"/>
    <w:rsid w:val="004F4BED"/>
    <w:rsid w:val="004F7D5F"/>
    <w:rsid w:val="00500727"/>
    <w:rsid w:val="00500F34"/>
    <w:rsid w:val="00501C55"/>
    <w:rsid w:val="00503E89"/>
    <w:rsid w:val="00504943"/>
    <w:rsid w:val="0050585E"/>
    <w:rsid w:val="00510213"/>
    <w:rsid w:val="00513D82"/>
    <w:rsid w:val="00514791"/>
    <w:rsid w:val="005150F5"/>
    <w:rsid w:val="005155D9"/>
    <w:rsid w:val="005170A9"/>
    <w:rsid w:val="0052025C"/>
    <w:rsid w:val="00531223"/>
    <w:rsid w:val="00531381"/>
    <w:rsid w:val="0053152B"/>
    <w:rsid w:val="00534D80"/>
    <w:rsid w:val="00536961"/>
    <w:rsid w:val="00543429"/>
    <w:rsid w:val="005444E8"/>
    <w:rsid w:val="00544DB9"/>
    <w:rsid w:val="0054522D"/>
    <w:rsid w:val="00546461"/>
    <w:rsid w:val="0054700D"/>
    <w:rsid w:val="005476A0"/>
    <w:rsid w:val="00552959"/>
    <w:rsid w:val="0056040C"/>
    <w:rsid w:val="00561771"/>
    <w:rsid w:val="00564E25"/>
    <w:rsid w:val="0057097D"/>
    <w:rsid w:val="00570C3C"/>
    <w:rsid w:val="00570E31"/>
    <w:rsid w:val="0057109C"/>
    <w:rsid w:val="00571911"/>
    <w:rsid w:val="00573CFC"/>
    <w:rsid w:val="00574777"/>
    <w:rsid w:val="00580595"/>
    <w:rsid w:val="00581470"/>
    <w:rsid w:val="00582CA0"/>
    <w:rsid w:val="00585406"/>
    <w:rsid w:val="0059153F"/>
    <w:rsid w:val="00593EDA"/>
    <w:rsid w:val="0059560A"/>
    <w:rsid w:val="0059618C"/>
    <w:rsid w:val="005975F9"/>
    <w:rsid w:val="005A0B62"/>
    <w:rsid w:val="005A341E"/>
    <w:rsid w:val="005A3DCD"/>
    <w:rsid w:val="005A44AD"/>
    <w:rsid w:val="005A769F"/>
    <w:rsid w:val="005B0900"/>
    <w:rsid w:val="005B0F41"/>
    <w:rsid w:val="005C0DF7"/>
    <w:rsid w:val="005C309F"/>
    <w:rsid w:val="005C393B"/>
    <w:rsid w:val="005D0215"/>
    <w:rsid w:val="005D0933"/>
    <w:rsid w:val="005D11C8"/>
    <w:rsid w:val="005D3A7B"/>
    <w:rsid w:val="005D47A4"/>
    <w:rsid w:val="005D648D"/>
    <w:rsid w:val="005E09DD"/>
    <w:rsid w:val="005E6E93"/>
    <w:rsid w:val="005E751A"/>
    <w:rsid w:val="005F049B"/>
    <w:rsid w:val="005F10BE"/>
    <w:rsid w:val="005F56B7"/>
    <w:rsid w:val="00601158"/>
    <w:rsid w:val="00601528"/>
    <w:rsid w:val="00601CA5"/>
    <w:rsid w:val="00603E2D"/>
    <w:rsid w:val="006047CF"/>
    <w:rsid w:val="00610B2A"/>
    <w:rsid w:val="006131B2"/>
    <w:rsid w:val="006145FD"/>
    <w:rsid w:val="00617391"/>
    <w:rsid w:val="00630021"/>
    <w:rsid w:val="00633F67"/>
    <w:rsid w:val="00635199"/>
    <w:rsid w:val="00636275"/>
    <w:rsid w:val="00640855"/>
    <w:rsid w:val="00642B2F"/>
    <w:rsid w:val="0064470B"/>
    <w:rsid w:val="00647838"/>
    <w:rsid w:val="006531CF"/>
    <w:rsid w:val="006541CC"/>
    <w:rsid w:val="00655C74"/>
    <w:rsid w:val="006616C4"/>
    <w:rsid w:val="00661CF7"/>
    <w:rsid w:val="006624EE"/>
    <w:rsid w:val="00664683"/>
    <w:rsid w:val="006808C9"/>
    <w:rsid w:val="00681147"/>
    <w:rsid w:val="00681886"/>
    <w:rsid w:val="0069583E"/>
    <w:rsid w:val="006A62B1"/>
    <w:rsid w:val="006B1D60"/>
    <w:rsid w:val="006B345B"/>
    <w:rsid w:val="006B5896"/>
    <w:rsid w:val="006C56D3"/>
    <w:rsid w:val="006C75BF"/>
    <w:rsid w:val="006C7F58"/>
    <w:rsid w:val="006D36AD"/>
    <w:rsid w:val="006D4E34"/>
    <w:rsid w:val="006D59D4"/>
    <w:rsid w:val="006D5DAB"/>
    <w:rsid w:val="006D6A49"/>
    <w:rsid w:val="006D7679"/>
    <w:rsid w:val="006E0FEE"/>
    <w:rsid w:val="006E3435"/>
    <w:rsid w:val="006E4C19"/>
    <w:rsid w:val="006E5ACD"/>
    <w:rsid w:val="006F26A1"/>
    <w:rsid w:val="006F2ACF"/>
    <w:rsid w:val="006F323D"/>
    <w:rsid w:val="00700003"/>
    <w:rsid w:val="0070456E"/>
    <w:rsid w:val="007056AE"/>
    <w:rsid w:val="00705FF1"/>
    <w:rsid w:val="007061CB"/>
    <w:rsid w:val="00706357"/>
    <w:rsid w:val="00711FCC"/>
    <w:rsid w:val="00716519"/>
    <w:rsid w:val="00727CC7"/>
    <w:rsid w:val="007323D9"/>
    <w:rsid w:val="00733079"/>
    <w:rsid w:val="0074041B"/>
    <w:rsid w:val="00741FA1"/>
    <w:rsid w:val="00744D3E"/>
    <w:rsid w:val="00745672"/>
    <w:rsid w:val="0074766B"/>
    <w:rsid w:val="007479AC"/>
    <w:rsid w:val="007500AD"/>
    <w:rsid w:val="00750647"/>
    <w:rsid w:val="00751104"/>
    <w:rsid w:val="00752FD8"/>
    <w:rsid w:val="00754A66"/>
    <w:rsid w:val="00761523"/>
    <w:rsid w:val="00761A31"/>
    <w:rsid w:val="00761E1A"/>
    <w:rsid w:val="00762AD2"/>
    <w:rsid w:val="007669F0"/>
    <w:rsid w:val="00767737"/>
    <w:rsid w:val="0076773B"/>
    <w:rsid w:val="007765A0"/>
    <w:rsid w:val="007768FE"/>
    <w:rsid w:val="00777831"/>
    <w:rsid w:val="0078035A"/>
    <w:rsid w:val="00781467"/>
    <w:rsid w:val="007854F8"/>
    <w:rsid w:val="007873BF"/>
    <w:rsid w:val="007917A3"/>
    <w:rsid w:val="00792200"/>
    <w:rsid w:val="007A443F"/>
    <w:rsid w:val="007A5DF9"/>
    <w:rsid w:val="007B2A3E"/>
    <w:rsid w:val="007B65E8"/>
    <w:rsid w:val="007B6E8A"/>
    <w:rsid w:val="007C52C0"/>
    <w:rsid w:val="007C6214"/>
    <w:rsid w:val="007C7DB7"/>
    <w:rsid w:val="007D2073"/>
    <w:rsid w:val="007D4B47"/>
    <w:rsid w:val="007D4BA5"/>
    <w:rsid w:val="007D6237"/>
    <w:rsid w:val="007D6F21"/>
    <w:rsid w:val="007F1888"/>
    <w:rsid w:val="007F32E3"/>
    <w:rsid w:val="00802BB1"/>
    <w:rsid w:val="00803591"/>
    <w:rsid w:val="008063B3"/>
    <w:rsid w:val="0080658C"/>
    <w:rsid w:val="00810DE8"/>
    <w:rsid w:val="0081163B"/>
    <w:rsid w:val="0081590E"/>
    <w:rsid w:val="008212CD"/>
    <w:rsid w:val="00825D1F"/>
    <w:rsid w:val="00826F35"/>
    <w:rsid w:val="00827A1F"/>
    <w:rsid w:val="00827B71"/>
    <w:rsid w:val="00831FB1"/>
    <w:rsid w:val="00835370"/>
    <w:rsid w:val="00836AEB"/>
    <w:rsid w:val="008413A7"/>
    <w:rsid w:val="00852521"/>
    <w:rsid w:val="00852F6B"/>
    <w:rsid w:val="00855469"/>
    <w:rsid w:val="008572E1"/>
    <w:rsid w:val="00857D83"/>
    <w:rsid w:val="00861304"/>
    <w:rsid w:val="0087050C"/>
    <w:rsid w:val="00880A13"/>
    <w:rsid w:val="008812D2"/>
    <w:rsid w:val="008828A0"/>
    <w:rsid w:val="008838A3"/>
    <w:rsid w:val="00891865"/>
    <w:rsid w:val="00894755"/>
    <w:rsid w:val="00895B71"/>
    <w:rsid w:val="008A0CC4"/>
    <w:rsid w:val="008A53AF"/>
    <w:rsid w:val="008A6E4A"/>
    <w:rsid w:val="008B03A1"/>
    <w:rsid w:val="008B306B"/>
    <w:rsid w:val="008B3E10"/>
    <w:rsid w:val="008B6B64"/>
    <w:rsid w:val="008C0119"/>
    <w:rsid w:val="008E1100"/>
    <w:rsid w:val="008E2F5E"/>
    <w:rsid w:val="008E3CF0"/>
    <w:rsid w:val="008E64A1"/>
    <w:rsid w:val="008F234A"/>
    <w:rsid w:val="008F332F"/>
    <w:rsid w:val="008F58E2"/>
    <w:rsid w:val="00901594"/>
    <w:rsid w:val="00912442"/>
    <w:rsid w:val="009147D3"/>
    <w:rsid w:val="00914D42"/>
    <w:rsid w:val="009159E2"/>
    <w:rsid w:val="00922084"/>
    <w:rsid w:val="00923B95"/>
    <w:rsid w:val="00923C75"/>
    <w:rsid w:val="0092776C"/>
    <w:rsid w:val="00930FD5"/>
    <w:rsid w:val="009331A2"/>
    <w:rsid w:val="00935AAB"/>
    <w:rsid w:val="0094061C"/>
    <w:rsid w:val="00941585"/>
    <w:rsid w:val="009416AD"/>
    <w:rsid w:val="009417AC"/>
    <w:rsid w:val="00943183"/>
    <w:rsid w:val="00945DDF"/>
    <w:rsid w:val="00951CAD"/>
    <w:rsid w:val="0095229A"/>
    <w:rsid w:val="009559B3"/>
    <w:rsid w:val="0095683C"/>
    <w:rsid w:val="00957C72"/>
    <w:rsid w:val="00957E3E"/>
    <w:rsid w:val="00961AE2"/>
    <w:rsid w:val="009642B7"/>
    <w:rsid w:val="00964410"/>
    <w:rsid w:val="009653B2"/>
    <w:rsid w:val="009722BC"/>
    <w:rsid w:val="00973408"/>
    <w:rsid w:val="009819A1"/>
    <w:rsid w:val="00982152"/>
    <w:rsid w:val="0098348F"/>
    <w:rsid w:val="00985AFD"/>
    <w:rsid w:val="00990E5C"/>
    <w:rsid w:val="00992047"/>
    <w:rsid w:val="009955D4"/>
    <w:rsid w:val="00996182"/>
    <w:rsid w:val="009976BF"/>
    <w:rsid w:val="009A06C8"/>
    <w:rsid w:val="009A168D"/>
    <w:rsid w:val="009A2D40"/>
    <w:rsid w:val="009A4344"/>
    <w:rsid w:val="009A7BB9"/>
    <w:rsid w:val="009B30E3"/>
    <w:rsid w:val="009B44CE"/>
    <w:rsid w:val="009B46A4"/>
    <w:rsid w:val="009B658A"/>
    <w:rsid w:val="009C10C6"/>
    <w:rsid w:val="009C46F2"/>
    <w:rsid w:val="009C5225"/>
    <w:rsid w:val="009C6FD0"/>
    <w:rsid w:val="009C7516"/>
    <w:rsid w:val="009D08D6"/>
    <w:rsid w:val="009D2A56"/>
    <w:rsid w:val="009D2DFF"/>
    <w:rsid w:val="009D6DAB"/>
    <w:rsid w:val="009E367D"/>
    <w:rsid w:val="009E3F1F"/>
    <w:rsid w:val="009E5E9D"/>
    <w:rsid w:val="009F1C12"/>
    <w:rsid w:val="009F1F32"/>
    <w:rsid w:val="009F25AA"/>
    <w:rsid w:val="009F4CBE"/>
    <w:rsid w:val="00A0269F"/>
    <w:rsid w:val="00A04BDB"/>
    <w:rsid w:val="00A052D3"/>
    <w:rsid w:val="00A10384"/>
    <w:rsid w:val="00A11E20"/>
    <w:rsid w:val="00A1305F"/>
    <w:rsid w:val="00A138B8"/>
    <w:rsid w:val="00A14BEF"/>
    <w:rsid w:val="00A1539B"/>
    <w:rsid w:val="00A16612"/>
    <w:rsid w:val="00A16EA0"/>
    <w:rsid w:val="00A20761"/>
    <w:rsid w:val="00A228B6"/>
    <w:rsid w:val="00A24E89"/>
    <w:rsid w:val="00A277A9"/>
    <w:rsid w:val="00A335E8"/>
    <w:rsid w:val="00A41D96"/>
    <w:rsid w:val="00A41FCB"/>
    <w:rsid w:val="00A4259E"/>
    <w:rsid w:val="00A513FB"/>
    <w:rsid w:val="00A52547"/>
    <w:rsid w:val="00A541E3"/>
    <w:rsid w:val="00A60880"/>
    <w:rsid w:val="00A61F81"/>
    <w:rsid w:val="00A623B2"/>
    <w:rsid w:val="00A631A4"/>
    <w:rsid w:val="00A636B2"/>
    <w:rsid w:val="00A63DCC"/>
    <w:rsid w:val="00A6640D"/>
    <w:rsid w:val="00A66A2C"/>
    <w:rsid w:val="00A72753"/>
    <w:rsid w:val="00A7344F"/>
    <w:rsid w:val="00A7383E"/>
    <w:rsid w:val="00A759DF"/>
    <w:rsid w:val="00A75E51"/>
    <w:rsid w:val="00A81EFB"/>
    <w:rsid w:val="00A92E39"/>
    <w:rsid w:val="00A94A17"/>
    <w:rsid w:val="00A954A6"/>
    <w:rsid w:val="00AA4DE4"/>
    <w:rsid w:val="00AA7AB2"/>
    <w:rsid w:val="00AB3223"/>
    <w:rsid w:val="00AB4CBC"/>
    <w:rsid w:val="00AB6ECE"/>
    <w:rsid w:val="00AC2E83"/>
    <w:rsid w:val="00AC546B"/>
    <w:rsid w:val="00AD0388"/>
    <w:rsid w:val="00AD05D6"/>
    <w:rsid w:val="00AD1B25"/>
    <w:rsid w:val="00AD43AB"/>
    <w:rsid w:val="00AD68CA"/>
    <w:rsid w:val="00AD7055"/>
    <w:rsid w:val="00AE2037"/>
    <w:rsid w:val="00AE37D7"/>
    <w:rsid w:val="00AE4D5C"/>
    <w:rsid w:val="00AE79A8"/>
    <w:rsid w:val="00AF0FD3"/>
    <w:rsid w:val="00AF1620"/>
    <w:rsid w:val="00AF2118"/>
    <w:rsid w:val="00AF63B7"/>
    <w:rsid w:val="00B069CA"/>
    <w:rsid w:val="00B073B7"/>
    <w:rsid w:val="00B1219B"/>
    <w:rsid w:val="00B13579"/>
    <w:rsid w:val="00B15D78"/>
    <w:rsid w:val="00B1713A"/>
    <w:rsid w:val="00B20691"/>
    <w:rsid w:val="00B2168D"/>
    <w:rsid w:val="00B219F7"/>
    <w:rsid w:val="00B23101"/>
    <w:rsid w:val="00B2556D"/>
    <w:rsid w:val="00B26E8C"/>
    <w:rsid w:val="00B27298"/>
    <w:rsid w:val="00B274C4"/>
    <w:rsid w:val="00B300C2"/>
    <w:rsid w:val="00B3078B"/>
    <w:rsid w:val="00B31C58"/>
    <w:rsid w:val="00B32974"/>
    <w:rsid w:val="00B35C2B"/>
    <w:rsid w:val="00B36197"/>
    <w:rsid w:val="00B40E41"/>
    <w:rsid w:val="00B43A5F"/>
    <w:rsid w:val="00B4439D"/>
    <w:rsid w:val="00B446D1"/>
    <w:rsid w:val="00B462E0"/>
    <w:rsid w:val="00B502D2"/>
    <w:rsid w:val="00B53285"/>
    <w:rsid w:val="00B542D8"/>
    <w:rsid w:val="00B54EB0"/>
    <w:rsid w:val="00B57320"/>
    <w:rsid w:val="00B6005D"/>
    <w:rsid w:val="00B62931"/>
    <w:rsid w:val="00B639A9"/>
    <w:rsid w:val="00B67468"/>
    <w:rsid w:val="00B6786F"/>
    <w:rsid w:val="00B715FC"/>
    <w:rsid w:val="00B721D9"/>
    <w:rsid w:val="00B73E41"/>
    <w:rsid w:val="00B84FEA"/>
    <w:rsid w:val="00B8529F"/>
    <w:rsid w:val="00B86428"/>
    <w:rsid w:val="00B903DA"/>
    <w:rsid w:val="00BA192A"/>
    <w:rsid w:val="00BB4E7C"/>
    <w:rsid w:val="00BB61F3"/>
    <w:rsid w:val="00BC63A2"/>
    <w:rsid w:val="00BD01B7"/>
    <w:rsid w:val="00BD3179"/>
    <w:rsid w:val="00BD6033"/>
    <w:rsid w:val="00BD6D8A"/>
    <w:rsid w:val="00BD6FCC"/>
    <w:rsid w:val="00BE1BF9"/>
    <w:rsid w:val="00BE6860"/>
    <w:rsid w:val="00BF10A1"/>
    <w:rsid w:val="00BF143C"/>
    <w:rsid w:val="00BF2B2D"/>
    <w:rsid w:val="00BF5519"/>
    <w:rsid w:val="00BF579B"/>
    <w:rsid w:val="00C02127"/>
    <w:rsid w:val="00C0267D"/>
    <w:rsid w:val="00C039C0"/>
    <w:rsid w:val="00C04F62"/>
    <w:rsid w:val="00C113C1"/>
    <w:rsid w:val="00C16262"/>
    <w:rsid w:val="00C17BA0"/>
    <w:rsid w:val="00C2000F"/>
    <w:rsid w:val="00C21096"/>
    <w:rsid w:val="00C21D34"/>
    <w:rsid w:val="00C234DE"/>
    <w:rsid w:val="00C24778"/>
    <w:rsid w:val="00C26AB1"/>
    <w:rsid w:val="00C26C4F"/>
    <w:rsid w:val="00C26E4A"/>
    <w:rsid w:val="00C27FB7"/>
    <w:rsid w:val="00C37397"/>
    <w:rsid w:val="00C41695"/>
    <w:rsid w:val="00C517AB"/>
    <w:rsid w:val="00C5180F"/>
    <w:rsid w:val="00C54358"/>
    <w:rsid w:val="00C551AC"/>
    <w:rsid w:val="00C56E7F"/>
    <w:rsid w:val="00C57BCB"/>
    <w:rsid w:val="00C61E8A"/>
    <w:rsid w:val="00C630D2"/>
    <w:rsid w:val="00C64AF6"/>
    <w:rsid w:val="00C75223"/>
    <w:rsid w:val="00C83C2D"/>
    <w:rsid w:val="00C94655"/>
    <w:rsid w:val="00CA2A8A"/>
    <w:rsid w:val="00CA7C0A"/>
    <w:rsid w:val="00CB3E54"/>
    <w:rsid w:val="00CB61E9"/>
    <w:rsid w:val="00CB63B2"/>
    <w:rsid w:val="00CB6BB1"/>
    <w:rsid w:val="00CC0684"/>
    <w:rsid w:val="00CD0515"/>
    <w:rsid w:val="00CD2619"/>
    <w:rsid w:val="00CD2F2C"/>
    <w:rsid w:val="00CD46AA"/>
    <w:rsid w:val="00CD51A9"/>
    <w:rsid w:val="00CE0F26"/>
    <w:rsid w:val="00CE1277"/>
    <w:rsid w:val="00CE20EF"/>
    <w:rsid w:val="00CE693B"/>
    <w:rsid w:val="00CE7CCA"/>
    <w:rsid w:val="00CF29D2"/>
    <w:rsid w:val="00CF3310"/>
    <w:rsid w:val="00CF6C7A"/>
    <w:rsid w:val="00D011EC"/>
    <w:rsid w:val="00D01920"/>
    <w:rsid w:val="00D0506B"/>
    <w:rsid w:val="00D05A9A"/>
    <w:rsid w:val="00D076D7"/>
    <w:rsid w:val="00D127AF"/>
    <w:rsid w:val="00D13F4C"/>
    <w:rsid w:val="00D15230"/>
    <w:rsid w:val="00D15839"/>
    <w:rsid w:val="00D20912"/>
    <w:rsid w:val="00D23268"/>
    <w:rsid w:val="00D310D3"/>
    <w:rsid w:val="00D35283"/>
    <w:rsid w:val="00D36014"/>
    <w:rsid w:val="00D36398"/>
    <w:rsid w:val="00D363F9"/>
    <w:rsid w:val="00D36EC2"/>
    <w:rsid w:val="00D37D87"/>
    <w:rsid w:val="00D47F50"/>
    <w:rsid w:val="00D5496E"/>
    <w:rsid w:val="00D551B0"/>
    <w:rsid w:val="00D56BB9"/>
    <w:rsid w:val="00D57BC9"/>
    <w:rsid w:val="00D62761"/>
    <w:rsid w:val="00D65AF1"/>
    <w:rsid w:val="00D66C11"/>
    <w:rsid w:val="00D7001C"/>
    <w:rsid w:val="00D72582"/>
    <w:rsid w:val="00D7331B"/>
    <w:rsid w:val="00D753C4"/>
    <w:rsid w:val="00D8347B"/>
    <w:rsid w:val="00D83D5E"/>
    <w:rsid w:val="00D8513A"/>
    <w:rsid w:val="00D85C03"/>
    <w:rsid w:val="00D879CD"/>
    <w:rsid w:val="00D87DA9"/>
    <w:rsid w:val="00D92068"/>
    <w:rsid w:val="00D934D5"/>
    <w:rsid w:val="00D93F54"/>
    <w:rsid w:val="00D94E35"/>
    <w:rsid w:val="00D954D8"/>
    <w:rsid w:val="00D978FF"/>
    <w:rsid w:val="00DA21CC"/>
    <w:rsid w:val="00DA3CD4"/>
    <w:rsid w:val="00DA4143"/>
    <w:rsid w:val="00DA5A88"/>
    <w:rsid w:val="00DB345C"/>
    <w:rsid w:val="00DB5B65"/>
    <w:rsid w:val="00DB7F16"/>
    <w:rsid w:val="00DC291F"/>
    <w:rsid w:val="00DC3708"/>
    <w:rsid w:val="00DD007A"/>
    <w:rsid w:val="00DD064C"/>
    <w:rsid w:val="00DD1B66"/>
    <w:rsid w:val="00DD250C"/>
    <w:rsid w:val="00DD31DE"/>
    <w:rsid w:val="00DD61AF"/>
    <w:rsid w:val="00DE01F9"/>
    <w:rsid w:val="00DE1323"/>
    <w:rsid w:val="00DF1649"/>
    <w:rsid w:val="00DF17CB"/>
    <w:rsid w:val="00DF56A2"/>
    <w:rsid w:val="00E004C3"/>
    <w:rsid w:val="00E016B5"/>
    <w:rsid w:val="00E055A4"/>
    <w:rsid w:val="00E06928"/>
    <w:rsid w:val="00E12498"/>
    <w:rsid w:val="00E154A9"/>
    <w:rsid w:val="00E20ABE"/>
    <w:rsid w:val="00E2268B"/>
    <w:rsid w:val="00E26A26"/>
    <w:rsid w:val="00E27C66"/>
    <w:rsid w:val="00E3143F"/>
    <w:rsid w:val="00E323EC"/>
    <w:rsid w:val="00E32840"/>
    <w:rsid w:val="00E36847"/>
    <w:rsid w:val="00E374D0"/>
    <w:rsid w:val="00E412A1"/>
    <w:rsid w:val="00E4358C"/>
    <w:rsid w:val="00E43EA1"/>
    <w:rsid w:val="00E442C0"/>
    <w:rsid w:val="00E44C43"/>
    <w:rsid w:val="00E4784F"/>
    <w:rsid w:val="00E5078C"/>
    <w:rsid w:val="00E5202E"/>
    <w:rsid w:val="00E54681"/>
    <w:rsid w:val="00E547BA"/>
    <w:rsid w:val="00E56AA6"/>
    <w:rsid w:val="00E6218B"/>
    <w:rsid w:val="00E63988"/>
    <w:rsid w:val="00E6627A"/>
    <w:rsid w:val="00E72334"/>
    <w:rsid w:val="00E730C3"/>
    <w:rsid w:val="00E74170"/>
    <w:rsid w:val="00E75911"/>
    <w:rsid w:val="00E80D66"/>
    <w:rsid w:val="00E82852"/>
    <w:rsid w:val="00E828FC"/>
    <w:rsid w:val="00E84F13"/>
    <w:rsid w:val="00E868DB"/>
    <w:rsid w:val="00E86B8D"/>
    <w:rsid w:val="00E872DE"/>
    <w:rsid w:val="00E925D2"/>
    <w:rsid w:val="00E95CB7"/>
    <w:rsid w:val="00E960D8"/>
    <w:rsid w:val="00E97851"/>
    <w:rsid w:val="00EA1A25"/>
    <w:rsid w:val="00EB0255"/>
    <w:rsid w:val="00EB0607"/>
    <w:rsid w:val="00EB0794"/>
    <w:rsid w:val="00EB1A17"/>
    <w:rsid w:val="00EB1AD1"/>
    <w:rsid w:val="00EB3945"/>
    <w:rsid w:val="00EB3BE0"/>
    <w:rsid w:val="00EC2A20"/>
    <w:rsid w:val="00EC465A"/>
    <w:rsid w:val="00EC5079"/>
    <w:rsid w:val="00EC5CF5"/>
    <w:rsid w:val="00EC7086"/>
    <w:rsid w:val="00EC7570"/>
    <w:rsid w:val="00ED6C52"/>
    <w:rsid w:val="00ED71E0"/>
    <w:rsid w:val="00ED7DAD"/>
    <w:rsid w:val="00EE0AC0"/>
    <w:rsid w:val="00EE32B9"/>
    <w:rsid w:val="00EE468E"/>
    <w:rsid w:val="00EE57CF"/>
    <w:rsid w:val="00EE6B7B"/>
    <w:rsid w:val="00EF16DE"/>
    <w:rsid w:val="00EF33C7"/>
    <w:rsid w:val="00EF4BC2"/>
    <w:rsid w:val="00EF4ED8"/>
    <w:rsid w:val="00EF7C8A"/>
    <w:rsid w:val="00EF7DD0"/>
    <w:rsid w:val="00F05CA7"/>
    <w:rsid w:val="00F104B9"/>
    <w:rsid w:val="00F229F7"/>
    <w:rsid w:val="00F23414"/>
    <w:rsid w:val="00F23714"/>
    <w:rsid w:val="00F259CA"/>
    <w:rsid w:val="00F3199F"/>
    <w:rsid w:val="00F35CC7"/>
    <w:rsid w:val="00F361B3"/>
    <w:rsid w:val="00F378A7"/>
    <w:rsid w:val="00F42851"/>
    <w:rsid w:val="00F43DF2"/>
    <w:rsid w:val="00F514CD"/>
    <w:rsid w:val="00F53450"/>
    <w:rsid w:val="00F5383E"/>
    <w:rsid w:val="00F55045"/>
    <w:rsid w:val="00F62521"/>
    <w:rsid w:val="00F631D0"/>
    <w:rsid w:val="00F64661"/>
    <w:rsid w:val="00F66173"/>
    <w:rsid w:val="00F66491"/>
    <w:rsid w:val="00F67659"/>
    <w:rsid w:val="00F701E0"/>
    <w:rsid w:val="00F74902"/>
    <w:rsid w:val="00F7646B"/>
    <w:rsid w:val="00F83A36"/>
    <w:rsid w:val="00F84AC3"/>
    <w:rsid w:val="00F855D7"/>
    <w:rsid w:val="00F8623A"/>
    <w:rsid w:val="00F915D3"/>
    <w:rsid w:val="00F94FB6"/>
    <w:rsid w:val="00FB414A"/>
    <w:rsid w:val="00FB5C4F"/>
    <w:rsid w:val="00FB6A32"/>
    <w:rsid w:val="00FC0112"/>
    <w:rsid w:val="00FC2909"/>
    <w:rsid w:val="00FC44FD"/>
    <w:rsid w:val="00FC487C"/>
    <w:rsid w:val="00FC4957"/>
    <w:rsid w:val="00FC502D"/>
    <w:rsid w:val="00FC57EA"/>
    <w:rsid w:val="00FC66EC"/>
    <w:rsid w:val="00FE21B9"/>
    <w:rsid w:val="00FE2683"/>
    <w:rsid w:val="00FE6EB2"/>
    <w:rsid w:val="00FF0BE6"/>
    <w:rsid w:val="00FF42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04FA807"/>
  <w15:docId w15:val="{5CD9E9E4-2292-4086-A368-5F9E54892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iPriority="0"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iPriority="0"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B86428"/>
    <w:rPr>
      <w:rFonts w:ascii="Arial" w:hAnsi="Arial" w:cs="Arial"/>
      <w:lang w:val="cs-CZ"/>
    </w:rPr>
  </w:style>
  <w:style w:type="paragraph" w:styleId="Nadpis1">
    <w:name w:val="heading 1"/>
    <w:aliases w:val="Microsoft Default 1,h1,L1"/>
    <w:basedOn w:val="Zkladntext"/>
    <w:next w:val="Zkladntext"/>
    <w:link w:val="Nadpis1Char"/>
    <w:qFormat/>
    <w:rsid w:val="00F3199F"/>
    <w:pPr>
      <w:keepNext/>
      <w:keepLines/>
      <w:pageBreakBefore/>
      <w:numPr>
        <w:numId w:val="5"/>
      </w:numPr>
      <w:spacing w:before="240" w:after="480"/>
      <w:outlineLvl w:val="0"/>
    </w:pPr>
    <w:rPr>
      <w:b/>
      <w:color w:val="394A58"/>
      <w:kern w:val="28"/>
      <w:sz w:val="32"/>
    </w:rPr>
  </w:style>
  <w:style w:type="paragraph" w:styleId="Nadpis2">
    <w:name w:val="heading 2"/>
    <w:aliases w:val="H2,h2,TOC Headings"/>
    <w:basedOn w:val="Zkladntext"/>
    <w:next w:val="Zkladntext"/>
    <w:link w:val="Nadpis2Char"/>
    <w:qFormat/>
    <w:rsid w:val="00F631D0"/>
    <w:pPr>
      <w:keepNext/>
      <w:keepLines/>
      <w:numPr>
        <w:ilvl w:val="1"/>
        <w:numId w:val="5"/>
      </w:numPr>
      <w:tabs>
        <w:tab w:val="clear" w:pos="576"/>
        <w:tab w:val="num" w:pos="720"/>
      </w:tabs>
      <w:spacing w:before="360" w:after="240"/>
      <w:ind w:left="720" w:hanging="720"/>
      <w:outlineLvl w:val="1"/>
    </w:pPr>
    <w:rPr>
      <w:b/>
      <w:color w:val="394A58"/>
      <w:kern w:val="28"/>
      <w:sz w:val="28"/>
    </w:rPr>
  </w:style>
  <w:style w:type="paragraph" w:styleId="Nadpis3">
    <w:name w:val="heading 3"/>
    <w:aliases w:val="Label,H3"/>
    <w:basedOn w:val="Zkladntext"/>
    <w:next w:val="Zkladntext"/>
    <w:link w:val="Nadpis3Char"/>
    <w:qFormat/>
    <w:rsid w:val="000545C9"/>
    <w:pPr>
      <w:keepNext/>
      <w:keepLines/>
      <w:numPr>
        <w:ilvl w:val="2"/>
        <w:numId w:val="5"/>
      </w:numPr>
      <w:spacing w:before="240" w:after="240"/>
      <w:outlineLvl w:val="2"/>
    </w:pPr>
    <w:rPr>
      <w:b/>
      <w:color w:val="394A58"/>
      <w:kern w:val="28"/>
      <w:sz w:val="24"/>
    </w:rPr>
  </w:style>
  <w:style w:type="paragraph" w:styleId="Nadpis4">
    <w:name w:val="heading 4"/>
    <w:aliases w:val="h4"/>
    <w:basedOn w:val="Zkladntext"/>
    <w:next w:val="Zkladntext"/>
    <w:link w:val="Nadpis4Char"/>
    <w:qFormat/>
    <w:rsid w:val="00F3199F"/>
    <w:pPr>
      <w:keepNext/>
      <w:keepLines/>
      <w:numPr>
        <w:ilvl w:val="3"/>
        <w:numId w:val="5"/>
      </w:numPr>
      <w:tabs>
        <w:tab w:val="right" w:pos="2430"/>
        <w:tab w:val="right" w:pos="10080"/>
      </w:tabs>
      <w:spacing w:before="240"/>
      <w:outlineLvl w:val="3"/>
    </w:pPr>
    <w:rPr>
      <w:b/>
      <w:color w:val="394A58"/>
      <w:kern w:val="28"/>
    </w:rPr>
  </w:style>
  <w:style w:type="paragraph" w:styleId="Nadpis5">
    <w:name w:val="heading 5"/>
    <w:basedOn w:val="Nadpis4"/>
    <w:next w:val="Zkladntext"/>
    <w:link w:val="Nadpis5Char"/>
    <w:qFormat/>
    <w:rsid w:val="00F3199F"/>
    <w:pPr>
      <w:numPr>
        <w:ilvl w:val="4"/>
      </w:numPr>
      <w:tabs>
        <w:tab w:val="left" w:pos="2250"/>
      </w:tabs>
      <w:spacing w:before="220" w:after="220"/>
      <w:outlineLvl w:val="4"/>
    </w:pPr>
    <w:rPr>
      <w:b w:val="0"/>
      <w:bCs/>
      <w:u w:val="single"/>
    </w:rPr>
  </w:style>
  <w:style w:type="paragraph" w:styleId="Nadpis6">
    <w:name w:val="heading 6"/>
    <w:basedOn w:val="Nadpis5"/>
    <w:next w:val="Zkladntext"/>
    <w:link w:val="Nadpis6Char"/>
    <w:qFormat/>
    <w:rsid w:val="00F3199F"/>
    <w:pPr>
      <w:numPr>
        <w:ilvl w:val="5"/>
      </w:numPr>
      <w:outlineLvl w:val="5"/>
    </w:pPr>
    <w:rPr>
      <w:i/>
      <w:sz w:val="20"/>
    </w:rPr>
  </w:style>
  <w:style w:type="paragraph" w:styleId="Nadpis7">
    <w:name w:val="heading 7"/>
    <w:basedOn w:val="Normln"/>
    <w:next w:val="Zkladntext"/>
    <w:link w:val="Nadpis7Char"/>
    <w:qFormat/>
    <w:rsid w:val="00F3199F"/>
    <w:pPr>
      <w:keepNext/>
      <w:keepLines/>
      <w:numPr>
        <w:ilvl w:val="6"/>
        <w:numId w:val="5"/>
      </w:numPr>
      <w:spacing w:before="140" w:after="0" w:line="220" w:lineRule="atLeast"/>
      <w:outlineLvl w:val="6"/>
    </w:pPr>
    <w:rPr>
      <w:rFonts w:ascii="Times New Roman" w:eastAsia="Times New Roman" w:hAnsi="Times New Roman" w:cs="Times New Roman"/>
      <w:color w:val="C0C0C0"/>
      <w:spacing w:val="-4"/>
      <w:kern w:val="28"/>
      <w:sz w:val="20"/>
      <w:szCs w:val="20"/>
      <w:lang w:bidi="he-IL"/>
    </w:rPr>
  </w:style>
  <w:style w:type="paragraph" w:styleId="Nadpis8">
    <w:name w:val="heading 8"/>
    <w:basedOn w:val="Normln"/>
    <w:next w:val="Zkladntext"/>
    <w:link w:val="Nadpis8Char"/>
    <w:qFormat/>
    <w:rsid w:val="00F3199F"/>
    <w:pPr>
      <w:keepNext/>
      <w:keepLines/>
      <w:numPr>
        <w:ilvl w:val="7"/>
        <w:numId w:val="5"/>
      </w:numPr>
      <w:spacing w:before="140" w:after="0" w:line="220" w:lineRule="atLeast"/>
      <w:outlineLvl w:val="7"/>
    </w:pPr>
    <w:rPr>
      <w:rFonts w:eastAsia="Times New Roman" w:cs="Times New Roman"/>
      <w:i/>
      <w:color w:val="C0C0C0"/>
      <w:spacing w:val="-4"/>
      <w:kern w:val="28"/>
      <w:sz w:val="18"/>
      <w:szCs w:val="20"/>
      <w:lang w:bidi="he-IL"/>
    </w:rPr>
  </w:style>
  <w:style w:type="paragraph" w:styleId="Nadpis9">
    <w:name w:val="heading 9"/>
    <w:basedOn w:val="Normln"/>
    <w:next w:val="Zkladntext"/>
    <w:link w:val="Nadpis9Char"/>
    <w:qFormat/>
    <w:rsid w:val="00F3199F"/>
    <w:pPr>
      <w:keepNext/>
      <w:keepLines/>
      <w:numPr>
        <w:ilvl w:val="8"/>
        <w:numId w:val="5"/>
      </w:numPr>
      <w:spacing w:before="140" w:after="0" w:line="220" w:lineRule="atLeast"/>
      <w:outlineLvl w:val="8"/>
    </w:pPr>
    <w:rPr>
      <w:rFonts w:eastAsia="Times New Roman" w:cs="Times New Roman"/>
      <w:color w:val="C0C0C0"/>
      <w:spacing w:val="-4"/>
      <w:kern w:val="28"/>
      <w:sz w:val="18"/>
      <w:szCs w:val="20"/>
      <w:lang w:bidi="he-IL"/>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kladntext">
    <w:name w:val="Body Text"/>
    <w:link w:val="ZkladntextChar"/>
    <w:unhideWhenUsed/>
    <w:qFormat/>
    <w:rsid w:val="00AD68CA"/>
    <w:pPr>
      <w:spacing w:after="120" w:line="240" w:lineRule="auto"/>
      <w:ind w:left="360"/>
    </w:pPr>
    <w:rPr>
      <w:rFonts w:ascii="Arial" w:eastAsia="Times New Roman" w:hAnsi="Arial" w:cs="Arial"/>
      <w:szCs w:val="20"/>
      <w:lang w:val="cs-CZ"/>
    </w:rPr>
  </w:style>
  <w:style w:type="character" w:customStyle="1" w:styleId="ZkladntextChar">
    <w:name w:val="Základní text Char"/>
    <w:basedOn w:val="Standardnpsmoodstavce"/>
    <w:link w:val="Zkladntext"/>
    <w:rsid w:val="00AD68CA"/>
    <w:rPr>
      <w:rFonts w:ascii="Arial" w:eastAsia="Times New Roman" w:hAnsi="Arial" w:cs="Arial"/>
      <w:szCs w:val="20"/>
      <w:lang w:val="cs-CZ"/>
    </w:rPr>
  </w:style>
  <w:style w:type="character" w:customStyle="1" w:styleId="Nadpis1Char">
    <w:name w:val="Nadpis 1 Char"/>
    <w:aliases w:val="Microsoft Default 1 Char,h1 Char,L1 Char"/>
    <w:basedOn w:val="Standardnpsmoodstavce"/>
    <w:link w:val="Nadpis1"/>
    <w:rsid w:val="00EB3BE0"/>
    <w:rPr>
      <w:rFonts w:ascii="Arial" w:eastAsia="Times New Roman" w:hAnsi="Arial" w:cs="Arial"/>
      <w:b/>
      <w:color w:val="394A58"/>
      <w:kern w:val="28"/>
      <w:sz w:val="32"/>
      <w:szCs w:val="20"/>
      <w:lang w:val="cs-CZ"/>
    </w:rPr>
  </w:style>
  <w:style w:type="character" w:customStyle="1" w:styleId="Nadpis2Char">
    <w:name w:val="Nadpis 2 Char"/>
    <w:aliases w:val="H2 Char,h2 Char,TOC Headings Char"/>
    <w:basedOn w:val="Standardnpsmoodstavce"/>
    <w:link w:val="Nadpis2"/>
    <w:rsid w:val="00F631D0"/>
    <w:rPr>
      <w:rFonts w:ascii="Arial" w:eastAsia="Times New Roman" w:hAnsi="Arial" w:cs="Arial"/>
      <w:b/>
      <w:color w:val="394A58"/>
      <w:kern w:val="28"/>
      <w:sz w:val="28"/>
      <w:szCs w:val="20"/>
      <w:lang w:val="cs-CZ"/>
    </w:rPr>
  </w:style>
  <w:style w:type="character" w:customStyle="1" w:styleId="Nadpis3Char">
    <w:name w:val="Nadpis 3 Char"/>
    <w:aliases w:val="Label Char,H3 Char"/>
    <w:basedOn w:val="Standardnpsmoodstavce"/>
    <w:link w:val="Nadpis3"/>
    <w:rsid w:val="000545C9"/>
    <w:rPr>
      <w:rFonts w:ascii="Arial" w:eastAsia="Times New Roman" w:hAnsi="Arial" w:cs="Arial"/>
      <w:b/>
      <w:color w:val="394A58"/>
      <w:kern w:val="28"/>
      <w:sz w:val="24"/>
      <w:szCs w:val="20"/>
      <w:lang w:val="cs-CZ"/>
    </w:rPr>
  </w:style>
  <w:style w:type="character" w:customStyle="1" w:styleId="Nadpis4Char">
    <w:name w:val="Nadpis 4 Char"/>
    <w:aliases w:val="h4 Char"/>
    <w:basedOn w:val="Standardnpsmoodstavce"/>
    <w:link w:val="Nadpis4"/>
    <w:rsid w:val="00047392"/>
    <w:rPr>
      <w:rFonts w:ascii="Arial" w:eastAsia="Times New Roman" w:hAnsi="Arial" w:cs="Arial"/>
      <w:b/>
      <w:color w:val="394A58"/>
      <w:kern w:val="28"/>
      <w:szCs w:val="20"/>
      <w:lang w:val="cs-CZ"/>
    </w:rPr>
  </w:style>
  <w:style w:type="character" w:customStyle="1" w:styleId="Nadpis5Char">
    <w:name w:val="Nadpis 5 Char"/>
    <w:basedOn w:val="Standardnpsmoodstavce"/>
    <w:link w:val="Nadpis5"/>
    <w:rsid w:val="00047392"/>
    <w:rPr>
      <w:rFonts w:ascii="Arial" w:eastAsia="Times New Roman" w:hAnsi="Arial" w:cs="Arial"/>
      <w:bCs/>
      <w:color w:val="394A58"/>
      <w:kern w:val="28"/>
      <w:szCs w:val="20"/>
      <w:u w:val="single"/>
      <w:lang w:val="cs-CZ"/>
    </w:rPr>
  </w:style>
  <w:style w:type="character" w:customStyle="1" w:styleId="Nadpis6Char">
    <w:name w:val="Nadpis 6 Char"/>
    <w:basedOn w:val="Standardnpsmoodstavce"/>
    <w:link w:val="Nadpis6"/>
    <w:rsid w:val="00047392"/>
    <w:rPr>
      <w:rFonts w:ascii="Arial" w:eastAsia="Times New Roman" w:hAnsi="Arial" w:cs="Arial"/>
      <w:bCs/>
      <w:i/>
      <w:color w:val="394A58"/>
      <w:kern w:val="28"/>
      <w:sz w:val="20"/>
      <w:szCs w:val="20"/>
      <w:u w:val="single"/>
      <w:lang w:val="cs-CZ"/>
    </w:rPr>
  </w:style>
  <w:style w:type="character" w:customStyle="1" w:styleId="Nadpis7Char">
    <w:name w:val="Nadpis 7 Char"/>
    <w:basedOn w:val="Standardnpsmoodstavce"/>
    <w:link w:val="Nadpis7"/>
    <w:rsid w:val="00047392"/>
    <w:rPr>
      <w:rFonts w:ascii="Times New Roman" w:eastAsia="Times New Roman" w:hAnsi="Times New Roman" w:cs="Times New Roman"/>
      <w:color w:val="C0C0C0"/>
      <w:spacing w:val="-4"/>
      <w:kern w:val="28"/>
      <w:sz w:val="20"/>
      <w:szCs w:val="20"/>
      <w:lang w:val="cs-CZ" w:bidi="he-IL"/>
    </w:rPr>
  </w:style>
  <w:style w:type="character" w:customStyle="1" w:styleId="Nadpis8Char">
    <w:name w:val="Nadpis 8 Char"/>
    <w:basedOn w:val="Standardnpsmoodstavce"/>
    <w:link w:val="Nadpis8"/>
    <w:rsid w:val="00047392"/>
    <w:rPr>
      <w:rFonts w:ascii="Arial" w:eastAsia="Times New Roman" w:hAnsi="Arial" w:cs="Times New Roman"/>
      <w:i/>
      <w:color w:val="C0C0C0"/>
      <w:spacing w:val="-4"/>
      <w:kern w:val="28"/>
      <w:sz w:val="18"/>
      <w:szCs w:val="20"/>
      <w:lang w:val="cs-CZ" w:bidi="he-IL"/>
    </w:rPr>
  </w:style>
  <w:style w:type="character" w:customStyle="1" w:styleId="Nadpis9Char">
    <w:name w:val="Nadpis 9 Char"/>
    <w:basedOn w:val="Standardnpsmoodstavce"/>
    <w:link w:val="Nadpis9"/>
    <w:rsid w:val="00047392"/>
    <w:rPr>
      <w:rFonts w:ascii="Arial" w:eastAsia="Times New Roman" w:hAnsi="Arial" w:cs="Times New Roman"/>
      <w:color w:val="C0C0C0"/>
      <w:spacing w:val="-4"/>
      <w:kern w:val="28"/>
      <w:sz w:val="18"/>
      <w:szCs w:val="20"/>
      <w:lang w:val="cs-CZ" w:bidi="he-IL"/>
    </w:rPr>
  </w:style>
  <w:style w:type="paragraph" w:styleId="Odstavecseseznamem">
    <w:name w:val="List Paragraph"/>
    <w:basedOn w:val="Normln"/>
    <w:uiPriority w:val="34"/>
    <w:qFormat/>
    <w:rsid w:val="00F3199F"/>
    <w:pPr>
      <w:ind w:left="720"/>
      <w:contextualSpacing/>
    </w:pPr>
  </w:style>
  <w:style w:type="paragraph" w:styleId="Obsah2">
    <w:name w:val="toc 2"/>
    <w:next w:val="Zkladntext"/>
    <w:uiPriority w:val="39"/>
    <w:unhideWhenUsed/>
    <w:rsid w:val="00F42851"/>
    <w:pPr>
      <w:tabs>
        <w:tab w:val="left" w:pos="720"/>
        <w:tab w:val="right" w:pos="10080"/>
      </w:tabs>
      <w:spacing w:after="100"/>
    </w:pPr>
    <w:rPr>
      <w:rFonts w:ascii="Arial" w:hAnsi="Arial" w:cs="Arial"/>
      <w:u w:val="single"/>
    </w:rPr>
  </w:style>
  <w:style w:type="paragraph" w:styleId="Obsah1">
    <w:name w:val="toc 1"/>
    <w:next w:val="Zkladntext"/>
    <w:uiPriority w:val="39"/>
    <w:unhideWhenUsed/>
    <w:rsid w:val="00F42851"/>
    <w:pPr>
      <w:tabs>
        <w:tab w:val="left" w:pos="720"/>
        <w:tab w:val="right" w:pos="10080"/>
      </w:tabs>
      <w:spacing w:before="240" w:after="100"/>
    </w:pPr>
    <w:rPr>
      <w:rFonts w:ascii="Arial" w:hAnsi="Arial" w:cs="Arial"/>
      <w:b/>
      <w:u w:val="single"/>
    </w:rPr>
  </w:style>
  <w:style w:type="paragraph" w:styleId="Zhlav">
    <w:name w:val="header"/>
    <w:basedOn w:val="Normln"/>
    <w:link w:val="ZhlavChar"/>
    <w:rsid w:val="00F3199F"/>
    <w:pPr>
      <w:keepLines/>
      <w:pBdr>
        <w:bottom w:val="single" w:sz="4" w:space="1" w:color="0098DB"/>
      </w:pBdr>
      <w:tabs>
        <w:tab w:val="right" w:pos="9990"/>
      </w:tabs>
      <w:spacing w:before="120" w:after="120" w:line="240" w:lineRule="auto"/>
      <w:jc w:val="right"/>
    </w:pPr>
  </w:style>
  <w:style w:type="character" w:customStyle="1" w:styleId="ZhlavChar">
    <w:name w:val="Záhlaví Char"/>
    <w:basedOn w:val="Standardnpsmoodstavce"/>
    <w:link w:val="Zhlav"/>
    <w:rsid w:val="00047392"/>
    <w:rPr>
      <w:rFonts w:ascii="Arial" w:hAnsi="Arial" w:cs="Arial"/>
    </w:rPr>
  </w:style>
  <w:style w:type="paragraph" w:customStyle="1" w:styleId="TitlepageTitle">
    <w:name w:val="Titlepage Title"/>
    <w:basedOn w:val="Normln"/>
    <w:link w:val="TitlepageTitleChar"/>
    <w:rsid w:val="00F3199F"/>
    <w:pPr>
      <w:jc w:val="center"/>
    </w:pPr>
    <w:rPr>
      <w:rFonts w:cstheme="minorHAnsi"/>
      <w:sz w:val="28"/>
      <w:szCs w:val="28"/>
    </w:rPr>
  </w:style>
  <w:style w:type="character" w:customStyle="1" w:styleId="TitlepageTitleChar">
    <w:name w:val="Titlepage Title Char"/>
    <w:basedOn w:val="Standardnpsmoodstavce"/>
    <w:link w:val="TitlepageTitle"/>
    <w:rsid w:val="00F3199F"/>
    <w:rPr>
      <w:rFonts w:ascii="Arial" w:hAnsi="Arial" w:cstheme="minorHAnsi"/>
      <w:sz w:val="28"/>
      <w:szCs w:val="28"/>
    </w:rPr>
  </w:style>
  <w:style w:type="paragraph" w:customStyle="1" w:styleId="TitlepageDate">
    <w:name w:val="Titlepage Date"/>
    <w:basedOn w:val="Normln"/>
    <w:link w:val="TitlepageDateChar"/>
    <w:rsid w:val="00F3199F"/>
    <w:pPr>
      <w:jc w:val="center"/>
    </w:pPr>
    <w:rPr>
      <w:rFonts w:cstheme="minorHAnsi"/>
    </w:rPr>
  </w:style>
  <w:style w:type="character" w:customStyle="1" w:styleId="TitlepageDateChar">
    <w:name w:val="Titlepage Date Char"/>
    <w:basedOn w:val="TitlepageTitleChar"/>
    <w:link w:val="TitlepageDate"/>
    <w:rsid w:val="00F3199F"/>
    <w:rPr>
      <w:rFonts w:ascii="Arial" w:hAnsi="Arial" w:cstheme="minorHAnsi"/>
      <w:sz w:val="28"/>
      <w:szCs w:val="28"/>
    </w:rPr>
  </w:style>
  <w:style w:type="paragraph" w:customStyle="1" w:styleId="TitlepageCredit">
    <w:name w:val="Titlepage Credit"/>
    <w:basedOn w:val="TitlepageDate"/>
    <w:rsid w:val="00047392"/>
    <w:rPr>
      <w:sz w:val="28"/>
    </w:rPr>
  </w:style>
  <w:style w:type="paragraph" w:customStyle="1" w:styleId="Requirements">
    <w:name w:val="Requirements"/>
    <w:basedOn w:val="Normln"/>
    <w:rsid w:val="00047392"/>
    <w:pPr>
      <w:spacing w:after="0" w:line="240" w:lineRule="auto"/>
      <w:ind w:left="3168" w:hanging="3168"/>
    </w:pPr>
    <w:rPr>
      <w:rFonts w:ascii="Times New Roman" w:eastAsia="Times New Roman" w:hAnsi="Times New Roman" w:cs="Times New Roman"/>
      <w:sz w:val="24"/>
      <w:szCs w:val="20"/>
    </w:rPr>
  </w:style>
  <w:style w:type="paragraph" w:customStyle="1" w:styleId="BulletedListItem">
    <w:name w:val="Bulleted List Item"/>
    <w:basedOn w:val="Normln"/>
    <w:rsid w:val="00047392"/>
    <w:pPr>
      <w:spacing w:before="120" w:after="0" w:line="240" w:lineRule="auto"/>
    </w:pPr>
    <w:rPr>
      <w:rFonts w:ascii="Times New Roman" w:eastAsia="Times New Roman" w:hAnsi="Times New Roman" w:cs="Times New Roman"/>
      <w:sz w:val="24"/>
      <w:szCs w:val="20"/>
    </w:rPr>
  </w:style>
  <w:style w:type="table" w:styleId="Mkatabulky">
    <w:name w:val="Table Grid"/>
    <w:basedOn w:val="Normlntabulka"/>
    <w:rsid w:val="00F3199F"/>
    <w:pPr>
      <w:spacing w:after="0" w:line="240" w:lineRule="auto"/>
      <w:ind w:left="1080"/>
    </w:pPr>
    <w:rPr>
      <w:rFonts w:ascii="Arial" w:eastAsia="Times New Roman" w:hAnsi="Arial"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
    <w:name w:val="Appendix"/>
    <w:basedOn w:val="Nadpis1"/>
    <w:next w:val="Normln"/>
    <w:rsid w:val="00047392"/>
    <w:pPr>
      <w:tabs>
        <w:tab w:val="clear" w:pos="432"/>
      </w:tabs>
      <w:ind w:left="0" w:firstLine="0"/>
    </w:pPr>
  </w:style>
  <w:style w:type="paragraph" w:styleId="Zpat">
    <w:name w:val="footer"/>
    <w:basedOn w:val="HeaderBase"/>
    <w:link w:val="ZpatChar"/>
    <w:uiPriority w:val="99"/>
    <w:rsid w:val="00F42851"/>
    <w:pPr>
      <w:pBdr>
        <w:top w:val="single" w:sz="8" w:space="1" w:color="auto"/>
      </w:pBdr>
      <w:tabs>
        <w:tab w:val="clear" w:pos="4320"/>
        <w:tab w:val="clear" w:pos="8640"/>
        <w:tab w:val="right" w:pos="10080"/>
      </w:tabs>
      <w:spacing w:after="0"/>
    </w:pPr>
    <w:rPr>
      <w:rFonts w:cs="Times New Roman"/>
      <w:szCs w:val="18"/>
    </w:rPr>
  </w:style>
  <w:style w:type="character" w:customStyle="1" w:styleId="ZpatChar">
    <w:name w:val="Zápatí Char"/>
    <w:basedOn w:val="Standardnpsmoodstavce"/>
    <w:link w:val="Zpat"/>
    <w:uiPriority w:val="99"/>
    <w:rsid w:val="00047392"/>
    <w:rPr>
      <w:rFonts w:ascii="Arial" w:eastAsia="Times New Roman" w:hAnsi="Arial" w:cs="Times New Roman"/>
      <w:spacing w:val="-4"/>
      <w:szCs w:val="18"/>
      <w:lang w:bidi="he-IL"/>
    </w:rPr>
  </w:style>
  <w:style w:type="character" w:styleId="Odkaznakoment">
    <w:name w:val="annotation reference"/>
    <w:basedOn w:val="Standardnpsmoodstavce"/>
    <w:semiHidden/>
    <w:rsid w:val="00F3199F"/>
    <w:rPr>
      <w:rFonts w:ascii="Arial" w:hAnsi="Arial"/>
      <w:color w:val="auto"/>
      <w:sz w:val="16"/>
    </w:rPr>
  </w:style>
  <w:style w:type="paragraph" w:styleId="Textkomente">
    <w:name w:val="annotation text"/>
    <w:basedOn w:val="Normln"/>
    <w:link w:val="TextkomenteChar"/>
    <w:uiPriority w:val="99"/>
    <w:semiHidden/>
    <w:unhideWhenUsed/>
    <w:rsid w:val="00F3199F"/>
    <w:pPr>
      <w:spacing w:line="240" w:lineRule="auto"/>
    </w:pPr>
    <w:rPr>
      <w:sz w:val="20"/>
      <w:szCs w:val="20"/>
    </w:rPr>
  </w:style>
  <w:style w:type="character" w:customStyle="1" w:styleId="TextkomenteChar">
    <w:name w:val="Text komentáře Char"/>
    <w:basedOn w:val="Standardnpsmoodstavce"/>
    <w:link w:val="Textkomente"/>
    <w:uiPriority w:val="99"/>
    <w:semiHidden/>
    <w:rsid w:val="00047392"/>
    <w:rPr>
      <w:rFonts w:ascii="Arial" w:hAnsi="Arial" w:cs="Arial"/>
      <w:sz w:val="20"/>
      <w:szCs w:val="20"/>
    </w:rPr>
  </w:style>
  <w:style w:type="character" w:customStyle="1" w:styleId="PedmtkomenteChar">
    <w:name w:val="Předmět komentáře Char"/>
    <w:basedOn w:val="TextkomenteChar"/>
    <w:link w:val="Pedmtkomente"/>
    <w:semiHidden/>
    <w:rsid w:val="00047392"/>
    <w:rPr>
      <w:rFonts w:ascii="Times New Roman" w:eastAsia="Times New Roman" w:hAnsi="Times New Roman" w:cs="Times New Roman"/>
      <w:b/>
      <w:bCs/>
      <w:sz w:val="20"/>
      <w:szCs w:val="20"/>
    </w:rPr>
  </w:style>
  <w:style w:type="paragraph" w:styleId="Pedmtkomente">
    <w:name w:val="annotation subject"/>
    <w:basedOn w:val="Textkomente"/>
    <w:next w:val="Textkomente"/>
    <w:link w:val="PedmtkomenteChar"/>
    <w:semiHidden/>
    <w:rsid w:val="00047392"/>
    <w:rPr>
      <w:b/>
      <w:bCs/>
    </w:rPr>
  </w:style>
  <w:style w:type="paragraph" w:styleId="Textbubliny">
    <w:name w:val="Balloon Text"/>
    <w:basedOn w:val="Normln"/>
    <w:link w:val="TextbublinyChar"/>
    <w:uiPriority w:val="99"/>
    <w:semiHidden/>
    <w:unhideWhenUsed/>
    <w:rsid w:val="00F3199F"/>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047392"/>
    <w:rPr>
      <w:rFonts w:ascii="Tahoma" w:hAnsi="Tahoma" w:cs="Tahoma"/>
      <w:sz w:val="16"/>
      <w:szCs w:val="16"/>
    </w:rPr>
  </w:style>
  <w:style w:type="character" w:styleId="Siln">
    <w:name w:val="Strong"/>
    <w:basedOn w:val="Standardnpsmoodstavce"/>
    <w:uiPriority w:val="22"/>
    <w:qFormat/>
    <w:rsid w:val="00047392"/>
    <w:rPr>
      <w:b/>
      <w:bCs/>
    </w:rPr>
  </w:style>
  <w:style w:type="paragraph" w:styleId="Textpoznpodarou">
    <w:name w:val="footnote text"/>
    <w:basedOn w:val="Zkladntext"/>
    <w:link w:val="TextpoznpodarouChar"/>
    <w:uiPriority w:val="99"/>
    <w:unhideWhenUsed/>
    <w:rsid w:val="00F3199F"/>
    <w:pPr>
      <w:spacing w:after="0"/>
    </w:pPr>
    <w:rPr>
      <w:sz w:val="18"/>
    </w:rPr>
  </w:style>
  <w:style w:type="character" w:customStyle="1" w:styleId="TextpoznpodarouChar">
    <w:name w:val="Text pozn. pod čarou Char"/>
    <w:basedOn w:val="Standardnpsmoodstavce"/>
    <w:link w:val="Textpoznpodarou"/>
    <w:uiPriority w:val="99"/>
    <w:rsid w:val="00047392"/>
    <w:rPr>
      <w:rFonts w:ascii="Arial" w:eastAsia="Times New Roman" w:hAnsi="Arial" w:cs="Arial"/>
      <w:sz w:val="18"/>
      <w:szCs w:val="20"/>
    </w:rPr>
  </w:style>
  <w:style w:type="character" w:styleId="Znakapoznpodarou">
    <w:name w:val="footnote reference"/>
    <w:semiHidden/>
    <w:rsid w:val="00F3199F"/>
    <w:rPr>
      <w:vertAlign w:val="superscript"/>
    </w:rPr>
  </w:style>
  <w:style w:type="paragraph" w:styleId="Seznamsodrkami">
    <w:name w:val="List Bullet"/>
    <w:basedOn w:val="Zkladntext"/>
    <w:uiPriority w:val="99"/>
    <w:unhideWhenUsed/>
    <w:rsid w:val="00F3199F"/>
    <w:pPr>
      <w:numPr>
        <w:numId w:val="1"/>
      </w:numPr>
    </w:pPr>
  </w:style>
  <w:style w:type="character" w:styleId="Zdraznn">
    <w:name w:val="Emphasis"/>
    <w:basedOn w:val="Standardnpsmoodstavce"/>
    <w:qFormat/>
    <w:rsid w:val="00F3199F"/>
    <w:rPr>
      <w:i/>
      <w:iCs/>
    </w:rPr>
  </w:style>
  <w:style w:type="paragraph" w:customStyle="1" w:styleId="Picture">
    <w:name w:val="Picture"/>
    <w:basedOn w:val="Zkladntext"/>
    <w:next w:val="Titulek"/>
    <w:link w:val="PictureChar"/>
    <w:qFormat/>
    <w:rsid w:val="00047392"/>
    <w:pPr>
      <w:spacing w:before="120" w:after="240"/>
      <w:jc w:val="center"/>
    </w:pPr>
  </w:style>
  <w:style w:type="paragraph" w:styleId="Titulek">
    <w:name w:val="caption"/>
    <w:basedOn w:val="Zkladntext"/>
    <w:next w:val="Zkladntext"/>
    <w:qFormat/>
    <w:rsid w:val="00047392"/>
    <w:pPr>
      <w:spacing w:before="120" w:after="240"/>
      <w:jc w:val="center"/>
    </w:pPr>
    <w:rPr>
      <w:b/>
      <w:bCs/>
      <w:sz w:val="20"/>
    </w:rPr>
  </w:style>
  <w:style w:type="character" w:customStyle="1" w:styleId="PictureChar">
    <w:name w:val="Picture Char"/>
    <w:basedOn w:val="Standardnpsmoodstavce"/>
    <w:link w:val="Picture"/>
    <w:rsid w:val="00047392"/>
    <w:rPr>
      <w:rFonts w:ascii="Times New Roman" w:eastAsia="Times New Roman" w:hAnsi="Times New Roman" w:cs="Arial"/>
      <w:sz w:val="24"/>
      <w:szCs w:val="24"/>
    </w:rPr>
  </w:style>
  <w:style w:type="character" w:styleId="Hypertextovodkaz">
    <w:name w:val="Hyperlink"/>
    <w:basedOn w:val="Standardnpsmoodstavce"/>
    <w:uiPriority w:val="99"/>
    <w:unhideWhenUsed/>
    <w:rsid w:val="00F3199F"/>
    <w:rPr>
      <w:color w:val="0000FF" w:themeColor="hyperlink"/>
      <w:u w:val="single"/>
    </w:rPr>
  </w:style>
  <w:style w:type="character" w:customStyle="1" w:styleId="Reference">
    <w:name w:val="Reference"/>
    <w:basedOn w:val="Standardnpsmoodstavce"/>
    <w:rsid w:val="00047392"/>
    <w:rPr>
      <w:color w:val="0000FF"/>
      <w:szCs w:val="22"/>
      <w:u w:val="single"/>
    </w:rPr>
  </w:style>
  <w:style w:type="paragraph" w:customStyle="1" w:styleId="FR1">
    <w:name w:val="FR1"/>
    <w:basedOn w:val="Zkladntext"/>
    <w:rsid w:val="00047392"/>
    <w:pPr>
      <w:tabs>
        <w:tab w:val="left" w:pos="1620"/>
      </w:tabs>
      <w:spacing w:after="240"/>
      <w:ind w:left="1620" w:hanging="900"/>
    </w:pPr>
  </w:style>
  <w:style w:type="paragraph" w:customStyle="1" w:styleId="FR2">
    <w:name w:val="FR2"/>
    <w:basedOn w:val="FR1"/>
    <w:rsid w:val="00047392"/>
    <w:pPr>
      <w:spacing w:after="120"/>
      <w:ind w:left="3060" w:hanging="1440"/>
    </w:pPr>
  </w:style>
  <w:style w:type="paragraph" w:customStyle="1" w:styleId="FR3">
    <w:name w:val="FR3"/>
    <w:basedOn w:val="FR1"/>
    <w:rsid w:val="00047392"/>
    <w:pPr>
      <w:ind w:left="3600" w:hanging="1440"/>
    </w:pPr>
  </w:style>
  <w:style w:type="paragraph" w:customStyle="1" w:styleId="BR">
    <w:name w:val="BR"/>
    <w:basedOn w:val="Zkladntext"/>
    <w:qFormat/>
    <w:rsid w:val="00047392"/>
    <w:pPr>
      <w:ind w:left="1440" w:hanging="1440"/>
    </w:pPr>
  </w:style>
  <w:style w:type="character" w:customStyle="1" w:styleId="Change">
    <w:name w:val="Change"/>
    <w:uiPriority w:val="1"/>
    <w:qFormat/>
    <w:rsid w:val="00047392"/>
    <w:rPr>
      <w:color w:val="365F91" w:themeColor="accent1" w:themeShade="BF"/>
    </w:rPr>
  </w:style>
  <w:style w:type="paragraph" w:customStyle="1" w:styleId="FR4">
    <w:name w:val="FR4"/>
    <w:basedOn w:val="FR3"/>
    <w:qFormat/>
    <w:rsid w:val="00047392"/>
    <w:pPr>
      <w:tabs>
        <w:tab w:val="left" w:pos="4680"/>
      </w:tabs>
      <w:ind w:left="4680" w:hanging="1800"/>
    </w:pPr>
  </w:style>
  <w:style w:type="character" w:customStyle="1" w:styleId="Bold">
    <w:name w:val="Bold"/>
    <w:basedOn w:val="Standardnpsmoodstavce"/>
    <w:uiPriority w:val="1"/>
    <w:qFormat/>
    <w:rsid w:val="00F3199F"/>
    <w:rPr>
      <w:b/>
    </w:rPr>
  </w:style>
  <w:style w:type="character" w:customStyle="1" w:styleId="underline">
    <w:name w:val="underline"/>
    <w:uiPriority w:val="1"/>
    <w:rsid w:val="00047392"/>
    <w:rPr>
      <w:u w:val="single"/>
    </w:rPr>
  </w:style>
  <w:style w:type="character" w:customStyle="1" w:styleId="Strikethrough">
    <w:name w:val="Strikethrough"/>
    <w:basedOn w:val="Standardnpsmoodstavce"/>
    <w:uiPriority w:val="1"/>
    <w:qFormat/>
    <w:rsid w:val="00047392"/>
    <w:rPr>
      <w:strike/>
      <w:dstrike w:val="0"/>
    </w:rPr>
  </w:style>
  <w:style w:type="paragraph" w:customStyle="1" w:styleId="Instruction">
    <w:name w:val="Instruction"/>
    <w:basedOn w:val="Zkladntext"/>
    <w:next w:val="Zkladntext"/>
    <w:qFormat/>
    <w:rsid w:val="00761523"/>
    <w:pPr>
      <w:spacing w:line="180" w:lineRule="exact"/>
      <w:ind w:left="357"/>
    </w:pPr>
    <w:rPr>
      <w:rFonts w:cstheme="minorHAnsi"/>
      <w:i/>
      <w:color w:val="0098DB"/>
      <w:sz w:val="14"/>
      <w:szCs w:val="16"/>
    </w:rPr>
  </w:style>
  <w:style w:type="paragraph" w:customStyle="1" w:styleId="TableHead">
    <w:name w:val="Table Head"/>
    <w:basedOn w:val="Normln"/>
    <w:qFormat/>
    <w:rsid w:val="000545C9"/>
    <w:pPr>
      <w:spacing w:before="60" w:after="60" w:line="240" w:lineRule="auto"/>
      <w:ind w:left="360"/>
      <w:jc w:val="center"/>
    </w:pPr>
    <w:rPr>
      <w:rFonts w:eastAsia="Times New Roman"/>
      <w:b/>
      <w:sz w:val="20"/>
      <w:szCs w:val="20"/>
      <w:lang w:bidi="he-IL"/>
    </w:rPr>
  </w:style>
  <w:style w:type="paragraph" w:styleId="Seznamsodrkami2">
    <w:name w:val="List Bullet 2"/>
    <w:basedOn w:val="Seznamsodrkami"/>
    <w:rsid w:val="00F631D0"/>
    <w:pPr>
      <w:tabs>
        <w:tab w:val="clear" w:pos="360"/>
        <w:tab w:val="num" w:pos="1080"/>
      </w:tabs>
      <w:ind w:left="1080"/>
    </w:pPr>
  </w:style>
  <w:style w:type="paragraph" w:styleId="Seznamsodrkami3">
    <w:name w:val="List Bullet 3"/>
    <w:basedOn w:val="Seznamsodrkami2"/>
    <w:rsid w:val="00F3199F"/>
    <w:pPr>
      <w:numPr>
        <w:ilvl w:val="1"/>
        <w:numId w:val="2"/>
      </w:numPr>
    </w:pPr>
  </w:style>
  <w:style w:type="paragraph" w:styleId="Seznamobrzk">
    <w:name w:val="table of figures"/>
    <w:basedOn w:val="Obsah2"/>
    <w:next w:val="Normln"/>
    <w:uiPriority w:val="99"/>
    <w:rsid w:val="00F42851"/>
    <w:rPr>
      <w:noProof/>
    </w:rPr>
  </w:style>
  <w:style w:type="paragraph" w:customStyle="1" w:styleId="ListBullet6">
    <w:name w:val="List Bullet 6"/>
    <w:basedOn w:val="Seznamsodrkami5"/>
    <w:qFormat/>
    <w:rsid w:val="00047392"/>
    <w:pPr>
      <w:tabs>
        <w:tab w:val="num" w:pos="3600"/>
      </w:tabs>
      <w:ind w:left="3600"/>
    </w:pPr>
  </w:style>
  <w:style w:type="paragraph" w:styleId="Seznamsodrkami5">
    <w:name w:val="List Bullet 5"/>
    <w:basedOn w:val="Seznamsodrkami4"/>
    <w:rsid w:val="00047392"/>
    <w:pPr>
      <w:tabs>
        <w:tab w:val="clear" w:pos="1440"/>
        <w:tab w:val="num" w:pos="2520"/>
      </w:tabs>
      <w:ind w:left="2520"/>
    </w:pPr>
  </w:style>
  <w:style w:type="paragraph" w:styleId="Seznamsodrkami4">
    <w:name w:val="List Bullet 4"/>
    <w:basedOn w:val="Normln"/>
    <w:uiPriority w:val="99"/>
    <w:unhideWhenUsed/>
    <w:rsid w:val="00F3199F"/>
    <w:pPr>
      <w:numPr>
        <w:numId w:val="3"/>
      </w:numPr>
      <w:contextualSpacing/>
    </w:pPr>
  </w:style>
  <w:style w:type="paragraph" w:styleId="Prosttext">
    <w:name w:val="Plain Text"/>
    <w:basedOn w:val="Normln"/>
    <w:link w:val="ProsttextChar"/>
    <w:rsid w:val="00047392"/>
    <w:pPr>
      <w:spacing w:after="0" w:line="240" w:lineRule="auto"/>
    </w:pPr>
    <w:rPr>
      <w:rFonts w:ascii="Consolas" w:eastAsia="Times New Roman" w:hAnsi="Consolas" w:cs="Times New Roman"/>
      <w:sz w:val="21"/>
      <w:szCs w:val="21"/>
    </w:rPr>
  </w:style>
  <w:style w:type="character" w:customStyle="1" w:styleId="ProsttextChar">
    <w:name w:val="Prostý text Char"/>
    <w:basedOn w:val="Standardnpsmoodstavce"/>
    <w:link w:val="Prosttext"/>
    <w:rsid w:val="00047392"/>
    <w:rPr>
      <w:rFonts w:ascii="Consolas" w:eastAsia="Times New Roman" w:hAnsi="Consolas" w:cs="Times New Roman"/>
      <w:sz w:val="21"/>
      <w:szCs w:val="21"/>
    </w:rPr>
  </w:style>
  <w:style w:type="paragraph" w:styleId="Zkladntextodsazen">
    <w:name w:val="Body Text Indent"/>
    <w:basedOn w:val="Normln"/>
    <w:link w:val="ZkladntextodsazenChar"/>
    <w:uiPriority w:val="99"/>
    <w:unhideWhenUsed/>
    <w:rsid w:val="004077A4"/>
    <w:pPr>
      <w:spacing w:before="120" w:after="120" w:line="240" w:lineRule="auto"/>
      <w:ind w:left="720"/>
    </w:pPr>
    <w:rPr>
      <w:rFonts w:eastAsia="Times New Roman"/>
      <w:szCs w:val="20"/>
    </w:rPr>
  </w:style>
  <w:style w:type="character" w:customStyle="1" w:styleId="ZkladntextodsazenChar">
    <w:name w:val="Základní text odsazený Char"/>
    <w:basedOn w:val="Standardnpsmoodstavce"/>
    <w:link w:val="Zkladntextodsazen"/>
    <w:uiPriority w:val="99"/>
    <w:rsid w:val="004077A4"/>
    <w:rPr>
      <w:rFonts w:ascii="Arial" w:eastAsia="Times New Roman" w:hAnsi="Arial" w:cs="Arial"/>
      <w:szCs w:val="20"/>
    </w:rPr>
  </w:style>
  <w:style w:type="paragraph" w:styleId="Zkladntextodsazen2">
    <w:name w:val="Body Text Indent 2"/>
    <w:basedOn w:val="Zkladntextodsazen"/>
    <w:link w:val="Zkladntextodsazen2Char"/>
    <w:rsid w:val="00047392"/>
  </w:style>
  <w:style w:type="character" w:customStyle="1" w:styleId="Zkladntextodsazen2Char">
    <w:name w:val="Základní text odsazený 2 Char"/>
    <w:basedOn w:val="Standardnpsmoodstavce"/>
    <w:link w:val="Zkladntextodsazen2"/>
    <w:rsid w:val="00047392"/>
    <w:rPr>
      <w:rFonts w:ascii="Times New Roman" w:eastAsia="Times New Roman" w:hAnsi="Times New Roman" w:cs="Times New Roman"/>
      <w:sz w:val="24"/>
      <w:szCs w:val="24"/>
    </w:rPr>
  </w:style>
  <w:style w:type="paragraph" w:styleId="Zkladntextodsazen3">
    <w:name w:val="Body Text Indent 3"/>
    <w:basedOn w:val="Normln"/>
    <w:link w:val="Zkladntextodsazen3Char"/>
    <w:rsid w:val="00047392"/>
    <w:pPr>
      <w:spacing w:after="120" w:line="240" w:lineRule="auto"/>
      <w:ind w:left="360"/>
    </w:pPr>
    <w:rPr>
      <w:rFonts w:ascii="Times New Roman" w:eastAsia="Times New Roman" w:hAnsi="Times New Roman" w:cs="Times New Roman"/>
      <w:sz w:val="16"/>
      <w:szCs w:val="16"/>
    </w:rPr>
  </w:style>
  <w:style w:type="character" w:customStyle="1" w:styleId="Zkladntextodsazen3Char">
    <w:name w:val="Základní text odsazený 3 Char"/>
    <w:basedOn w:val="Standardnpsmoodstavce"/>
    <w:link w:val="Zkladntextodsazen3"/>
    <w:rsid w:val="00047392"/>
    <w:rPr>
      <w:rFonts w:ascii="Times New Roman" w:eastAsia="Times New Roman" w:hAnsi="Times New Roman" w:cs="Times New Roman"/>
      <w:sz w:val="16"/>
      <w:szCs w:val="16"/>
    </w:rPr>
  </w:style>
  <w:style w:type="paragraph" w:styleId="Zkladntext-prvnodsazen">
    <w:name w:val="Body Text First Indent"/>
    <w:basedOn w:val="Zkladntext"/>
    <w:link w:val="Zkladntext-prvnodsazenChar"/>
    <w:rsid w:val="00047392"/>
    <w:pPr>
      <w:spacing w:after="0"/>
      <w:ind w:firstLine="360"/>
    </w:pPr>
  </w:style>
  <w:style w:type="character" w:customStyle="1" w:styleId="Zkladntext-prvnodsazenChar">
    <w:name w:val="Základní text - první odsazený Char"/>
    <w:basedOn w:val="ZkladntextChar"/>
    <w:link w:val="Zkladntext-prvnodsazen"/>
    <w:rsid w:val="00047392"/>
    <w:rPr>
      <w:rFonts w:ascii="Times New Roman" w:eastAsia="Times New Roman" w:hAnsi="Times New Roman" w:cs="Times New Roman"/>
      <w:sz w:val="24"/>
      <w:szCs w:val="24"/>
      <w:lang w:val="cs-CZ"/>
    </w:rPr>
  </w:style>
  <w:style w:type="paragraph" w:styleId="Zkladntext-prvnodsazen2">
    <w:name w:val="Body Text First Indent 2"/>
    <w:basedOn w:val="Zkladntextodsazen"/>
    <w:link w:val="Zkladntext-prvnodsazen2Char"/>
    <w:rsid w:val="00047392"/>
    <w:pPr>
      <w:spacing w:after="0"/>
      <w:ind w:firstLine="360"/>
    </w:pPr>
  </w:style>
  <w:style w:type="character" w:customStyle="1" w:styleId="Zkladntext-prvnodsazen2Char">
    <w:name w:val="Základní text - první odsazený 2 Char"/>
    <w:basedOn w:val="ZkladntextodsazenChar"/>
    <w:link w:val="Zkladntext-prvnodsazen2"/>
    <w:rsid w:val="00047392"/>
    <w:rPr>
      <w:rFonts w:ascii="Times New Roman" w:eastAsia="Times New Roman" w:hAnsi="Times New Roman" w:cs="Times New Roman"/>
      <w:sz w:val="24"/>
      <w:szCs w:val="24"/>
    </w:rPr>
  </w:style>
  <w:style w:type="paragraph" w:customStyle="1" w:styleId="FR5">
    <w:name w:val="FR5"/>
    <w:basedOn w:val="FR4"/>
    <w:qFormat/>
    <w:rsid w:val="00047392"/>
  </w:style>
  <w:style w:type="paragraph" w:customStyle="1" w:styleId="ContentsHeading">
    <w:name w:val="Contents Heading"/>
    <w:basedOn w:val="Nadpis1"/>
    <w:rsid w:val="00047392"/>
    <w:pPr>
      <w:pageBreakBefore w:val="0"/>
      <w:ind w:left="0" w:firstLine="0"/>
    </w:pPr>
    <w:rPr>
      <w:rFonts w:cs="Times New Roman"/>
    </w:rPr>
  </w:style>
  <w:style w:type="paragraph" w:styleId="Obsah3">
    <w:name w:val="toc 3"/>
    <w:next w:val="Zkladntext"/>
    <w:uiPriority w:val="39"/>
    <w:unhideWhenUsed/>
    <w:rsid w:val="00F42851"/>
    <w:pPr>
      <w:tabs>
        <w:tab w:val="left" w:pos="720"/>
        <w:tab w:val="right" w:pos="10080"/>
      </w:tabs>
      <w:spacing w:after="100"/>
    </w:pPr>
    <w:rPr>
      <w:rFonts w:ascii="Arial" w:hAnsi="Arial" w:cs="Arial"/>
      <w:u w:val="single"/>
    </w:rPr>
  </w:style>
  <w:style w:type="character" w:customStyle="1" w:styleId="StyleFootnoteReference10ptBoldAccent1">
    <w:name w:val="Style Footnote Reference + 10 pt Bold Accent 1"/>
    <w:basedOn w:val="Znakapoznpodarou"/>
    <w:rsid w:val="00047392"/>
    <w:rPr>
      <w:b/>
      <w:bCs/>
      <w:color w:val="auto"/>
      <w:sz w:val="20"/>
      <w:vertAlign w:val="superscript"/>
    </w:rPr>
  </w:style>
  <w:style w:type="paragraph" w:styleId="Normlnweb">
    <w:name w:val="Normal (Web)"/>
    <w:basedOn w:val="Normln"/>
    <w:uiPriority w:val="99"/>
    <w:unhideWhenUsed/>
    <w:rsid w:val="00047392"/>
    <w:pPr>
      <w:spacing w:after="60" w:line="240" w:lineRule="auto"/>
    </w:pPr>
    <w:rPr>
      <w:rFonts w:ascii="Tahoma" w:eastAsia="Times New Roman" w:hAnsi="Tahoma" w:cs="Tahoma"/>
      <w:sz w:val="24"/>
      <w:szCs w:val="24"/>
    </w:rPr>
  </w:style>
  <w:style w:type="paragraph" w:styleId="slovanseznam">
    <w:name w:val="List Number"/>
    <w:basedOn w:val="Zkladntext"/>
    <w:rsid w:val="00F631D0"/>
    <w:pPr>
      <w:numPr>
        <w:numId w:val="6"/>
      </w:numPr>
    </w:pPr>
    <w:rPr>
      <w:rFonts w:cs="Times New Roman"/>
      <w:szCs w:val="24"/>
    </w:rPr>
  </w:style>
  <w:style w:type="paragraph" w:styleId="slovanseznam2">
    <w:name w:val="List Number 2"/>
    <w:basedOn w:val="Normln"/>
    <w:rsid w:val="00047392"/>
    <w:pPr>
      <w:tabs>
        <w:tab w:val="num" w:pos="720"/>
      </w:tabs>
      <w:spacing w:after="0" w:line="240" w:lineRule="auto"/>
      <w:ind w:left="720" w:hanging="360"/>
      <w:contextualSpacing/>
    </w:pPr>
    <w:rPr>
      <w:rFonts w:ascii="Times New Roman" w:eastAsia="Times New Roman" w:hAnsi="Times New Roman" w:cs="Times New Roman"/>
      <w:sz w:val="24"/>
      <w:szCs w:val="24"/>
    </w:rPr>
  </w:style>
  <w:style w:type="character" w:styleId="Sledovanodkaz">
    <w:name w:val="FollowedHyperlink"/>
    <w:basedOn w:val="Standardnpsmoodstavce"/>
    <w:rsid w:val="00047392"/>
    <w:rPr>
      <w:color w:val="800080" w:themeColor="followedHyperlink"/>
      <w:u w:val="single"/>
    </w:rPr>
  </w:style>
  <w:style w:type="table" w:customStyle="1" w:styleId="LightShading1">
    <w:name w:val="Light Shading1"/>
    <w:basedOn w:val="Normlntabulka"/>
    <w:uiPriority w:val="60"/>
    <w:rsid w:val="00AE2037"/>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Zkladntext2">
    <w:name w:val="Body Text 2"/>
    <w:basedOn w:val="Normln"/>
    <w:link w:val="Zkladntext2Char"/>
    <w:uiPriority w:val="99"/>
    <w:unhideWhenUsed/>
    <w:rsid w:val="00F3199F"/>
    <w:pPr>
      <w:spacing w:after="120" w:line="480" w:lineRule="auto"/>
    </w:pPr>
  </w:style>
  <w:style w:type="character" w:customStyle="1" w:styleId="Zkladntext2Char">
    <w:name w:val="Základní text 2 Char"/>
    <w:basedOn w:val="Standardnpsmoodstavce"/>
    <w:link w:val="Zkladntext2"/>
    <w:uiPriority w:val="99"/>
    <w:rsid w:val="006C7F58"/>
    <w:rPr>
      <w:rFonts w:ascii="Arial" w:hAnsi="Arial" w:cs="Arial"/>
    </w:rPr>
  </w:style>
  <w:style w:type="paragraph" w:styleId="Bezmezer">
    <w:name w:val="No Spacing"/>
    <w:link w:val="BezmezerChar"/>
    <w:uiPriority w:val="1"/>
    <w:qFormat/>
    <w:rsid w:val="00E27C66"/>
    <w:pPr>
      <w:spacing w:after="0" w:line="240" w:lineRule="auto"/>
    </w:pPr>
    <w:rPr>
      <w:rFonts w:eastAsiaTheme="minorEastAsia"/>
      <w:lang w:eastAsia="ja-JP"/>
    </w:rPr>
  </w:style>
  <w:style w:type="character" w:customStyle="1" w:styleId="BezmezerChar">
    <w:name w:val="Bez mezer Char"/>
    <w:basedOn w:val="Standardnpsmoodstavce"/>
    <w:link w:val="Bezmezer"/>
    <w:uiPriority w:val="1"/>
    <w:rsid w:val="00E27C66"/>
    <w:rPr>
      <w:rFonts w:eastAsiaTheme="minorEastAsia"/>
      <w:lang w:eastAsia="ja-JP"/>
    </w:rPr>
  </w:style>
  <w:style w:type="paragraph" w:customStyle="1" w:styleId="Frontmatter">
    <w:name w:val="Frontmatter"/>
    <w:basedOn w:val="Zkladntext"/>
    <w:rsid w:val="00F3199F"/>
    <w:rPr>
      <w:sz w:val="20"/>
    </w:rPr>
  </w:style>
  <w:style w:type="paragraph" w:customStyle="1" w:styleId="Copyright">
    <w:name w:val="Copyright"/>
    <w:basedOn w:val="Frontmatter"/>
    <w:qFormat/>
    <w:rsid w:val="00F3199F"/>
    <w:pPr>
      <w:spacing w:before="240"/>
    </w:pPr>
    <w:rPr>
      <w:rFonts w:ascii="FrutigerLTStd-Bold" w:hAnsi="FrutigerLTStd-Bold" w:cs="FrutigerLTStd-Bold"/>
      <w:b/>
      <w:bCs/>
      <w:sz w:val="18"/>
      <w:szCs w:val="18"/>
    </w:rPr>
  </w:style>
  <w:style w:type="paragraph" w:customStyle="1" w:styleId="DefinitionIndent">
    <w:name w:val="Definition Indent"/>
    <w:basedOn w:val="Zkladntext"/>
    <w:rsid w:val="00F3199F"/>
    <w:pPr>
      <w:tabs>
        <w:tab w:val="num" w:pos="1062"/>
      </w:tabs>
      <w:ind w:left="1080"/>
    </w:pPr>
  </w:style>
  <w:style w:type="paragraph" w:customStyle="1" w:styleId="HeaderBase">
    <w:name w:val="Header Base"/>
    <w:basedOn w:val="Zkladntext"/>
    <w:rsid w:val="00F3199F"/>
    <w:pPr>
      <w:keepLines/>
      <w:tabs>
        <w:tab w:val="center" w:pos="4320"/>
        <w:tab w:val="right" w:pos="8640"/>
      </w:tabs>
      <w:ind w:left="0"/>
    </w:pPr>
    <w:rPr>
      <w:spacing w:val="-4"/>
    </w:rPr>
  </w:style>
  <w:style w:type="paragraph" w:customStyle="1" w:styleId="FooterEven">
    <w:name w:val="Footer Even"/>
    <w:basedOn w:val="Zpat"/>
    <w:rsid w:val="00F42851"/>
    <w:pPr>
      <w:pBdr>
        <w:bottom w:val="single" w:sz="6" w:space="1" w:color="auto"/>
      </w:pBdr>
      <w:spacing w:before="600"/>
    </w:pPr>
    <w:rPr>
      <w:b/>
    </w:rPr>
  </w:style>
  <w:style w:type="paragraph" w:customStyle="1" w:styleId="FooterFirst">
    <w:name w:val="Footer First"/>
    <w:basedOn w:val="Zpat"/>
    <w:rsid w:val="00F42851"/>
    <w:pPr>
      <w:pBdr>
        <w:top w:val="none" w:sz="0" w:space="0" w:color="auto"/>
      </w:pBdr>
      <w:tabs>
        <w:tab w:val="center" w:pos="4680"/>
      </w:tabs>
      <w:spacing w:before="600"/>
    </w:pPr>
    <w:rPr>
      <w:bCs/>
    </w:rPr>
  </w:style>
  <w:style w:type="paragraph" w:customStyle="1" w:styleId="FooterOdd">
    <w:name w:val="Footer Odd"/>
    <w:basedOn w:val="Zpat"/>
    <w:rsid w:val="00F42851"/>
    <w:pPr>
      <w:pBdr>
        <w:bottom w:val="single" w:sz="6" w:space="1" w:color="auto"/>
      </w:pBdr>
      <w:spacing w:before="600"/>
    </w:pPr>
    <w:rPr>
      <w:b/>
    </w:rPr>
  </w:style>
  <w:style w:type="paragraph" w:customStyle="1" w:styleId="FooterCover">
    <w:name w:val="FooterCover"/>
    <w:basedOn w:val="Zpat"/>
    <w:rsid w:val="00F42851"/>
    <w:pPr>
      <w:keepLines w:val="0"/>
      <w:pBdr>
        <w:top w:val="none" w:sz="0" w:space="0" w:color="auto"/>
      </w:pBdr>
      <w:tabs>
        <w:tab w:val="center" w:pos="4320"/>
      </w:tabs>
    </w:pPr>
    <w:rPr>
      <w:spacing w:val="0"/>
      <w:sz w:val="16"/>
      <w:szCs w:val="20"/>
    </w:rPr>
  </w:style>
  <w:style w:type="paragraph" w:customStyle="1" w:styleId="HeaderEven">
    <w:name w:val="Header Even"/>
    <w:basedOn w:val="Zhlav"/>
    <w:rsid w:val="00F3199F"/>
  </w:style>
  <w:style w:type="paragraph" w:customStyle="1" w:styleId="HeaderFirst">
    <w:name w:val="Header First"/>
    <w:basedOn w:val="Zhlav"/>
    <w:rsid w:val="00F3199F"/>
    <w:pPr>
      <w:pBdr>
        <w:bottom w:val="none" w:sz="0" w:space="0" w:color="auto"/>
      </w:pBdr>
    </w:pPr>
  </w:style>
  <w:style w:type="paragraph" w:customStyle="1" w:styleId="Heading0">
    <w:name w:val="Heading 0"/>
    <w:next w:val="Zkladntext"/>
    <w:rsid w:val="009A06C8"/>
    <w:pPr>
      <w:keepNext/>
      <w:keepLines/>
      <w:spacing w:before="240" w:after="480" w:line="240" w:lineRule="auto"/>
      <w:outlineLvl w:val="0"/>
    </w:pPr>
    <w:rPr>
      <w:rFonts w:ascii="Arial Bold" w:eastAsia="Times New Roman" w:hAnsi="Arial Bold" w:cs="Arial"/>
      <w:b/>
      <w:snapToGrid w:val="0"/>
      <w:color w:val="394A58"/>
      <w:kern w:val="28"/>
      <w:sz w:val="32"/>
      <w:szCs w:val="20"/>
    </w:rPr>
  </w:style>
  <w:style w:type="paragraph" w:customStyle="1" w:styleId="LogoHeader">
    <w:name w:val="LogoHeader"/>
    <w:basedOn w:val="Zhlav"/>
    <w:rsid w:val="00F3199F"/>
    <w:pPr>
      <w:pBdr>
        <w:bottom w:val="none" w:sz="0" w:space="0" w:color="auto"/>
      </w:pBdr>
      <w:spacing w:before="360"/>
    </w:pPr>
    <w:rPr>
      <w:noProof/>
    </w:rPr>
  </w:style>
  <w:style w:type="paragraph" w:customStyle="1" w:styleId="StandardTag">
    <w:name w:val="Standard Tag"/>
    <w:next w:val="Zkladntext"/>
    <w:qFormat/>
    <w:rsid w:val="006E0FEE"/>
    <w:pPr>
      <w:keepNext/>
      <w:spacing w:before="120" w:after="120" w:line="240" w:lineRule="auto"/>
    </w:pPr>
    <w:rPr>
      <w:rFonts w:ascii="Arial Bold" w:eastAsia="Times New Roman" w:hAnsi="Arial Bold" w:cs="Arial"/>
      <w:b/>
      <w:color w:val="394A58"/>
      <w:szCs w:val="20"/>
    </w:rPr>
  </w:style>
  <w:style w:type="character" w:styleId="slodku">
    <w:name w:val="line number"/>
    <w:basedOn w:val="Standardnpsmoodstavce"/>
    <w:uiPriority w:val="99"/>
    <w:semiHidden/>
    <w:unhideWhenUsed/>
    <w:rsid w:val="00F378A7"/>
  </w:style>
  <w:style w:type="paragraph" w:styleId="Podnadpis">
    <w:name w:val="Subtitle"/>
    <w:link w:val="PodnadpisChar"/>
    <w:uiPriority w:val="11"/>
    <w:rsid w:val="00F3199F"/>
    <w:pPr>
      <w:numPr>
        <w:ilvl w:val="1"/>
      </w:numPr>
      <w:jc w:val="center"/>
    </w:pPr>
    <w:rPr>
      <w:rFonts w:ascii="Arial" w:eastAsiaTheme="majorEastAsia" w:hAnsi="Arial" w:cstheme="majorBidi"/>
      <w:b/>
      <w:iCs/>
      <w:spacing w:val="15"/>
      <w:sz w:val="24"/>
      <w:szCs w:val="24"/>
    </w:rPr>
  </w:style>
  <w:style w:type="character" w:customStyle="1" w:styleId="PodnadpisChar">
    <w:name w:val="Podnadpis Char"/>
    <w:basedOn w:val="Standardnpsmoodstavce"/>
    <w:link w:val="Podnadpis"/>
    <w:uiPriority w:val="11"/>
    <w:rsid w:val="00F3199F"/>
    <w:rPr>
      <w:rFonts w:ascii="Arial" w:eastAsiaTheme="majorEastAsia" w:hAnsi="Arial" w:cstheme="majorBidi"/>
      <w:b/>
      <w:iCs/>
      <w:spacing w:val="15"/>
      <w:sz w:val="24"/>
      <w:szCs w:val="24"/>
    </w:rPr>
  </w:style>
  <w:style w:type="character" w:customStyle="1" w:styleId="Superscript">
    <w:name w:val="Superscript"/>
    <w:basedOn w:val="Standardnpsmoodstavce"/>
    <w:uiPriority w:val="1"/>
    <w:rsid w:val="00F3199F"/>
    <w:rPr>
      <w:vertAlign w:val="superscript"/>
    </w:rPr>
  </w:style>
  <w:style w:type="paragraph" w:customStyle="1" w:styleId="TableText">
    <w:name w:val="TableText"/>
    <w:basedOn w:val="Zkladntext"/>
    <w:rsid w:val="009A06C8"/>
    <w:pPr>
      <w:spacing w:before="40" w:after="40"/>
      <w:ind w:left="0"/>
    </w:pPr>
  </w:style>
  <w:style w:type="paragraph" w:customStyle="1" w:styleId="TableHead0">
    <w:name w:val="TableHead"/>
    <w:basedOn w:val="TableText"/>
    <w:rsid w:val="009A06C8"/>
    <w:rPr>
      <w:b/>
      <w:bCs/>
      <w:sz w:val="20"/>
    </w:rPr>
  </w:style>
  <w:style w:type="paragraph" w:styleId="Nzev">
    <w:name w:val="Title"/>
    <w:link w:val="NzevChar"/>
    <w:uiPriority w:val="10"/>
    <w:qFormat/>
    <w:rsid w:val="00F3199F"/>
    <w:pPr>
      <w:spacing w:after="300" w:line="240" w:lineRule="auto"/>
      <w:contextualSpacing/>
    </w:pPr>
    <w:rPr>
      <w:rFonts w:ascii="Arial" w:eastAsiaTheme="majorEastAsia" w:hAnsi="Arial" w:cstheme="majorBidi"/>
      <w:b/>
      <w:spacing w:val="5"/>
      <w:kern w:val="28"/>
      <w:sz w:val="48"/>
      <w:szCs w:val="52"/>
    </w:rPr>
  </w:style>
  <w:style w:type="character" w:customStyle="1" w:styleId="NzevChar">
    <w:name w:val="Název Char"/>
    <w:basedOn w:val="Standardnpsmoodstavce"/>
    <w:link w:val="Nzev"/>
    <w:uiPriority w:val="10"/>
    <w:rsid w:val="00F3199F"/>
    <w:rPr>
      <w:rFonts w:ascii="Arial" w:eastAsiaTheme="majorEastAsia" w:hAnsi="Arial" w:cstheme="majorBidi"/>
      <w:b/>
      <w:spacing w:val="5"/>
      <w:kern w:val="28"/>
      <w:sz w:val="48"/>
      <w:szCs w:val="52"/>
    </w:rPr>
  </w:style>
  <w:style w:type="paragraph" w:customStyle="1" w:styleId="Title1">
    <w:name w:val="Title 1"/>
    <w:rsid w:val="00F3199F"/>
    <w:pPr>
      <w:spacing w:after="0" w:line="240" w:lineRule="auto"/>
    </w:pPr>
    <w:rPr>
      <w:rFonts w:ascii="Arial" w:eastAsia="Times New Roman" w:hAnsi="Arial" w:cs="Times New Roman"/>
      <w:b/>
      <w:color w:val="564B41"/>
      <w:sz w:val="48"/>
      <w:szCs w:val="24"/>
    </w:rPr>
  </w:style>
  <w:style w:type="paragraph" w:customStyle="1" w:styleId="TitleLogo">
    <w:name w:val="Title Logo"/>
    <w:basedOn w:val="Normln"/>
    <w:rsid w:val="00F3199F"/>
    <w:pPr>
      <w:keepNext/>
      <w:keepLines/>
      <w:spacing w:before="900" w:after="0" w:line="240" w:lineRule="atLeast"/>
      <w:ind w:left="1080"/>
      <w:jc w:val="right"/>
    </w:pPr>
    <w:rPr>
      <w:rFonts w:eastAsia="Times New Roman" w:cs="Times New Roman"/>
      <w:b/>
      <w:bCs/>
      <w:spacing w:val="-48"/>
      <w:kern w:val="28"/>
      <w:sz w:val="56"/>
      <w:szCs w:val="20"/>
    </w:rPr>
  </w:style>
  <w:style w:type="paragraph" w:customStyle="1" w:styleId="TOCBase">
    <w:name w:val="TOC Base"/>
    <w:basedOn w:val="Zkladntext"/>
    <w:rsid w:val="00F42851"/>
    <w:pPr>
      <w:tabs>
        <w:tab w:val="right" w:leader="dot" w:pos="6480"/>
      </w:tabs>
      <w:spacing w:before="120" w:after="220" w:line="220" w:lineRule="atLeast"/>
      <w:ind w:left="0"/>
    </w:pPr>
  </w:style>
  <w:style w:type="table" w:customStyle="1" w:styleId="Atkins">
    <w:name w:val="Atkins"/>
    <w:basedOn w:val="Normlntabulka"/>
    <w:uiPriority w:val="99"/>
    <w:qFormat/>
    <w:rsid w:val="006E0FEE"/>
    <w:pPr>
      <w:spacing w:after="0" w:line="240" w:lineRule="auto"/>
    </w:pPr>
    <w:rPr>
      <w:rFonts w:ascii="Arial" w:hAnsi="Arial"/>
    </w:rPr>
    <w:tblPr>
      <w:tblStyleRowBandSize w:val="1"/>
      <w:jc w:val="right"/>
      <w:tblBorders>
        <w:top w:val="single" w:sz="4" w:space="0" w:color="auto"/>
      </w:tblBorders>
    </w:tblPr>
    <w:trPr>
      <w:jc w:val="right"/>
    </w:trPr>
    <w:tcPr>
      <w:vAlign w:val="center"/>
    </w:tcPr>
    <w:tblStylePr w:type="firstRow">
      <w:rPr>
        <w:rFonts w:ascii="Arial" w:hAnsi="Arial"/>
        <w:b/>
        <w:sz w:val="22"/>
      </w:rPr>
      <w:tblPr/>
      <w:tcPr>
        <w:tcBorders>
          <w:top w:val="single" w:sz="4" w:space="0" w:color="auto"/>
          <w:bottom w:val="single" w:sz="18" w:space="0" w:color="auto"/>
        </w:tcBorders>
        <w:shd w:val="clear" w:color="auto" w:fill="E7E9EB"/>
      </w:tcPr>
    </w:tblStylePr>
    <w:tblStylePr w:type="lastRow">
      <w:tblPr/>
      <w:tcPr>
        <w:tcBorders>
          <w:bottom w:val="single" w:sz="18" w:space="0" w:color="auto"/>
        </w:tcBorders>
      </w:tcPr>
    </w:tblStylePr>
    <w:tblStylePr w:type="band1Horz">
      <w:pPr>
        <w:wordWrap/>
      </w:pPr>
      <w:tblPr/>
      <w:tcPr>
        <w:tcBorders>
          <w:bottom w:val="single" w:sz="4" w:space="0" w:color="auto"/>
        </w:tcBorders>
      </w:tcPr>
    </w:tblStylePr>
    <w:tblStylePr w:type="band2Horz">
      <w:tblPr/>
      <w:tcPr>
        <w:tcBorders>
          <w:bottom w:val="single" w:sz="4" w:space="0" w:color="auto"/>
        </w:tcBorders>
      </w:tcPr>
    </w:tblStylePr>
  </w:style>
  <w:style w:type="paragraph" w:customStyle="1" w:styleId="ListBullet2Single">
    <w:name w:val="List Bullet 2 Single"/>
    <w:basedOn w:val="Seznamsodrkami2"/>
    <w:qFormat/>
    <w:rsid w:val="00F631D0"/>
    <w:pPr>
      <w:spacing w:after="0"/>
    </w:pPr>
  </w:style>
  <w:style w:type="paragraph" w:styleId="slovanseznam3">
    <w:name w:val="List Number 3"/>
    <w:basedOn w:val="Zkladntext"/>
    <w:uiPriority w:val="99"/>
    <w:unhideWhenUsed/>
    <w:rsid w:val="00F631D0"/>
    <w:pPr>
      <w:numPr>
        <w:numId w:val="4"/>
      </w:numPr>
      <w:ind w:left="1440"/>
      <w:contextualSpacing/>
    </w:pPr>
  </w:style>
  <w:style w:type="character" w:styleId="Zstupntext">
    <w:name w:val="Placeholder Text"/>
    <w:basedOn w:val="Standardnpsmoodstavce"/>
    <w:uiPriority w:val="99"/>
    <w:semiHidden/>
    <w:rsid w:val="001B3976"/>
    <w:rPr>
      <w:color w:val="666666"/>
    </w:rPr>
  </w:style>
  <w:style w:type="paragraph" w:styleId="Vrazncitt">
    <w:name w:val="Intense Quote"/>
    <w:basedOn w:val="Normln"/>
    <w:next w:val="Normln"/>
    <w:link w:val="VrazncittChar"/>
    <w:uiPriority w:val="30"/>
    <w:qFormat/>
    <w:rsid w:val="006C75BF"/>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VrazncittChar">
    <w:name w:val="Výrazný citát Char"/>
    <w:basedOn w:val="Standardnpsmoodstavce"/>
    <w:link w:val="Vrazncitt"/>
    <w:uiPriority w:val="30"/>
    <w:rsid w:val="006C75BF"/>
    <w:rPr>
      <w:rFonts w:ascii="Arial" w:hAnsi="Arial" w:cs="Arial"/>
      <w:i/>
      <w:iCs/>
      <w:color w:val="365F91" w:themeColor="accent1" w:themeShade="BF"/>
    </w:rPr>
  </w:style>
  <w:style w:type="paragraph" w:customStyle="1" w:styleId="CODE">
    <w:name w:val="CODE"/>
    <w:autoRedefine/>
    <w:qFormat/>
    <w:rsid w:val="00D8347B"/>
    <w:pPr>
      <w:pBdr>
        <w:top w:val="single" w:sz="4" w:space="1" w:color="auto"/>
        <w:left w:val="single" w:sz="4" w:space="4" w:color="auto"/>
        <w:bottom w:val="single" w:sz="4" w:space="1" w:color="auto"/>
        <w:right w:val="single" w:sz="4" w:space="4" w:color="auto"/>
      </w:pBdr>
      <w:shd w:val="clear" w:color="auto" w:fill="F2F2F2" w:themeFill="background1" w:themeFillShade="F2"/>
      <w:spacing w:line="220" w:lineRule="exact"/>
      <w:ind w:left="624"/>
      <w:contextualSpacing/>
    </w:pPr>
    <w:rPr>
      <w:rFonts w:ascii="Consolas" w:eastAsia="Times New Roman" w:hAnsi="Consolas" w:cs="Arial"/>
      <w:noProof/>
      <w:color w:val="4F6228" w:themeColor="accent3" w:themeShade="80"/>
      <w:sz w:val="20"/>
      <w:szCs w:val="20"/>
      <w:lang w:val="en-GB"/>
    </w:rPr>
  </w:style>
  <w:style w:type="paragraph" w:customStyle="1" w:styleId="Sekvenceakc">
    <w:name w:val="Sekvence akcí"/>
    <w:basedOn w:val="Zkladntext"/>
    <w:qFormat/>
    <w:rsid w:val="00825D1F"/>
    <w:pPr>
      <w:numPr>
        <w:numId w:val="25"/>
      </w:numPr>
    </w:pPr>
    <w:rPr>
      <w:rFonts w:ascii="Consolas" w:hAnsi="Consolas"/>
      <w:noProof/>
      <w:color w:val="215868" w:themeColor="accent5" w:themeShade="80"/>
    </w:rPr>
  </w:style>
  <w:style w:type="character" w:styleId="Nevyeenzmnka">
    <w:name w:val="Unresolved Mention"/>
    <w:basedOn w:val="Standardnpsmoodstavce"/>
    <w:uiPriority w:val="99"/>
    <w:semiHidden/>
    <w:unhideWhenUsed/>
    <w:rsid w:val="00831FB1"/>
    <w:rPr>
      <w:color w:val="605E5C"/>
      <w:shd w:val="clear" w:color="auto" w:fill="E1DFDD"/>
    </w:rPr>
  </w:style>
  <w:style w:type="paragraph" w:styleId="Obsah4">
    <w:name w:val="toc 4"/>
    <w:basedOn w:val="Normln"/>
    <w:next w:val="Normln"/>
    <w:autoRedefine/>
    <w:uiPriority w:val="39"/>
    <w:unhideWhenUsed/>
    <w:rsid w:val="005155D9"/>
    <w:pPr>
      <w:spacing w:after="100"/>
      <w:ind w:left="660"/>
    </w:pPr>
  </w:style>
  <w:style w:type="character" w:styleId="Nzevknihy">
    <w:name w:val="Book Title"/>
    <w:basedOn w:val="Standardnpsmoodstavce"/>
    <w:uiPriority w:val="33"/>
    <w:qFormat/>
    <w:rsid w:val="00AF1620"/>
    <w:rPr>
      <w:b/>
      <w:bCs/>
      <w:i/>
      <w:iCs/>
      <w:spacing w:val="5"/>
    </w:rPr>
  </w:style>
  <w:style w:type="paragraph" w:styleId="FormtovanvHTML">
    <w:name w:val="HTML Preformatted"/>
    <w:basedOn w:val="Normln"/>
    <w:link w:val="FormtovanvHTMLChar"/>
    <w:uiPriority w:val="99"/>
    <w:unhideWhenUsed/>
    <w:rsid w:val="005D47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cs-CZ"/>
    </w:rPr>
  </w:style>
  <w:style w:type="character" w:customStyle="1" w:styleId="FormtovanvHTMLChar">
    <w:name w:val="Formátovaný v HTML Char"/>
    <w:basedOn w:val="Standardnpsmoodstavce"/>
    <w:link w:val="FormtovanvHTML"/>
    <w:uiPriority w:val="99"/>
    <w:rsid w:val="005D47A4"/>
    <w:rPr>
      <w:rFonts w:ascii="Courier New" w:eastAsia="Times New Roman" w:hAnsi="Courier New" w:cs="Courier New"/>
      <w:sz w:val="20"/>
      <w:szCs w:val="20"/>
      <w:lang w:val="cs-CZ" w:eastAsia="cs-CZ"/>
    </w:rPr>
  </w:style>
  <w:style w:type="character" w:styleId="KdHTML">
    <w:name w:val="HTML Code"/>
    <w:basedOn w:val="Standardnpsmoodstavce"/>
    <w:uiPriority w:val="99"/>
    <w:semiHidden/>
    <w:unhideWhenUsed/>
    <w:rsid w:val="005D47A4"/>
    <w:rPr>
      <w:rFonts w:ascii="Courier New" w:eastAsia="Times New Roman" w:hAnsi="Courier New" w:cs="Courier New"/>
      <w:sz w:val="20"/>
      <w:szCs w:val="20"/>
    </w:rPr>
  </w:style>
  <w:style w:type="character" w:customStyle="1" w:styleId="hljs-string">
    <w:name w:val="hljs-string"/>
    <w:basedOn w:val="Standardnpsmoodstavce"/>
    <w:rsid w:val="00E4784F"/>
  </w:style>
  <w:style w:type="character" w:customStyle="1" w:styleId="hljs-keyword">
    <w:name w:val="hljs-keyword"/>
    <w:basedOn w:val="Standardnpsmoodstavce"/>
    <w:rsid w:val="00E4784F"/>
  </w:style>
  <w:style w:type="character" w:customStyle="1" w:styleId="hljs-builtin">
    <w:name w:val="hljs-built_in"/>
    <w:basedOn w:val="Standardnpsmoodstavce"/>
    <w:rsid w:val="00E4784F"/>
  </w:style>
  <w:style w:type="character" w:styleId="Zdraznnintenzivn">
    <w:name w:val="Intense Emphasis"/>
    <w:basedOn w:val="Standardnpsmoodstavce"/>
    <w:uiPriority w:val="21"/>
    <w:qFormat/>
    <w:rsid w:val="00EF16DE"/>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59375">
      <w:bodyDiv w:val="1"/>
      <w:marLeft w:val="0"/>
      <w:marRight w:val="0"/>
      <w:marTop w:val="0"/>
      <w:marBottom w:val="0"/>
      <w:divBdr>
        <w:top w:val="none" w:sz="0" w:space="0" w:color="auto"/>
        <w:left w:val="none" w:sz="0" w:space="0" w:color="auto"/>
        <w:bottom w:val="none" w:sz="0" w:space="0" w:color="auto"/>
        <w:right w:val="none" w:sz="0" w:space="0" w:color="auto"/>
      </w:divBdr>
    </w:div>
    <w:div w:id="28260128">
      <w:bodyDiv w:val="1"/>
      <w:marLeft w:val="0"/>
      <w:marRight w:val="0"/>
      <w:marTop w:val="0"/>
      <w:marBottom w:val="0"/>
      <w:divBdr>
        <w:top w:val="none" w:sz="0" w:space="0" w:color="auto"/>
        <w:left w:val="none" w:sz="0" w:space="0" w:color="auto"/>
        <w:bottom w:val="none" w:sz="0" w:space="0" w:color="auto"/>
        <w:right w:val="none" w:sz="0" w:space="0" w:color="auto"/>
      </w:divBdr>
    </w:div>
    <w:div w:id="38671362">
      <w:bodyDiv w:val="1"/>
      <w:marLeft w:val="0"/>
      <w:marRight w:val="0"/>
      <w:marTop w:val="0"/>
      <w:marBottom w:val="0"/>
      <w:divBdr>
        <w:top w:val="none" w:sz="0" w:space="0" w:color="auto"/>
        <w:left w:val="none" w:sz="0" w:space="0" w:color="auto"/>
        <w:bottom w:val="none" w:sz="0" w:space="0" w:color="auto"/>
        <w:right w:val="none" w:sz="0" w:space="0" w:color="auto"/>
      </w:divBdr>
      <w:divsChild>
        <w:div w:id="547496214">
          <w:marLeft w:val="0"/>
          <w:marRight w:val="0"/>
          <w:marTop w:val="0"/>
          <w:marBottom w:val="0"/>
          <w:divBdr>
            <w:top w:val="none" w:sz="0" w:space="0" w:color="auto"/>
            <w:left w:val="none" w:sz="0" w:space="0" w:color="auto"/>
            <w:bottom w:val="none" w:sz="0" w:space="0" w:color="auto"/>
            <w:right w:val="none" w:sz="0" w:space="0" w:color="auto"/>
          </w:divBdr>
          <w:divsChild>
            <w:div w:id="78915194">
              <w:marLeft w:val="0"/>
              <w:marRight w:val="0"/>
              <w:marTop w:val="0"/>
              <w:marBottom w:val="0"/>
              <w:divBdr>
                <w:top w:val="none" w:sz="0" w:space="0" w:color="auto"/>
                <w:left w:val="none" w:sz="0" w:space="0" w:color="auto"/>
                <w:bottom w:val="none" w:sz="0" w:space="0" w:color="auto"/>
                <w:right w:val="none" w:sz="0" w:space="0" w:color="auto"/>
              </w:divBdr>
              <w:divsChild>
                <w:div w:id="1634601191">
                  <w:marLeft w:val="0"/>
                  <w:marRight w:val="0"/>
                  <w:marTop w:val="0"/>
                  <w:marBottom w:val="0"/>
                  <w:divBdr>
                    <w:top w:val="none" w:sz="0" w:space="0" w:color="auto"/>
                    <w:left w:val="none" w:sz="0" w:space="0" w:color="auto"/>
                    <w:bottom w:val="none" w:sz="0" w:space="0" w:color="auto"/>
                    <w:right w:val="none" w:sz="0" w:space="0" w:color="auto"/>
                  </w:divBdr>
                  <w:divsChild>
                    <w:div w:id="1903904529">
                      <w:marLeft w:val="0"/>
                      <w:marRight w:val="0"/>
                      <w:marTop w:val="0"/>
                      <w:marBottom w:val="0"/>
                      <w:divBdr>
                        <w:top w:val="none" w:sz="0" w:space="0" w:color="auto"/>
                        <w:left w:val="none" w:sz="0" w:space="0" w:color="auto"/>
                        <w:bottom w:val="none" w:sz="0" w:space="0" w:color="auto"/>
                        <w:right w:val="none" w:sz="0" w:space="0" w:color="auto"/>
                      </w:divBdr>
                      <w:divsChild>
                        <w:div w:id="1395933698">
                          <w:marLeft w:val="0"/>
                          <w:marRight w:val="0"/>
                          <w:marTop w:val="0"/>
                          <w:marBottom w:val="0"/>
                          <w:divBdr>
                            <w:top w:val="none" w:sz="0" w:space="0" w:color="auto"/>
                            <w:left w:val="none" w:sz="0" w:space="0" w:color="auto"/>
                            <w:bottom w:val="none" w:sz="0" w:space="0" w:color="auto"/>
                            <w:right w:val="none" w:sz="0" w:space="0" w:color="auto"/>
                          </w:divBdr>
                          <w:divsChild>
                            <w:div w:id="65981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7640">
          <w:marLeft w:val="0"/>
          <w:marRight w:val="0"/>
          <w:marTop w:val="0"/>
          <w:marBottom w:val="0"/>
          <w:divBdr>
            <w:top w:val="none" w:sz="0" w:space="0" w:color="auto"/>
            <w:left w:val="none" w:sz="0" w:space="0" w:color="auto"/>
            <w:bottom w:val="none" w:sz="0" w:space="0" w:color="auto"/>
            <w:right w:val="none" w:sz="0" w:space="0" w:color="auto"/>
          </w:divBdr>
          <w:divsChild>
            <w:div w:id="158172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30853">
      <w:bodyDiv w:val="1"/>
      <w:marLeft w:val="0"/>
      <w:marRight w:val="0"/>
      <w:marTop w:val="0"/>
      <w:marBottom w:val="0"/>
      <w:divBdr>
        <w:top w:val="none" w:sz="0" w:space="0" w:color="auto"/>
        <w:left w:val="none" w:sz="0" w:space="0" w:color="auto"/>
        <w:bottom w:val="none" w:sz="0" w:space="0" w:color="auto"/>
        <w:right w:val="none" w:sz="0" w:space="0" w:color="auto"/>
      </w:divBdr>
    </w:div>
    <w:div w:id="91050830">
      <w:bodyDiv w:val="1"/>
      <w:marLeft w:val="0"/>
      <w:marRight w:val="0"/>
      <w:marTop w:val="0"/>
      <w:marBottom w:val="0"/>
      <w:divBdr>
        <w:top w:val="none" w:sz="0" w:space="0" w:color="auto"/>
        <w:left w:val="none" w:sz="0" w:space="0" w:color="auto"/>
        <w:bottom w:val="none" w:sz="0" w:space="0" w:color="auto"/>
        <w:right w:val="none" w:sz="0" w:space="0" w:color="auto"/>
      </w:divBdr>
    </w:div>
    <w:div w:id="103548196">
      <w:bodyDiv w:val="1"/>
      <w:marLeft w:val="0"/>
      <w:marRight w:val="0"/>
      <w:marTop w:val="0"/>
      <w:marBottom w:val="0"/>
      <w:divBdr>
        <w:top w:val="none" w:sz="0" w:space="0" w:color="auto"/>
        <w:left w:val="none" w:sz="0" w:space="0" w:color="auto"/>
        <w:bottom w:val="none" w:sz="0" w:space="0" w:color="auto"/>
        <w:right w:val="none" w:sz="0" w:space="0" w:color="auto"/>
      </w:divBdr>
      <w:divsChild>
        <w:div w:id="831028519">
          <w:marLeft w:val="0"/>
          <w:marRight w:val="0"/>
          <w:marTop w:val="0"/>
          <w:marBottom w:val="0"/>
          <w:divBdr>
            <w:top w:val="none" w:sz="0" w:space="0" w:color="auto"/>
            <w:left w:val="none" w:sz="0" w:space="0" w:color="auto"/>
            <w:bottom w:val="none" w:sz="0" w:space="0" w:color="auto"/>
            <w:right w:val="none" w:sz="0" w:space="0" w:color="auto"/>
          </w:divBdr>
          <w:divsChild>
            <w:div w:id="893201783">
              <w:marLeft w:val="0"/>
              <w:marRight w:val="0"/>
              <w:marTop w:val="0"/>
              <w:marBottom w:val="0"/>
              <w:divBdr>
                <w:top w:val="none" w:sz="0" w:space="0" w:color="auto"/>
                <w:left w:val="none" w:sz="0" w:space="0" w:color="auto"/>
                <w:bottom w:val="none" w:sz="0" w:space="0" w:color="auto"/>
                <w:right w:val="none" w:sz="0" w:space="0" w:color="auto"/>
              </w:divBdr>
              <w:divsChild>
                <w:div w:id="1671369924">
                  <w:marLeft w:val="0"/>
                  <w:marRight w:val="0"/>
                  <w:marTop w:val="0"/>
                  <w:marBottom w:val="0"/>
                  <w:divBdr>
                    <w:top w:val="none" w:sz="0" w:space="0" w:color="auto"/>
                    <w:left w:val="none" w:sz="0" w:space="0" w:color="auto"/>
                    <w:bottom w:val="none" w:sz="0" w:space="0" w:color="auto"/>
                    <w:right w:val="none" w:sz="0" w:space="0" w:color="auto"/>
                  </w:divBdr>
                  <w:divsChild>
                    <w:div w:id="1247766284">
                      <w:marLeft w:val="0"/>
                      <w:marRight w:val="0"/>
                      <w:marTop w:val="0"/>
                      <w:marBottom w:val="0"/>
                      <w:divBdr>
                        <w:top w:val="none" w:sz="0" w:space="0" w:color="auto"/>
                        <w:left w:val="none" w:sz="0" w:space="0" w:color="auto"/>
                        <w:bottom w:val="none" w:sz="0" w:space="0" w:color="auto"/>
                        <w:right w:val="none" w:sz="0" w:space="0" w:color="auto"/>
                      </w:divBdr>
                      <w:divsChild>
                        <w:div w:id="1198658373">
                          <w:marLeft w:val="0"/>
                          <w:marRight w:val="0"/>
                          <w:marTop w:val="0"/>
                          <w:marBottom w:val="0"/>
                          <w:divBdr>
                            <w:top w:val="none" w:sz="0" w:space="0" w:color="auto"/>
                            <w:left w:val="none" w:sz="0" w:space="0" w:color="auto"/>
                            <w:bottom w:val="none" w:sz="0" w:space="0" w:color="auto"/>
                            <w:right w:val="none" w:sz="0" w:space="0" w:color="auto"/>
                          </w:divBdr>
                          <w:divsChild>
                            <w:div w:id="188298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512504">
              <w:marLeft w:val="0"/>
              <w:marRight w:val="0"/>
              <w:marTop w:val="0"/>
              <w:marBottom w:val="0"/>
              <w:divBdr>
                <w:top w:val="none" w:sz="0" w:space="0" w:color="auto"/>
                <w:left w:val="none" w:sz="0" w:space="0" w:color="auto"/>
                <w:bottom w:val="none" w:sz="0" w:space="0" w:color="auto"/>
                <w:right w:val="none" w:sz="0" w:space="0" w:color="auto"/>
              </w:divBdr>
            </w:div>
          </w:divsChild>
        </w:div>
        <w:div w:id="22486999">
          <w:marLeft w:val="0"/>
          <w:marRight w:val="0"/>
          <w:marTop w:val="0"/>
          <w:marBottom w:val="0"/>
          <w:divBdr>
            <w:top w:val="none" w:sz="0" w:space="0" w:color="auto"/>
            <w:left w:val="none" w:sz="0" w:space="0" w:color="auto"/>
            <w:bottom w:val="none" w:sz="0" w:space="0" w:color="auto"/>
            <w:right w:val="none" w:sz="0" w:space="0" w:color="auto"/>
          </w:divBdr>
          <w:divsChild>
            <w:div w:id="1356539757">
              <w:marLeft w:val="0"/>
              <w:marRight w:val="0"/>
              <w:marTop w:val="0"/>
              <w:marBottom w:val="0"/>
              <w:divBdr>
                <w:top w:val="none" w:sz="0" w:space="0" w:color="auto"/>
                <w:left w:val="none" w:sz="0" w:space="0" w:color="auto"/>
                <w:bottom w:val="none" w:sz="0" w:space="0" w:color="auto"/>
                <w:right w:val="none" w:sz="0" w:space="0" w:color="auto"/>
              </w:divBdr>
              <w:divsChild>
                <w:div w:id="1893081426">
                  <w:marLeft w:val="0"/>
                  <w:marRight w:val="0"/>
                  <w:marTop w:val="0"/>
                  <w:marBottom w:val="0"/>
                  <w:divBdr>
                    <w:top w:val="none" w:sz="0" w:space="0" w:color="auto"/>
                    <w:left w:val="none" w:sz="0" w:space="0" w:color="auto"/>
                    <w:bottom w:val="none" w:sz="0" w:space="0" w:color="auto"/>
                    <w:right w:val="none" w:sz="0" w:space="0" w:color="auto"/>
                  </w:divBdr>
                  <w:divsChild>
                    <w:div w:id="1665278871">
                      <w:marLeft w:val="0"/>
                      <w:marRight w:val="0"/>
                      <w:marTop w:val="0"/>
                      <w:marBottom w:val="0"/>
                      <w:divBdr>
                        <w:top w:val="none" w:sz="0" w:space="0" w:color="auto"/>
                        <w:left w:val="none" w:sz="0" w:space="0" w:color="auto"/>
                        <w:bottom w:val="none" w:sz="0" w:space="0" w:color="auto"/>
                        <w:right w:val="none" w:sz="0" w:space="0" w:color="auto"/>
                      </w:divBdr>
                      <w:divsChild>
                        <w:div w:id="1343050007">
                          <w:marLeft w:val="0"/>
                          <w:marRight w:val="0"/>
                          <w:marTop w:val="0"/>
                          <w:marBottom w:val="0"/>
                          <w:divBdr>
                            <w:top w:val="none" w:sz="0" w:space="0" w:color="auto"/>
                            <w:left w:val="none" w:sz="0" w:space="0" w:color="auto"/>
                            <w:bottom w:val="none" w:sz="0" w:space="0" w:color="auto"/>
                            <w:right w:val="none" w:sz="0" w:space="0" w:color="auto"/>
                          </w:divBdr>
                          <w:divsChild>
                            <w:div w:id="416445811">
                              <w:marLeft w:val="0"/>
                              <w:marRight w:val="0"/>
                              <w:marTop w:val="0"/>
                              <w:marBottom w:val="0"/>
                              <w:divBdr>
                                <w:top w:val="none" w:sz="0" w:space="0" w:color="auto"/>
                                <w:left w:val="none" w:sz="0" w:space="0" w:color="auto"/>
                                <w:bottom w:val="none" w:sz="0" w:space="0" w:color="auto"/>
                                <w:right w:val="none" w:sz="0" w:space="0" w:color="auto"/>
                              </w:divBdr>
                              <w:divsChild>
                                <w:div w:id="1849098728">
                                  <w:marLeft w:val="0"/>
                                  <w:marRight w:val="0"/>
                                  <w:marTop w:val="0"/>
                                  <w:marBottom w:val="0"/>
                                  <w:divBdr>
                                    <w:top w:val="none" w:sz="0" w:space="0" w:color="auto"/>
                                    <w:left w:val="none" w:sz="0" w:space="0" w:color="auto"/>
                                    <w:bottom w:val="none" w:sz="0" w:space="0" w:color="auto"/>
                                    <w:right w:val="none" w:sz="0" w:space="0" w:color="auto"/>
                                  </w:divBdr>
                                  <w:divsChild>
                                    <w:div w:id="160033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69630">
                              <w:marLeft w:val="0"/>
                              <w:marRight w:val="120"/>
                              <w:marTop w:val="150"/>
                              <w:marBottom w:val="0"/>
                              <w:divBdr>
                                <w:top w:val="none" w:sz="0" w:space="0" w:color="auto"/>
                                <w:left w:val="none" w:sz="0" w:space="0" w:color="auto"/>
                                <w:bottom w:val="none" w:sz="0" w:space="0" w:color="auto"/>
                                <w:right w:val="none" w:sz="0" w:space="0" w:color="auto"/>
                              </w:divBdr>
                              <w:divsChild>
                                <w:div w:id="1246374506">
                                  <w:marLeft w:val="0"/>
                                  <w:marRight w:val="0"/>
                                  <w:marTop w:val="0"/>
                                  <w:marBottom w:val="0"/>
                                  <w:divBdr>
                                    <w:top w:val="none" w:sz="0" w:space="0" w:color="auto"/>
                                    <w:left w:val="none" w:sz="0" w:space="0" w:color="auto"/>
                                    <w:bottom w:val="none" w:sz="0" w:space="0" w:color="auto"/>
                                    <w:right w:val="none" w:sz="0" w:space="0" w:color="auto"/>
                                  </w:divBdr>
                                  <w:divsChild>
                                    <w:div w:id="304310805">
                                      <w:marLeft w:val="0"/>
                                      <w:marRight w:val="0"/>
                                      <w:marTop w:val="0"/>
                                      <w:marBottom w:val="0"/>
                                      <w:divBdr>
                                        <w:top w:val="none" w:sz="0" w:space="0" w:color="auto"/>
                                        <w:left w:val="none" w:sz="0" w:space="0" w:color="auto"/>
                                        <w:bottom w:val="none" w:sz="0" w:space="0" w:color="auto"/>
                                        <w:right w:val="none" w:sz="0" w:space="0" w:color="auto"/>
                                      </w:divBdr>
                                      <w:divsChild>
                                        <w:div w:id="1048794662">
                                          <w:marLeft w:val="0"/>
                                          <w:marRight w:val="0"/>
                                          <w:marTop w:val="0"/>
                                          <w:marBottom w:val="0"/>
                                          <w:divBdr>
                                            <w:top w:val="none" w:sz="0" w:space="0" w:color="auto"/>
                                            <w:left w:val="none" w:sz="0" w:space="0" w:color="auto"/>
                                            <w:bottom w:val="none" w:sz="0" w:space="0" w:color="auto"/>
                                            <w:right w:val="none" w:sz="0" w:space="0" w:color="auto"/>
                                          </w:divBdr>
                                          <w:divsChild>
                                            <w:div w:id="1474904257">
                                              <w:marLeft w:val="0"/>
                                              <w:marRight w:val="0"/>
                                              <w:marTop w:val="0"/>
                                              <w:marBottom w:val="0"/>
                                              <w:divBdr>
                                                <w:top w:val="none" w:sz="0" w:space="0" w:color="auto"/>
                                                <w:left w:val="none" w:sz="0" w:space="0" w:color="auto"/>
                                                <w:bottom w:val="none" w:sz="0" w:space="0" w:color="auto"/>
                                                <w:right w:val="none" w:sz="0" w:space="0" w:color="auto"/>
                                              </w:divBdr>
                                              <w:divsChild>
                                                <w:div w:id="1008411996">
                                                  <w:marLeft w:val="0"/>
                                                  <w:marRight w:val="0"/>
                                                  <w:marTop w:val="0"/>
                                                  <w:marBottom w:val="0"/>
                                                  <w:divBdr>
                                                    <w:top w:val="none" w:sz="0" w:space="0" w:color="auto"/>
                                                    <w:left w:val="none" w:sz="0" w:space="0" w:color="auto"/>
                                                    <w:bottom w:val="none" w:sz="0" w:space="0" w:color="auto"/>
                                                    <w:right w:val="none" w:sz="0" w:space="0" w:color="auto"/>
                                                  </w:divBdr>
                                                  <w:divsChild>
                                                    <w:div w:id="891649354">
                                                      <w:marLeft w:val="0"/>
                                                      <w:marRight w:val="0"/>
                                                      <w:marTop w:val="0"/>
                                                      <w:marBottom w:val="0"/>
                                                      <w:divBdr>
                                                        <w:top w:val="none" w:sz="0" w:space="0" w:color="auto"/>
                                                        <w:left w:val="none" w:sz="0" w:space="0" w:color="auto"/>
                                                        <w:bottom w:val="none" w:sz="0" w:space="0" w:color="auto"/>
                                                        <w:right w:val="none" w:sz="0" w:space="0" w:color="auto"/>
                                                      </w:divBdr>
                                                      <w:divsChild>
                                                        <w:div w:id="1789928278">
                                                          <w:marLeft w:val="0"/>
                                                          <w:marRight w:val="0"/>
                                                          <w:marTop w:val="0"/>
                                                          <w:marBottom w:val="0"/>
                                                          <w:divBdr>
                                                            <w:top w:val="none" w:sz="0" w:space="0" w:color="auto"/>
                                                            <w:left w:val="none" w:sz="0" w:space="0" w:color="auto"/>
                                                            <w:bottom w:val="none" w:sz="0" w:space="0" w:color="auto"/>
                                                            <w:right w:val="none" w:sz="0" w:space="0" w:color="auto"/>
                                                          </w:divBdr>
                                                        </w:div>
                                                        <w:div w:id="834760216">
                                                          <w:marLeft w:val="0"/>
                                                          <w:marRight w:val="0"/>
                                                          <w:marTop w:val="0"/>
                                                          <w:marBottom w:val="0"/>
                                                          <w:divBdr>
                                                            <w:top w:val="none" w:sz="0" w:space="0" w:color="auto"/>
                                                            <w:left w:val="none" w:sz="0" w:space="0" w:color="auto"/>
                                                            <w:bottom w:val="none" w:sz="0" w:space="0" w:color="auto"/>
                                                            <w:right w:val="none" w:sz="0" w:space="0" w:color="auto"/>
                                                          </w:divBdr>
                                                        </w:div>
                                                        <w:div w:id="123038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7681338">
                          <w:marLeft w:val="0"/>
                          <w:marRight w:val="0"/>
                          <w:marTop w:val="0"/>
                          <w:marBottom w:val="0"/>
                          <w:divBdr>
                            <w:top w:val="none" w:sz="0" w:space="0" w:color="auto"/>
                            <w:left w:val="none" w:sz="0" w:space="0" w:color="auto"/>
                            <w:bottom w:val="none" w:sz="0" w:space="0" w:color="auto"/>
                            <w:right w:val="none" w:sz="0" w:space="0" w:color="auto"/>
                          </w:divBdr>
                          <w:divsChild>
                            <w:div w:id="1509633809">
                              <w:marLeft w:val="0"/>
                              <w:marRight w:val="0"/>
                              <w:marTop w:val="15"/>
                              <w:marBottom w:val="0"/>
                              <w:divBdr>
                                <w:top w:val="none" w:sz="0" w:space="0" w:color="auto"/>
                                <w:left w:val="none" w:sz="0" w:space="0" w:color="auto"/>
                                <w:bottom w:val="none" w:sz="0" w:space="0" w:color="auto"/>
                                <w:right w:val="none" w:sz="0" w:space="0" w:color="auto"/>
                              </w:divBdr>
                              <w:divsChild>
                                <w:div w:id="769276084">
                                  <w:marLeft w:val="0"/>
                                  <w:marRight w:val="15"/>
                                  <w:marTop w:val="0"/>
                                  <w:marBottom w:val="0"/>
                                  <w:divBdr>
                                    <w:top w:val="none" w:sz="0" w:space="0" w:color="auto"/>
                                    <w:left w:val="none" w:sz="0" w:space="0" w:color="auto"/>
                                    <w:bottom w:val="none" w:sz="0" w:space="0" w:color="auto"/>
                                    <w:right w:val="none" w:sz="0" w:space="0" w:color="auto"/>
                                  </w:divBdr>
                                  <w:divsChild>
                                    <w:div w:id="481310852">
                                      <w:marLeft w:val="0"/>
                                      <w:marRight w:val="0"/>
                                      <w:marTop w:val="0"/>
                                      <w:marBottom w:val="0"/>
                                      <w:divBdr>
                                        <w:top w:val="none" w:sz="0" w:space="0" w:color="auto"/>
                                        <w:left w:val="none" w:sz="0" w:space="0" w:color="auto"/>
                                        <w:bottom w:val="none" w:sz="0" w:space="0" w:color="auto"/>
                                        <w:right w:val="none" w:sz="0" w:space="0" w:color="auto"/>
                                      </w:divBdr>
                                      <w:divsChild>
                                        <w:div w:id="791706843">
                                          <w:marLeft w:val="0"/>
                                          <w:marRight w:val="0"/>
                                          <w:marTop w:val="0"/>
                                          <w:marBottom w:val="0"/>
                                          <w:divBdr>
                                            <w:top w:val="none" w:sz="0" w:space="0" w:color="auto"/>
                                            <w:left w:val="none" w:sz="0" w:space="0" w:color="auto"/>
                                            <w:bottom w:val="none" w:sz="0" w:space="0" w:color="auto"/>
                                            <w:right w:val="none" w:sz="0" w:space="0" w:color="auto"/>
                                          </w:divBdr>
                                          <w:divsChild>
                                            <w:div w:id="101387736">
                                              <w:marLeft w:val="0"/>
                                              <w:marRight w:val="0"/>
                                              <w:marTop w:val="0"/>
                                              <w:marBottom w:val="0"/>
                                              <w:divBdr>
                                                <w:top w:val="none" w:sz="0" w:space="0" w:color="auto"/>
                                                <w:left w:val="none" w:sz="0" w:space="0" w:color="auto"/>
                                                <w:bottom w:val="none" w:sz="0" w:space="0" w:color="auto"/>
                                                <w:right w:val="none" w:sz="0" w:space="0" w:color="auto"/>
                                              </w:divBdr>
                                              <w:divsChild>
                                                <w:div w:id="1011835934">
                                                  <w:marLeft w:val="0"/>
                                                  <w:marRight w:val="0"/>
                                                  <w:marTop w:val="0"/>
                                                  <w:marBottom w:val="0"/>
                                                  <w:divBdr>
                                                    <w:top w:val="none" w:sz="0" w:space="0" w:color="auto"/>
                                                    <w:left w:val="none" w:sz="0" w:space="0" w:color="auto"/>
                                                    <w:bottom w:val="none" w:sz="0" w:space="0" w:color="auto"/>
                                                    <w:right w:val="none" w:sz="0" w:space="0" w:color="auto"/>
                                                  </w:divBdr>
                                                  <w:divsChild>
                                                    <w:div w:id="22256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8789215">
      <w:bodyDiv w:val="1"/>
      <w:marLeft w:val="0"/>
      <w:marRight w:val="0"/>
      <w:marTop w:val="0"/>
      <w:marBottom w:val="0"/>
      <w:divBdr>
        <w:top w:val="none" w:sz="0" w:space="0" w:color="auto"/>
        <w:left w:val="none" w:sz="0" w:space="0" w:color="auto"/>
        <w:bottom w:val="none" w:sz="0" w:space="0" w:color="auto"/>
        <w:right w:val="none" w:sz="0" w:space="0" w:color="auto"/>
      </w:divBdr>
    </w:div>
    <w:div w:id="133646831">
      <w:bodyDiv w:val="1"/>
      <w:marLeft w:val="0"/>
      <w:marRight w:val="0"/>
      <w:marTop w:val="0"/>
      <w:marBottom w:val="0"/>
      <w:divBdr>
        <w:top w:val="none" w:sz="0" w:space="0" w:color="auto"/>
        <w:left w:val="none" w:sz="0" w:space="0" w:color="auto"/>
        <w:bottom w:val="none" w:sz="0" w:space="0" w:color="auto"/>
        <w:right w:val="none" w:sz="0" w:space="0" w:color="auto"/>
      </w:divBdr>
    </w:div>
    <w:div w:id="135027781">
      <w:bodyDiv w:val="1"/>
      <w:marLeft w:val="0"/>
      <w:marRight w:val="0"/>
      <w:marTop w:val="0"/>
      <w:marBottom w:val="0"/>
      <w:divBdr>
        <w:top w:val="none" w:sz="0" w:space="0" w:color="auto"/>
        <w:left w:val="none" w:sz="0" w:space="0" w:color="auto"/>
        <w:bottom w:val="none" w:sz="0" w:space="0" w:color="auto"/>
        <w:right w:val="none" w:sz="0" w:space="0" w:color="auto"/>
      </w:divBdr>
      <w:divsChild>
        <w:div w:id="308218427">
          <w:marLeft w:val="0"/>
          <w:marRight w:val="0"/>
          <w:marTop w:val="0"/>
          <w:marBottom w:val="0"/>
          <w:divBdr>
            <w:top w:val="none" w:sz="0" w:space="0" w:color="auto"/>
            <w:left w:val="none" w:sz="0" w:space="0" w:color="auto"/>
            <w:bottom w:val="none" w:sz="0" w:space="0" w:color="auto"/>
            <w:right w:val="none" w:sz="0" w:space="0" w:color="auto"/>
          </w:divBdr>
          <w:divsChild>
            <w:div w:id="1585070780">
              <w:marLeft w:val="0"/>
              <w:marRight w:val="0"/>
              <w:marTop w:val="0"/>
              <w:marBottom w:val="0"/>
              <w:divBdr>
                <w:top w:val="none" w:sz="0" w:space="0" w:color="auto"/>
                <w:left w:val="none" w:sz="0" w:space="0" w:color="auto"/>
                <w:bottom w:val="none" w:sz="0" w:space="0" w:color="auto"/>
                <w:right w:val="none" w:sz="0" w:space="0" w:color="auto"/>
              </w:divBdr>
            </w:div>
            <w:div w:id="872840216">
              <w:marLeft w:val="0"/>
              <w:marRight w:val="0"/>
              <w:marTop w:val="0"/>
              <w:marBottom w:val="0"/>
              <w:divBdr>
                <w:top w:val="none" w:sz="0" w:space="0" w:color="auto"/>
                <w:left w:val="none" w:sz="0" w:space="0" w:color="auto"/>
                <w:bottom w:val="none" w:sz="0" w:space="0" w:color="auto"/>
                <w:right w:val="none" w:sz="0" w:space="0" w:color="auto"/>
              </w:divBdr>
            </w:div>
            <w:div w:id="1523014075">
              <w:marLeft w:val="0"/>
              <w:marRight w:val="0"/>
              <w:marTop w:val="0"/>
              <w:marBottom w:val="0"/>
              <w:divBdr>
                <w:top w:val="none" w:sz="0" w:space="0" w:color="auto"/>
                <w:left w:val="none" w:sz="0" w:space="0" w:color="auto"/>
                <w:bottom w:val="none" w:sz="0" w:space="0" w:color="auto"/>
                <w:right w:val="none" w:sz="0" w:space="0" w:color="auto"/>
              </w:divBdr>
            </w:div>
            <w:div w:id="1950234908">
              <w:marLeft w:val="0"/>
              <w:marRight w:val="0"/>
              <w:marTop w:val="0"/>
              <w:marBottom w:val="0"/>
              <w:divBdr>
                <w:top w:val="none" w:sz="0" w:space="0" w:color="auto"/>
                <w:left w:val="none" w:sz="0" w:space="0" w:color="auto"/>
                <w:bottom w:val="none" w:sz="0" w:space="0" w:color="auto"/>
                <w:right w:val="none" w:sz="0" w:space="0" w:color="auto"/>
              </w:divBdr>
            </w:div>
            <w:div w:id="2115905855">
              <w:marLeft w:val="0"/>
              <w:marRight w:val="0"/>
              <w:marTop w:val="0"/>
              <w:marBottom w:val="0"/>
              <w:divBdr>
                <w:top w:val="none" w:sz="0" w:space="0" w:color="auto"/>
                <w:left w:val="none" w:sz="0" w:space="0" w:color="auto"/>
                <w:bottom w:val="none" w:sz="0" w:space="0" w:color="auto"/>
                <w:right w:val="none" w:sz="0" w:space="0" w:color="auto"/>
              </w:divBdr>
            </w:div>
            <w:div w:id="1628470331">
              <w:marLeft w:val="0"/>
              <w:marRight w:val="0"/>
              <w:marTop w:val="0"/>
              <w:marBottom w:val="0"/>
              <w:divBdr>
                <w:top w:val="none" w:sz="0" w:space="0" w:color="auto"/>
                <w:left w:val="none" w:sz="0" w:space="0" w:color="auto"/>
                <w:bottom w:val="none" w:sz="0" w:space="0" w:color="auto"/>
                <w:right w:val="none" w:sz="0" w:space="0" w:color="auto"/>
              </w:divBdr>
            </w:div>
            <w:div w:id="136651789">
              <w:marLeft w:val="0"/>
              <w:marRight w:val="0"/>
              <w:marTop w:val="0"/>
              <w:marBottom w:val="0"/>
              <w:divBdr>
                <w:top w:val="none" w:sz="0" w:space="0" w:color="auto"/>
                <w:left w:val="none" w:sz="0" w:space="0" w:color="auto"/>
                <w:bottom w:val="none" w:sz="0" w:space="0" w:color="auto"/>
                <w:right w:val="none" w:sz="0" w:space="0" w:color="auto"/>
              </w:divBdr>
            </w:div>
            <w:div w:id="570970497">
              <w:marLeft w:val="0"/>
              <w:marRight w:val="0"/>
              <w:marTop w:val="0"/>
              <w:marBottom w:val="0"/>
              <w:divBdr>
                <w:top w:val="none" w:sz="0" w:space="0" w:color="auto"/>
                <w:left w:val="none" w:sz="0" w:space="0" w:color="auto"/>
                <w:bottom w:val="none" w:sz="0" w:space="0" w:color="auto"/>
                <w:right w:val="none" w:sz="0" w:space="0" w:color="auto"/>
              </w:divBdr>
            </w:div>
            <w:div w:id="136760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1669">
      <w:bodyDiv w:val="1"/>
      <w:marLeft w:val="0"/>
      <w:marRight w:val="0"/>
      <w:marTop w:val="0"/>
      <w:marBottom w:val="0"/>
      <w:divBdr>
        <w:top w:val="none" w:sz="0" w:space="0" w:color="auto"/>
        <w:left w:val="none" w:sz="0" w:space="0" w:color="auto"/>
        <w:bottom w:val="none" w:sz="0" w:space="0" w:color="auto"/>
        <w:right w:val="none" w:sz="0" w:space="0" w:color="auto"/>
      </w:divBdr>
      <w:divsChild>
        <w:div w:id="1278292301">
          <w:marLeft w:val="0"/>
          <w:marRight w:val="0"/>
          <w:marTop w:val="0"/>
          <w:marBottom w:val="0"/>
          <w:divBdr>
            <w:top w:val="none" w:sz="0" w:space="0" w:color="auto"/>
            <w:left w:val="none" w:sz="0" w:space="0" w:color="auto"/>
            <w:bottom w:val="none" w:sz="0" w:space="0" w:color="auto"/>
            <w:right w:val="none" w:sz="0" w:space="0" w:color="auto"/>
          </w:divBdr>
          <w:divsChild>
            <w:div w:id="1990552687">
              <w:marLeft w:val="0"/>
              <w:marRight w:val="0"/>
              <w:marTop w:val="0"/>
              <w:marBottom w:val="0"/>
              <w:divBdr>
                <w:top w:val="none" w:sz="0" w:space="0" w:color="auto"/>
                <w:left w:val="none" w:sz="0" w:space="0" w:color="auto"/>
                <w:bottom w:val="none" w:sz="0" w:space="0" w:color="auto"/>
                <w:right w:val="none" w:sz="0" w:space="0" w:color="auto"/>
              </w:divBdr>
              <w:divsChild>
                <w:div w:id="5983561">
                  <w:marLeft w:val="0"/>
                  <w:marRight w:val="0"/>
                  <w:marTop w:val="0"/>
                  <w:marBottom w:val="0"/>
                  <w:divBdr>
                    <w:top w:val="none" w:sz="0" w:space="0" w:color="auto"/>
                    <w:left w:val="none" w:sz="0" w:space="0" w:color="auto"/>
                    <w:bottom w:val="none" w:sz="0" w:space="0" w:color="auto"/>
                    <w:right w:val="none" w:sz="0" w:space="0" w:color="auto"/>
                  </w:divBdr>
                  <w:divsChild>
                    <w:div w:id="1423988168">
                      <w:marLeft w:val="0"/>
                      <w:marRight w:val="0"/>
                      <w:marTop w:val="0"/>
                      <w:marBottom w:val="0"/>
                      <w:divBdr>
                        <w:top w:val="none" w:sz="0" w:space="0" w:color="auto"/>
                        <w:left w:val="none" w:sz="0" w:space="0" w:color="auto"/>
                        <w:bottom w:val="none" w:sz="0" w:space="0" w:color="auto"/>
                        <w:right w:val="none" w:sz="0" w:space="0" w:color="auto"/>
                      </w:divBdr>
                      <w:divsChild>
                        <w:div w:id="829057193">
                          <w:marLeft w:val="0"/>
                          <w:marRight w:val="0"/>
                          <w:marTop w:val="0"/>
                          <w:marBottom w:val="0"/>
                          <w:divBdr>
                            <w:top w:val="none" w:sz="0" w:space="0" w:color="auto"/>
                            <w:left w:val="none" w:sz="0" w:space="0" w:color="auto"/>
                            <w:bottom w:val="none" w:sz="0" w:space="0" w:color="auto"/>
                            <w:right w:val="none" w:sz="0" w:space="0" w:color="auto"/>
                          </w:divBdr>
                          <w:divsChild>
                            <w:div w:id="14681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255242">
              <w:marLeft w:val="0"/>
              <w:marRight w:val="0"/>
              <w:marTop w:val="0"/>
              <w:marBottom w:val="0"/>
              <w:divBdr>
                <w:top w:val="none" w:sz="0" w:space="0" w:color="auto"/>
                <w:left w:val="none" w:sz="0" w:space="0" w:color="auto"/>
                <w:bottom w:val="none" w:sz="0" w:space="0" w:color="auto"/>
                <w:right w:val="none" w:sz="0" w:space="0" w:color="auto"/>
              </w:divBdr>
            </w:div>
          </w:divsChild>
        </w:div>
        <w:div w:id="2101413935">
          <w:marLeft w:val="0"/>
          <w:marRight w:val="0"/>
          <w:marTop w:val="0"/>
          <w:marBottom w:val="0"/>
          <w:divBdr>
            <w:top w:val="none" w:sz="0" w:space="0" w:color="auto"/>
            <w:left w:val="none" w:sz="0" w:space="0" w:color="auto"/>
            <w:bottom w:val="none" w:sz="0" w:space="0" w:color="auto"/>
            <w:right w:val="none" w:sz="0" w:space="0" w:color="auto"/>
          </w:divBdr>
          <w:divsChild>
            <w:div w:id="696467287">
              <w:marLeft w:val="0"/>
              <w:marRight w:val="0"/>
              <w:marTop w:val="0"/>
              <w:marBottom w:val="0"/>
              <w:divBdr>
                <w:top w:val="none" w:sz="0" w:space="0" w:color="auto"/>
                <w:left w:val="none" w:sz="0" w:space="0" w:color="auto"/>
                <w:bottom w:val="none" w:sz="0" w:space="0" w:color="auto"/>
                <w:right w:val="none" w:sz="0" w:space="0" w:color="auto"/>
              </w:divBdr>
              <w:divsChild>
                <w:div w:id="938752759">
                  <w:marLeft w:val="0"/>
                  <w:marRight w:val="0"/>
                  <w:marTop w:val="0"/>
                  <w:marBottom w:val="0"/>
                  <w:divBdr>
                    <w:top w:val="none" w:sz="0" w:space="0" w:color="auto"/>
                    <w:left w:val="none" w:sz="0" w:space="0" w:color="auto"/>
                    <w:bottom w:val="none" w:sz="0" w:space="0" w:color="auto"/>
                    <w:right w:val="none" w:sz="0" w:space="0" w:color="auto"/>
                  </w:divBdr>
                  <w:divsChild>
                    <w:div w:id="1066488762">
                      <w:marLeft w:val="0"/>
                      <w:marRight w:val="0"/>
                      <w:marTop w:val="0"/>
                      <w:marBottom w:val="0"/>
                      <w:divBdr>
                        <w:top w:val="none" w:sz="0" w:space="0" w:color="auto"/>
                        <w:left w:val="none" w:sz="0" w:space="0" w:color="auto"/>
                        <w:bottom w:val="none" w:sz="0" w:space="0" w:color="auto"/>
                        <w:right w:val="none" w:sz="0" w:space="0" w:color="auto"/>
                      </w:divBdr>
                      <w:divsChild>
                        <w:div w:id="1589657670">
                          <w:marLeft w:val="0"/>
                          <w:marRight w:val="0"/>
                          <w:marTop w:val="0"/>
                          <w:marBottom w:val="0"/>
                          <w:divBdr>
                            <w:top w:val="none" w:sz="0" w:space="0" w:color="auto"/>
                            <w:left w:val="none" w:sz="0" w:space="0" w:color="auto"/>
                            <w:bottom w:val="none" w:sz="0" w:space="0" w:color="auto"/>
                            <w:right w:val="none" w:sz="0" w:space="0" w:color="auto"/>
                          </w:divBdr>
                          <w:divsChild>
                            <w:div w:id="1392968525">
                              <w:marLeft w:val="0"/>
                              <w:marRight w:val="0"/>
                              <w:marTop w:val="0"/>
                              <w:marBottom w:val="0"/>
                              <w:divBdr>
                                <w:top w:val="none" w:sz="0" w:space="0" w:color="auto"/>
                                <w:left w:val="none" w:sz="0" w:space="0" w:color="auto"/>
                                <w:bottom w:val="none" w:sz="0" w:space="0" w:color="auto"/>
                                <w:right w:val="none" w:sz="0" w:space="0" w:color="auto"/>
                              </w:divBdr>
                              <w:divsChild>
                                <w:div w:id="807698103">
                                  <w:marLeft w:val="0"/>
                                  <w:marRight w:val="0"/>
                                  <w:marTop w:val="0"/>
                                  <w:marBottom w:val="0"/>
                                  <w:divBdr>
                                    <w:top w:val="none" w:sz="0" w:space="0" w:color="auto"/>
                                    <w:left w:val="none" w:sz="0" w:space="0" w:color="auto"/>
                                    <w:bottom w:val="none" w:sz="0" w:space="0" w:color="auto"/>
                                    <w:right w:val="none" w:sz="0" w:space="0" w:color="auto"/>
                                  </w:divBdr>
                                  <w:divsChild>
                                    <w:div w:id="181124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71711">
                              <w:marLeft w:val="0"/>
                              <w:marRight w:val="120"/>
                              <w:marTop w:val="150"/>
                              <w:marBottom w:val="0"/>
                              <w:divBdr>
                                <w:top w:val="none" w:sz="0" w:space="0" w:color="auto"/>
                                <w:left w:val="none" w:sz="0" w:space="0" w:color="auto"/>
                                <w:bottom w:val="none" w:sz="0" w:space="0" w:color="auto"/>
                                <w:right w:val="none" w:sz="0" w:space="0" w:color="auto"/>
                              </w:divBdr>
                              <w:divsChild>
                                <w:div w:id="745691454">
                                  <w:marLeft w:val="0"/>
                                  <w:marRight w:val="0"/>
                                  <w:marTop w:val="0"/>
                                  <w:marBottom w:val="0"/>
                                  <w:divBdr>
                                    <w:top w:val="none" w:sz="0" w:space="0" w:color="auto"/>
                                    <w:left w:val="none" w:sz="0" w:space="0" w:color="auto"/>
                                    <w:bottom w:val="none" w:sz="0" w:space="0" w:color="auto"/>
                                    <w:right w:val="none" w:sz="0" w:space="0" w:color="auto"/>
                                  </w:divBdr>
                                  <w:divsChild>
                                    <w:div w:id="1294556938">
                                      <w:marLeft w:val="0"/>
                                      <w:marRight w:val="0"/>
                                      <w:marTop w:val="0"/>
                                      <w:marBottom w:val="0"/>
                                      <w:divBdr>
                                        <w:top w:val="none" w:sz="0" w:space="0" w:color="auto"/>
                                        <w:left w:val="none" w:sz="0" w:space="0" w:color="auto"/>
                                        <w:bottom w:val="none" w:sz="0" w:space="0" w:color="auto"/>
                                        <w:right w:val="none" w:sz="0" w:space="0" w:color="auto"/>
                                      </w:divBdr>
                                      <w:divsChild>
                                        <w:div w:id="1901090520">
                                          <w:marLeft w:val="0"/>
                                          <w:marRight w:val="0"/>
                                          <w:marTop w:val="0"/>
                                          <w:marBottom w:val="0"/>
                                          <w:divBdr>
                                            <w:top w:val="none" w:sz="0" w:space="0" w:color="auto"/>
                                            <w:left w:val="none" w:sz="0" w:space="0" w:color="auto"/>
                                            <w:bottom w:val="none" w:sz="0" w:space="0" w:color="auto"/>
                                            <w:right w:val="none" w:sz="0" w:space="0" w:color="auto"/>
                                          </w:divBdr>
                                          <w:divsChild>
                                            <w:div w:id="1653211996">
                                              <w:marLeft w:val="0"/>
                                              <w:marRight w:val="0"/>
                                              <w:marTop w:val="0"/>
                                              <w:marBottom w:val="0"/>
                                              <w:divBdr>
                                                <w:top w:val="none" w:sz="0" w:space="0" w:color="auto"/>
                                                <w:left w:val="none" w:sz="0" w:space="0" w:color="auto"/>
                                                <w:bottom w:val="none" w:sz="0" w:space="0" w:color="auto"/>
                                                <w:right w:val="none" w:sz="0" w:space="0" w:color="auto"/>
                                              </w:divBdr>
                                              <w:divsChild>
                                                <w:div w:id="1295869184">
                                                  <w:marLeft w:val="0"/>
                                                  <w:marRight w:val="0"/>
                                                  <w:marTop w:val="0"/>
                                                  <w:marBottom w:val="0"/>
                                                  <w:divBdr>
                                                    <w:top w:val="none" w:sz="0" w:space="0" w:color="auto"/>
                                                    <w:left w:val="none" w:sz="0" w:space="0" w:color="auto"/>
                                                    <w:bottom w:val="none" w:sz="0" w:space="0" w:color="auto"/>
                                                    <w:right w:val="none" w:sz="0" w:space="0" w:color="auto"/>
                                                  </w:divBdr>
                                                  <w:divsChild>
                                                    <w:div w:id="521633523">
                                                      <w:marLeft w:val="0"/>
                                                      <w:marRight w:val="0"/>
                                                      <w:marTop w:val="0"/>
                                                      <w:marBottom w:val="0"/>
                                                      <w:divBdr>
                                                        <w:top w:val="none" w:sz="0" w:space="0" w:color="auto"/>
                                                        <w:left w:val="none" w:sz="0" w:space="0" w:color="auto"/>
                                                        <w:bottom w:val="none" w:sz="0" w:space="0" w:color="auto"/>
                                                        <w:right w:val="none" w:sz="0" w:space="0" w:color="auto"/>
                                                      </w:divBdr>
                                                      <w:divsChild>
                                                        <w:div w:id="856695098">
                                                          <w:marLeft w:val="0"/>
                                                          <w:marRight w:val="0"/>
                                                          <w:marTop w:val="0"/>
                                                          <w:marBottom w:val="0"/>
                                                          <w:divBdr>
                                                            <w:top w:val="none" w:sz="0" w:space="0" w:color="auto"/>
                                                            <w:left w:val="none" w:sz="0" w:space="0" w:color="auto"/>
                                                            <w:bottom w:val="none" w:sz="0" w:space="0" w:color="auto"/>
                                                            <w:right w:val="none" w:sz="0" w:space="0" w:color="auto"/>
                                                          </w:divBdr>
                                                        </w:div>
                                                        <w:div w:id="1246067453">
                                                          <w:marLeft w:val="0"/>
                                                          <w:marRight w:val="0"/>
                                                          <w:marTop w:val="0"/>
                                                          <w:marBottom w:val="0"/>
                                                          <w:divBdr>
                                                            <w:top w:val="none" w:sz="0" w:space="0" w:color="auto"/>
                                                            <w:left w:val="none" w:sz="0" w:space="0" w:color="auto"/>
                                                            <w:bottom w:val="none" w:sz="0" w:space="0" w:color="auto"/>
                                                            <w:right w:val="none" w:sz="0" w:space="0" w:color="auto"/>
                                                          </w:divBdr>
                                                        </w:div>
                                                        <w:div w:id="205180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4032544">
                          <w:marLeft w:val="0"/>
                          <w:marRight w:val="0"/>
                          <w:marTop w:val="0"/>
                          <w:marBottom w:val="0"/>
                          <w:divBdr>
                            <w:top w:val="none" w:sz="0" w:space="0" w:color="auto"/>
                            <w:left w:val="none" w:sz="0" w:space="0" w:color="auto"/>
                            <w:bottom w:val="none" w:sz="0" w:space="0" w:color="auto"/>
                            <w:right w:val="none" w:sz="0" w:space="0" w:color="auto"/>
                          </w:divBdr>
                          <w:divsChild>
                            <w:div w:id="706609726">
                              <w:marLeft w:val="0"/>
                              <w:marRight w:val="0"/>
                              <w:marTop w:val="15"/>
                              <w:marBottom w:val="0"/>
                              <w:divBdr>
                                <w:top w:val="none" w:sz="0" w:space="0" w:color="auto"/>
                                <w:left w:val="none" w:sz="0" w:space="0" w:color="auto"/>
                                <w:bottom w:val="none" w:sz="0" w:space="0" w:color="auto"/>
                                <w:right w:val="none" w:sz="0" w:space="0" w:color="auto"/>
                              </w:divBdr>
                              <w:divsChild>
                                <w:div w:id="1383405394">
                                  <w:marLeft w:val="0"/>
                                  <w:marRight w:val="15"/>
                                  <w:marTop w:val="0"/>
                                  <w:marBottom w:val="0"/>
                                  <w:divBdr>
                                    <w:top w:val="none" w:sz="0" w:space="0" w:color="auto"/>
                                    <w:left w:val="none" w:sz="0" w:space="0" w:color="auto"/>
                                    <w:bottom w:val="none" w:sz="0" w:space="0" w:color="auto"/>
                                    <w:right w:val="none" w:sz="0" w:space="0" w:color="auto"/>
                                  </w:divBdr>
                                  <w:divsChild>
                                    <w:div w:id="365563580">
                                      <w:marLeft w:val="0"/>
                                      <w:marRight w:val="0"/>
                                      <w:marTop w:val="0"/>
                                      <w:marBottom w:val="0"/>
                                      <w:divBdr>
                                        <w:top w:val="none" w:sz="0" w:space="0" w:color="auto"/>
                                        <w:left w:val="none" w:sz="0" w:space="0" w:color="auto"/>
                                        <w:bottom w:val="none" w:sz="0" w:space="0" w:color="auto"/>
                                        <w:right w:val="none" w:sz="0" w:space="0" w:color="auto"/>
                                      </w:divBdr>
                                      <w:divsChild>
                                        <w:div w:id="1359501829">
                                          <w:marLeft w:val="0"/>
                                          <w:marRight w:val="0"/>
                                          <w:marTop w:val="0"/>
                                          <w:marBottom w:val="0"/>
                                          <w:divBdr>
                                            <w:top w:val="none" w:sz="0" w:space="0" w:color="auto"/>
                                            <w:left w:val="none" w:sz="0" w:space="0" w:color="auto"/>
                                            <w:bottom w:val="none" w:sz="0" w:space="0" w:color="auto"/>
                                            <w:right w:val="none" w:sz="0" w:space="0" w:color="auto"/>
                                          </w:divBdr>
                                          <w:divsChild>
                                            <w:div w:id="497112846">
                                              <w:marLeft w:val="0"/>
                                              <w:marRight w:val="0"/>
                                              <w:marTop w:val="0"/>
                                              <w:marBottom w:val="0"/>
                                              <w:divBdr>
                                                <w:top w:val="none" w:sz="0" w:space="0" w:color="auto"/>
                                                <w:left w:val="none" w:sz="0" w:space="0" w:color="auto"/>
                                                <w:bottom w:val="none" w:sz="0" w:space="0" w:color="auto"/>
                                                <w:right w:val="none" w:sz="0" w:space="0" w:color="auto"/>
                                              </w:divBdr>
                                              <w:divsChild>
                                                <w:div w:id="947857221">
                                                  <w:marLeft w:val="0"/>
                                                  <w:marRight w:val="0"/>
                                                  <w:marTop w:val="0"/>
                                                  <w:marBottom w:val="0"/>
                                                  <w:divBdr>
                                                    <w:top w:val="none" w:sz="0" w:space="0" w:color="auto"/>
                                                    <w:left w:val="none" w:sz="0" w:space="0" w:color="auto"/>
                                                    <w:bottom w:val="none" w:sz="0" w:space="0" w:color="auto"/>
                                                    <w:right w:val="none" w:sz="0" w:space="0" w:color="auto"/>
                                                  </w:divBdr>
                                                  <w:divsChild>
                                                    <w:div w:id="155349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2495252">
      <w:bodyDiv w:val="1"/>
      <w:marLeft w:val="0"/>
      <w:marRight w:val="0"/>
      <w:marTop w:val="0"/>
      <w:marBottom w:val="0"/>
      <w:divBdr>
        <w:top w:val="none" w:sz="0" w:space="0" w:color="auto"/>
        <w:left w:val="none" w:sz="0" w:space="0" w:color="auto"/>
        <w:bottom w:val="none" w:sz="0" w:space="0" w:color="auto"/>
        <w:right w:val="none" w:sz="0" w:space="0" w:color="auto"/>
      </w:divBdr>
      <w:divsChild>
        <w:div w:id="1587104971">
          <w:blockQuote w:val="1"/>
          <w:marLeft w:val="0"/>
          <w:marRight w:val="0"/>
          <w:marTop w:val="0"/>
          <w:marBottom w:val="100"/>
          <w:divBdr>
            <w:top w:val="none" w:sz="0" w:space="0" w:color="auto"/>
            <w:left w:val="none" w:sz="0" w:space="0" w:color="auto"/>
            <w:bottom w:val="none" w:sz="0" w:space="0" w:color="auto"/>
            <w:right w:val="none" w:sz="0" w:space="0" w:color="auto"/>
          </w:divBdr>
        </w:div>
        <w:div w:id="820847619">
          <w:marLeft w:val="0"/>
          <w:marRight w:val="0"/>
          <w:marTop w:val="0"/>
          <w:marBottom w:val="0"/>
          <w:divBdr>
            <w:top w:val="none" w:sz="0" w:space="0" w:color="auto"/>
            <w:left w:val="none" w:sz="0" w:space="0" w:color="auto"/>
            <w:bottom w:val="none" w:sz="0" w:space="0" w:color="auto"/>
            <w:right w:val="none" w:sz="0" w:space="0" w:color="auto"/>
          </w:divBdr>
          <w:divsChild>
            <w:div w:id="940065443">
              <w:marLeft w:val="0"/>
              <w:marRight w:val="0"/>
              <w:marTop w:val="0"/>
              <w:marBottom w:val="0"/>
              <w:divBdr>
                <w:top w:val="none" w:sz="0" w:space="0" w:color="auto"/>
                <w:left w:val="none" w:sz="0" w:space="0" w:color="auto"/>
                <w:bottom w:val="none" w:sz="0" w:space="0" w:color="auto"/>
                <w:right w:val="none" w:sz="0" w:space="0" w:color="auto"/>
              </w:divBdr>
            </w:div>
            <w:div w:id="214488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1970">
      <w:bodyDiv w:val="1"/>
      <w:marLeft w:val="0"/>
      <w:marRight w:val="0"/>
      <w:marTop w:val="0"/>
      <w:marBottom w:val="0"/>
      <w:divBdr>
        <w:top w:val="none" w:sz="0" w:space="0" w:color="auto"/>
        <w:left w:val="none" w:sz="0" w:space="0" w:color="auto"/>
        <w:bottom w:val="none" w:sz="0" w:space="0" w:color="auto"/>
        <w:right w:val="none" w:sz="0" w:space="0" w:color="auto"/>
      </w:divBdr>
    </w:div>
    <w:div w:id="214582894">
      <w:bodyDiv w:val="1"/>
      <w:marLeft w:val="0"/>
      <w:marRight w:val="0"/>
      <w:marTop w:val="0"/>
      <w:marBottom w:val="0"/>
      <w:divBdr>
        <w:top w:val="none" w:sz="0" w:space="0" w:color="auto"/>
        <w:left w:val="none" w:sz="0" w:space="0" w:color="auto"/>
        <w:bottom w:val="none" w:sz="0" w:space="0" w:color="auto"/>
        <w:right w:val="none" w:sz="0" w:space="0" w:color="auto"/>
      </w:divBdr>
    </w:div>
    <w:div w:id="254175269">
      <w:bodyDiv w:val="1"/>
      <w:marLeft w:val="0"/>
      <w:marRight w:val="0"/>
      <w:marTop w:val="0"/>
      <w:marBottom w:val="0"/>
      <w:divBdr>
        <w:top w:val="none" w:sz="0" w:space="0" w:color="auto"/>
        <w:left w:val="none" w:sz="0" w:space="0" w:color="auto"/>
        <w:bottom w:val="none" w:sz="0" w:space="0" w:color="auto"/>
        <w:right w:val="none" w:sz="0" w:space="0" w:color="auto"/>
      </w:divBdr>
      <w:divsChild>
        <w:div w:id="579169861">
          <w:marLeft w:val="0"/>
          <w:marRight w:val="0"/>
          <w:marTop w:val="0"/>
          <w:marBottom w:val="0"/>
          <w:divBdr>
            <w:top w:val="none" w:sz="0" w:space="0" w:color="auto"/>
            <w:left w:val="none" w:sz="0" w:space="0" w:color="auto"/>
            <w:bottom w:val="none" w:sz="0" w:space="0" w:color="auto"/>
            <w:right w:val="none" w:sz="0" w:space="0" w:color="auto"/>
          </w:divBdr>
        </w:div>
        <w:div w:id="1894265940">
          <w:marLeft w:val="0"/>
          <w:marRight w:val="0"/>
          <w:marTop w:val="0"/>
          <w:marBottom w:val="0"/>
          <w:divBdr>
            <w:top w:val="none" w:sz="0" w:space="0" w:color="auto"/>
            <w:left w:val="none" w:sz="0" w:space="0" w:color="auto"/>
            <w:bottom w:val="none" w:sz="0" w:space="0" w:color="auto"/>
            <w:right w:val="none" w:sz="0" w:space="0" w:color="auto"/>
          </w:divBdr>
        </w:div>
        <w:div w:id="416176837">
          <w:marLeft w:val="0"/>
          <w:marRight w:val="0"/>
          <w:marTop w:val="0"/>
          <w:marBottom w:val="0"/>
          <w:divBdr>
            <w:top w:val="none" w:sz="0" w:space="0" w:color="auto"/>
            <w:left w:val="none" w:sz="0" w:space="0" w:color="auto"/>
            <w:bottom w:val="none" w:sz="0" w:space="0" w:color="auto"/>
            <w:right w:val="none" w:sz="0" w:space="0" w:color="auto"/>
          </w:divBdr>
        </w:div>
        <w:div w:id="1336763703">
          <w:marLeft w:val="0"/>
          <w:marRight w:val="0"/>
          <w:marTop w:val="0"/>
          <w:marBottom w:val="0"/>
          <w:divBdr>
            <w:top w:val="none" w:sz="0" w:space="0" w:color="auto"/>
            <w:left w:val="none" w:sz="0" w:space="0" w:color="auto"/>
            <w:bottom w:val="none" w:sz="0" w:space="0" w:color="auto"/>
            <w:right w:val="none" w:sz="0" w:space="0" w:color="auto"/>
          </w:divBdr>
        </w:div>
      </w:divsChild>
    </w:div>
    <w:div w:id="256259631">
      <w:bodyDiv w:val="1"/>
      <w:marLeft w:val="0"/>
      <w:marRight w:val="0"/>
      <w:marTop w:val="0"/>
      <w:marBottom w:val="0"/>
      <w:divBdr>
        <w:top w:val="none" w:sz="0" w:space="0" w:color="auto"/>
        <w:left w:val="none" w:sz="0" w:space="0" w:color="auto"/>
        <w:bottom w:val="none" w:sz="0" w:space="0" w:color="auto"/>
        <w:right w:val="none" w:sz="0" w:space="0" w:color="auto"/>
      </w:divBdr>
      <w:divsChild>
        <w:div w:id="19939830">
          <w:marLeft w:val="0"/>
          <w:marRight w:val="0"/>
          <w:marTop w:val="0"/>
          <w:marBottom w:val="0"/>
          <w:divBdr>
            <w:top w:val="none" w:sz="0" w:space="0" w:color="auto"/>
            <w:left w:val="none" w:sz="0" w:space="0" w:color="auto"/>
            <w:bottom w:val="none" w:sz="0" w:space="0" w:color="auto"/>
            <w:right w:val="none" w:sz="0" w:space="0" w:color="auto"/>
          </w:divBdr>
          <w:divsChild>
            <w:div w:id="1584680332">
              <w:marLeft w:val="0"/>
              <w:marRight w:val="0"/>
              <w:marTop w:val="0"/>
              <w:marBottom w:val="0"/>
              <w:divBdr>
                <w:top w:val="none" w:sz="0" w:space="0" w:color="auto"/>
                <w:left w:val="none" w:sz="0" w:space="0" w:color="auto"/>
                <w:bottom w:val="none" w:sz="0" w:space="0" w:color="auto"/>
                <w:right w:val="none" w:sz="0" w:space="0" w:color="auto"/>
              </w:divBdr>
              <w:divsChild>
                <w:div w:id="582372560">
                  <w:marLeft w:val="0"/>
                  <w:marRight w:val="0"/>
                  <w:marTop w:val="0"/>
                  <w:marBottom w:val="0"/>
                  <w:divBdr>
                    <w:top w:val="none" w:sz="0" w:space="0" w:color="auto"/>
                    <w:left w:val="none" w:sz="0" w:space="0" w:color="auto"/>
                    <w:bottom w:val="none" w:sz="0" w:space="0" w:color="auto"/>
                    <w:right w:val="none" w:sz="0" w:space="0" w:color="auto"/>
                  </w:divBdr>
                  <w:divsChild>
                    <w:div w:id="1936669100">
                      <w:marLeft w:val="0"/>
                      <w:marRight w:val="0"/>
                      <w:marTop w:val="0"/>
                      <w:marBottom w:val="0"/>
                      <w:divBdr>
                        <w:top w:val="none" w:sz="0" w:space="0" w:color="auto"/>
                        <w:left w:val="none" w:sz="0" w:space="0" w:color="auto"/>
                        <w:bottom w:val="none" w:sz="0" w:space="0" w:color="auto"/>
                        <w:right w:val="none" w:sz="0" w:space="0" w:color="auto"/>
                      </w:divBdr>
                      <w:divsChild>
                        <w:div w:id="1041318689">
                          <w:marLeft w:val="0"/>
                          <w:marRight w:val="0"/>
                          <w:marTop w:val="0"/>
                          <w:marBottom w:val="0"/>
                          <w:divBdr>
                            <w:top w:val="none" w:sz="0" w:space="0" w:color="auto"/>
                            <w:left w:val="none" w:sz="0" w:space="0" w:color="auto"/>
                            <w:bottom w:val="none" w:sz="0" w:space="0" w:color="auto"/>
                            <w:right w:val="none" w:sz="0" w:space="0" w:color="auto"/>
                          </w:divBdr>
                          <w:divsChild>
                            <w:div w:id="2135361581">
                              <w:marLeft w:val="0"/>
                              <w:marRight w:val="0"/>
                              <w:marTop w:val="0"/>
                              <w:marBottom w:val="0"/>
                              <w:divBdr>
                                <w:top w:val="none" w:sz="0" w:space="0" w:color="auto"/>
                                <w:left w:val="none" w:sz="0" w:space="0" w:color="auto"/>
                                <w:bottom w:val="none" w:sz="0" w:space="0" w:color="auto"/>
                                <w:right w:val="none" w:sz="0" w:space="0" w:color="auto"/>
                              </w:divBdr>
                              <w:divsChild>
                                <w:div w:id="685711182">
                                  <w:marLeft w:val="0"/>
                                  <w:marRight w:val="0"/>
                                  <w:marTop w:val="0"/>
                                  <w:marBottom w:val="0"/>
                                  <w:divBdr>
                                    <w:top w:val="none" w:sz="0" w:space="0" w:color="auto"/>
                                    <w:left w:val="none" w:sz="0" w:space="0" w:color="auto"/>
                                    <w:bottom w:val="none" w:sz="0" w:space="0" w:color="auto"/>
                                    <w:right w:val="none" w:sz="0" w:space="0" w:color="auto"/>
                                  </w:divBdr>
                                  <w:divsChild>
                                    <w:div w:id="601566936">
                                      <w:marLeft w:val="0"/>
                                      <w:marRight w:val="0"/>
                                      <w:marTop w:val="0"/>
                                      <w:marBottom w:val="0"/>
                                      <w:divBdr>
                                        <w:top w:val="none" w:sz="0" w:space="0" w:color="auto"/>
                                        <w:left w:val="none" w:sz="0" w:space="0" w:color="auto"/>
                                        <w:bottom w:val="none" w:sz="0" w:space="0" w:color="auto"/>
                                        <w:right w:val="none" w:sz="0" w:space="0" w:color="auto"/>
                                      </w:divBdr>
                                      <w:divsChild>
                                        <w:div w:id="1446077907">
                                          <w:marLeft w:val="0"/>
                                          <w:marRight w:val="0"/>
                                          <w:marTop w:val="0"/>
                                          <w:marBottom w:val="0"/>
                                          <w:divBdr>
                                            <w:top w:val="none" w:sz="0" w:space="0" w:color="auto"/>
                                            <w:left w:val="none" w:sz="0" w:space="0" w:color="auto"/>
                                            <w:bottom w:val="none" w:sz="0" w:space="0" w:color="auto"/>
                                            <w:right w:val="none" w:sz="0" w:space="0" w:color="auto"/>
                                          </w:divBdr>
                                          <w:divsChild>
                                            <w:div w:id="406655750">
                                              <w:marLeft w:val="0"/>
                                              <w:marRight w:val="0"/>
                                              <w:marTop w:val="0"/>
                                              <w:marBottom w:val="0"/>
                                              <w:divBdr>
                                                <w:top w:val="none" w:sz="0" w:space="0" w:color="auto"/>
                                                <w:left w:val="none" w:sz="0" w:space="0" w:color="auto"/>
                                                <w:bottom w:val="none" w:sz="0" w:space="0" w:color="auto"/>
                                                <w:right w:val="none" w:sz="0" w:space="0" w:color="auto"/>
                                              </w:divBdr>
                                            </w:div>
                                            <w:div w:id="483010358">
                                              <w:marLeft w:val="0"/>
                                              <w:marRight w:val="0"/>
                                              <w:marTop w:val="0"/>
                                              <w:marBottom w:val="0"/>
                                              <w:divBdr>
                                                <w:top w:val="none" w:sz="0" w:space="0" w:color="auto"/>
                                                <w:left w:val="none" w:sz="0" w:space="0" w:color="auto"/>
                                                <w:bottom w:val="none" w:sz="0" w:space="0" w:color="auto"/>
                                                <w:right w:val="none" w:sz="0" w:space="0" w:color="auto"/>
                                              </w:divBdr>
                                              <w:divsChild>
                                                <w:div w:id="1211578352">
                                                  <w:marLeft w:val="0"/>
                                                  <w:marRight w:val="0"/>
                                                  <w:marTop w:val="0"/>
                                                  <w:marBottom w:val="0"/>
                                                  <w:divBdr>
                                                    <w:top w:val="none" w:sz="0" w:space="0" w:color="auto"/>
                                                    <w:left w:val="none" w:sz="0" w:space="0" w:color="auto"/>
                                                    <w:bottom w:val="none" w:sz="0" w:space="0" w:color="auto"/>
                                                    <w:right w:val="none" w:sz="0" w:space="0" w:color="auto"/>
                                                  </w:divBdr>
                                                  <w:divsChild>
                                                    <w:div w:id="128322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734803">
                                              <w:marLeft w:val="0"/>
                                              <w:marRight w:val="0"/>
                                              <w:marTop w:val="0"/>
                                              <w:marBottom w:val="0"/>
                                              <w:divBdr>
                                                <w:top w:val="none" w:sz="0" w:space="0" w:color="auto"/>
                                                <w:left w:val="none" w:sz="0" w:space="0" w:color="auto"/>
                                                <w:bottom w:val="none" w:sz="0" w:space="0" w:color="auto"/>
                                                <w:right w:val="none" w:sz="0" w:space="0" w:color="auto"/>
                                              </w:divBdr>
                                            </w:div>
                                          </w:divsChild>
                                        </w:div>
                                        <w:div w:id="693457167">
                                          <w:marLeft w:val="0"/>
                                          <w:marRight w:val="0"/>
                                          <w:marTop w:val="0"/>
                                          <w:marBottom w:val="0"/>
                                          <w:divBdr>
                                            <w:top w:val="none" w:sz="0" w:space="0" w:color="auto"/>
                                            <w:left w:val="none" w:sz="0" w:space="0" w:color="auto"/>
                                            <w:bottom w:val="none" w:sz="0" w:space="0" w:color="auto"/>
                                            <w:right w:val="none" w:sz="0" w:space="0" w:color="auto"/>
                                          </w:divBdr>
                                          <w:divsChild>
                                            <w:div w:id="653022968">
                                              <w:marLeft w:val="0"/>
                                              <w:marRight w:val="0"/>
                                              <w:marTop w:val="0"/>
                                              <w:marBottom w:val="0"/>
                                              <w:divBdr>
                                                <w:top w:val="none" w:sz="0" w:space="0" w:color="auto"/>
                                                <w:left w:val="none" w:sz="0" w:space="0" w:color="auto"/>
                                                <w:bottom w:val="none" w:sz="0" w:space="0" w:color="auto"/>
                                                <w:right w:val="none" w:sz="0" w:space="0" w:color="auto"/>
                                              </w:divBdr>
                                            </w:div>
                                            <w:div w:id="1918708716">
                                              <w:marLeft w:val="0"/>
                                              <w:marRight w:val="0"/>
                                              <w:marTop w:val="0"/>
                                              <w:marBottom w:val="0"/>
                                              <w:divBdr>
                                                <w:top w:val="none" w:sz="0" w:space="0" w:color="auto"/>
                                                <w:left w:val="none" w:sz="0" w:space="0" w:color="auto"/>
                                                <w:bottom w:val="none" w:sz="0" w:space="0" w:color="auto"/>
                                                <w:right w:val="none" w:sz="0" w:space="0" w:color="auto"/>
                                              </w:divBdr>
                                              <w:divsChild>
                                                <w:div w:id="212231208">
                                                  <w:marLeft w:val="0"/>
                                                  <w:marRight w:val="0"/>
                                                  <w:marTop w:val="0"/>
                                                  <w:marBottom w:val="0"/>
                                                  <w:divBdr>
                                                    <w:top w:val="none" w:sz="0" w:space="0" w:color="auto"/>
                                                    <w:left w:val="none" w:sz="0" w:space="0" w:color="auto"/>
                                                    <w:bottom w:val="none" w:sz="0" w:space="0" w:color="auto"/>
                                                    <w:right w:val="none" w:sz="0" w:space="0" w:color="auto"/>
                                                  </w:divBdr>
                                                  <w:divsChild>
                                                    <w:div w:id="211054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7701">
                                              <w:marLeft w:val="0"/>
                                              <w:marRight w:val="0"/>
                                              <w:marTop w:val="0"/>
                                              <w:marBottom w:val="0"/>
                                              <w:divBdr>
                                                <w:top w:val="none" w:sz="0" w:space="0" w:color="auto"/>
                                                <w:left w:val="none" w:sz="0" w:space="0" w:color="auto"/>
                                                <w:bottom w:val="none" w:sz="0" w:space="0" w:color="auto"/>
                                                <w:right w:val="none" w:sz="0" w:space="0" w:color="auto"/>
                                              </w:divBdr>
                                            </w:div>
                                          </w:divsChild>
                                        </w:div>
                                        <w:div w:id="1237977068">
                                          <w:marLeft w:val="0"/>
                                          <w:marRight w:val="0"/>
                                          <w:marTop w:val="0"/>
                                          <w:marBottom w:val="0"/>
                                          <w:divBdr>
                                            <w:top w:val="none" w:sz="0" w:space="0" w:color="auto"/>
                                            <w:left w:val="none" w:sz="0" w:space="0" w:color="auto"/>
                                            <w:bottom w:val="none" w:sz="0" w:space="0" w:color="auto"/>
                                            <w:right w:val="none" w:sz="0" w:space="0" w:color="auto"/>
                                          </w:divBdr>
                                          <w:divsChild>
                                            <w:div w:id="1207448362">
                                              <w:marLeft w:val="0"/>
                                              <w:marRight w:val="0"/>
                                              <w:marTop w:val="0"/>
                                              <w:marBottom w:val="0"/>
                                              <w:divBdr>
                                                <w:top w:val="none" w:sz="0" w:space="0" w:color="auto"/>
                                                <w:left w:val="none" w:sz="0" w:space="0" w:color="auto"/>
                                                <w:bottom w:val="none" w:sz="0" w:space="0" w:color="auto"/>
                                                <w:right w:val="none" w:sz="0" w:space="0" w:color="auto"/>
                                              </w:divBdr>
                                            </w:div>
                                            <w:div w:id="2077433689">
                                              <w:marLeft w:val="0"/>
                                              <w:marRight w:val="0"/>
                                              <w:marTop w:val="0"/>
                                              <w:marBottom w:val="0"/>
                                              <w:divBdr>
                                                <w:top w:val="none" w:sz="0" w:space="0" w:color="auto"/>
                                                <w:left w:val="none" w:sz="0" w:space="0" w:color="auto"/>
                                                <w:bottom w:val="none" w:sz="0" w:space="0" w:color="auto"/>
                                                <w:right w:val="none" w:sz="0" w:space="0" w:color="auto"/>
                                              </w:divBdr>
                                              <w:divsChild>
                                                <w:div w:id="377364946">
                                                  <w:marLeft w:val="0"/>
                                                  <w:marRight w:val="0"/>
                                                  <w:marTop w:val="0"/>
                                                  <w:marBottom w:val="0"/>
                                                  <w:divBdr>
                                                    <w:top w:val="none" w:sz="0" w:space="0" w:color="auto"/>
                                                    <w:left w:val="none" w:sz="0" w:space="0" w:color="auto"/>
                                                    <w:bottom w:val="none" w:sz="0" w:space="0" w:color="auto"/>
                                                    <w:right w:val="none" w:sz="0" w:space="0" w:color="auto"/>
                                                  </w:divBdr>
                                                  <w:divsChild>
                                                    <w:div w:id="145925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906947">
                                              <w:marLeft w:val="0"/>
                                              <w:marRight w:val="0"/>
                                              <w:marTop w:val="0"/>
                                              <w:marBottom w:val="0"/>
                                              <w:divBdr>
                                                <w:top w:val="none" w:sz="0" w:space="0" w:color="auto"/>
                                                <w:left w:val="none" w:sz="0" w:space="0" w:color="auto"/>
                                                <w:bottom w:val="none" w:sz="0" w:space="0" w:color="auto"/>
                                                <w:right w:val="none" w:sz="0" w:space="0" w:color="auto"/>
                                              </w:divBdr>
                                            </w:div>
                                          </w:divsChild>
                                        </w:div>
                                        <w:div w:id="507869438">
                                          <w:marLeft w:val="0"/>
                                          <w:marRight w:val="0"/>
                                          <w:marTop w:val="0"/>
                                          <w:marBottom w:val="0"/>
                                          <w:divBdr>
                                            <w:top w:val="none" w:sz="0" w:space="0" w:color="auto"/>
                                            <w:left w:val="none" w:sz="0" w:space="0" w:color="auto"/>
                                            <w:bottom w:val="none" w:sz="0" w:space="0" w:color="auto"/>
                                            <w:right w:val="none" w:sz="0" w:space="0" w:color="auto"/>
                                          </w:divBdr>
                                          <w:divsChild>
                                            <w:div w:id="1869297698">
                                              <w:marLeft w:val="0"/>
                                              <w:marRight w:val="0"/>
                                              <w:marTop w:val="0"/>
                                              <w:marBottom w:val="0"/>
                                              <w:divBdr>
                                                <w:top w:val="none" w:sz="0" w:space="0" w:color="auto"/>
                                                <w:left w:val="none" w:sz="0" w:space="0" w:color="auto"/>
                                                <w:bottom w:val="none" w:sz="0" w:space="0" w:color="auto"/>
                                                <w:right w:val="none" w:sz="0" w:space="0" w:color="auto"/>
                                              </w:divBdr>
                                            </w:div>
                                            <w:div w:id="599224216">
                                              <w:marLeft w:val="0"/>
                                              <w:marRight w:val="0"/>
                                              <w:marTop w:val="0"/>
                                              <w:marBottom w:val="0"/>
                                              <w:divBdr>
                                                <w:top w:val="none" w:sz="0" w:space="0" w:color="auto"/>
                                                <w:left w:val="none" w:sz="0" w:space="0" w:color="auto"/>
                                                <w:bottom w:val="none" w:sz="0" w:space="0" w:color="auto"/>
                                                <w:right w:val="none" w:sz="0" w:space="0" w:color="auto"/>
                                              </w:divBdr>
                                              <w:divsChild>
                                                <w:div w:id="420446194">
                                                  <w:marLeft w:val="0"/>
                                                  <w:marRight w:val="0"/>
                                                  <w:marTop w:val="0"/>
                                                  <w:marBottom w:val="0"/>
                                                  <w:divBdr>
                                                    <w:top w:val="none" w:sz="0" w:space="0" w:color="auto"/>
                                                    <w:left w:val="none" w:sz="0" w:space="0" w:color="auto"/>
                                                    <w:bottom w:val="none" w:sz="0" w:space="0" w:color="auto"/>
                                                    <w:right w:val="none" w:sz="0" w:space="0" w:color="auto"/>
                                                  </w:divBdr>
                                                  <w:divsChild>
                                                    <w:div w:id="198292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624645">
                                              <w:marLeft w:val="0"/>
                                              <w:marRight w:val="0"/>
                                              <w:marTop w:val="0"/>
                                              <w:marBottom w:val="0"/>
                                              <w:divBdr>
                                                <w:top w:val="none" w:sz="0" w:space="0" w:color="auto"/>
                                                <w:left w:val="none" w:sz="0" w:space="0" w:color="auto"/>
                                                <w:bottom w:val="none" w:sz="0" w:space="0" w:color="auto"/>
                                                <w:right w:val="none" w:sz="0" w:space="0" w:color="auto"/>
                                              </w:divBdr>
                                            </w:div>
                                          </w:divsChild>
                                        </w:div>
                                        <w:div w:id="930353998">
                                          <w:marLeft w:val="0"/>
                                          <w:marRight w:val="0"/>
                                          <w:marTop w:val="0"/>
                                          <w:marBottom w:val="0"/>
                                          <w:divBdr>
                                            <w:top w:val="none" w:sz="0" w:space="0" w:color="auto"/>
                                            <w:left w:val="none" w:sz="0" w:space="0" w:color="auto"/>
                                            <w:bottom w:val="none" w:sz="0" w:space="0" w:color="auto"/>
                                            <w:right w:val="none" w:sz="0" w:space="0" w:color="auto"/>
                                          </w:divBdr>
                                          <w:divsChild>
                                            <w:div w:id="1577086604">
                                              <w:marLeft w:val="0"/>
                                              <w:marRight w:val="0"/>
                                              <w:marTop w:val="0"/>
                                              <w:marBottom w:val="0"/>
                                              <w:divBdr>
                                                <w:top w:val="none" w:sz="0" w:space="0" w:color="auto"/>
                                                <w:left w:val="none" w:sz="0" w:space="0" w:color="auto"/>
                                                <w:bottom w:val="none" w:sz="0" w:space="0" w:color="auto"/>
                                                <w:right w:val="none" w:sz="0" w:space="0" w:color="auto"/>
                                              </w:divBdr>
                                            </w:div>
                                            <w:div w:id="468860394">
                                              <w:marLeft w:val="0"/>
                                              <w:marRight w:val="0"/>
                                              <w:marTop w:val="0"/>
                                              <w:marBottom w:val="0"/>
                                              <w:divBdr>
                                                <w:top w:val="none" w:sz="0" w:space="0" w:color="auto"/>
                                                <w:left w:val="none" w:sz="0" w:space="0" w:color="auto"/>
                                                <w:bottom w:val="none" w:sz="0" w:space="0" w:color="auto"/>
                                                <w:right w:val="none" w:sz="0" w:space="0" w:color="auto"/>
                                              </w:divBdr>
                                              <w:divsChild>
                                                <w:div w:id="188950508">
                                                  <w:marLeft w:val="0"/>
                                                  <w:marRight w:val="0"/>
                                                  <w:marTop w:val="0"/>
                                                  <w:marBottom w:val="0"/>
                                                  <w:divBdr>
                                                    <w:top w:val="none" w:sz="0" w:space="0" w:color="auto"/>
                                                    <w:left w:val="none" w:sz="0" w:space="0" w:color="auto"/>
                                                    <w:bottom w:val="none" w:sz="0" w:space="0" w:color="auto"/>
                                                    <w:right w:val="none" w:sz="0" w:space="0" w:color="auto"/>
                                                  </w:divBdr>
                                                  <w:divsChild>
                                                    <w:div w:id="27637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662975">
                                              <w:marLeft w:val="0"/>
                                              <w:marRight w:val="0"/>
                                              <w:marTop w:val="0"/>
                                              <w:marBottom w:val="0"/>
                                              <w:divBdr>
                                                <w:top w:val="none" w:sz="0" w:space="0" w:color="auto"/>
                                                <w:left w:val="none" w:sz="0" w:space="0" w:color="auto"/>
                                                <w:bottom w:val="none" w:sz="0" w:space="0" w:color="auto"/>
                                                <w:right w:val="none" w:sz="0" w:space="0" w:color="auto"/>
                                              </w:divBdr>
                                            </w:div>
                                          </w:divsChild>
                                        </w:div>
                                        <w:div w:id="1668904138">
                                          <w:marLeft w:val="0"/>
                                          <w:marRight w:val="0"/>
                                          <w:marTop w:val="0"/>
                                          <w:marBottom w:val="0"/>
                                          <w:divBdr>
                                            <w:top w:val="none" w:sz="0" w:space="0" w:color="auto"/>
                                            <w:left w:val="none" w:sz="0" w:space="0" w:color="auto"/>
                                            <w:bottom w:val="none" w:sz="0" w:space="0" w:color="auto"/>
                                            <w:right w:val="none" w:sz="0" w:space="0" w:color="auto"/>
                                          </w:divBdr>
                                          <w:divsChild>
                                            <w:div w:id="770662130">
                                              <w:marLeft w:val="0"/>
                                              <w:marRight w:val="0"/>
                                              <w:marTop w:val="0"/>
                                              <w:marBottom w:val="0"/>
                                              <w:divBdr>
                                                <w:top w:val="none" w:sz="0" w:space="0" w:color="auto"/>
                                                <w:left w:val="none" w:sz="0" w:space="0" w:color="auto"/>
                                                <w:bottom w:val="none" w:sz="0" w:space="0" w:color="auto"/>
                                                <w:right w:val="none" w:sz="0" w:space="0" w:color="auto"/>
                                              </w:divBdr>
                                            </w:div>
                                            <w:div w:id="10307272">
                                              <w:marLeft w:val="0"/>
                                              <w:marRight w:val="0"/>
                                              <w:marTop w:val="0"/>
                                              <w:marBottom w:val="0"/>
                                              <w:divBdr>
                                                <w:top w:val="none" w:sz="0" w:space="0" w:color="auto"/>
                                                <w:left w:val="none" w:sz="0" w:space="0" w:color="auto"/>
                                                <w:bottom w:val="none" w:sz="0" w:space="0" w:color="auto"/>
                                                <w:right w:val="none" w:sz="0" w:space="0" w:color="auto"/>
                                              </w:divBdr>
                                              <w:divsChild>
                                                <w:div w:id="1148547250">
                                                  <w:marLeft w:val="0"/>
                                                  <w:marRight w:val="0"/>
                                                  <w:marTop w:val="0"/>
                                                  <w:marBottom w:val="0"/>
                                                  <w:divBdr>
                                                    <w:top w:val="none" w:sz="0" w:space="0" w:color="auto"/>
                                                    <w:left w:val="none" w:sz="0" w:space="0" w:color="auto"/>
                                                    <w:bottom w:val="none" w:sz="0" w:space="0" w:color="auto"/>
                                                    <w:right w:val="none" w:sz="0" w:space="0" w:color="auto"/>
                                                  </w:divBdr>
                                                  <w:divsChild>
                                                    <w:div w:id="53346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5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16632349">
          <w:marLeft w:val="0"/>
          <w:marRight w:val="0"/>
          <w:marTop w:val="0"/>
          <w:marBottom w:val="0"/>
          <w:divBdr>
            <w:top w:val="none" w:sz="0" w:space="0" w:color="auto"/>
            <w:left w:val="none" w:sz="0" w:space="0" w:color="auto"/>
            <w:bottom w:val="none" w:sz="0" w:space="0" w:color="auto"/>
            <w:right w:val="none" w:sz="0" w:space="0" w:color="auto"/>
          </w:divBdr>
          <w:divsChild>
            <w:div w:id="27264433">
              <w:marLeft w:val="0"/>
              <w:marRight w:val="0"/>
              <w:marTop w:val="0"/>
              <w:marBottom w:val="0"/>
              <w:divBdr>
                <w:top w:val="none" w:sz="0" w:space="0" w:color="auto"/>
                <w:left w:val="none" w:sz="0" w:space="0" w:color="auto"/>
                <w:bottom w:val="none" w:sz="0" w:space="0" w:color="auto"/>
                <w:right w:val="none" w:sz="0" w:space="0" w:color="auto"/>
              </w:divBdr>
              <w:divsChild>
                <w:div w:id="1037772893">
                  <w:marLeft w:val="0"/>
                  <w:marRight w:val="0"/>
                  <w:marTop w:val="0"/>
                  <w:marBottom w:val="0"/>
                  <w:divBdr>
                    <w:top w:val="none" w:sz="0" w:space="0" w:color="auto"/>
                    <w:left w:val="none" w:sz="0" w:space="0" w:color="auto"/>
                    <w:bottom w:val="none" w:sz="0" w:space="0" w:color="auto"/>
                    <w:right w:val="none" w:sz="0" w:space="0" w:color="auto"/>
                  </w:divBdr>
                  <w:divsChild>
                    <w:div w:id="1911889864">
                      <w:marLeft w:val="0"/>
                      <w:marRight w:val="0"/>
                      <w:marTop w:val="0"/>
                      <w:marBottom w:val="0"/>
                      <w:divBdr>
                        <w:top w:val="none" w:sz="0" w:space="0" w:color="auto"/>
                        <w:left w:val="none" w:sz="0" w:space="0" w:color="auto"/>
                        <w:bottom w:val="none" w:sz="0" w:space="0" w:color="auto"/>
                        <w:right w:val="none" w:sz="0" w:space="0" w:color="auto"/>
                      </w:divBdr>
                      <w:divsChild>
                        <w:div w:id="77558314">
                          <w:marLeft w:val="0"/>
                          <w:marRight w:val="0"/>
                          <w:marTop w:val="0"/>
                          <w:marBottom w:val="0"/>
                          <w:divBdr>
                            <w:top w:val="none" w:sz="0" w:space="0" w:color="auto"/>
                            <w:left w:val="none" w:sz="0" w:space="0" w:color="auto"/>
                            <w:bottom w:val="none" w:sz="0" w:space="0" w:color="auto"/>
                            <w:right w:val="none" w:sz="0" w:space="0" w:color="auto"/>
                          </w:divBdr>
                          <w:divsChild>
                            <w:div w:id="90708427">
                              <w:marLeft w:val="0"/>
                              <w:marRight w:val="0"/>
                              <w:marTop w:val="0"/>
                              <w:marBottom w:val="0"/>
                              <w:divBdr>
                                <w:top w:val="none" w:sz="0" w:space="0" w:color="auto"/>
                                <w:left w:val="none" w:sz="0" w:space="0" w:color="auto"/>
                                <w:bottom w:val="none" w:sz="0" w:space="0" w:color="auto"/>
                                <w:right w:val="none" w:sz="0" w:space="0" w:color="auto"/>
                              </w:divBdr>
                              <w:divsChild>
                                <w:div w:id="1883663097">
                                  <w:marLeft w:val="0"/>
                                  <w:marRight w:val="0"/>
                                  <w:marTop w:val="0"/>
                                  <w:marBottom w:val="0"/>
                                  <w:divBdr>
                                    <w:top w:val="none" w:sz="0" w:space="0" w:color="auto"/>
                                    <w:left w:val="none" w:sz="0" w:space="0" w:color="auto"/>
                                    <w:bottom w:val="none" w:sz="0" w:space="0" w:color="auto"/>
                                    <w:right w:val="none" w:sz="0" w:space="0" w:color="auto"/>
                                  </w:divBdr>
                                  <w:divsChild>
                                    <w:div w:id="1425883620">
                                      <w:marLeft w:val="0"/>
                                      <w:marRight w:val="0"/>
                                      <w:marTop w:val="0"/>
                                      <w:marBottom w:val="0"/>
                                      <w:divBdr>
                                        <w:top w:val="none" w:sz="0" w:space="0" w:color="auto"/>
                                        <w:left w:val="none" w:sz="0" w:space="0" w:color="auto"/>
                                        <w:bottom w:val="none" w:sz="0" w:space="0" w:color="auto"/>
                                        <w:right w:val="none" w:sz="0" w:space="0" w:color="auto"/>
                                      </w:divBdr>
                                      <w:divsChild>
                                        <w:div w:id="63818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5550611">
          <w:marLeft w:val="0"/>
          <w:marRight w:val="0"/>
          <w:marTop w:val="0"/>
          <w:marBottom w:val="0"/>
          <w:divBdr>
            <w:top w:val="none" w:sz="0" w:space="0" w:color="auto"/>
            <w:left w:val="none" w:sz="0" w:space="0" w:color="auto"/>
            <w:bottom w:val="none" w:sz="0" w:space="0" w:color="auto"/>
            <w:right w:val="none" w:sz="0" w:space="0" w:color="auto"/>
          </w:divBdr>
          <w:divsChild>
            <w:div w:id="1243874388">
              <w:marLeft w:val="0"/>
              <w:marRight w:val="0"/>
              <w:marTop w:val="0"/>
              <w:marBottom w:val="0"/>
              <w:divBdr>
                <w:top w:val="none" w:sz="0" w:space="0" w:color="auto"/>
                <w:left w:val="none" w:sz="0" w:space="0" w:color="auto"/>
                <w:bottom w:val="none" w:sz="0" w:space="0" w:color="auto"/>
                <w:right w:val="none" w:sz="0" w:space="0" w:color="auto"/>
              </w:divBdr>
              <w:divsChild>
                <w:div w:id="892737636">
                  <w:marLeft w:val="0"/>
                  <w:marRight w:val="0"/>
                  <w:marTop w:val="0"/>
                  <w:marBottom w:val="0"/>
                  <w:divBdr>
                    <w:top w:val="none" w:sz="0" w:space="0" w:color="auto"/>
                    <w:left w:val="none" w:sz="0" w:space="0" w:color="auto"/>
                    <w:bottom w:val="none" w:sz="0" w:space="0" w:color="auto"/>
                    <w:right w:val="none" w:sz="0" w:space="0" w:color="auto"/>
                  </w:divBdr>
                  <w:divsChild>
                    <w:div w:id="1508128773">
                      <w:marLeft w:val="0"/>
                      <w:marRight w:val="0"/>
                      <w:marTop w:val="0"/>
                      <w:marBottom w:val="0"/>
                      <w:divBdr>
                        <w:top w:val="none" w:sz="0" w:space="0" w:color="auto"/>
                        <w:left w:val="none" w:sz="0" w:space="0" w:color="auto"/>
                        <w:bottom w:val="none" w:sz="0" w:space="0" w:color="auto"/>
                        <w:right w:val="none" w:sz="0" w:space="0" w:color="auto"/>
                      </w:divBdr>
                      <w:divsChild>
                        <w:div w:id="668484965">
                          <w:marLeft w:val="0"/>
                          <w:marRight w:val="0"/>
                          <w:marTop w:val="0"/>
                          <w:marBottom w:val="0"/>
                          <w:divBdr>
                            <w:top w:val="none" w:sz="0" w:space="0" w:color="auto"/>
                            <w:left w:val="none" w:sz="0" w:space="0" w:color="auto"/>
                            <w:bottom w:val="none" w:sz="0" w:space="0" w:color="auto"/>
                            <w:right w:val="none" w:sz="0" w:space="0" w:color="auto"/>
                          </w:divBdr>
                          <w:divsChild>
                            <w:div w:id="323313632">
                              <w:marLeft w:val="0"/>
                              <w:marRight w:val="0"/>
                              <w:marTop w:val="0"/>
                              <w:marBottom w:val="0"/>
                              <w:divBdr>
                                <w:top w:val="none" w:sz="0" w:space="0" w:color="auto"/>
                                <w:left w:val="none" w:sz="0" w:space="0" w:color="auto"/>
                                <w:bottom w:val="none" w:sz="0" w:space="0" w:color="auto"/>
                                <w:right w:val="none" w:sz="0" w:space="0" w:color="auto"/>
                              </w:divBdr>
                              <w:divsChild>
                                <w:div w:id="1369330908">
                                  <w:marLeft w:val="0"/>
                                  <w:marRight w:val="0"/>
                                  <w:marTop w:val="0"/>
                                  <w:marBottom w:val="0"/>
                                  <w:divBdr>
                                    <w:top w:val="none" w:sz="0" w:space="0" w:color="auto"/>
                                    <w:left w:val="none" w:sz="0" w:space="0" w:color="auto"/>
                                    <w:bottom w:val="none" w:sz="0" w:space="0" w:color="auto"/>
                                    <w:right w:val="none" w:sz="0" w:space="0" w:color="auto"/>
                                  </w:divBdr>
                                  <w:divsChild>
                                    <w:div w:id="940646704">
                                      <w:marLeft w:val="0"/>
                                      <w:marRight w:val="0"/>
                                      <w:marTop w:val="0"/>
                                      <w:marBottom w:val="0"/>
                                      <w:divBdr>
                                        <w:top w:val="none" w:sz="0" w:space="0" w:color="auto"/>
                                        <w:left w:val="none" w:sz="0" w:space="0" w:color="auto"/>
                                        <w:bottom w:val="none" w:sz="0" w:space="0" w:color="auto"/>
                                        <w:right w:val="none" w:sz="0" w:space="0" w:color="auto"/>
                                      </w:divBdr>
                                      <w:divsChild>
                                        <w:div w:id="743257630">
                                          <w:marLeft w:val="0"/>
                                          <w:marRight w:val="0"/>
                                          <w:marTop w:val="0"/>
                                          <w:marBottom w:val="0"/>
                                          <w:divBdr>
                                            <w:top w:val="none" w:sz="0" w:space="0" w:color="auto"/>
                                            <w:left w:val="none" w:sz="0" w:space="0" w:color="auto"/>
                                            <w:bottom w:val="none" w:sz="0" w:space="0" w:color="auto"/>
                                            <w:right w:val="none" w:sz="0" w:space="0" w:color="auto"/>
                                          </w:divBdr>
                                          <w:divsChild>
                                            <w:div w:id="418140915">
                                              <w:marLeft w:val="0"/>
                                              <w:marRight w:val="0"/>
                                              <w:marTop w:val="0"/>
                                              <w:marBottom w:val="0"/>
                                              <w:divBdr>
                                                <w:top w:val="none" w:sz="0" w:space="0" w:color="auto"/>
                                                <w:left w:val="none" w:sz="0" w:space="0" w:color="auto"/>
                                                <w:bottom w:val="none" w:sz="0" w:space="0" w:color="auto"/>
                                                <w:right w:val="none" w:sz="0" w:space="0" w:color="auto"/>
                                              </w:divBdr>
                                            </w:div>
                                            <w:div w:id="2097480534">
                                              <w:marLeft w:val="0"/>
                                              <w:marRight w:val="0"/>
                                              <w:marTop w:val="0"/>
                                              <w:marBottom w:val="0"/>
                                              <w:divBdr>
                                                <w:top w:val="none" w:sz="0" w:space="0" w:color="auto"/>
                                                <w:left w:val="none" w:sz="0" w:space="0" w:color="auto"/>
                                                <w:bottom w:val="none" w:sz="0" w:space="0" w:color="auto"/>
                                                <w:right w:val="none" w:sz="0" w:space="0" w:color="auto"/>
                                              </w:divBdr>
                                              <w:divsChild>
                                                <w:div w:id="1431586661">
                                                  <w:marLeft w:val="0"/>
                                                  <w:marRight w:val="0"/>
                                                  <w:marTop w:val="0"/>
                                                  <w:marBottom w:val="0"/>
                                                  <w:divBdr>
                                                    <w:top w:val="none" w:sz="0" w:space="0" w:color="auto"/>
                                                    <w:left w:val="none" w:sz="0" w:space="0" w:color="auto"/>
                                                    <w:bottom w:val="none" w:sz="0" w:space="0" w:color="auto"/>
                                                    <w:right w:val="none" w:sz="0" w:space="0" w:color="auto"/>
                                                  </w:divBdr>
                                                  <w:divsChild>
                                                    <w:div w:id="146291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100">
                                              <w:marLeft w:val="0"/>
                                              <w:marRight w:val="0"/>
                                              <w:marTop w:val="0"/>
                                              <w:marBottom w:val="0"/>
                                              <w:divBdr>
                                                <w:top w:val="none" w:sz="0" w:space="0" w:color="auto"/>
                                                <w:left w:val="none" w:sz="0" w:space="0" w:color="auto"/>
                                                <w:bottom w:val="none" w:sz="0" w:space="0" w:color="auto"/>
                                                <w:right w:val="none" w:sz="0" w:space="0" w:color="auto"/>
                                              </w:divBdr>
                                            </w:div>
                                          </w:divsChild>
                                        </w:div>
                                        <w:div w:id="1712143314">
                                          <w:marLeft w:val="0"/>
                                          <w:marRight w:val="0"/>
                                          <w:marTop w:val="0"/>
                                          <w:marBottom w:val="0"/>
                                          <w:divBdr>
                                            <w:top w:val="none" w:sz="0" w:space="0" w:color="auto"/>
                                            <w:left w:val="none" w:sz="0" w:space="0" w:color="auto"/>
                                            <w:bottom w:val="none" w:sz="0" w:space="0" w:color="auto"/>
                                            <w:right w:val="none" w:sz="0" w:space="0" w:color="auto"/>
                                          </w:divBdr>
                                          <w:divsChild>
                                            <w:div w:id="586614520">
                                              <w:marLeft w:val="0"/>
                                              <w:marRight w:val="0"/>
                                              <w:marTop w:val="0"/>
                                              <w:marBottom w:val="0"/>
                                              <w:divBdr>
                                                <w:top w:val="none" w:sz="0" w:space="0" w:color="auto"/>
                                                <w:left w:val="none" w:sz="0" w:space="0" w:color="auto"/>
                                                <w:bottom w:val="none" w:sz="0" w:space="0" w:color="auto"/>
                                                <w:right w:val="none" w:sz="0" w:space="0" w:color="auto"/>
                                              </w:divBdr>
                                            </w:div>
                                            <w:div w:id="2138647569">
                                              <w:marLeft w:val="0"/>
                                              <w:marRight w:val="0"/>
                                              <w:marTop w:val="0"/>
                                              <w:marBottom w:val="0"/>
                                              <w:divBdr>
                                                <w:top w:val="none" w:sz="0" w:space="0" w:color="auto"/>
                                                <w:left w:val="none" w:sz="0" w:space="0" w:color="auto"/>
                                                <w:bottom w:val="none" w:sz="0" w:space="0" w:color="auto"/>
                                                <w:right w:val="none" w:sz="0" w:space="0" w:color="auto"/>
                                              </w:divBdr>
                                              <w:divsChild>
                                                <w:div w:id="36055336">
                                                  <w:marLeft w:val="0"/>
                                                  <w:marRight w:val="0"/>
                                                  <w:marTop w:val="0"/>
                                                  <w:marBottom w:val="0"/>
                                                  <w:divBdr>
                                                    <w:top w:val="none" w:sz="0" w:space="0" w:color="auto"/>
                                                    <w:left w:val="none" w:sz="0" w:space="0" w:color="auto"/>
                                                    <w:bottom w:val="none" w:sz="0" w:space="0" w:color="auto"/>
                                                    <w:right w:val="none" w:sz="0" w:space="0" w:color="auto"/>
                                                  </w:divBdr>
                                                  <w:divsChild>
                                                    <w:div w:id="134231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326906">
                                              <w:marLeft w:val="0"/>
                                              <w:marRight w:val="0"/>
                                              <w:marTop w:val="0"/>
                                              <w:marBottom w:val="0"/>
                                              <w:divBdr>
                                                <w:top w:val="none" w:sz="0" w:space="0" w:color="auto"/>
                                                <w:left w:val="none" w:sz="0" w:space="0" w:color="auto"/>
                                                <w:bottom w:val="none" w:sz="0" w:space="0" w:color="auto"/>
                                                <w:right w:val="none" w:sz="0" w:space="0" w:color="auto"/>
                                              </w:divBdr>
                                            </w:div>
                                          </w:divsChild>
                                        </w:div>
                                        <w:div w:id="1537624114">
                                          <w:marLeft w:val="0"/>
                                          <w:marRight w:val="0"/>
                                          <w:marTop w:val="0"/>
                                          <w:marBottom w:val="0"/>
                                          <w:divBdr>
                                            <w:top w:val="none" w:sz="0" w:space="0" w:color="auto"/>
                                            <w:left w:val="none" w:sz="0" w:space="0" w:color="auto"/>
                                            <w:bottom w:val="none" w:sz="0" w:space="0" w:color="auto"/>
                                            <w:right w:val="none" w:sz="0" w:space="0" w:color="auto"/>
                                          </w:divBdr>
                                          <w:divsChild>
                                            <w:div w:id="2078240049">
                                              <w:marLeft w:val="0"/>
                                              <w:marRight w:val="0"/>
                                              <w:marTop w:val="0"/>
                                              <w:marBottom w:val="0"/>
                                              <w:divBdr>
                                                <w:top w:val="none" w:sz="0" w:space="0" w:color="auto"/>
                                                <w:left w:val="none" w:sz="0" w:space="0" w:color="auto"/>
                                                <w:bottom w:val="none" w:sz="0" w:space="0" w:color="auto"/>
                                                <w:right w:val="none" w:sz="0" w:space="0" w:color="auto"/>
                                              </w:divBdr>
                                            </w:div>
                                            <w:div w:id="1542091468">
                                              <w:marLeft w:val="0"/>
                                              <w:marRight w:val="0"/>
                                              <w:marTop w:val="0"/>
                                              <w:marBottom w:val="0"/>
                                              <w:divBdr>
                                                <w:top w:val="none" w:sz="0" w:space="0" w:color="auto"/>
                                                <w:left w:val="none" w:sz="0" w:space="0" w:color="auto"/>
                                                <w:bottom w:val="none" w:sz="0" w:space="0" w:color="auto"/>
                                                <w:right w:val="none" w:sz="0" w:space="0" w:color="auto"/>
                                              </w:divBdr>
                                              <w:divsChild>
                                                <w:div w:id="1128468894">
                                                  <w:marLeft w:val="0"/>
                                                  <w:marRight w:val="0"/>
                                                  <w:marTop w:val="0"/>
                                                  <w:marBottom w:val="0"/>
                                                  <w:divBdr>
                                                    <w:top w:val="none" w:sz="0" w:space="0" w:color="auto"/>
                                                    <w:left w:val="none" w:sz="0" w:space="0" w:color="auto"/>
                                                    <w:bottom w:val="none" w:sz="0" w:space="0" w:color="auto"/>
                                                    <w:right w:val="none" w:sz="0" w:space="0" w:color="auto"/>
                                                  </w:divBdr>
                                                  <w:divsChild>
                                                    <w:div w:id="25402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042068">
                                              <w:marLeft w:val="0"/>
                                              <w:marRight w:val="0"/>
                                              <w:marTop w:val="0"/>
                                              <w:marBottom w:val="0"/>
                                              <w:divBdr>
                                                <w:top w:val="none" w:sz="0" w:space="0" w:color="auto"/>
                                                <w:left w:val="none" w:sz="0" w:space="0" w:color="auto"/>
                                                <w:bottom w:val="none" w:sz="0" w:space="0" w:color="auto"/>
                                                <w:right w:val="none" w:sz="0" w:space="0" w:color="auto"/>
                                              </w:divBdr>
                                            </w:div>
                                          </w:divsChild>
                                        </w:div>
                                        <w:div w:id="588580869">
                                          <w:marLeft w:val="0"/>
                                          <w:marRight w:val="0"/>
                                          <w:marTop w:val="0"/>
                                          <w:marBottom w:val="0"/>
                                          <w:divBdr>
                                            <w:top w:val="none" w:sz="0" w:space="0" w:color="auto"/>
                                            <w:left w:val="none" w:sz="0" w:space="0" w:color="auto"/>
                                            <w:bottom w:val="none" w:sz="0" w:space="0" w:color="auto"/>
                                            <w:right w:val="none" w:sz="0" w:space="0" w:color="auto"/>
                                          </w:divBdr>
                                          <w:divsChild>
                                            <w:div w:id="1028607200">
                                              <w:marLeft w:val="0"/>
                                              <w:marRight w:val="0"/>
                                              <w:marTop w:val="0"/>
                                              <w:marBottom w:val="0"/>
                                              <w:divBdr>
                                                <w:top w:val="none" w:sz="0" w:space="0" w:color="auto"/>
                                                <w:left w:val="none" w:sz="0" w:space="0" w:color="auto"/>
                                                <w:bottom w:val="none" w:sz="0" w:space="0" w:color="auto"/>
                                                <w:right w:val="none" w:sz="0" w:space="0" w:color="auto"/>
                                              </w:divBdr>
                                            </w:div>
                                            <w:div w:id="980966459">
                                              <w:marLeft w:val="0"/>
                                              <w:marRight w:val="0"/>
                                              <w:marTop w:val="0"/>
                                              <w:marBottom w:val="0"/>
                                              <w:divBdr>
                                                <w:top w:val="none" w:sz="0" w:space="0" w:color="auto"/>
                                                <w:left w:val="none" w:sz="0" w:space="0" w:color="auto"/>
                                                <w:bottom w:val="none" w:sz="0" w:space="0" w:color="auto"/>
                                                <w:right w:val="none" w:sz="0" w:space="0" w:color="auto"/>
                                              </w:divBdr>
                                              <w:divsChild>
                                                <w:div w:id="1169826086">
                                                  <w:marLeft w:val="0"/>
                                                  <w:marRight w:val="0"/>
                                                  <w:marTop w:val="0"/>
                                                  <w:marBottom w:val="0"/>
                                                  <w:divBdr>
                                                    <w:top w:val="none" w:sz="0" w:space="0" w:color="auto"/>
                                                    <w:left w:val="none" w:sz="0" w:space="0" w:color="auto"/>
                                                    <w:bottom w:val="none" w:sz="0" w:space="0" w:color="auto"/>
                                                    <w:right w:val="none" w:sz="0" w:space="0" w:color="auto"/>
                                                  </w:divBdr>
                                                  <w:divsChild>
                                                    <w:div w:id="104008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26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6521605">
      <w:bodyDiv w:val="1"/>
      <w:marLeft w:val="0"/>
      <w:marRight w:val="0"/>
      <w:marTop w:val="0"/>
      <w:marBottom w:val="0"/>
      <w:divBdr>
        <w:top w:val="none" w:sz="0" w:space="0" w:color="auto"/>
        <w:left w:val="none" w:sz="0" w:space="0" w:color="auto"/>
        <w:bottom w:val="none" w:sz="0" w:space="0" w:color="auto"/>
        <w:right w:val="none" w:sz="0" w:space="0" w:color="auto"/>
      </w:divBdr>
      <w:divsChild>
        <w:div w:id="1332029013">
          <w:marLeft w:val="0"/>
          <w:marRight w:val="0"/>
          <w:marTop w:val="0"/>
          <w:marBottom w:val="0"/>
          <w:divBdr>
            <w:top w:val="none" w:sz="0" w:space="0" w:color="auto"/>
            <w:left w:val="none" w:sz="0" w:space="0" w:color="auto"/>
            <w:bottom w:val="none" w:sz="0" w:space="0" w:color="auto"/>
            <w:right w:val="none" w:sz="0" w:space="0" w:color="auto"/>
          </w:divBdr>
          <w:divsChild>
            <w:div w:id="1244343015">
              <w:marLeft w:val="0"/>
              <w:marRight w:val="0"/>
              <w:marTop w:val="0"/>
              <w:marBottom w:val="0"/>
              <w:divBdr>
                <w:top w:val="none" w:sz="0" w:space="0" w:color="auto"/>
                <w:left w:val="none" w:sz="0" w:space="0" w:color="auto"/>
                <w:bottom w:val="none" w:sz="0" w:space="0" w:color="auto"/>
                <w:right w:val="none" w:sz="0" w:space="0" w:color="auto"/>
              </w:divBdr>
            </w:div>
            <w:div w:id="1699233814">
              <w:marLeft w:val="0"/>
              <w:marRight w:val="0"/>
              <w:marTop w:val="0"/>
              <w:marBottom w:val="0"/>
              <w:divBdr>
                <w:top w:val="none" w:sz="0" w:space="0" w:color="auto"/>
                <w:left w:val="none" w:sz="0" w:space="0" w:color="auto"/>
                <w:bottom w:val="none" w:sz="0" w:space="0" w:color="auto"/>
                <w:right w:val="none" w:sz="0" w:space="0" w:color="auto"/>
              </w:divBdr>
            </w:div>
            <w:div w:id="786705256">
              <w:marLeft w:val="0"/>
              <w:marRight w:val="0"/>
              <w:marTop w:val="0"/>
              <w:marBottom w:val="0"/>
              <w:divBdr>
                <w:top w:val="none" w:sz="0" w:space="0" w:color="auto"/>
                <w:left w:val="none" w:sz="0" w:space="0" w:color="auto"/>
                <w:bottom w:val="none" w:sz="0" w:space="0" w:color="auto"/>
                <w:right w:val="none" w:sz="0" w:space="0" w:color="auto"/>
              </w:divBdr>
            </w:div>
            <w:div w:id="985427099">
              <w:marLeft w:val="0"/>
              <w:marRight w:val="0"/>
              <w:marTop w:val="0"/>
              <w:marBottom w:val="0"/>
              <w:divBdr>
                <w:top w:val="none" w:sz="0" w:space="0" w:color="auto"/>
                <w:left w:val="none" w:sz="0" w:space="0" w:color="auto"/>
                <w:bottom w:val="none" w:sz="0" w:space="0" w:color="auto"/>
                <w:right w:val="none" w:sz="0" w:space="0" w:color="auto"/>
              </w:divBdr>
            </w:div>
            <w:div w:id="353701455">
              <w:marLeft w:val="0"/>
              <w:marRight w:val="0"/>
              <w:marTop w:val="0"/>
              <w:marBottom w:val="0"/>
              <w:divBdr>
                <w:top w:val="none" w:sz="0" w:space="0" w:color="auto"/>
                <w:left w:val="none" w:sz="0" w:space="0" w:color="auto"/>
                <w:bottom w:val="none" w:sz="0" w:space="0" w:color="auto"/>
                <w:right w:val="none" w:sz="0" w:space="0" w:color="auto"/>
              </w:divBdr>
            </w:div>
            <w:div w:id="2104833526">
              <w:marLeft w:val="0"/>
              <w:marRight w:val="0"/>
              <w:marTop w:val="0"/>
              <w:marBottom w:val="0"/>
              <w:divBdr>
                <w:top w:val="none" w:sz="0" w:space="0" w:color="auto"/>
                <w:left w:val="none" w:sz="0" w:space="0" w:color="auto"/>
                <w:bottom w:val="none" w:sz="0" w:space="0" w:color="auto"/>
                <w:right w:val="none" w:sz="0" w:space="0" w:color="auto"/>
              </w:divBdr>
            </w:div>
            <w:div w:id="881358051">
              <w:marLeft w:val="0"/>
              <w:marRight w:val="0"/>
              <w:marTop w:val="0"/>
              <w:marBottom w:val="0"/>
              <w:divBdr>
                <w:top w:val="none" w:sz="0" w:space="0" w:color="auto"/>
                <w:left w:val="none" w:sz="0" w:space="0" w:color="auto"/>
                <w:bottom w:val="none" w:sz="0" w:space="0" w:color="auto"/>
                <w:right w:val="none" w:sz="0" w:space="0" w:color="auto"/>
              </w:divBdr>
            </w:div>
            <w:div w:id="1559896036">
              <w:marLeft w:val="0"/>
              <w:marRight w:val="0"/>
              <w:marTop w:val="0"/>
              <w:marBottom w:val="0"/>
              <w:divBdr>
                <w:top w:val="none" w:sz="0" w:space="0" w:color="auto"/>
                <w:left w:val="none" w:sz="0" w:space="0" w:color="auto"/>
                <w:bottom w:val="none" w:sz="0" w:space="0" w:color="auto"/>
                <w:right w:val="none" w:sz="0" w:space="0" w:color="auto"/>
              </w:divBdr>
            </w:div>
            <w:div w:id="2003660043">
              <w:marLeft w:val="0"/>
              <w:marRight w:val="0"/>
              <w:marTop w:val="0"/>
              <w:marBottom w:val="0"/>
              <w:divBdr>
                <w:top w:val="none" w:sz="0" w:space="0" w:color="auto"/>
                <w:left w:val="none" w:sz="0" w:space="0" w:color="auto"/>
                <w:bottom w:val="none" w:sz="0" w:space="0" w:color="auto"/>
                <w:right w:val="none" w:sz="0" w:space="0" w:color="auto"/>
              </w:divBdr>
            </w:div>
            <w:div w:id="1538201959">
              <w:marLeft w:val="0"/>
              <w:marRight w:val="0"/>
              <w:marTop w:val="0"/>
              <w:marBottom w:val="0"/>
              <w:divBdr>
                <w:top w:val="none" w:sz="0" w:space="0" w:color="auto"/>
                <w:left w:val="none" w:sz="0" w:space="0" w:color="auto"/>
                <w:bottom w:val="none" w:sz="0" w:space="0" w:color="auto"/>
                <w:right w:val="none" w:sz="0" w:space="0" w:color="auto"/>
              </w:divBdr>
            </w:div>
            <w:div w:id="46346119">
              <w:marLeft w:val="0"/>
              <w:marRight w:val="0"/>
              <w:marTop w:val="0"/>
              <w:marBottom w:val="0"/>
              <w:divBdr>
                <w:top w:val="none" w:sz="0" w:space="0" w:color="auto"/>
                <w:left w:val="none" w:sz="0" w:space="0" w:color="auto"/>
                <w:bottom w:val="none" w:sz="0" w:space="0" w:color="auto"/>
                <w:right w:val="none" w:sz="0" w:space="0" w:color="auto"/>
              </w:divBdr>
            </w:div>
            <w:div w:id="1643534204">
              <w:marLeft w:val="0"/>
              <w:marRight w:val="0"/>
              <w:marTop w:val="0"/>
              <w:marBottom w:val="0"/>
              <w:divBdr>
                <w:top w:val="none" w:sz="0" w:space="0" w:color="auto"/>
                <w:left w:val="none" w:sz="0" w:space="0" w:color="auto"/>
                <w:bottom w:val="none" w:sz="0" w:space="0" w:color="auto"/>
                <w:right w:val="none" w:sz="0" w:space="0" w:color="auto"/>
              </w:divBdr>
            </w:div>
            <w:div w:id="1235777817">
              <w:marLeft w:val="0"/>
              <w:marRight w:val="0"/>
              <w:marTop w:val="0"/>
              <w:marBottom w:val="0"/>
              <w:divBdr>
                <w:top w:val="none" w:sz="0" w:space="0" w:color="auto"/>
                <w:left w:val="none" w:sz="0" w:space="0" w:color="auto"/>
                <w:bottom w:val="none" w:sz="0" w:space="0" w:color="auto"/>
                <w:right w:val="none" w:sz="0" w:space="0" w:color="auto"/>
              </w:divBdr>
            </w:div>
            <w:div w:id="1665350587">
              <w:marLeft w:val="0"/>
              <w:marRight w:val="0"/>
              <w:marTop w:val="0"/>
              <w:marBottom w:val="0"/>
              <w:divBdr>
                <w:top w:val="none" w:sz="0" w:space="0" w:color="auto"/>
                <w:left w:val="none" w:sz="0" w:space="0" w:color="auto"/>
                <w:bottom w:val="none" w:sz="0" w:space="0" w:color="auto"/>
                <w:right w:val="none" w:sz="0" w:space="0" w:color="auto"/>
              </w:divBdr>
            </w:div>
            <w:div w:id="203369151">
              <w:marLeft w:val="0"/>
              <w:marRight w:val="0"/>
              <w:marTop w:val="0"/>
              <w:marBottom w:val="0"/>
              <w:divBdr>
                <w:top w:val="none" w:sz="0" w:space="0" w:color="auto"/>
                <w:left w:val="none" w:sz="0" w:space="0" w:color="auto"/>
                <w:bottom w:val="none" w:sz="0" w:space="0" w:color="auto"/>
                <w:right w:val="none" w:sz="0" w:space="0" w:color="auto"/>
              </w:divBdr>
            </w:div>
            <w:div w:id="1989744993">
              <w:marLeft w:val="0"/>
              <w:marRight w:val="0"/>
              <w:marTop w:val="0"/>
              <w:marBottom w:val="0"/>
              <w:divBdr>
                <w:top w:val="none" w:sz="0" w:space="0" w:color="auto"/>
                <w:left w:val="none" w:sz="0" w:space="0" w:color="auto"/>
                <w:bottom w:val="none" w:sz="0" w:space="0" w:color="auto"/>
                <w:right w:val="none" w:sz="0" w:space="0" w:color="auto"/>
              </w:divBdr>
            </w:div>
            <w:div w:id="522061954">
              <w:marLeft w:val="0"/>
              <w:marRight w:val="0"/>
              <w:marTop w:val="0"/>
              <w:marBottom w:val="0"/>
              <w:divBdr>
                <w:top w:val="none" w:sz="0" w:space="0" w:color="auto"/>
                <w:left w:val="none" w:sz="0" w:space="0" w:color="auto"/>
                <w:bottom w:val="none" w:sz="0" w:space="0" w:color="auto"/>
                <w:right w:val="none" w:sz="0" w:space="0" w:color="auto"/>
              </w:divBdr>
            </w:div>
            <w:div w:id="1521166164">
              <w:marLeft w:val="0"/>
              <w:marRight w:val="0"/>
              <w:marTop w:val="0"/>
              <w:marBottom w:val="0"/>
              <w:divBdr>
                <w:top w:val="none" w:sz="0" w:space="0" w:color="auto"/>
                <w:left w:val="none" w:sz="0" w:space="0" w:color="auto"/>
                <w:bottom w:val="none" w:sz="0" w:space="0" w:color="auto"/>
                <w:right w:val="none" w:sz="0" w:space="0" w:color="auto"/>
              </w:divBdr>
            </w:div>
            <w:div w:id="1662154621">
              <w:marLeft w:val="0"/>
              <w:marRight w:val="0"/>
              <w:marTop w:val="0"/>
              <w:marBottom w:val="0"/>
              <w:divBdr>
                <w:top w:val="none" w:sz="0" w:space="0" w:color="auto"/>
                <w:left w:val="none" w:sz="0" w:space="0" w:color="auto"/>
                <w:bottom w:val="none" w:sz="0" w:space="0" w:color="auto"/>
                <w:right w:val="none" w:sz="0" w:space="0" w:color="auto"/>
              </w:divBdr>
            </w:div>
            <w:div w:id="480003368">
              <w:marLeft w:val="0"/>
              <w:marRight w:val="0"/>
              <w:marTop w:val="0"/>
              <w:marBottom w:val="0"/>
              <w:divBdr>
                <w:top w:val="none" w:sz="0" w:space="0" w:color="auto"/>
                <w:left w:val="none" w:sz="0" w:space="0" w:color="auto"/>
                <w:bottom w:val="none" w:sz="0" w:space="0" w:color="auto"/>
                <w:right w:val="none" w:sz="0" w:space="0" w:color="auto"/>
              </w:divBdr>
            </w:div>
            <w:div w:id="584608258">
              <w:marLeft w:val="0"/>
              <w:marRight w:val="0"/>
              <w:marTop w:val="0"/>
              <w:marBottom w:val="0"/>
              <w:divBdr>
                <w:top w:val="none" w:sz="0" w:space="0" w:color="auto"/>
                <w:left w:val="none" w:sz="0" w:space="0" w:color="auto"/>
                <w:bottom w:val="none" w:sz="0" w:space="0" w:color="auto"/>
                <w:right w:val="none" w:sz="0" w:space="0" w:color="auto"/>
              </w:divBdr>
            </w:div>
            <w:div w:id="2046708143">
              <w:marLeft w:val="0"/>
              <w:marRight w:val="0"/>
              <w:marTop w:val="0"/>
              <w:marBottom w:val="0"/>
              <w:divBdr>
                <w:top w:val="none" w:sz="0" w:space="0" w:color="auto"/>
                <w:left w:val="none" w:sz="0" w:space="0" w:color="auto"/>
                <w:bottom w:val="none" w:sz="0" w:space="0" w:color="auto"/>
                <w:right w:val="none" w:sz="0" w:space="0" w:color="auto"/>
              </w:divBdr>
            </w:div>
            <w:div w:id="1838572377">
              <w:marLeft w:val="0"/>
              <w:marRight w:val="0"/>
              <w:marTop w:val="0"/>
              <w:marBottom w:val="0"/>
              <w:divBdr>
                <w:top w:val="none" w:sz="0" w:space="0" w:color="auto"/>
                <w:left w:val="none" w:sz="0" w:space="0" w:color="auto"/>
                <w:bottom w:val="none" w:sz="0" w:space="0" w:color="auto"/>
                <w:right w:val="none" w:sz="0" w:space="0" w:color="auto"/>
              </w:divBdr>
            </w:div>
            <w:div w:id="2009287176">
              <w:marLeft w:val="0"/>
              <w:marRight w:val="0"/>
              <w:marTop w:val="0"/>
              <w:marBottom w:val="0"/>
              <w:divBdr>
                <w:top w:val="none" w:sz="0" w:space="0" w:color="auto"/>
                <w:left w:val="none" w:sz="0" w:space="0" w:color="auto"/>
                <w:bottom w:val="none" w:sz="0" w:space="0" w:color="auto"/>
                <w:right w:val="none" w:sz="0" w:space="0" w:color="auto"/>
              </w:divBdr>
            </w:div>
            <w:div w:id="93875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7437">
      <w:bodyDiv w:val="1"/>
      <w:marLeft w:val="0"/>
      <w:marRight w:val="0"/>
      <w:marTop w:val="0"/>
      <w:marBottom w:val="0"/>
      <w:divBdr>
        <w:top w:val="none" w:sz="0" w:space="0" w:color="auto"/>
        <w:left w:val="none" w:sz="0" w:space="0" w:color="auto"/>
        <w:bottom w:val="none" w:sz="0" w:space="0" w:color="auto"/>
        <w:right w:val="none" w:sz="0" w:space="0" w:color="auto"/>
      </w:divBdr>
      <w:divsChild>
        <w:div w:id="2114738947">
          <w:marLeft w:val="0"/>
          <w:marRight w:val="0"/>
          <w:marTop w:val="0"/>
          <w:marBottom w:val="0"/>
          <w:divBdr>
            <w:top w:val="none" w:sz="0" w:space="0" w:color="auto"/>
            <w:left w:val="none" w:sz="0" w:space="0" w:color="auto"/>
            <w:bottom w:val="none" w:sz="0" w:space="0" w:color="auto"/>
            <w:right w:val="none" w:sz="0" w:space="0" w:color="auto"/>
          </w:divBdr>
          <w:divsChild>
            <w:div w:id="1485512676">
              <w:marLeft w:val="0"/>
              <w:marRight w:val="0"/>
              <w:marTop w:val="0"/>
              <w:marBottom w:val="0"/>
              <w:divBdr>
                <w:top w:val="none" w:sz="0" w:space="0" w:color="auto"/>
                <w:left w:val="none" w:sz="0" w:space="0" w:color="auto"/>
                <w:bottom w:val="none" w:sz="0" w:space="0" w:color="auto"/>
                <w:right w:val="none" w:sz="0" w:space="0" w:color="auto"/>
              </w:divBdr>
            </w:div>
            <w:div w:id="208032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338825">
      <w:bodyDiv w:val="1"/>
      <w:marLeft w:val="0"/>
      <w:marRight w:val="0"/>
      <w:marTop w:val="0"/>
      <w:marBottom w:val="0"/>
      <w:divBdr>
        <w:top w:val="none" w:sz="0" w:space="0" w:color="auto"/>
        <w:left w:val="none" w:sz="0" w:space="0" w:color="auto"/>
        <w:bottom w:val="none" w:sz="0" w:space="0" w:color="auto"/>
        <w:right w:val="none" w:sz="0" w:space="0" w:color="auto"/>
      </w:divBdr>
    </w:div>
    <w:div w:id="365445257">
      <w:bodyDiv w:val="1"/>
      <w:marLeft w:val="0"/>
      <w:marRight w:val="0"/>
      <w:marTop w:val="0"/>
      <w:marBottom w:val="0"/>
      <w:divBdr>
        <w:top w:val="none" w:sz="0" w:space="0" w:color="auto"/>
        <w:left w:val="none" w:sz="0" w:space="0" w:color="auto"/>
        <w:bottom w:val="none" w:sz="0" w:space="0" w:color="auto"/>
        <w:right w:val="none" w:sz="0" w:space="0" w:color="auto"/>
      </w:divBdr>
    </w:div>
    <w:div w:id="366107712">
      <w:bodyDiv w:val="1"/>
      <w:marLeft w:val="0"/>
      <w:marRight w:val="0"/>
      <w:marTop w:val="0"/>
      <w:marBottom w:val="0"/>
      <w:divBdr>
        <w:top w:val="none" w:sz="0" w:space="0" w:color="auto"/>
        <w:left w:val="none" w:sz="0" w:space="0" w:color="auto"/>
        <w:bottom w:val="none" w:sz="0" w:space="0" w:color="auto"/>
        <w:right w:val="none" w:sz="0" w:space="0" w:color="auto"/>
      </w:divBdr>
      <w:divsChild>
        <w:div w:id="1560942004">
          <w:marLeft w:val="0"/>
          <w:marRight w:val="0"/>
          <w:marTop w:val="0"/>
          <w:marBottom w:val="0"/>
          <w:divBdr>
            <w:top w:val="none" w:sz="0" w:space="0" w:color="auto"/>
            <w:left w:val="none" w:sz="0" w:space="0" w:color="auto"/>
            <w:bottom w:val="none" w:sz="0" w:space="0" w:color="auto"/>
            <w:right w:val="none" w:sz="0" w:space="0" w:color="auto"/>
          </w:divBdr>
        </w:div>
      </w:divsChild>
    </w:div>
    <w:div w:id="389227937">
      <w:bodyDiv w:val="1"/>
      <w:marLeft w:val="0"/>
      <w:marRight w:val="0"/>
      <w:marTop w:val="0"/>
      <w:marBottom w:val="0"/>
      <w:divBdr>
        <w:top w:val="none" w:sz="0" w:space="0" w:color="auto"/>
        <w:left w:val="none" w:sz="0" w:space="0" w:color="auto"/>
        <w:bottom w:val="none" w:sz="0" w:space="0" w:color="auto"/>
        <w:right w:val="none" w:sz="0" w:space="0" w:color="auto"/>
      </w:divBdr>
      <w:divsChild>
        <w:div w:id="425880130">
          <w:marLeft w:val="0"/>
          <w:marRight w:val="0"/>
          <w:marTop w:val="0"/>
          <w:marBottom w:val="0"/>
          <w:divBdr>
            <w:top w:val="none" w:sz="0" w:space="0" w:color="auto"/>
            <w:left w:val="none" w:sz="0" w:space="0" w:color="auto"/>
            <w:bottom w:val="none" w:sz="0" w:space="0" w:color="auto"/>
            <w:right w:val="none" w:sz="0" w:space="0" w:color="auto"/>
          </w:divBdr>
          <w:divsChild>
            <w:div w:id="612058578">
              <w:marLeft w:val="0"/>
              <w:marRight w:val="0"/>
              <w:marTop w:val="0"/>
              <w:marBottom w:val="0"/>
              <w:divBdr>
                <w:top w:val="none" w:sz="0" w:space="0" w:color="auto"/>
                <w:left w:val="none" w:sz="0" w:space="0" w:color="auto"/>
                <w:bottom w:val="none" w:sz="0" w:space="0" w:color="auto"/>
                <w:right w:val="none" w:sz="0" w:space="0" w:color="auto"/>
              </w:divBdr>
            </w:div>
            <w:div w:id="8793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296083">
      <w:bodyDiv w:val="1"/>
      <w:marLeft w:val="0"/>
      <w:marRight w:val="0"/>
      <w:marTop w:val="0"/>
      <w:marBottom w:val="0"/>
      <w:divBdr>
        <w:top w:val="none" w:sz="0" w:space="0" w:color="auto"/>
        <w:left w:val="none" w:sz="0" w:space="0" w:color="auto"/>
        <w:bottom w:val="none" w:sz="0" w:space="0" w:color="auto"/>
        <w:right w:val="none" w:sz="0" w:space="0" w:color="auto"/>
      </w:divBdr>
      <w:divsChild>
        <w:div w:id="1265071356">
          <w:marLeft w:val="0"/>
          <w:marRight w:val="0"/>
          <w:marTop w:val="0"/>
          <w:marBottom w:val="0"/>
          <w:divBdr>
            <w:top w:val="none" w:sz="0" w:space="0" w:color="auto"/>
            <w:left w:val="none" w:sz="0" w:space="0" w:color="auto"/>
            <w:bottom w:val="none" w:sz="0" w:space="0" w:color="auto"/>
            <w:right w:val="none" w:sz="0" w:space="0" w:color="auto"/>
          </w:divBdr>
          <w:divsChild>
            <w:div w:id="158973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951084">
      <w:bodyDiv w:val="1"/>
      <w:marLeft w:val="0"/>
      <w:marRight w:val="0"/>
      <w:marTop w:val="0"/>
      <w:marBottom w:val="0"/>
      <w:divBdr>
        <w:top w:val="none" w:sz="0" w:space="0" w:color="auto"/>
        <w:left w:val="none" w:sz="0" w:space="0" w:color="auto"/>
        <w:bottom w:val="none" w:sz="0" w:space="0" w:color="auto"/>
        <w:right w:val="none" w:sz="0" w:space="0" w:color="auto"/>
      </w:divBdr>
    </w:div>
    <w:div w:id="414203915">
      <w:bodyDiv w:val="1"/>
      <w:marLeft w:val="0"/>
      <w:marRight w:val="0"/>
      <w:marTop w:val="0"/>
      <w:marBottom w:val="0"/>
      <w:divBdr>
        <w:top w:val="none" w:sz="0" w:space="0" w:color="auto"/>
        <w:left w:val="none" w:sz="0" w:space="0" w:color="auto"/>
        <w:bottom w:val="none" w:sz="0" w:space="0" w:color="auto"/>
        <w:right w:val="none" w:sz="0" w:space="0" w:color="auto"/>
      </w:divBdr>
      <w:divsChild>
        <w:div w:id="112797619">
          <w:marLeft w:val="0"/>
          <w:marRight w:val="0"/>
          <w:marTop w:val="0"/>
          <w:marBottom w:val="0"/>
          <w:divBdr>
            <w:top w:val="none" w:sz="0" w:space="0" w:color="auto"/>
            <w:left w:val="none" w:sz="0" w:space="0" w:color="auto"/>
            <w:bottom w:val="none" w:sz="0" w:space="0" w:color="auto"/>
            <w:right w:val="none" w:sz="0" w:space="0" w:color="auto"/>
          </w:divBdr>
          <w:divsChild>
            <w:div w:id="30312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394387">
      <w:bodyDiv w:val="1"/>
      <w:marLeft w:val="0"/>
      <w:marRight w:val="0"/>
      <w:marTop w:val="0"/>
      <w:marBottom w:val="0"/>
      <w:divBdr>
        <w:top w:val="none" w:sz="0" w:space="0" w:color="auto"/>
        <w:left w:val="none" w:sz="0" w:space="0" w:color="auto"/>
        <w:bottom w:val="none" w:sz="0" w:space="0" w:color="auto"/>
        <w:right w:val="none" w:sz="0" w:space="0" w:color="auto"/>
      </w:divBdr>
      <w:divsChild>
        <w:div w:id="2120948608">
          <w:marLeft w:val="0"/>
          <w:marRight w:val="0"/>
          <w:marTop w:val="0"/>
          <w:marBottom w:val="0"/>
          <w:divBdr>
            <w:top w:val="none" w:sz="0" w:space="0" w:color="auto"/>
            <w:left w:val="none" w:sz="0" w:space="0" w:color="auto"/>
            <w:bottom w:val="none" w:sz="0" w:space="0" w:color="auto"/>
            <w:right w:val="none" w:sz="0" w:space="0" w:color="auto"/>
          </w:divBdr>
          <w:divsChild>
            <w:div w:id="145585424">
              <w:marLeft w:val="0"/>
              <w:marRight w:val="0"/>
              <w:marTop w:val="0"/>
              <w:marBottom w:val="0"/>
              <w:divBdr>
                <w:top w:val="none" w:sz="0" w:space="0" w:color="auto"/>
                <w:left w:val="none" w:sz="0" w:space="0" w:color="auto"/>
                <w:bottom w:val="none" w:sz="0" w:space="0" w:color="auto"/>
                <w:right w:val="none" w:sz="0" w:space="0" w:color="auto"/>
              </w:divBdr>
            </w:div>
            <w:div w:id="27682314">
              <w:marLeft w:val="0"/>
              <w:marRight w:val="0"/>
              <w:marTop w:val="0"/>
              <w:marBottom w:val="0"/>
              <w:divBdr>
                <w:top w:val="none" w:sz="0" w:space="0" w:color="auto"/>
                <w:left w:val="none" w:sz="0" w:space="0" w:color="auto"/>
                <w:bottom w:val="none" w:sz="0" w:space="0" w:color="auto"/>
                <w:right w:val="none" w:sz="0" w:space="0" w:color="auto"/>
              </w:divBdr>
            </w:div>
            <w:div w:id="716389865">
              <w:marLeft w:val="0"/>
              <w:marRight w:val="0"/>
              <w:marTop w:val="0"/>
              <w:marBottom w:val="0"/>
              <w:divBdr>
                <w:top w:val="none" w:sz="0" w:space="0" w:color="auto"/>
                <w:left w:val="none" w:sz="0" w:space="0" w:color="auto"/>
                <w:bottom w:val="none" w:sz="0" w:space="0" w:color="auto"/>
                <w:right w:val="none" w:sz="0" w:space="0" w:color="auto"/>
              </w:divBdr>
            </w:div>
            <w:div w:id="813520410">
              <w:marLeft w:val="0"/>
              <w:marRight w:val="0"/>
              <w:marTop w:val="0"/>
              <w:marBottom w:val="0"/>
              <w:divBdr>
                <w:top w:val="none" w:sz="0" w:space="0" w:color="auto"/>
                <w:left w:val="none" w:sz="0" w:space="0" w:color="auto"/>
                <w:bottom w:val="none" w:sz="0" w:space="0" w:color="auto"/>
                <w:right w:val="none" w:sz="0" w:space="0" w:color="auto"/>
              </w:divBdr>
            </w:div>
            <w:div w:id="1323434887">
              <w:marLeft w:val="0"/>
              <w:marRight w:val="0"/>
              <w:marTop w:val="0"/>
              <w:marBottom w:val="0"/>
              <w:divBdr>
                <w:top w:val="none" w:sz="0" w:space="0" w:color="auto"/>
                <w:left w:val="none" w:sz="0" w:space="0" w:color="auto"/>
                <w:bottom w:val="none" w:sz="0" w:space="0" w:color="auto"/>
                <w:right w:val="none" w:sz="0" w:space="0" w:color="auto"/>
              </w:divBdr>
            </w:div>
            <w:div w:id="1319381391">
              <w:marLeft w:val="0"/>
              <w:marRight w:val="0"/>
              <w:marTop w:val="0"/>
              <w:marBottom w:val="0"/>
              <w:divBdr>
                <w:top w:val="none" w:sz="0" w:space="0" w:color="auto"/>
                <w:left w:val="none" w:sz="0" w:space="0" w:color="auto"/>
                <w:bottom w:val="none" w:sz="0" w:space="0" w:color="auto"/>
                <w:right w:val="none" w:sz="0" w:space="0" w:color="auto"/>
              </w:divBdr>
            </w:div>
            <w:div w:id="1884563330">
              <w:marLeft w:val="0"/>
              <w:marRight w:val="0"/>
              <w:marTop w:val="0"/>
              <w:marBottom w:val="0"/>
              <w:divBdr>
                <w:top w:val="none" w:sz="0" w:space="0" w:color="auto"/>
                <w:left w:val="none" w:sz="0" w:space="0" w:color="auto"/>
                <w:bottom w:val="none" w:sz="0" w:space="0" w:color="auto"/>
                <w:right w:val="none" w:sz="0" w:space="0" w:color="auto"/>
              </w:divBdr>
            </w:div>
            <w:div w:id="949045241">
              <w:marLeft w:val="0"/>
              <w:marRight w:val="0"/>
              <w:marTop w:val="0"/>
              <w:marBottom w:val="0"/>
              <w:divBdr>
                <w:top w:val="none" w:sz="0" w:space="0" w:color="auto"/>
                <w:left w:val="none" w:sz="0" w:space="0" w:color="auto"/>
                <w:bottom w:val="none" w:sz="0" w:space="0" w:color="auto"/>
                <w:right w:val="none" w:sz="0" w:space="0" w:color="auto"/>
              </w:divBdr>
            </w:div>
            <w:div w:id="851144510">
              <w:marLeft w:val="0"/>
              <w:marRight w:val="0"/>
              <w:marTop w:val="0"/>
              <w:marBottom w:val="0"/>
              <w:divBdr>
                <w:top w:val="none" w:sz="0" w:space="0" w:color="auto"/>
                <w:left w:val="none" w:sz="0" w:space="0" w:color="auto"/>
                <w:bottom w:val="none" w:sz="0" w:space="0" w:color="auto"/>
                <w:right w:val="none" w:sz="0" w:space="0" w:color="auto"/>
              </w:divBdr>
            </w:div>
            <w:div w:id="1122267928">
              <w:marLeft w:val="0"/>
              <w:marRight w:val="0"/>
              <w:marTop w:val="0"/>
              <w:marBottom w:val="0"/>
              <w:divBdr>
                <w:top w:val="none" w:sz="0" w:space="0" w:color="auto"/>
                <w:left w:val="none" w:sz="0" w:space="0" w:color="auto"/>
                <w:bottom w:val="none" w:sz="0" w:space="0" w:color="auto"/>
                <w:right w:val="none" w:sz="0" w:space="0" w:color="auto"/>
              </w:divBdr>
            </w:div>
            <w:div w:id="2030912169">
              <w:marLeft w:val="0"/>
              <w:marRight w:val="0"/>
              <w:marTop w:val="0"/>
              <w:marBottom w:val="0"/>
              <w:divBdr>
                <w:top w:val="none" w:sz="0" w:space="0" w:color="auto"/>
                <w:left w:val="none" w:sz="0" w:space="0" w:color="auto"/>
                <w:bottom w:val="none" w:sz="0" w:space="0" w:color="auto"/>
                <w:right w:val="none" w:sz="0" w:space="0" w:color="auto"/>
              </w:divBdr>
            </w:div>
            <w:div w:id="1946616520">
              <w:marLeft w:val="0"/>
              <w:marRight w:val="0"/>
              <w:marTop w:val="0"/>
              <w:marBottom w:val="0"/>
              <w:divBdr>
                <w:top w:val="none" w:sz="0" w:space="0" w:color="auto"/>
                <w:left w:val="none" w:sz="0" w:space="0" w:color="auto"/>
                <w:bottom w:val="none" w:sz="0" w:space="0" w:color="auto"/>
                <w:right w:val="none" w:sz="0" w:space="0" w:color="auto"/>
              </w:divBdr>
            </w:div>
            <w:div w:id="694842906">
              <w:marLeft w:val="0"/>
              <w:marRight w:val="0"/>
              <w:marTop w:val="0"/>
              <w:marBottom w:val="0"/>
              <w:divBdr>
                <w:top w:val="none" w:sz="0" w:space="0" w:color="auto"/>
                <w:left w:val="none" w:sz="0" w:space="0" w:color="auto"/>
                <w:bottom w:val="none" w:sz="0" w:space="0" w:color="auto"/>
                <w:right w:val="none" w:sz="0" w:space="0" w:color="auto"/>
              </w:divBdr>
            </w:div>
            <w:div w:id="1557085225">
              <w:marLeft w:val="0"/>
              <w:marRight w:val="0"/>
              <w:marTop w:val="0"/>
              <w:marBottom w:val="0"/>
              <w:divBdr>
                <w:top w:val="none" w:sz="0" w:space="0" w:color="auto"/>
                <w:left w:val="none" w:sz="0" w:space="0" w:color="auto"/>
                <w:bottom w:val="none" w:sz="0" w:space="0" w:color="auto"/>
                <w:right w:val="none" w:sz="0" w:space="0" w:color="auto"/>
              </w:divBdr>
            </w:div>
            <w:div w:id="497890967">
              <w:marLeft w:val="0"/>
              <w:marRight w:val="0"/>
              <w:marTop w:val="0"/>
              <w:marBottom w:val="0"/>
              <w:divBdr>
                <w:top w:val="none" w:sz="0" w:space="0" w:color="auto"/>
                <w:left w:val="none" w:sz="0" w:space="0" w:color="auto"/>
                <w:bottom w:val="none" w:sz="0" w:space="0" w:color="auto"/>
                <w:right w:val="none" w:sz="0" w:space="0" w:color="auto"/>
              </w:divBdr>
            </w:div>
            <w:div w:id="1347055280">
              <w:marLeft w:val="0"/>
              <w:marRight w:val="0"/>
              <w:marTop w:val="0"/>
              <w:marBottom w:val="0"/>
              <w:divBdr>
                <w:top w:val="none" w:sz="0" w:space="0" w:color="auto"/>
                <w:left w:val="none" w:sz="0" w:space="0" w:color="auto"/>
                <w:bottom w:val="none" w:sz="0" w:space="0" w:color="auto"/>
                <w:right w:val="none" w:sz="0" w:space="0" w:color="auto"/>
              </w:divBdr>
            </w:div>
            <w:div w:id="1815022681">
              <w:marLeft w:val="0"/>
              <w:marRight w:val="0"/>
              <w:marTop w:val="0"/>
              <w:marBottom w:val="0"/>
              <w:divBdr>
                <w:top w:val="none" w:sz="0" w:space="0" w:color="auto"/>
                <w:left w:val="none" w:sz="0" w:space="0" w:color="auto"/>
                <w:bottom w:val="none" w:sz="0" w:space="0" w:color="auto"/>
                <w:right w:val="none" w:sz="0" w:space="0" w:color="auto"/>
              </w:divBdr>
            </w:div>
            <w:div w:id="856194023">
              <w:marLeft w:val="0"/>
              <w:marRight w:val="0"/>
              <w:marTop w:val="0"/>
              <w:marBottom w:val="0"/>
              <w:divBdr>
                <w:top w:val="none" w:sz="0" w:space="0" w:color="auto"/>
                <w:left w:val="none" w:sz="0" w:space="0" w:color="auto"/>
                <w:bottom w:val="none" w:sz="0" w:space="0" w:color="auto"/>
                <w:right w:val="none" w:sz="0" w:space="0" w:color="auto"/>
              </w:divBdr>
            </w:div>
            <w:div w:id="2017803566">
              <w:marLeft w:val="0"/>
              <w:marRight w:val="0"/>
              <w:marTop w:val="0"/>
              <w:marBottom w:val="0"/>
              <w:divBdr>
                <w:top w:val="none" w:sz="0" w:space="0" w:color="auto"/>
                <w:left w:val="none" w:sz="0" w:space="0" w:color="auto"/>
                <w:bottom w:val="none" w:sz="0" w:space="0" w:color="auto"/>
                <w:right w:val="none" w:sz="0" w:space="0" w:color="auto"/>
              </w:divBdr>
            </w:div>
            <w:div w:id="353963964">
              <w:marLeft w:val="0"/>
              <w:marRight w:val="0"/>
              <w:marTop w:val="0"/>
              <w:marBottom w:val="0"/>
              <w:divBdr>
                <w:top w:val="none" w:sz="0" w:space="0" w:color="auto"/>
                <w:left w:val="none" w:sz="0" w:space="0" w:color="auto"/>
                <w:bottom w:val="none" w:sz="0" w:space="0" w:color="auto"/>
                <w:right w:val="none" w:sz="0" w:space="0" w:color="auto"/>
              </w:divBdr>
            </w:div>
            <w:div w:id="1040935532">
              <w:marLeft w:val="0"/>
              <w:marRight w:val="0"/>
              <w:marTop w:val="0"/>
              <w:marBottom w:val="0"/>
              <w:divBdr>
                <w:top w:val="none" w:sz="0" w:space="0" w:color="auto"/>
                <w:left w:val="none" w:sz="0" w:space="0" w:color="auto"/>
                <w:bottom w:val="none" w:sz="0" w:space="0" w:color="auto"/>
                <w:right w:val="none" w:sz="0" w:space="0" w:color="auto"/>
              </w:divBdr>
            </w:div>
            <w:div w:id="1749418410">
              <w:marLeft w:val="0"/>
              <w:marRight w:val="0"/>
              <w:marTop w:val="0"/>
              <w:marBottom w:val="0"/>
              <w:divBdr>
                <w:top w:val="none" w:sz="0" w:space="0" w:color="auto"/>
                <w:left w:val="none" w:sz="0" w:space="0" w:color="auto"/>
                <w:bottom w:val="none" w:sz="0" w:space="0" w:color="auto"/>
                <w:right w:val="none" w:sz="0" w:space="0" w:color="auto"/>
              </w:divBdr>
            </w:div>
            <w:div w:id="1660645855">
              <w:marLeft w:val="0"/>
              <w:marRight w:val="0"/>
              <w:marTop w:val="0"/>
              <w:marBottom w:val="0"/>
              <w:divBdr>
                <w:top w:val="none" w:sz="0" w:space="0" w:color="auto"/>
                <w:left w:val="none" w:sz="0" w:space="0" w:color="auto"/>
                <w:bottom w:val="none" w:sz="0" w:space="0" w:color="auto"/>
                <w:right w:val="none" w:sz="0" w:space="0" w:color="auto"/>
              </w:divBdr>
            </w:div>
            <w:div w:id="363404312">
              <w:marLeft w:val="0"/>
              <w:marRight w:val="0"/>
              <w:marTop w:val="0"/>
              <w:marBottom w:val="0"/>
              <w:divBdr>
                <w:top w:val="none" w:sz="0" w:space="0" w:color="auto"/>
                <w:left w:val="none" w:sz="0" w:space="0" w:color="auto"/>
                <w:bottom w:val="none" w:sz="0" w:space="0" w:color="auto"/>
                <w:right w:val="none" w:sz="0" w:space="0" w:color="auto"/>
              </w:divBdr>
            </w:div>
            <w:div w:id="1531070775">
              <w:marLeft w:val="0"/>
              <w:marRight w:val="0"/>
              <w:marTop w:val="0"/>
              <w:marBottom w:val="0"/>
              <w:divBdr>
                <w:top w:val="none" w:sz="0" w:space="0" w:color="auto"/>
                <w:left w:val="none" w:sz="0" w:space="0" w:color="auto"/>
                <w:bottom w:val="none" w:sz="0" w:space="0" w:color="auto"/>
                <w:right w:val="none" w:sz="0" w:space="0" w:color="auto"/>
              </w:divBdr>
            </w:div>
            <w:div w:id="1319846401">
              <w:marLeft w:val="0"/>
              <w:marRight w:val="0"/>
              <w:marTop w:val="0"/>
              <w:marBottom w:val="0"/>
              <w:divBdr>
                <w:top w:val="none" w:sz="0" w:space="0" w:color="auto"/>
                <w:left w:val="none" w:sz="0" w:space="0" w:color="auto"/>
                <w:bottom w:val="none" w:sz="0" w:space="0" w:color="auto"/>
                <w:right w:val="none" w:sz="0" w:space="0" w:color="auto"/>
              </w:divBdr>
            </w:div>
            <w:div w:id="758984341">
              <w:marLeft w:val="0"/>
              <w:marRight w:val="0"/>
              <w:marTop w:val="0"/>
              <w:marBottom w:val="0"/>
              <w:divBdr>
                <w:top w:val="none" w:sz="0" w:space="0" w:color="auto"/>
                <w:left w:val="none" w:sz="0" w:space="0" w:color="auto"/>
                <w:bottom w:val="none" w:sz="0" w:space="0" w:color="auto"/>
                <w:right w:val="none" w:sz="0" w:space="0" w:color="auto"/>
              </w:divBdr>
            </w:div>
            <w:div w:id="539053132">
              <w:marLeft w:val="0"/>
              <w:marRight w:val="0"/>
              <w:marTop w:val="0"/>
              <w:marBottom w:val="0"/>
              <w:divBdr>
                <w:top w:val="none" w:sz="0" w:space="0" w:color="auto"/>
                <w:left w:val="none" w:sz="0" w:space="0" w:color="auto"/>
                <w:bottom w:val="none" w:sz="0" w:space="0" w:color="auto"/>
                <w:right w:val="none" w:sz="0" w:space="0" w:color="auto"/>
              </w:divBdr>
            </w:div>
            <w:div w:id="636111560">
              <w:marLeft w:val="0"/>
              <w:marRight w:val="0"/>
              <w:marTop w:val="0"/>
              <w:marBottom w:val="0"/>
              <w:divBdr>
                <w:top w:val="none" w:sz="0" w:space="0" w:color="auto"/>
                <w:left w:val="none" w:sz="0" w:space="0" w:color="auto"/>
                <w:bottom w:val="none" w:sz="0" w:space="0" w:color="auto"/>
                <w:right w:val="none" w:sz="0" w:space="0" w:color="auto"/>
              </w:divBdr>
            </w:div>
            <w:div w:id="2031494730">
              <w:marLeft w:val="0"/>
              <w:marRight w:val="0"/>
              <w:marTop w:val="0"/>
              <w:marBottom w:val="0"/>
              <w:divBdr>
                <w:top w:val="none" w:sz="0" w:space="0" w:color="auto"/>
                <w:left w:val="none" w:sz="0" w:space="0" w:color="auto"/>
                <w:bottom w:val="none" w:sz="0" w:space="0" w:color="auto"/>
                <w:right w:val="none" w:sz="0" w:space="0" w:color="auto"/>
              </w:divBdr>
            </w:div>
            <w:div w:id="102844451">
              <w:marLeft w:val="0"/>
              <w:marRight w:val="0"/>
              <w:marTop w:val="0"/>
              <w:marBottom w:val="0"/>
              <w:divBdr>
                <w:top w:val="none" w:sz="0" w:space="0" w:color="auto"/>
                <w:left w:val="none" w:sz="0" w:space="0" w:color="auto"/>
                <w:bottom w:val="none" w:sz="0" w:space="0" w:color="auto"/>
                <w:right w:val="none" w:sz="0" w:space="0" w:color="auto"/>
              </w:divBdr>
            </w:div>
            <w:div w:id="90780710">
              <w:marLeft w:val="0"/>
              <w:marRight w:val="0"/>
              <w:marTop w:val="0"/>
              <w:marBottom w:val="0"/>
              <w:divBdr>
                <w:top w:val="none" w:sz="0" w:space="0" w:color="auto"/>
                <w:left w:val="none" w:sz="0" w:space="0" w:color="auto"/>
                <w:bottom w:val="none" w:sz="0" w:space="0" w:color="auto"/>
                <w:right w:val="none" w:sz="0" w:space="0" w:color="auto"/>
              </w:divBdr>
            </w:div>
            <w:div w:id="801269392">
              <w:marLeft w:val="0"/>
              <w:marRight w:val="0"/>
              <w:marTop w:val="0"/>
              <w:marBottom w:val="0"/>
              <w:divBdr>
                <w:top w:val="none" w:sz="0" w:space="0" w:color="auto"/>
                <w:left w:val="none" w:sz="0" w:space="0" w:color="auto"/>
                <w:bottom w:val="none" w:sz="0" w:space="0" w:color="auto"/>
                <w:right w:val="none" w:sz="0" w:space="0" w:color="auto"/>
              </w:divBdr>
            </w:div>
            <w:div w:id="969172048">
              <w:marLeft w:val="0"/>
              <w:marRight w:val="0"/>
              <w:marTop w:val="0"/>
              <w:marBottom w:val="0"/>
              <w:divBdr>
                <w:top w:val="none" w:sz="0" w:space="0" w:color="auto"/>
                <w:left w:val="none" w:sz="0" w:space="0" w:color="auto"/>
                <w:bottom w:val="none" w:sz="0" w:space="0" w:color="auto"/>
                <w:right w:val="none" w:sz="0" w:space="0" w:color="auto"/>
              </w:divBdr>
            </w:div>
            <w:div w:id="63650234">
              <w:marLeft w:val="0"/>
              <w:marRight w:val="0"/>
              <w:marTop w:val="0"/>
              <w:marBottom w:val="0"/>
              <w:divBdr>
                <w:top w:val="none" w:sz="0" w:space="0" w:color="auto"/>
                <w:left w:val="none" w:sz="0" w:space="0" w:color="auto"/>
                <w:bottom w:val="none" w:sz="0" w:space="0" w:color="auto"/>
                <w:right w:val="none" w:sz="0" w:space="0" w:color="auto"/>
              </w:divBdr>
            </w:div>
            <w:div w:id="716976948">
              <w:marLeft w:val="0"/>
              <w:marRight w:val="0"/>
              <w:marTop w:val="0"/>
              <w:marBottom w:val="0"/>
              <w:divBdr>
                <w:top w:val="none" w:sz="0" w:space="0" w:color="auto"/>
                <w:left w:val="none" w:sz="0" w:space="0" w:color="auto"/>
                <w:bottom w:val="none" w:sz="0" w:space="0" w:color="auto"/>
                <w:right w:val="none" w:sz="0" w:space="0" w:color="auto"/>
              </w:divBdr>
            </w:div>
            <w:div w:id="1956324270">
              <w:marLeft w:val="0"/>
              <w:marRight w:val="0"/>
              <w:marTop w:val="0"/>
              <w:marBottom w:val="0"/>
              <w:divBdr>
                <w:top w:val="none" w:sz="0" w:space="0" w:color="auto"/>
                <w:left w:val="none" w:sz="0" w:space="0" w:color="auto"/>
                <w:bottom w:val="none" w:sz="0" w:space="0" w:color="auto"/>
                <w:right w:val="none" w:sz="0" w:space="0" w:color="auto"/>
              </w:divBdr>
            </w:div>
            <w:div w:id="1252275993">
              <w:marLeft w:val="0"/>
              <w:marRight w:val="0"/>
              <w:marTop w:val="0"/>
              <w:marBottom w:val="0"/>
              <w:divBdr>
                <w:top w:val="none" w:sz="0" w:space="0" w:color="auto"/>
                <w:left w:val="none" w:sz="0" w:space="0" w:color="auto"/>
                <w:bottom w:val="none" w:sz="0" w:space="0" w:color="auto"/>
                <w:right w:val="none" w:sz="0" w:space="0" w:color="auto"/>
              </w:divBdr>
            </w:div>
            <w:div w:id="1454131316">
              <w:marLeft w:val="0"/>
              <w:marRight w:val="0"/>
              <w:marTop w:val="0"/>
              <w:marBottom w:val="0"/>
              <w:divBdr>
                <w:top w:val="none" w:sz="0" w:space="0" w:color="auto"/>
                <w:left w:val="none" w:sz="0" w:space="0" w:color="auto"/>
                <w:bottom w:val="none" w:sz="0" w:space="0" w:color="auto"/>
                <w:right w:val="none" w:sz="0" w:space="0" w:color="auto"/>
              </w:divBdr>
            </w:div>
            <w:div w:id="610938176">
              <w:marLeft w:val="0"/>
              <w:marRight w:val="0"/>
              <w:marTop w:val="0"/>
              <w:marBottom w:val="0"/>
              <w:divBdr>
                <w:top w:val="none" w:sz="0" w:space="0" w:color="auto"/>
                <w:left w:val="none" w:sz="0" w:space="0" w:color="auto"/>
                <w:bottom w:val="none" w:sz="0" w:space="0" w:color="auto"/>
                <w:right w:val="none" w:sz="0" w:space="0" w:color="auto"/>
              </w:divBdr>
            </w:div>
            <w:div w:id="86661914">
              <w:marLeft w:val="0"/>
              <w:marRight w:val="0"/>
              <w:marTop w:val="0"/>
              <w:marBottom w:val="0"/>
              <w:divBdr>
                <w:top w:val="none" w:sz="0" w:space="0" w:color="auto"/>
                <w:left w:val="none" w:sz="0" w:space="0" w:color="auto"/>
                <w:bottom w:val="none" w:sz="0" w:space="0" w:color="auto"/>
                <w:right w:val="none" w:sz="0" w:space="0" w:color="auto"/>
              </w:divBdr>
            </w:div>
            <w:div w:id="447286813">
              <w:marLeft w:val="0"/>
              <w:marRight w:val="0"/>
              <w:marTop w:val="0"/>
              <w:marBottom w:val="0"/>
              <w:divBdr>
                <w:top w:val="none" w:sz="0" w:space="0" w:color="auto"/>
                <w:left w:val="none" w:sz="0" w:space="0" w:color="auto"/>
                <w:bottom w:val="none" w:sz="0" w:space="0" w:color="auto"/>
                <w:right w:val="none" w:sz="0" w:space="0" w:color="auto"/>
              </w:divBdr>
            </w:div>
            <w:div w:id="1770007240">
              <w:marLeft w:val="0"/>
              <w:marRight w:val="0"/>
              <w:marTop w:val="0"/>
              <w:marBottom w:val="0"/>
              <w:divBdr>
                <w:top w:val="none" w:sz="0" w:space="0" w:color="auto"/>
                <w:left w:val="none" w:sz="0" w:space="0" w:color="auto"/>
                <w:bottom w:val="none" w:sz="0" w:space="0" w:color="auto"/>
                <w:right w:val="none" w:sz="0" w:space="0" w:color="auto"/>
              </w:divBdr>
            </w:div>
            <w:div w:id="1102340609">
              <w:marLeft w:val="0"/>
              <w:marRight w:val="0"/>
              <w:marTop w:val="0"/>
              <w:marBottom w:val="0"/>
              <w:divBdr>
                <w:top w:val="none" w:sz="0" w:space="0" w:color="auto"/>
                <w:left w:val="none" w:sz="0" w:space="0" w:color="auto"/>
                <w:bottom w:val="none" w:sz="0" w:space="0" w:color="auto"/>
                <w:right w:val="none" w:sz="0" w:space="0" w:color="auto"/>
              </w:divBdr>
            </w:div>
            <w:div w:id="1694530390">
              <w:marLeft w:val="0"/>
              <w:marRight w:val="0"/>
              <w:marTop w:val="0"/>
              <w:marBottom w:val="0"/>
              <w:divBdr>
                <w:top w:val="none" w:sz="0" w:space="0" w:color="auto"/>
                <w:left w:val="none" w:sz="0" w:space="0" w:color="auto"/>
                <w:bottom w:val="none" w:sz="0" w:space="0" w:color="auto"/>
                <w:right w:val="none" w:sz="0" w:space="0" w:color="auto"/>
              </w:divBdr>
            </w:div>
            <w:div w:id="1173641149">
              <w:marLeft w:val="0"/>
              <w:marRight w:val="0"/>
              <w:marTop w:val="0"/>
              <w:marBottom w:val="0"/>
              <w:divBdr>
                <w:top w:val="none" w:sz="0" w:space="0" w:color="auto"/>
                <w:left w:val="none" w:sz="0" w:space="0" w:color="auto"/>
                <w:bottom w:val="none" w:sz="0" w:space="0" w:color="auto"/>
                <w:right w:val="none" w:sz="0" w:space="0" w:color="auto"/>
              </w:divBdr>
            </w:div>
            <w:div w:id="2092697477">
              <w:marLeft w:val="0"/>
              <w:marRight w:val="0"/>
              <w:marTop w:val="0"/>
              <w:marBottom w:val="0"/>
              <w:divBdr>
                <w:top w:val="none" w:sz="0" w:space="0" w:color="auto"/>
                <w:left w:val="none" w:sz="0" w:space="0" w:color="auto"/>
                <w:bottom w:val="none" w:sz="0" w:space="0" w:color="auto"/>
                <w:right w:val="none" w:sz="0" w:space="0" w:color="auto"/>
              </w:divBdr>
            </w:div>
            <w:div w:id="208030898">
              <w:marLeft w:val="0"/>
              <w:marRight w:val="0"/>
              <w:marTop w:val="0"/>
              <w:marBottom w:val="0"/>
              <w:divBdr>
                <w:top w:val="none" w:sz="0" w:space="0" w:color="auto"/>
                <w:left w:val="none" w:sz="0" w:space="0" w:color="auto"/>
                <w:bottom w:val="none" w:sz="0" w:space="0" w:color="auto"/>
                <w:right w:val="none" w:sz="0" w:space="0" w:color="auto"/>
              </w:divBdr>
            </w:div>
            <w:div w:id="1883245116">
              <w:marLeft w:val="0"/>
              <w:marRight w:val="0"/>
              <w:marTop w:val="0"/>
              <w:marBottom w:val="0"/>
              <w:divBdr>
                <w:top w:val="none" w:sz="0" w:space="0" w:color="auto"/>
                <w:left w:val="none" w:sz="0" w:space="0" w:color="auto"/>
                <w:bottom w:val="none" w:sz="0" w:space="0" w:color="auto"/>
                <w:right w:val="none" w:sz="0" w:space="0" w:color="auto"/>
              </w:divBdr>
            </w:div>
            <w:div w:id="406346673">
              <w:marLeft w:val="0"/>
              <w:marRight w:val="0"/>
              <w:marTop w:val="0"/>
              <w:marBottom w:val="0"/>
              <w:divBdr>
                <w:top w:val="none" w:sz="0" w:space="0" w:color="auto"/>
                <w:left w:val="none" w:sz="0" w:space="0" w:color="auto"/>
                <w:bottom w:val="none" w:sz="0" w:space="0" w:color="auto"/>
                <w:right w:val="none" w:sz="0" w:space="0" w:color="auto"/>
              </w:divBdr>
            </w:div>
            <w:div w:id="1086805410">
              <w:marLeft w:val="0"/>
              <w:marRight w:val="0"/>
              <w:marTop w:val="0"/>
              <w:marBottom w:val="0"/>
              <w:divBdr>
                <w:top w:val="none" w:sz="0" w:space="0" w:color="auto"/>
                <w:left w:val="none" w:sz="0" w:space="0" w:color="auto"/>
                <w:bottom w:val="none" w:sz="0" w:space="0" w:color="auto"/>
                <w:right w:val="none" w:sz="0" w:space="0" w:color="auto"/>
              </w:divBdr>
            </w:div>
            <w:div w:id="1276791021">
              <w:marLeft w:val="0"/>
              <w:marRight w:val="0"/>
              <w:marTop w:val="0"/>
              <w:marBottom w:val="0"/>
              <w:divBdr>
                <w:top w:val="none" w:sz="0" w:space="0" w:color="auto"/>
                <w:left w:val="none" w:sz="0" w:space="0" w:color="auto"/>
                <w:bottom w:val="none" w:sz="0" w:space="0" w:color="auto"/>
                <w:right w:val="none" w:sz="0" w:space="0" w:color="auto"/>
              </w:divBdr>
            </w:div>
            <w:div w:id="1126045013">
              <w:marLeft w:val="0"/>
              <w:marRight w:val="0"/>
              <w:marTop w:val="0"/>
              <w:marBottom w:val="0"/>
              <w:divBdr>
                <w:top w:val="none" w:sz="0" w:space="0" w:color="auto"/>
                <w:left w:val="none" w:sz="0" w:space="0" w:color="auto"/>
                <w:bottom w:val="none" w:sz="0" w:space="0" w:color="auto"/>
                <w:right w:val="none" w:sz="0" w:space="0" w:color="auto"/>
              </w:divBdr>
            </w:div>
            <w:div w:id="1998681111">
              <w:marLeft w:val="0"/>
              <w:marRight w:val="0"/>
              <w:marTop w:val="0"/>
              <w:marBottom w:val="0"/>
              <w:divBdr>
                <w:top w:val="none" w:sz="0" w:space="0" w:color="auto"/>
                <w:left w:val="none" w:sz="0" w:space="0" w:color="auto"/>
                <w:bottom w:val="none" w:sz="0" w:space="0" w:color="auto"/>
                <w:right w:val="none" w:sz="0" w:space="0" w:color="auto"/>
              </w:divBdr>
            </w:div>
            <w:div w:id="1353189711">
              <w:marLeft w:val="0"/>
              <w:marRight w:val="0"/>
              <w:marTop w:val="0"/>
              <w:marBottom w:val="0"/>
              <w:divBdr>
                <w:top w:val="none" w:sz="0" w:space="0" w:color="auto"/>
                <w:left w:val="none" w:sz="0" w:space="0" w:color="auto"/>
                <w:bottom w:val="none" w:sz="0" w:space="0" w:color="auto"/>
                <w:right w:val="none" w:sz="0" w:space="0" w:color="auto"/>
              </w:divBdr>
            </w:div>
            <w:div w:id="555512874">
              <w:marLeft w:val="0"/>
              <w:marRight w:val="0"/>
              <w:marTop w:val="0"/>
              <w:marBottom w:val="0"/>
              <w:divBdr>
                <w:top w:val="none" w:sz="0" w:space="0" w:color="auto"/>
                <w:left w:val="none" w:sz="0" w:space="0" w:color="auto"/>
                <w:bottom w:val="none" w:sz="0" w:space="0" w:color="auto"/>
                <w:right w:val="none" w:sz="0" w:space="0" w:color="auto"/>
              </w:divBdr>
            </w:div>
            <w:div w:id="729570522">
              <w:marLeft w:val="0"/>
              <w:marRight w:val="0"/>
              <w:marTop w:val="0"/>
              <w:marBottom w:val="0"/>
              <w:divBdr>
                <w:top w:val="none" w:sz="0" w:space="0" w:color="auto"/>
                <w:left w:val="none" w:sz="0" w:space="0" w:color="auto"/>
                <w:bottom w:val="none" w:sz="0" w:space="0" w:color="auto"/>
                <w:right w:val="none" w:sz="0" w:space="0" w:color="auto"/>
              </w:divBdr>
            </w:div>
            <w:div w:id="837109902">
              <w:marLeft w:val="0"/>
              <w:marRight w:val="0"/>
              <w:marTop w:val="0"/>
              <w:marBottom w:val="0"/>
              <w:divBdr>
                <w:top w:val="none" w:sz="0" w:space="0" w:color="auto"/>
                <w:left w:val="none" w:sz="0" w:space="0" w:color="auto"/>
                <w:bottom w:val="none" w:sz="0" w:space="0" w:color="auto"/>
                <w:right w:val="none" w:sz="0" w:space="0" w:color="auto"/>
              </w:divBdr>
            </w:div>
            <w:div w:id="106703756">
              <w:marLeft w:val="0"/>
              <w:marRight w:val="0"/>
              <w:marTop w:val="0"/>
              <w:marBottom w:val="0"/>
              <w:divBdr>
                <w:top w:val="none" w:sz="0" w:space="0" w:color="auto"/>
                <w:left w:val="none" w:sz="0" w:space="0" w:color="auto"/>
                <w:bottom w:val="none" w:sz="0" w:space="0" w:color="auto"/>
                <w:right w:val="none" w:sz="0" w:space="0" w:color="auto"/>
              </w:divBdr>
            </w:div>
            <w:div w:id="774792646">
              <w:marLeft w:val="0"/>
              <w:marRight w:val="0"/>
              <w:marTop w:val="0"/>
              <w:marBottom w:val="0"/>
              <w:divBdr>
                <w:top w:val="none" w:sz="0" w:space="0" w:color="auto"/>
                <w:left w:val="none" w:sz="0" w:space="0" w:color="auto"/>
                <w:bottom w:val="none" w:sz="0" w:space="0" w:color="auto"/>
                <w:right w:val="none" w:sz="0" w:space="0" w:color="auto"/>
              </w:divBdr>
            </w:div>
            <w:div w:id="166410221">
              <w:marLeft w:val="0"/>
              <w:marRight w:val="0"/>
              <w:marTop w:val="0"/>
              <w:marBottom w:val="0"/>
              <w:divBdr>
                <w:top w:val="none" w:sz="0" w:space="0" w:color="auto"/>
                <w:left w:val="none" w:sz="0" w:space="0" w:color="auto"/>
                <w:bottom w:val="none" w:sz="0" w:space="0" w:color="auto"/>
                <w:right w:val="none" w:sz="0" w:space="0" w:color="auto"/>
              </w:divBdr>
            </w:div>
            <w:div w:id="602735328">
              <w:marLeft w:val="0"/>
              <w:marRight w:val="0"/>
              <w:marTop w:val="0"/>
              <w:marBottom w:val="0"/>
              <w:divBdr>
                <w:top w:val="none" w:sz="0" w:space="0" w:color="auto"/>
                <w:left w:val="none" w:sz="0" w:space="0" w:color="auto"/>
                <w:bottom w:val="none" w:sz="0" w:space="0" w:color="auto"/>
                <w:right w:val="none" w:sz="0" w:space="0" w:color="auto"/>
              </w:divBdr>
            </w:div>
            <w:div w:id="1113018894">
              <w:marLeft w:val="0"/>
              <w:marRight w:val="0"/>
              <w:marTop w:val="0"/>
              <w:marBottom w:val="0"/>
              <w:divBdr>
                <w:top w:val="none" w:sz="0" w:space="0" w:color="auto"/>
                <w:left w:val="none" w:sz="0" w:space="0" w:color="auto"/>
                <w:bottom w:val="none" w:sz="0" w:space="0" w:color="auto"/>
                <w:right w:val="none" w:sz="0" w:space="0" w:color="auto"/>
              </w:divBdr>
            </w:div>
            <w:div w:id="239102001">
              <w:marLeft w:val="0"/>
              <w:marRight w:val="0"/>
              <w:marTop w:val="0"/>
              <w:marBottom w:val="0"/>
              <w:divBdr>
                <w:top w:val="none" w:sz="0" w:space="0" w:color="auto"/>
                <w:left w:val="none" w:sz="0" w:space="0" w:color="auto"/>
                <w:bottom w:val="none" w:sz="0" w:space="0" w:color="auto"/>
                <w:right w:val="none" w:sz="0" w:space="0" w:color="auto"/>
              </w:divBdr>
            </w:div>
            <w:div w:id="1114397728">
              <w:marLeft w:val="0"/>
              <w:marRight w:val="0"/>
              <w:marTop w:val="0"/>
              <w:marBottom w:val="0"/>
              <w:divBdr>
                <w:top w:val="none" w:sz="0" w:space="0" w:color="auto"/>
                <w:left w:val="none" w:sz="0" w:space="0" w:color="auto"/>
                <w:bottom w:val="none" w:sz="0" w:space="0" w:color="auto"/>
                <w:right w:val="none" w:sz="0" w:space="0" w:color="auto"/>
              </w:divBdr>
            </w:div>
            <w:div w:id="1426532979">
              <w:marLeft w:val="0"/>
              <w:marRight w:val="0"/>
              <w:marTop w:val="0"/>
              <w:marBottom w:val="0"/>
              <w:divBdr>
                <w:top w:val="none" w:sz="0" w:space="0" w:color="auto"/>
                <w:left w:val="none" w:sz="0" w:space="0" w:color="auto"/>
                <w:bottom w:val="none" w:sz="0" w:space="0" w:color="auto"/>
                <w:right w:val="none" w:sz="0" w:space="0" w:color="auto"/>
              </w:divBdr>
            </w:div>
            <w:div w:id="603462212">
              <w:marLeft w:val="0"/>
              <w:marRight w:val="0"/>
              <w:marTop w:val="0"/>
              <w:marBottom w:val="0"/>
              <w:divBdr>
                <w:top w:val="none" w:sz="0" w:space="0" w:color="auto"/>
                <w:left w:val="none" w:sz="0" w:space="0" w:color="auto"/>
                <w:bottom w:val="none" w:sz="0" w:space="0" w:color="auto"/>
                <w:right w:val="none" w:sz="0" w:space="0" w:color="auto"/>
              </w:divBdr>
            </w:div>
            <w:div w:id="855265752">
              <w:marLeft w:val="0"/>
              <w:marRight w:val="0"/>
              <w:marTop w:val="0"/>
              <w:marBottom w:val="0"/>
              <w:divBdr>
                <w:top w:val="none" w:sz="0" w:space="0" w:color="auto"/>
                <w:left w:val="none" w:sz="0" w:space="0" w:color="auto"/>
                <w:bottom w:val="none" w:sz="0" w:space="0" w:color="auto"/>
                <w:right w:val="none" w:sz="0" w:space="0" w:color="auto"/>
              </w:divBdr>
            </w:div>
            <w:div w:id="1974365170">
              <w:marLeft w:val="0"/>
              <w:marRight w:val="0"/>
              <w:marTop w:val="0"/>
              <w:marBottom w:val="0"/>
              <w:divBdr>
                <w:top w:val="none" w:sz="0" w:space="0" w:color="auto"/>
                <w:left w:val="none" w:sz="0" w:space="0" w:color="auto"/>
                <w:bottom w:val="none" w:sz="0" w:space="0" w:color="auto"/>
                <w:right w:val="none" w:sz="0" w:space="0" w:color="auto"/>
              </w:divBdr>
            </w:div>
            <w:div w:id="1551067731">
              <w:marLeft w:val="0"/>
              <w:marRight w:val="0"/>
              <w:marTop w:val="0"/>
              <w:marBottom w:val="0"/>
              <w:divBdr>
                <w:top w:val="none" w:sz="0" w:space="0" w:color="auto"/>
                <w:left w:val="none" w:sz="0" w:space="0" w:color="auto"/>
                <w:bottom w:val="none" w:sz="0" w:space="0" w:color="auto"/>
                <w:right w:val="none" w:sz="0" w:space="0" w:color="auto"/>
              </w:divBdr>
            </w:div>
            <w:div w:id="330136001">
              <w:marLeft w:val="0"/>
              <w:marRight w:val="0"/>
              <w:marTop w:val="0"/>
              <w:marBottom w:val="0"/>
              <w:divBdr>
                <w:top w:val="none" w:sz="0" w:space="0" w:color="auto"/>
                <w:left w:val="none" w:sz="0" w:space="0" w:color="auto"/>
                <w:bottom w:val="none" w:sz="0" w:space="0" w:color="auto"/>
                <w:right w:val="none" w:sz="0" w:space="0" w:color="auto"/>
              </w:divBdr>
            </w:div>
            <w:div w:id="112753762">
              <w:marLeft w:val="0"/>
              <w:marRight w:val="0"/>
              <w:marTop w:val="0"/>
              <w:marBottom w:val="0"/>
              <w:divBdr>
                <w:top w:val="none" w:sz="0" w:space="0" w:color="auto"/>
                <w:left w:val="none" w:sz="0" w:space="0" w:color="auto"/>
                <w:bottom w:val="none" w:sz="0" w:space="0" w:color="auto"/>
                <w:right w:val="none" w:sz="0" w:space="0" w:color="auto"/>
              </w:divBdr>
            </w:div>
            <w:div w:id="1702700998">
              <w:marLeft w:val="0"/>
              <w:marRight w:val="0"/>
              <w:marTop w:val="0"/>
              <w:marBottom w:val="0"/>
              <w:divBdr>
                <w:top w:val="none" w:sz="0" w:space="0" w:color="auto"/>
                <w:left w:val="none" w:sz="0" w:space="0" w:color="auto"/>
                <w:bottom w:val="none" w:sz="0" w:space="0" w:color="auto"/>
                <w:right w:val="none" w:sz="0" w:space="0" w:color="auto"/>
              </w:divBdr>
            </w:div>
            <w:div w:id="1561138422">
              <w:marLeft w:val="0"/>
              <w:marRight w:val="0"/>
              <w:marTop w:val="0"/>
              <w:marBottom w:val="0"/>
              <w:divBdr>
                <w:top w:val="none" w:sz="0" w:space="0" w:color="auto"/>
                <w:left w:val="none" w:sz="0" w:space="0" w:color="auto"/>
                <w:bottom w:val="none" w:sz="0" w:space="0" w:color="auto"/>
                <w:right w:val="none" w:sz="0" w:space="0" w:color="auto"/>
              </w:divBdr>
            </w:div>
            <w:div w:id="899637905">
              <w:marLeft w:val="0"/>
              <w:marRight w:val="0"/>
              <w:marTop w:val="0"/>
              <w:marBottom w:val="0"/>
              <w:divBdr>
                <w:top w:val="none" w:sz="0" w:space="0" w:color="auto"/>
                <w:left w:val="none" w:sz="0" w:space="0" w:color="auto"/>
                <w:bottom w:val="none" w:sz="0" w:space="0" w:color="auto"/>
                <w:right w:val="none" w:sz="0" w:space="0" w:color="auto"/>
              </w:divBdr>
            </w:div>
            <w:div w:id="7686663">
              <w:marLeft w:val="0"/>
              <w:marRight w:val="0"/>
              <w:marTop w:val="0"/>
              <w:marBottom w:val="0"/>
              <w:divBdr>
                <w:top w:val="none" w:sz="0" w:space="0" w:color="auto"/>
                <w:left w:val="none" w:sz="0" w:space="0" w:color="auto"/>
                <w:bottom w:val="none" w:sz="0" w:space="0" w:color="auto"/>
                <w:right w:val="none" w:sz="0" w:space="0" w:color="auto"/>
              </w:divBdr>
            </w:div>
            <w:div w:id="205340249">
              <w:marLeft w:val="0"/>
              <w:marRight w:val="0"/>
              <w:marTop w:val="0"/>
              <w:marBottom w:val="0"/>
              <w:divBdr>
                <w:top w:val="none" w:sz="0" w:space="0" w:color="auto"/>
                <w:left w:val="none" w:sz="0" w:space="0" w:color="auto"/>
                <w:bottom w:val="none" w:sz="0" w:space="0" w:color="auto"/>
                <w:right w:val="none" w:sz="0" w:space="0" w:color="auto"/>
              </w:divBdr>
            </w:div>
            <w:div w:id="1972594239">
              <w:marLeft w:val="0"/>
              <w:marRight w:val="0"/>
              <w:marTop w:val="0"/>
              <w:marBottom w:val="0"/>
              <w:divBdr>
                <w:top w:val="none" w:sz="0" w:space="0" w:color="auto"/>
                <w:left w:val="none" w:sz="0" w:space="0" w:color="auto"/>
                <w:bottom w:val="none" w:sz="0" w:space="0" w:color="auto"/>
                <w:right w:val="none" w:sz="0" w:space="0" w:color="auto"/>
              </w:divBdr>
            </w:div>
            <w:div w:id="591933520">
              <w:marLeft w:val="0"/>
              <w:marRight w:val="0"/>
              <w:marTop w:val="0"/>
              <w:marBottom w:val="0"/>
              <w:divBdr>
                <w:top w:val="none" w:sz="0" w:space="0" w:color="auto"/>
                <w:left w:val="none" w:sz="0" w:space="0" w:color="auto"/>
                <w:bottom w:val="none" w:sz="0" w:space="0" w:color="auto"/>
                <w:right w:val="none" w:sz="0" w:space="0" w:color="auto"/>
              </w:divBdr>
            </w:div>
            <w:div w:id="218171056">
              <w:marLeft w:val="0"/>
              <w:marRight w:val="0"/>
              <w:marTop w:val="0"/>
              <w:marBottom w:val="0"/>
              <w:divBdr>
                <w:top w:val="none" w:sz="0" w:space="0" w:color="auto"/>
                <w:left w:val="none" w:sz="0" w:space="0" w:color="auto"/>
                <w:bottom w:val="none" w:sz="0" w:space="0" w:color="auto"/>
                <w:right w:val="none" w:sz="0" w:space="0" w:color="auto"/>
              </w:divBdr>
            </w:div>
            <w:div w:id="600458069">
              <w:marLeft w:val="0"/>
              <w:marRight w:val="0"/>
              <w:marTop w:val="0"/>
              <w:marBottom w:val="0"/>
              <w:divBdr>
                <w:top w:val="none" w:sz="0" w:space="0" w:color="auto"/>
                <w:left w:val="none" w:sz="0" w:space="0" w:color="auto"/>
                <w:bottom w:val="none" w:sz="0" w:space="0" w:color="auto"/>
                <w:right w:val="none" w:sz="0" w:space="0" w:color="auto"/>
              </w:divBdr>
            </w:div>
            <w:div w:id="1068921860">
              <w:marLeft w:val="0"/>
              <w:marRight w:val="0"/>
              <w:marTop w:val="0"/>
              <w:marBottom w:val="0"/>
              <w:divBdr>
                <w:top w:val="none" w:sz="0" w:space="0" w:color="auto"/>
                <w:left w:val="none" w:sz="0" w:space="0" w:color="auto"/>
                <w:bottom w:val="none" w:sz="0" w:space="0" w:color="auto"/>
                <w:right w:val="none" w:sz="0" w:space="0" w:color="auto"/>
              </w:divBdr>
            </w:div>
            <w:div w:id="2021659810">
              <w:marLeft w:val="0"/>
              <w:marRight w:val="0"/>
              <w:marTop w:val="0"/>
              <w:marBottom w:val="0"/>
              <w:divBdr>
                <w:top w:val="none" w:sz="0" w:space="0" w:color="auto"/>
                <w:left w:val="none" w:sz="0" w:space="0" w:color="auto"/>
                <w:bottom w:val="none" w:sz="0" w:space="0" w:color="auto"/>
                <w:right w:val="none" w:sz="0" w:space="0" w:color="auto"/>
              </w:divBdr>
            </w:div>
            <w:div w:id="434639740">
              <w:marLeft w:val="0"/>
              <w:marRight w:val="0"/>
              <w:marTop w:val="0"/>
              <w:marBottom w:val="0"/>
              <w:divBdr>
                <w:top w:val="none" w:sz="0" w:space="0" w:color="auto"/>
                <w:left w:val="none" w:sz="0" w:space="0" w:color="auto"/>
                <w:bottom w:val="none" w:sz="0" w:space="0" w:color="auto"/>
                <w:right w:val="none" w:sz="0" w:space="0" w:color="auto"/>
              </w:divBdr>
            </w:div>
            <w:div w:id="222065454">
              <w:marLeft w:val="0"/>
              <w:marRight w:val="0"/>
              <w:marTop w:val="0"/>
              <w:marBottom w:val="0"/>
              <w:divBdr>
                <w:top w:val="none" w:sz="0" w:space="0" w:color="auto"/>
                <w:left w:val="none" w:sz="0" w:space="0" w:color="auto"/>
                <w:bottom w:val="none" w:sz="0" w:space="0" w:color="auto"/>
                <w:right w:val="none" w:sz="0" w:space="0" w:color="auto"/>
              </w:divBdr>
            </w:div>
            <w:div w:id="1188060560">
              <w:marLeft w:val="0"/>
              <w:marRight w:val="0"/>
              <w:marTop w:val="0"/>
              <w:marBottom w:val="0"/>
              <w:divBdr>
                <w:top w:val="none" w:sz="0" w:space="0" w:color="auto"/>
                <w:left w:val="none" w:sz="0" w:space="0" w:color="auto"/>
                <w:bottom w:val="none" w:sz="0" w:space="0" w:color="auto"/>
                <w:right w:val="none" w:sz="0" w:space="0" w:color="auto"/>
              </w:divBdr>
            </w:div>
            <w:div w:id="1911768040">
              <w:marLeft w:val="0"/>
              <w:marRight w:val="0"/>
              <w:marTop w:val="0"/>
              <w:marBottom w:val="0"/>
              <w:divBdr>
                <w:top w:val="none" w:sz="0" w:space="0" w:color="auto"/>
                <w:left w:val="none" w:sz="0" w:space="0" w:color="auto"/>
                <w:bottom w:val="none" w:sz="0" w:space="0" w:color="auto"/>
                <w:right w:val="none" w:sz="0" w:space="0" w:color="auto"/>
              </w:divBdr>
            </w:div>
            <w:div w:id="970477566">
              <w:marLeft w:val="0"/>
              <w:marRight w:val="0"/>
              <w:marTop w:val="0"/>
              <w:marBottom w:val="0"/>
              <w:divBdr>
                <w:top w:val="none" w:sz="0" w:space="0" w:color="auto"/>
                <w:left w:val="none" w:sz="0" w:space="0" w:color="auto"/>
                <w:bottom w:val="none" w:sz="0" w:space="0" w:color="auto"/>
                <w:right w:val="none" w:sz="0" w:space="0" w:color="auto"/>
              </w:divBdr>
            </w:div>
            <w:div w:id="1381127220">
              <w:marLeft w:val="0"/>
              <w:marRight w:val="0"/>
              <w:marTop w:val="0"/>
              <w:marBottom w:val="0"/>
              <w:divBdr>
                <w:top w:val="none" w:sz="0" w:space="0" w:color="auto"/>
                <w:left w:val="none" w:sz="0" w:space="0" w:color="auto"/>
                <w:bottom w:val="none" w:sz="0" w:space="0" w:color="auto"/>
                <w:right w:val="none" w:sz="0" w:space="0" w:color="auto"/>
              </w:divBdr>
            </w:div>
            <w:div w:id="1722942779">
              <w:marLeft w:val="0"/>
              <w:marRight w:val="0"/>
              <w:marTop w:val="0"/>
              <w:marBottom w:val="0"/>
              <w:divBdr>
                <w:top w:val="none" w:sz="0" w:space="0" w:color="auto"/>
                <w:left w:val="none" w:sz="0" w:space="0" w:color="auto"/>
                <w:bottom w:val="none" w:sz="0" w:space="0" w:color="auto"/>
                <w:right w:val="none" w:sz="0" w:space="0" w:color="auto"/>
              </w:divBdr>
            </w:div>
            <w:div w:id="827940082">
              <w:marLeft w:val="0"/>
              <w:marRight w:val="0"/>
              <w:marTop w:val="0"/>
              <w:marBottom w:val="0"/>
              <w:divBdr>
                <w:top w:val="none" w:sz="0" w:space="0" w:color="auto"/>
                <w:left w:val="none" w:sz="0" w:space="0" w:color="auto"/>
                <w:bottom w:val="none" w:sz="0" w:space="0" w:color="auto"/>
                <w:right w:val="none" w:sz="0" w:space="0" w:color="auto"/>
              </w:divBdr>
            </w:div>
            <w:div w:id="1601335795">
              <w:marLeft w:val="0"/>
              <w:marRight w:val="0"/>
              <w:marTop w:val="0"/>
              <w:marBottom w:val="0"/>
              <w:divBdr>
                <w:top w:val="none" w:sz="0" w:space="0" w:color="auto"/>
                <w:left w:val="none" w:sz="0" w:space="0" w:color="auto"/>
                <w:bottom w:val="none" w:sz="0" w:space="0" w:color="auto"/>
                <w:right w:val="none" w:sz="0" w:space="0" w:color="auto"/>
              </w:divBdr>
            </w:div>
            <w:div w:id="731008550">
              <w:marLeft w:val="0"/>
              <w:marRight w:val="0"/>
              <w:marTop w:val="0"/>
              <w:marBottom w:val="0"/>
              <w:divBdr>
                <w:top w:val="none" w:sz="0" w:space="0" w:color="auto"/>
                <w:left w:val="none" w:sz="0" w:space="0" w:color="auto"/>
                <w:bottom w:val="none" w:sz="0" w:space="0" w:color="auto"/>
                <w:right w:val="none" w:sz="0" w:space="0" w:color="auto"/>
              </w:divBdr>
            </w:div>
            <w:div w:id="542446689">
              <w:marLeft w:val="0"/>
              <w:marRight w:val="0"/>
              <w:marTop w:val="0"/>
              <w:marBottom w:val="0"/>
              <w:divBdr>
                <w:top w:val="none" w:sz="0" w:space="0" w:color="auto"/>
                <w:left w:val="none" w:sz="0" w:space="0" w:color="auto"/>
                <w:bottom w:val="none" w:sz="0" w:space="0" w:color="auto"/>
                <w:right w:val="none" w:sz="0" w:space="0" w:color="auto"/>
              </w:divBdr>
            </w:div>
            <w:div w:id="1396244980">
              <w:marLeft w:val="0"/>
              <w:marRight w:val="0"/>
              <w:marTop w:val="0"/>
              <w:marBottom w:val="0"/>
              <w:divBdr>
                <w:top w:val="none" w:sz="0" w:space="0" w:color="auto"/>
                <w:left w:val="none" w:sz="0" w:space="0" w:color="auto"/>
                <w:bottom w:val="none" w:sz="0" w:space="0" w:color="auto"/>
                <w:right w:val="none" w:sz="0" w:space="0" w:color="auto"/>
              </w:divBdr>
            </w:div>
            <w:div w:id="1898971746">
              <w:marLeft w:val="0"/>
              <w:marRight w:val="0"/>
              <w:marTop w:val="0"/>
              <w:marBottom w:val="0"/>
              <w:divBdr>
                <w:top w:val="none" w:sz="0" w:space="0" w:color="auto"/>
                <w:left w:val="none" w:sz="0" w:space="0" w:color="auto"/>
                <w:bottom w:val="none" w:sz="0" w:space="0" w:color="auto"/>
                <w:right w:val="none" w:sz="0" w:space="0" w:color="auto"/>
              </w:divBdr>
            </w:div>
            <w:div w:id="2040008963">
              <w:marLeft w:val="0"/>
              <w:marRight w:val="0"/>
              <w:marTop w:val="0"/>
              <w:marBottom w:val="0"/>
              <w:divBdr>
                <w:top w:val="none" w:sz="0" w:space="0" w:color="auto"/>
                <w:left w:val="none" w:sz="0" w:space="0" w:color="auto"/>
                <w:bottom w:val="none" w:sz="0" w:space="0" w:color="auto"/>
                <w:right w:val="none" w:sz="0" w:space="0" w:color="auto"/>
              </w:divBdr>
            </w:div>
            <w:div w:id="546723464">
              <w:marLeft w:val="0"/>
              <w:marRight w:val="0"/>
              <w:marTop w:val="0"/>
              <w:marBottom w:val="0"/>
              <w:divBdr>
                <w:top w:val="none" w:sz="0" w:space="0" w:color="auto"/>
                <w:left w:val="none" w:sz="0" w:space="0" w:color="auto"/>
                <w:bottom w:val="none" w:sz="0" w:space="0" w:color="auto"/>
                <w:right w:val="none" w:sz="0" w:space="0" w:color="auto"/>
              </w:divBdr>
            </w:div>
            <w:div w:id="784350349">
              <w:marLeft w:val="0"/>
              <w:marRight w:val="0"/>
              <w:marTop w:val="0"/>
              <w:marBottom w:val="0"/>
              <w:divBdr>
                <w:top w:val="none" w:sz="0" w:space="0" w:color="auto"/>
                <w:left w:val="none" w:sz="0" w:space="0" w:color="auto"/>
                <w:bottom w:val="none" w:sz="0" w:space="0" w:color="auto"/>
                <w:right w:val="none" w:sz="0" w:space="0" w:color="auto"/>
              </w:divBdr>
            </w:div>
            <w:div w:id="2107578614">
              <w:marLeft w:val="0"/>
              <w:marRight w:val="0"/>
              <w:marTop w:val="0"/>
              <w:marBottom w:val="0"/>
              <w:divBdr>
                <w:top w:val="none" w:sz="0" w:space="0" w:color="auto"/>
                <w:left w:val="none" w:sz="0" w:space="0" w:color="auto"/>
                <w:bottom w:val="none" w:sz="0" w:space="0" w:color="auto"/>
                <w:right w:val="none" w:sz="0" w:space="0" w:color="auto"/>
              </w:divBdr>
            </w:div>
            <w:div w:id="311056941">
              <w:marLeft w:val="0"/>
              <w:marRight w:val="0"/>
              <w:marTop w:val="0"/>
              <w:marBottom w:val="0"/>
              <w:divBdr>
                <w:top w:val="none" w:sz="0" w:space="0" w:color="auto"/>
                <w:left w:val="none" w:sz="0" w:space="0" w:color="auto"/>
                <w:bottom w:val="none" w:sz="0" w:space="0" w:color="auto"/>
                <w:right w:val="none" w:sz="0" w:space="0" w:color="auto"/>
              </w:divBdr>
            </w:div>
            <w:div w:id="150367369">
              <w:marLeft w:val="0"/>
              <w:marRight w:val="0"/>
              <w:marTop w:val="0"/>
              <w:marBottom w:val="0"/>
              <w:divBdr>
                <w:top w:val="none" w:sz="0" w:space="0" w:color="auto"/>
                <w:left w:val="none" w:sz="0" w:space="0" w:color="auto"/>
                <w:bottom w:val="none" w:sz="0" w:space="0" w:color="auto"/>
                <w:right w:val="none" w:sz="0" w:space="0" w:color="auto"/>
              </w:divBdr>
            </w:div>
            <w:div w:id="1808811731">
              <w:marLeft w:val="0"/>
              <w:marRight w:val="0"/>
              <w:marTop w:val="0"/>
              <w:marBottom w:val="0"/>
              <w:divBdr>
                <w:top w:val="none" w:sz="0" w:space="0" w:color="auto"/>
                <w:left w:val="none" w:sz="0" w:space="0" w:color="auto"/>
                <w:bottom w:val="none" w:sz="0" w:space="0" w:color="auto"/>
                <w:right w:val="none" w:sz="0" w:space="0" w:color="auto"/>
              </w:divBdr>
            </w:div>
            <w:div w:id="961153493">
              <w:marLeft w:val="0"/>
              <w:marRight w:val="0"/>
              <w:marTop w:val="0"/>
              <w:marBottom w:val="0"/>
              <w:divBdr>
                <w:top w:val="none" w:sz="0" w:space="0" w:color="auto"/>
                <w:left w:val="none" w:sz="0" w:space="0" w:color="auto"/>
                <w:bottom w:val="none" w:sz="0" w:space="0" w:color="auto"/>
                <w:right w:val="none" w:sz="0" w:space="0" w:color="auto"/>
              </w:divBdr>
            </w:div>
            <w:div w:id="1015690851">
              <w:marLeft w:val="0"/>
              <w:marRight w:val="0"/>
              <w:marTop w:val="0"/>
              <w:marBottom w:val="0"/>
              <w:divBdr>
                <w:top w:val="none" w:sz="0" w:space="0" w:color="auto"/>
                <w:left w:val="none" w:sz="0" w:space="0" w:color="auto"/>
                <w:bottom w:val="none" w:sz="0" w:space="0" w:color="auto"/>
                <w:right w:val="none" w:sz="0" w:space="0" w:color="auto"/>
              </w:divBdr>
            </w:div>
            <w:div w:id="485628505">
              <w:marLeft w:val="0"/>
              <w:marRight w:val="0"/>
              <w:marTop w:val="0"/>
              <w:marBottom w:val="0"/>
              <w:divBdr>
                <w:top w:val="none" w:sz="0" w:space="0" w:color="auto"/>
                <w:left w:val="none" w:sz="0" w:space="0" w:color="auto"/>
                <w:bottom w:val="none" w:sz="0" w:space="0" w:color="auto"/>
                <w:right w:val="none" w:sz="0" w:space="0" w:color="auto"/>
              </w:divBdr>
            </w:div>
            <w:div w:id="1359358818">
              <w:marLeft w:val="0"/>
              <w:marRight w:val="0"/>
              <w:marTop w:val="0"/>
              <w:marBottom w:val="0"/>
              <w:divBdr>
                <w:top w:val="none" w:sz="0" w:space="0" w:color="auto"/>
                <w:left w:val="none" w:sz="0" w:space="0" w:color="auto"/>
                <w:bottom w:val="none" w:sz="0" w:space="0" w:color="auto"/>
                <w:right w:val="none" w:sz="0" w:space="0" w:color="auto"/>
              </w:divBdr>
            </w:div>
            <w:div w:id="1958831594">
              <w:marLeft w:val="0"/>
              <w:marRight w:val="0"/>
              <w:marTop w:val="0"/>
              <w:marBottom w:val="0"/>
              <w:divBdr>
                <w:top w:val="none" w:sz="0" w:space="0" w:color="auto"/>
                <w:left w:val="none" w:sz="0" w:space="0" w:color="auto"/>
                <w:bottom w:val="none" w:sz="0" w:space="0" w:color="auto"/>
                <w:right w:val="none" w:sz="0" w:space="0" w:color="auto"/>
              </w:divBdr>
            </w:div>
            <w:div w:id="2005888332">
              <w:marLeft w:val="0"/>
              <w:marRight w:val="0"/>
              <w:marTop w:val="0"/>
              <w:marBottom w:val="0"/>
              <w:divBdr>
                <w:top w:val="none" w:sz="0" w:space="0" w:color="auto"/>
                <w:left w:val="none" w:sz="0" w:space="0" w:color="auto"/>
                <w:bottom w:val="none" w:sz="0" w:space="0" w:color="auto"/>
                <w:right w:val="none" w:sz="0" w:space="0" w:color="auto"/>
              </w:divBdr>
            </w:div>
            <w:div w:id="463037601">
              <w:marLeft w:val="0"/>
              <w:marRight w:val="0"/>
              <w:marTop w:val="0"/>
              <w:marBottom w:val="0"/>
              <w:divBdr>
                <w:top w:val="none" w:sz="0" w:space="0" w:color="auto"/>
                <w:left w:val="none" w:sz="0" w:space="0" w:color="auto"/>
                <w:bottom w:val="none" w:sz="0" w:space="0" w:color="auto"/>
                <w:right w:val="none" w:sz="0" w:space="0" w:color="auto"/>
              </w:divBdr>
            </w:div>
            <w:div w:id="405610076">
              <w:marLeft w:val="0"/>
              <w:marRight w:val="0"/>
              <w:marTop w:val="0"/>
              <w:marBottom w:val="0"/>
              <w:divBdr>
                <w:top w:val="none" w:sz="0" w:space="0" w:color="auto"/>
                <w:left w:val="none" w:sz="0" w:space="0" w:color="auto"/>
                <w:bottom w:val="none" w:sz="0" w:space="0" w:color="auto"/>
                <w:right w:val="none" w:sz="0" w:space="0" w:color="auto"/>
              </w:divBdr>
            </w:div>
            <w:div w:id="1235970129">
              <w:marLeft w:val="0"/>
              <w:marRight w:val="0"/>
              <w:marTop w:val="0"/>
              <w:marBottom w:val="0"/>
              <w:divBdr>
                <w:top w:val="none" w:sz="0" w:space="0" w:color="auto"/>
                <w:left w:val="none" w:sz="0" w:space="0" w:color="auto"/>
                <w:bottom w:val="none" w:sz="0" w:space="0" w:color="auto"/>
                <w:right w:val="none" w:sz="0" w:space="0" w:color="auto"/>
              </w:divBdr>
            </w:div>
            <w:div w:id="261030342">
              <w:marLeft w:val="0"/>
              <w:marRight w:val="0"/>
              <w:marTop w:val="0"/>
              <w:marBottom w:val="0"/>
              <w:divBdr>
                <w:top w:val="none" w:sz="0" w:space="0" w:color="auto"/>
                <w:left w:val="none" w:sz="0" w:space="0" w:color="auto"/>
                <w:bottom w:val="none" w:sz="0" w:space="0" w:color="auto"/>
                <w:right w:val="none" w:sz="0" w:space="0" w:color="auto"/>
              </w:divBdr>
            </w:div>
            <w:div w:id="2132697937">
              <w:marLeft w:val="0"/>
              <w:marRight w:val="0"/>
              <w:marTop w:val="0"/>
              <w:marBottom w:val="0"/>
              <w:divBdr>
                <w:top w:val="none" w:sz="0" w:space="0" w:color="auto"/>
                <w:left w:val="none" w:sz="0" w:space="0" w:color="auto"/>
                <w:bottom w:val="none" w:sz="0" w:space="0" w:color="auto"/>
                <w:right w:val="none" w:sz="0" w:space="0" w:color="auto"/>
              </w:divBdr>
            </w:div>
            <w:div w:id="1205748635">
              <w:marLeft w:val="0"/>
              <w:marRight w:val="0"/>
              <w:marTop w:val="0"/>
              <w:marBottom w:val="0"/>
              <w:divBdr>
                <w:top w:val="none" w:sz="0" w:space="0" w:color="auto"/>
                <w:left w:val="none" w:sz="0" w:space="0" w:color="auto"/>
                <w:bottom w:val="none" w:sz="0" w:space="0" w:color="auto"/>
                <w:right w:val="none" w:sz="0" w:space="0" w:color="auto"/>
              </w:divBdr>
            </w:div>
            <w:div w:id="909191128">
              <w:marLeft w:val="0"/>
              <w:marRight w:val="0"/>
              <w:marTop w:val="0"/>
              <w:marBottom w:val="0"/>
              <w:divBdr>
                <w:top w:val="none" w:sz="0" w:space="0" w:color="auto"/>
                <w:left w:val="none" w:sz="0" w:space="0" w:color="auto"/>
                <w:bottom w:val="none" w:sz="0" w:space="0" w:color="auto"/>
                <w:right w:val="none" w:sz="0" w:space="0" w:color="auto"/>
              </w:divBdr>
            </w:div>
            <w:div w:id="450636276">
              <w:marLeft w:val="0"/>
              <w:marRight w:val="0"/>
              <w:marTop w:val="0"/>
              <w:marBottom w:val="0"/>
              <w:divBdr>
                <w:top w:val="none" w:sz="0" w:space="0" w:color="auto"/>
                <w:left w:val="none" w:sz="0" w:space="0" w:color="auto"/>
                <w:bottom w:val="none" w:sz="0" w:space="0" w:color="auto"/>
                <w:right w:val="none" w:sz="0" w:space="0" w:color="auto"/>
              </w:divBdr>
            </w:div>
            <w:div w:id="13307566">
              <w:marLeft w:val="0"/>
              <w:marRight w:val="0"/>
              <w:marTop w:val="0"/>
              <w:marBottom w:val="0"/>
              <w:divBdr>
                <w:top w:val="none" w:sz="0" w:space="0" w:color="auto"/>
                <w:left w:val="none" w:sz="0" w:space="0" w:color="auto"/>
                <w:bottom w:val="none" w:sz="0" w:space="0" w:color="auto"/>
                <w:right w:val="none" w:sz="0" w:space="0" w:color="auto"/>
              </w:divBdr>
            </w:div>
            <w:div w:id="1183280491">
              <w:marLeft w:val="0"/>
              <w:marRight w:val="0"/>
              <w:marTop w:val="0"/>
              <w:marBottom w:val="0"/>
              <w:divBdr>
                <w:top w:val="none" w:sz="0" w:space="0" w:color="auto"/>
                <w:left w:val="none" w:sz="0" w:space="0" w:color="auto"/>
                <w:bottom w:val="none" w:sz="0" w:space="0" w:color="auto"/>
                <w:right w:val="none" w:sz="0" w:space="0" w:color="auto"/>
              </w:divBdr>
            </w:div>
            <w:div w:id="1325356300">
              <w:marLeft w:val="0"/>
              <w:marRight w:val="0"/>
              <w:marTop w:val="0"/>
              <w:marBottom w:val="0"/>
              <w:divBdr>
                <w:top w:val="none" w:sz="0" w:space="0" w:color="auto"/>
                <w:left w:val="none" w:sz="0" w:space="0" w:color="auto"/>
                <w:bottom w:val="none" w:sz="0" w:space="0" w:color="auto"/>
                <w:right w:val="none" w:sz="0" w:space="0" w:color="auto"/>
              </w:divBdr>
            </w:div>
            <w:div w:id="1547720295">
              <w:marLeft w:val="0"/>
              <w:marRight w:val="0"/>
              <w:marTop w:val="0"/>
              <w:marBottom w:val="0"/>
              <w:divBdr>
                <w:top w:val="none" w:sz="0" w:space="0" w:color="auto"/>
                <w:left w:val="none" w:sz="0" w:space="0" w:color="auto"/>
                <w:bottom w:val="none" w:sz="0" w:space="0" w:color="auto"/>
                <w:right w:val="none" w:sz="0" w:space="0" w:color="auto"/>
              </w:divBdr>
            </w:div>
            <w:div w:id="1462648689">
              <w:marLeft w:val="0"/>
              <w:marRight w:val="0"/>
              <w:marTop w:val="0"/>
              <w:marBottom w:val="0"/>
              <w:divBdr>
                <w:top w:val="none" w:sz="0" w:space="0" w:color="auto"/>
                <w:left w:val="none" w:sz="0" w:space="0" w:color="auto"/>
                <w:bottom w:val="none" w:sz="0" w:space="0" w:color="auto"/>
                <w:right w:val="none" w:sz="0" w:space="0" w:color="auto"/>
              </w:divBdr>
            </w:div>
            <w:div w:id="1984312323">
              <w:marLeft w:val="0"/>
              <w:marRight w:val="0"/>
              <w:marTop w:val="0"/>
              <w:marBottom w:val="0"/>
              <w:divBdr>
                <w:top w:val="none" w:sz="0" w:space="0" w:color="auto"/>
                <w:left w:val="none" w:sz="0" w:space="0" w:color="auto"/>
                <w:bottom w:val="none" w:sz="0" w:space="0" w:color="auto"/>
                <w:right w:val="none" w:sz="0" w:space="0" w:color="auto"/>
              </w:divBdr>
            </w:div>
            <w:div w:id="2128888323">
              <w:marLeft w:val="0"/>
              <w:marRight w:val="0"/>
              <w:marTop w:val="0"/>
              <w:marBottom w:val="0"/>
              <w:divBdr>
                <w:top w:val="none" w:sz="0" w:space="0" w:color="auto"/>
                <w:left w:val="none" w:sz="0" w:space="0" w:color="auto"/>
                <w:bottom w:val="none" w:sz="0" w:space="0" w:color="auto"/>
                <w:right w:val="none" w:sz="0" w:space="0" w:color="auto"/>
              </w:divBdr>
            </w:div>
            <w:div w:id="315884425">
              <w:marLeft w:val="0"/>
              <w:marRight w:val="0"/>
              <w:marTop w:val="0"/>
              <w:marBottom w:val="0"/>
              <w:divBdr>
                <w:top w:val="none" w:sz="0" w:space="0" w:color="auto"/>
                <w:left w:val="none" w:sz="0" w:space="0" w:color="auto"/>
                <w:bottom w:val="none" w:sz="0" w:space="0" w:color="auto"/>
                <w:right w:val="none" w:sz="0" w:space="0" w:color="auto"/>
              </w:divBdr>
            </w:div>
            <w:div w:id="740832945">
              <w:marLeft w:val="0"/>
              <w:marRight w:val="0"/>
              <w:marTop w:val="0"/>
              <w:marBottom w:val="0"/>
              <w:divBdr>
                <w:top w:val="none" w:sz="0" w:space="0" w:color="auto"/>
                <w:left w:val="none" w:sz="0" w:space="0" w:color="auto"/>
                <w:bottom w:val="none" w:sz="0" w:space="0" w:color="auto"/>
                <w:right w:val="none" w:sz="0" w:space="0" w:color="auto"/>
              </w:divBdr>
            </w:div>
            <w:div w:id="1001588706">
              <w:marLeft w:val="0"/>
              <w:marRight w:val="0"/>
              <w:marTop w:val="0"/>
              <w:marBottom w:val="0"/>
              <w:divBdr>
                <w:top w:val="none" w:sz="0" w:space="0" w:color="auto"/>
                <w:left w:val="none" w:sz="0" w:space="0" w:color="auto"/>
                <w:bottom w:val="none" w:sz="0" w:space="0" w:color="auto"/>
                <w:right w:val="none" w:sz="0" w:space="0" w:color="auto"/>
              </w:divBdr>
            </w:div>
            <w:div w:id="1890609803">
              <w:marLeft w:val="0"/>
              <w:marRight w:val="0"/>
              <w:marTop w:val="0"/>
              <w:marBottom w:val="0"/>
              <w:divBdr>
                <w:top w:val="none" w:sz="0" w:space="0" w:color="auto"/>
                <w:left w:val="none" w:sz="0" w:space="0" w:color="auto"/>
                <w:bottom w:val="none" w:sz="0" w:space="0" w:color="auto"/>
                <w:right w:val="none" w:sz="0" w:space="0" w:color="auto"/>
              </w:divBdr>
            </w:div>
            <w:div w:id="1993832045">
              <w:marLeft w:val="0"/>
              <w:marRight w:val="0"/>
              <w:marTop w:val="0"/>
              <w:marBottom w:val="0"/>
              <w:divBdr>
                <w:top w:val="none" w:sz="0" w:space="0" w:color="auto"/>
                <w:left w:val="none" w:sz="0" w:space="0" w:color="auto"/>
                <w:bottom w:val="none" w:sz="0" w:space="0" w:color="auto"/>
                <w:right w:val="none" w:sz="0" w:space="0" w:color="auto"/>
              </w:divBdr>
            </w:div>
            <w:div w:id="1494952351">
              <w:marLeft w:val="0"/>
              <w:marRight w:val="0"/>
              <w:marTop w:val="0"/>
              <w:marBottom w:val="0"/>
              <w:divBdr>
                <w:top w:val="none" w:sz="0" w:space="0" w:color="auto"/>
                <w:left w:val="none" w:sz="0" w:space="0" w:color="auto"/>
                <w:bottom w:val="none" w:sz="0" w:space="0" w:color="auto"/>
                <w:right w:val="none" w:sz="0" w:space="0" w:color="auto"/>
              </w:divBdr>
            </w:div>
            <w:div w:id="1447846326">
              <w:marLeft w:val="0"/>
              <w:marRight w:val="0"/>
              <w:marTop w:val="0"/>
              <w:marBottom w:val="0"/>
              <w:divBdr>
                <w:top w:val="none" w:sz="0" w:space="0" w:color="auto"/>
                <w:left w:val="none" w:sz="0" w:space="0" w:color="auto"/>
                <w:bottom w:val="none" w:sz="0" w:space="0" w:color="auto"/>
                <w:right w:val="none" w:sz="0" w:space="0" w:color="auto"/>
              </w:divBdr>
            </w:div>
            <w:div w:id="723530817">
              <w:marLeft w:val="0"/>
              <w:marRight w:val="0"/>
              <w:marTop w:val="0"/>
              <w:marBottom w:val="0"/>
              <w:divBdr>
                <w:top w:val="none" w:sz="0" w:space="0" w:color="auto"/>
                <w:left w:val="none" w:sz="0" w:space="0" w:color="auto"/>
                <w:bottom w:val="none" w:sz="0" w:space="0" w:color="auto"/>
                <w:right w:val="none" w:sz="0" w:space="0" w:color="auto"/>
              </w:divBdr>
            </w:div>
            <w:div w:id="1188761544">
              <w:marLeft w:val="0"/>
              <w:marRight w:val="0"/>
              <w:marTop w:val="0"/>
              <w:marBottom w:val="0"/>
              <w:divBdr>
                <w:top w:val="none" w:sz="0" w:space="0" w:color="auto"/>
                <w:left w:val="none" w:sz="0" w:space="0" w:color="auto"/>
                <w:bottom w:val="none" w:sz="0" w:space="0" w:color="auto"/>
                <w:right w:val="none" w:sz="0" w:space="0" w:color="auto"/>
              </w:divBdr>
            </w:div>
            <w:div w:id="2082215492">
              <w:marLeft w:val="0"/>
              <w:marRight w:val="0"/>
              <w:marTop w:val="0"/>
              <w:marBottom w:val="0"/>
              <w:divBdr>
                <w:top w:val="none" w:sz="0" w:space="0" w:color="auto"/>
                <w:left w:val="none" w:sz="0" w:space="0" w:color="auto"/>
                <w:bottom w:val="none" w:sz="0" w:space="0" w:color="auto"/>
                <w:right w:val="none" w:sz="0" w:space="0" w:color="auto"/>
              </w:divBdr>
            </w:div>
            <w:div w:id="1151602998">
              <w:marLeft w:val="0"/>
              <w:marRight w:val="0"/>
              <w:marTop w:val="0"/>
              <w:marBottom w:val="0"/>
              <w:divBdr>
                <w:top w:val="none" w:sz="0" w:space="0" w:color="auto"/>
                <w:left w:val="none" w:sz="0" w:space="0" w:color="auto"/>
                <w:bottom w:val="none" w:sz="0" w:space="0" w:color="auto"/>
                <w:right w:val="none" w:sz="0" w:space="0" w:color="auto"/>
              </w:divBdr>
            </w:div>
            <w:div w:id="1505241520">
              <w:marLeft w:val="0"/>
              <w:marRight w:val="0"/>
              <w:marTop w:val="0"/>
              <w:marBottom w:val="0"/>
              <w:divBdr>
                <w:top w:val="none" w:sz="0" w:space="0" w:color="auto"/>
                <w:left w:val="none" w:sz="0" w:space="0" w:color="auto"/>
                <w:bottom w:val="none" w:sz="0" w:space="0" w:color="auto"/>
                <w:right w:val="none" w:sz="0" w:space="0" w:color="auto"/>
              </w:divBdr>
            </w:div>
            <w:div w:id="1808818904">
              <w:marLeft w:val="0"/>
              <w:marRight w:val="0"/>
              <w:marTop w:val="0"/>
              <w:marBottom w:val="0"/>
              <w:divBdr>
                <w:top w:val="none" w:sz="0" w:space="0" w:color="auto"/>
                <w:left w:val="none" w:sz="0" w:space="0" w:color="auto"/>
                <w:bottom w:val="none" w:sz="0" w:space="0" w:color="auto"/>
                <w:right w:val="none" w:sz="0" w:space="0" w:color="auto"/>
              </w:divBdr>
            </w:div>
            <w:div w:id="823156342">
              <w:marLeft w:val="0"/>
              <w:marRight w:val="0"/>
              <w:marTop w:val="0"/>
              <w:marBottom w:val="0"/>
              <w:divBdr>
                <w:top w:val="none" w:sz="0" w:space="0" w:color="auto"/>
                <w:left w:val="none" w:sz="0" w:space="0" w:color="auto"/>
                <w:bottom w:val="none" w:sz="0" w:space="0" w:color="auto"/>
                <w:right w:val="none" w:sz="0" w:space="0" w:color="auto"/>
              </w:divBdr>
            </w:div>
            <w:div w:id="1982879893">
              <w:marLeft w:val="0"/>
              <w:marRight w:val="0"/>
              <w:marTop w:val="0"/>
              <w:marBottom w:val="0"/>
              <w:divBdr>
                <w:top w:val="none" w:sz="0" w:space="0" w:color="auto"/>
                <w:left w:val="none" w:sz="0" w:space="0" w:color="auto"/>
                <w:bottom w:val="none" w:sz="0" w:space="0" w:color="auto"/>
                <w:right w:val="none" w:sz="0" w:space="0" w:color="auto"/>
              </w:divBdr>
            </w:div>
            <w:div w:id="1773891908">
              <w:marLeft w:val="0"/>
              <w:marRight w:val="0"/>
              <w:marTop w:val="0"/>
              <w:marBottom w:val="0"/>
              <w:divBdr>
                <w:top w:val="none" w:sz="0" w:space="0" w:color="auto"/>
                <w:left w:val="none" w:sz="0" w:space="0" w:color="auto"/>
                <w:bottom w:val="none" w:sz="0" w:space="0" w:color="auto"/>
                <w:right w:val="none" w:sz="0" w:space="0" w:color="auto"/>
              </w:divBdr>
            </w:div>
            <w:div w:id="1547334581">
              <w:marLeft w:val="0"/>
              <w:marRight w:val="0"/>
              <w:marTop w:val="0"/>
              <w:marBottom w:val="0"/>
              <w:divBdr>
                <w:top w:val="none" w:sz="0" w:space="0" w:color="auto"/>
                <w:left w:val="none" w:sz="0" w:space="0" w:color="auto"/>
                <w:bottom w:val="none" w:sz="0" w:space="0" w:color="auto"/>
                <w:right w:val="none" w:sz="0" w:space="0" w:color="auto"/>
              </w:divBdr>
            </w:div>
            <w:div w:id="527375135">
              <w:marLeft w:val="0"/>
              <w:marRight w:val="0"/>
              <w:marTop w:val="0"/>
              <w:marBottom w:val="0"/>
              <w:divBdr>
                <w:top w:val="none" w:sz="0" w:space="0" w:color="auto"/>
                <w:left w:val="none" w:sz="0" w:space="0" w:color="auto"/>
                <w:bottom w:val="none" w:sz="0" w:space="0" w:color="auto"/>
                <w:right w:val="none" w:sz="0" w:space="0" w:color="auto"/>
              </w:divBdr>
            </w:div>
            <w:div w:id="327682838">
              <w:marLeft w:val="0"/>
              <w:marRight w:val="0"/>
              <w:marTop w:val="0"/>
              <w:marBottom w:val="0"/>
              <w:divBdr>
                <w:top w:val="none" w:sz="0" w:space="0" w:color="auto"/>
                <w:left w:val="none" w:sz="0" w:space="0" w:color="auto"/>
                <w:bottom w:val="none" w:sz="0" w:space="0" w:color="auto"/>
                <w:right w:val="none" w:sz="0" w:space="0" w:color="auto"/>
              </w:divBdr>
            </w:div>
            <w:div w:id="1634746688">
              <w:marLeft w:val="0"/>
              <w:marRight w:val="0"/>
              <w:marTop w:val="0"/>
              <w:marBottom w:val="0"/>
              <w:divBdr>
                <w:top w:val="none" w:sz="0" w:space="0" w:color="auto"/>
                <w:left w:val="none" w:sz="0" w:space="0" w:color="auto"/>
                <w:bottom w:val="none" w:sz="0" w:space="0" w:color="auto"/>
                <w:right w:val="none" w:sz="0" w:space="0" w:color="auto"/>
              </w:divBdr>
            </w:div>
            <w:div w:id="1313410965">
              <w:marLeft w:val="0"/>
              <w:marRight w:val="0"/>
              <w:marTop w:val="0"/>
              <w:marBottom w:val="0"/>
              <w:divBdr>
                <w:top w:val="none" w:sz="0" w:space="0" w:color="auto"/>
                <w:left w:val="none" w:sz="0" w:space="0" w:color="auto"/>
                <w:bottom w:val="none" w:sz="0" w:space="0" w:color="auto"/>
                <w:right w:val="none" w:sz="0" w:space="0" w:color="auto"/>
              </w:divBdr>
            </w:div>
            <w:div w:id="1599868284">
              <w:marLeft w:val="0"/>
              <w:marRight w:val="0"/>
              <w:marTop w:val="0"/>
              <w:marBottom w:val="0"/>
              <w:divBdr>
                <w:top w:val="none" w:sz="0" w:space="0" w:color="auto"/>
                <w:left w:val="none" w:sz="0" w:space="0" w:color="auto"/>
                <w:bottom w:val="none" w:sz="0" w:space="0" w:color="auto"/>
                <w:right w:val="none" w:sz="0" w:space="0" w:color="auto"/>
              </w:divBdr>
            </w:div>
            <w:div w:id="1406880159">
              <w:marLeft w:val="0"/>
              <w:marRight w:val="0"/>
              <w:marTop w:val="0"/>
              <w:marBottom w:val="0"/>
              <w:divBdr>
                <w:top w:val="none" w:sz="0" w:space="0" w:color="auto"/>
                <w:left w:val="none" w:sz="0" w:space="0" w:color="auto"/>
                <w:bottom w:val="none" w:sz="0" w:space="0" w:color="auto"/>
                <w:right w:val="none" w:sz="0" w:space="0" w:color="auto"/>
              </w:divBdr>
            </w:div>
            <w:div w:id="2116972132">
              <w:marLeft w:val="0"/>
              <w:marRight w:val="0"/>
              <w:marTop w:val="0"/>
              <w:marBottom w:val="0"/>
              <w:divBdr>
                <w:top w:val="none" w:sz="0" w:space="0" w:color="auto"/>
                <w:left w:val="none" w:sz="0" w:space="0" w:color="auto"/>
                <w:bottom w:val="none" w:sz="0" w:space="0" w:color="auto"/>
                <w:right w:val="none" w:sz="0" w:space="0" w:color="auto"/>
              </w:divBdr>
            </w:div>
            <w:div w:id="139736791">
              <w:marLeft w:val="0"/>
              <w:marRight w:val="0"/>
              <w:marTop w:val="0"/>
              <w:marBottom w:val="0"/>
              <w:divBdr>
                <w:top w:val="none" w:sz="0" w:space="0" w:color="auto"/>
                <w:left w:val="none" w:sz="0" w:space="0" w:color="auto"/>
                <w:bottom w:val="none" w:sz="0" w:space="0" w:color="auto"/>
                <w:right w:val="none" w:sz="0" w:space="0" w:color="auto"/>
              </w:divBdr>
            </w:div>
            <w:div w:id="1581863498">
              <w:marLeft w:val="0"/>
              <w:marRight w:val="0"/>
              <w:marTop w:val="0"/>
              <w:marBottom w:val="0"/>
              <w:divBdr>
                <w:top w:val="none" w:sz="0" w:space="0" w:color="auto"/>
                <w:left w:val="none" w:sz="0" w:space="0" w:color="auto"/>
                <w:bottom w:val="none" w:sz="0" w:space="0" w:color="auto"/>
                <w:right w:val="none" w:sz="0" w:space="0" w:color="auto"/>
              </w:divBdr>
            </w:div>
            <w:div w:id="2110851438">
              <w:marLeft w:val="0"/>
              <w:marRight w:val="0"/>
              <w:marTop w:val="0"/>
              <w:marBottom w:val="0"/>
              <w:divBdr>
                <w:top w:val="none" w:sz="0" w:space="0" w:color="auto"/>
                <w:left w:val="none" w:sz="0" w:space="0" w:color="auto"/>
                <w:bottom w:val="none" w:sz="0" w:space="0" w:color="auto"/>
                <w:right w:val="none" w:sz="0" w:space="0" w:color="auto"/>
              </w:divBdr>
            </w:div>
            <w:div w:id="1378428560">
              <w:marLeft w:val="0"/>
              <w:marRight w:val="0"/>
              <w:marTop w:val="0"/>
              <w:marBottom w:val="0"/>
              <w:divBdr>
                <w:top w:val="none" w:sz="0" w:space="0" w:color="auto"/>
                <w:left w:val="none" w:sz="0" w:space="0" w:color="auto"/>
                <w:bottom w:val="none" w:sz="0" w:space="0" w:color="auto"/>
                <w:right w:val="none" w:sz="0" w:space="0" w:color="auto"/>
              </w:divBdr>
            </w:div>
            <w:div w:id="139537010">
              <w:marLeft w:val="0"/>
              <w:marRight w:val="0"/>
              <w:marTop w:val="0"/>
              <w:marBottom w:val="0"/>
              <w:divBdr>
                <w:top w:val="none" w:sz="0" w:space="0" w:color="auto"/>
                <w:left w:val="none" w:sz="0" w:space="0" w:color="auto"/>
                <w:bottom w:val="none" w:sz="0" w:space="0" w:color="auto"/>
                <w:right w:val="none" w:sz="0" w:space="0" w:color="auto"/>
              </w:divBdr>
            </w:div>
            <w:div w:id="1594360049">
              <w:marLeft w:val="0"/>
              <w:marRight w:val="0"/>
              <w:marTop w:val="0"/>
              <w:marBottom w:val="0"/>
              <w:divBdr>
                <w:top w:val="none" w:sz="0" w:space="0" w:color="auto"/>
                <w:left w:val="none" w:sz="0" w:space="0" w:color="auto"/>
                <w:bottom w:val="none" w:sz="0" w:space="0" w:color="auto"/>
                <w:right w:val="none" w:sz="0" w:space="0" w:color="auto"/>
              </w:divBdr>
            </w:div>
            <w:div w:id="808477302">
              <w:marLeft w:val="0"/>
              <w:marRight w:val="0"/>
              <w:marTop w:val="0"/>
              <w:marBottom w:val="0"/>
              <w:divBdr>
                <w:top w:val="none" w:sz="0" w:space="0" w:color="auto"/>
                <w:left w:val="none" w:sz="0" w:space="0" w:color="auto"/>
                <w:bottom w:val="none" w:sz="0" w:space="0" w:color="auto"/>
                <w:right w:val="none" w:sz="0" w:space="0" w:color="auto"/>
              </w:divBdr>
            </w:div>
            <w:div w:id="1643075515">
              <w:marLeft w:val="0"/>
              <w:marRight w:val="0"/>
              <w:marTop w:val="0"/>
              <w:marBottom w:val="0"/>
              <w:divBdr>
                <w:top w:val="none" w:sz="0" w:space="0" w:color="auto"/>
                <w:left w:val="none" w:sz="0" w:space="0" w:color="auto"/>
                <w:bottom w:val="none" w:sz="0" w:space="0" w:color="auto"/>
                <w:right w:val="none" w:sz="0" w:space="0" w:color="auto"/>
              </w:divBdr>
            </w:div>
            <w:div w:id="1407266185">
              <w:marLeft w:val="0"/>
              <w:marRight w:val="0"/>
              <w:marTop w:val="0"/>
              <w:marBottom w:val="0"/>
              <w:divBdr>
                <w:top w:val="none" w:sz="0" w:space="0" w:color="auto"/>
                <w:left w:val="none" w:sz="0" w:space="0" w:color="auto"/>
                <w:bottom w:val="none" w:sz="0" w:space="0" w:color="auto"/>
                <w:right w:val="none" w:sz="0" w:space="0" w:color="auto"/>
              </w:divBdr>
            </w:div>
            <w:div w:id="1833711991">
              <w:marLeft w:val="0"/>
              <w:marRight w:val="0"/>
              <w:marTop w:val="0"/>
              <w:marBottom w:val="0"/>
              <w:divBdr>
                <w:top w:val="none" w:sz="0" w:space="0" w:color="auto"/>
                <w:left w:val="none" w:sz="0" w:space="0" w:color="auto"/>
                <w:bottom w:val="none" w:sz="0" w:space="0" w:color="auto"/>
                <w:right w:val="none" w:sz="0" w:space="0" w:color="auto"/>
              </w:divBdr>
            </w:div>
            <w:div w:id="845901780">
              <w:marLeft w:val="0"/>
              <w:marRight w:val="0"/>
              <w:marTop w:val="0"/>
              <w:marBottom w:val="0"/>
              <w:divBdr>
                <w:top w:val="none" w:sz="0" w:space="0" w:color="auto"/>
                <w:left w:val="none" w:sz="0" w:space="0" w:color="auto"/>
                <w:bottom w:val="none" w:sz="0" w:space="0" w:color="auto"/>
                <w:right w:val="none" w:sz="0" w:space="0" w:color="auto"/>
              </w:divBdr>
            </w:div>
            <w:div w:id="898635314">
              <w:marLeft w:val="0"/>
              <w:marRight w:val="0"/>
              <w:marTop w:val="0"/>
              <w:marBottom w:val="0"/>
              <w:divBdr>
                <w:top w:val="none" w:sz="0" w:space="0" w:color="auto"/>
                <w:left w:val="none" w:sz="0" w:space="0" w:color="auto"/>
                <w:bottom w:val="none" w:sz="0" w:space="0" w:color="auto"/>
                <w:right w:val="none" w:sz="0" w:space="0" w:color="auto"/>
              </w:divBdr>
            </w:div>
            <w:div w:id="2054305762">
              <w:marLeft w:val="0"/>
              <w:marRight w:val="0"/>
              <w:marTop w:val="0"/>
              <w:marBottom w:val="0"/>
              <w:divBdr>
                <w:top w:val="none" w:sz="0" w:space="0" w:color="auto"/>
                <w:left w:val="none" w:sz="0" w:space="0" w:color="auto"/>
                <w:bottom w:val="none" w:sz="0" w:space="0" w:color="auto"/>
                <w:right w:val="none" w:sz="0" w:space="0" w:color="auto"/>
              </w:divBdr>
            </w:div>
            <w:div w:id="1652708251">
              <w:marLeft w:val="0"/>
              <w:marRight w:val="0"/>
              <w:marTop w:val="0"/>
              <w:marBottom w:val="0"/>
              <w:divBdr>
                <w:top w:val="none" w:sz="0" w:space="0" w:color="auto"/>
                <w:left w:val="none" w:sz="0" w:space="0" w:color="auto"/>
                <w:bottom w:val="none" w:sz="0" w:space="0" w:color="auto"/>
                <w:right w:val="none" w:sz="0" w:space="0" w:color="auto"/>
              </w:divBdr>
            </w:div>
            <w:div w:id="160436438">
              <w:marLeft w:val="0"/>
              <w:marRight w:val="0"/>
              <w:marTop w:val="0"/>
              <w:marBottom w:val="0"/>
              <w:divBdr>
                <w:top w:val="none" w:sz="0" w:space="0" w:color="auto"/>
                <w:left w:val="none" w:sz="0" w:space="0" w:color="auto"/>
                <w:bottom w:val="none" w:sz="0" w:space="0" w:color="auto"/>
                <w:right w:val="none" w:sz="0" w:space="0" w:color="auto"/>
              </w:divBdr>
            </w:div>
            <w:div w:id="1590195578">
              <w:marLeft w:val="0"/>
              <w:marRight w:val="0"/>
              <w:marTop w:val="0"/>
              <w:marBottom w:val="0"/>
              <w:divBdr>
                <w:top w:val="none" w:sz="0" w:space="0" w:color="auto"/>
                <w:left w:val="none" w:sz="0" w:space="0" w:color="auto"/>
                <w:bottom w:val="none" w:sz="0" w:space="0" w:color="auto"/>
                <w:right w:val="none" w:sz="0" w:space="0" w:color="auto"/>
              </w:divBdr>
            </w:div>
            <w:div w:id="1842112288">
              <w:marLeft w:val="0"/>
              <w:marRight w:val="0"/>
              <w:marTop w:val="0"/>
              <w:marBottom w:val="0"/>
              <w:divBdr>
                <w:top w:val="none" w:sz="0" w:space="0" w:color="auto"/>
                <w:left w:val="none" w:sz="0" w:space="0" w:color="auto"/>
                <w:bottom w:val="none" w:sz="0" w:space="0" w:color="auto"/>
                <w:right w:val="none" w:sz="0" w:space="0" w:color="auto"/>
              </w:divBdr>
            </w:div>
            <w:div w:id="1726299329">
              <w:marLeft w:val="0"/>
              <w:marRight w:val="0"/>
              <w:marTop w:val="0"/>
              <w:marBottom w:val="0"/>
              <w:divBdr>
                <w:top w:val="none" w:sz="0" w:space="0" w:color="auto"/>
                <w:left w:val="none" w:sz="0" w:space="0" w:color="auto"/>
                <w:bottom w:val="none" w:sz="0" w:space="0" w:color="auto"/>
                <w:right w:val="none" w:sz="0" w:space="0" w:color="auto"/>
              </w:divBdr>
            </w:div>
            <w:div w:id="1565026340">
              <w:marLeft w:val="0"/>
              <w:marRight w:val="0"/>
              <w:marTop w:val="0"/>
              <w:marBottom w:val="0"/>
              <w:divBdr>
                <w:top w:val="none" w:sz="0" w:space="0" w:color="auto"/>
                <w:left w:val="none" w:sz="0" w:space="0" w:color="auto"/>
                <w:bottom w:val="none" w:sz="0" w:space="0" w:color="auto"/>
                <w:right w:val="none" w:sz="0" w:space="0" w:color="auto"/>
              </w:divBdr>
            </w:div>
            <w:div w:id="1646734611">
              <w:marLeft w:val="0"/>
              <w:marRight w:val="0"/>
              <w:marTop w:val="0"/>
              <w:marBottom w:val="0"/>
              <w:divBdr>
                <w:top w:val="none" w:sz="0" w:space="0" w:color="auto"/>
                <w:left w:val="none" w:sz="0" w:space="0" w:color="auto"/>
                <w:bottom w:val="none" w:sz="0" w:space="0" w:color="auto"/>
                <w:right w:val="none" w:sz="0" w:space="0" w:color="auto"/>
              </w:divBdr>
            </w:div>
            <w:div w:id="1515531322">
              <w:marLeft w:val="0"/>
              <w:marRight w:val="0"/>
              <w:marTop w:val="0"/>
              <w:marBottom w:val="0"/>
              <w:divBdr>
                <w:top w:val="none" w:sz="0" w:space="0" w:color="auto"/>
                <w:left w:val="none" w:sz="0" w:space="0" w:color="auto"/>
                <w:bottom w:val="none" w:sz="0" w:space="0" w:color="auto"/>
                <w:right w:val="none" w:sz="0" w:space="0" w:color="auto"/>
              </w:divBdr>
            </w:div>
            <w:div w:id="1233008885">
              <w:marLeft w:val="0"/>
              <w:marRight w:val="0"/>
              <w:marTop w:val="0"/>
              <w:marBottom w:val="0"/>
              <w:divBdr>
                <w:top w:val="none" w:sz="0" w:space="0" w:color="auto"/>
                <w:left w:val="none" w:sz="0" w:space="0" w:color="auto"/>
                <w:bottom w:val="none" w:sz="0" w:space="0" w:color="auto"/>
                <w:right w:val="none" w:sz="0" w:space="0" w:color="auto"/>
              </w:divBdr>
            </w:div>
            <w:div w:id="421145267">
              <w:marLeft w:val="0"/>
              <w:marRight w:val="0"/>
              <w:marTop w:val="0"/>
              <w:marBottom w:val="0"/>
              <w:divBdr>
                <w:top w:val="none" w:sz="0" w:space="0" w:color="auto"/>
                <w:left w:val="none" w:sz="0" w:space="0" w:color="auto"/>
                <w:bottom w:val="none" w:sz="0" w:space="0" w:color="auto"/>
                <w:right w:val="none" w:sz="0" w:space="0" w:color="auto"/>
              </w:divBdr>
            </w:div>
            <w:div w:id="471095042">
              <w:marLeft w:val="0"/>
              <w:marRight w:val="0"/>
              <w:marTop w:val="0"/>
              <w:marBottom w:val="0"/>
              <w:divBdr>
                <w:top w:val="none" w:sz="0" w:space="0" w:color="auto"/>
                <w:left w:val="none" w:sz="0" w:space="0" w:color="auto"/>
                <w:bottom w:val="none" w:sz="0" w:space="0" w:color="auto"/>
                <w:right w:val="none" w:sz="0" w:space="0" w:color="auto"/>
              </w:divBdr>
            </w:div>
            <w:div w:id="2006083966">
              <w:marLeft w:val="0"/>
              <w:marRight w:val="0"/>
              <w:marTop w:val="0"/>
              <w:marBottom w:val="0"/>
              <w:divBdr>
                <w:top w:val="none" w:sz="0" w:space="0" w:color="auto"/>
                <w:left w:val="none" w:sz="0" w:space="0" w:color="auto"/>
                <w:bottom w:val="none" w:sz="0" w:space="0" w:color="auto"/>
                <w:right w:val="none" w:sz="0" w:space="0" w:color="auto"/>
              </w:divBdr>
            </w:div>
            <w:div w:id="1034501273">
              <w:marLeft w:val="0"/>
              <w:marRight w:val="0"/>
              <w:marTop w:val="0"/>
              <w:marBottom w:val="0"/>
              <w:divBdr>
                <w:top w:val="none" w:sz="0" w:space="0" w:color="auto"/>
                <w:left w:val="none" w:sz="0" w:space="0" w:color="auto"/>
                <w:bottom w:val="none" w:sz="0" w:space="0" w:color="auto"/>
                <w:right w:val="none" w:sz="0" w:space="0" w:color="auto"/>
              </w:divBdr>
            </w:div>
            <w:div w:id="1097290758">
              <w:marLeft w:val="0"/>
              <w:marRight w:val="0"/>
              <w:marTop w:val="0"/>
              <w:marBottom w:val="0"/>
              <w:divBdr>
                <w:top w:val="none" w:sz="0" w:space="0" w:color="auto"/>
                <w:left w:val="none" w:sz="0" w:space="0" w:color="auto"/>
                <w:bottom w:val="none" w:sz="0" w:space="0" w:color="auto"/>
                <w:right w:val="none" w:sz="0" w:space="0" w:color="auto"/>
              </w:divBdr>
            </w:div>
            <w:div w:id="366564738">
              <w:marLeft w:val="0"/>
              <w:marRight w:val="0"/>
              <w:marTop w:val="0"/>
              <w:marBottom w:val="0"/>
              <w:divBdr>
                <w:top w:val="none" w:sz="0" w:space="0" w:color="auto"/>
                <w:left w:val="none" w:sz="0" w:space="0" w:color="auto"/>
                <w:bottom w:val="none" w:sz="0" w:space="0" w:color="auto"/>
                <w:right w:val="none" w:sz="0" w:space="0" w:color="auto"/>
              </w:divBdr>
            </w:div>
            <w:div w:id="1872919286">
              <w:marLeft w:val="0"/>
              <w:marRight w:val="0"/>
              <w:marTop w:val="0"/>
              <w:marBottom w:val="0"/>
              <w:divBdr>
                <w:top w:val="none" w:sz="0" w:space="0" w:color="auto"/>
                <w:left w:val="none" w:sz="0" w:space="0" w:color="auto"/>
                <w:bottom w:val="none" w:sz="0" w:space="0" w:color="auto"/>
                <w:right w:val="none" w:sz="0" w:space="0" w:color="auto"/>
              </w:divBdr>
            </w:div>
            <w:div w:id="1559778486">
              <w:marLeft w:val="0"/>
              <w:marRight w:val="0"/>
              <w:marTop w:val="0"/>
              <w:marBottom w:val="0"/>
              <w:divBdr>
                <w:top w:val="none" w:sz="0" w:space="0" w:color="auto"/>
                <w:left w:val="none" w:sz="0" w:space="0" w:color="auto"/>
                <w:bottom w:val="none" w:sz="0" w:space="0" w:color="auto"/>
                <w:right w:val="none" w:sz="0" w:space="0" w:color="auto"/>
              </w:divBdr>
            </w:div>
            <w:div w:id="1865363891">
              <w:marLeft w:val="0"/>
              <w:marRight w:val="0"/>
              <w:marTop w:val="0"/>
              <w:marBottom w:val="0"/>
              <w:divBdr>
                <w:top w:val="none" w:sz="0" w:space="0" w:color="auto"/>
                <w:left w:val="none" w:sz="0" w:space="0" w:color="auto"/>
                <w:bottom w:val="none" w:sz="0" w:space="0" w:color="auto"/>
                <w:right w:val="none" w:sz="0" w:space="0" w:color="auto"/>
              </w:divBdr>
            </w:div>
            <w:div w:id="824201043">
              <w:marLeft w:val="0"/>
              <w:marRight w:val="0"/>
              <w:marTop w:val="0"/>
              <w:marBottom w:val="0"/>
              <w:divBdr>
                <w:top w:val="none" w:sz="0" w:space="0" w:color="auto"/>
                <w:left w:val="none" w:sz="0" w:space="0" w:color="auto"/>
                <w:bottom w:val="none" w:sz="0" w:space="0" w:color="auto"/>
                <w:right w:val="none" w:sz="0" w:space="0" w:color="auto"/>
              </w:divBdr>
            </w:div>
            <w:div w:id="1014579565">
              <w:marLeft w:val="0"/>
              <w:marRight w:val="0"/>
              <w:marTop w:val="0"/>
              <w:marBottom w:val="0"/>
              <w:divBdr>
                <w:top w:val="none" w:sz="0" w:space="0" w:color="auto"/>
                <w:left w:val="none" w:sz="0" w:space="0" w:color="auto"/>
                <w:bottom w:val="none" w:sz="0" w:space="0" w:color="auto"/>
                <w:right w:val="none" w:sz="0" w:space="0" w:color="auto"/>
              </w:divBdr>
            </w:div>
            <w:div w:id="351539363">
              <w:marLeft w:val="0"/>
              <w:marRight w:val="0"/>
              <w:marTop w:val="0"/>
              <w:marBottom w:val="0"/>
              <w:divBdr>
                <w:top w:val="none" w:sz="0" w:space="0" w:color="auto"/>
                <w:left w:val="none" w:sz="0" w:space="0" w:color="auto"/>
                <w:bottom w:val="none" w:sz="0" w:space="0" w:color="auto"/>
                <w:right w:val="none" w:sz="0" w:space="0" w:color="auto"/>
              </w:divBdr>
            </w:div>
            <w:div w:id="1332442930">
              <w:marLeft w:val="0"/>
              <w:marRight w:val="0"/>
              <w:marTop w:val="0"/>
              <w:marBottom w:val="0"/>
              <w:divBdr>
                <w:top w:val="none" w:sz="0" w:space="0" w:color="auto"/>
                <w:left w:val="none" w:sz="0" w:space="0" w:color="auto"/>
                <w:bottom w:val="none" w:sz="0" w:space="0" w:color="auto"/>
                <w:right w:val="none" w:sz="0" w:space="0" w:color="auto"/>
              </w:divBdr>
            </w:div>
            <w:div w:id="1760517967">
              <w:marLeft w:val="0"/>
              <w:marRight w:val="0"/>
              <w:marTop w:val="0"/>
              <w:marBottom w:val="0"/>
              <w:divBdr>
                <w:top w:val="none" w:sz="0" w:space="0" w:color="auto"/>
                <w:left w:val="none" w:sz="0" w:space="0" w:color="auto"/>
                <w:bottom w:val="none" w:sz="0" w:space="0" w:color="auto"/>
                <w:right w:val="none" w:sz="0" w:space="0" w:color="auto"/>
              </w:divBdr>
            </w:div>
            <w:div w:id="280958071">
              <w:marLeft w:val="0"/>
              <w:marRight w:val="0"/>
              <w:marTop w:val="0"/>
              <w:marBottom w:val="0"/>
              <w:divBdr>
                <w:top w:val="none" w:sz="0" w:space="0" w:color="auto"/>
                <w:left w:val="none" w:sz="0" w:space="0" w:color="auto"/>
                <w:bottom w:val="none" w:sz="0" w:space="0" w:color="auto"/>
                <w:right w:val="none" w:sz="0" w:space="0" w:color="auto"/>
              </w:divBdr>
            </w:div>
            <w:div w:id="766585709">
              <w:marLeft w:val="0"/>
              <w:marRight w:val="0"/>
              <w:marTop w:val="0"/>
              <w:marBottom w:val="0"/>
              <w:divBdr>
                <w:top w:val="none" w:sz="0" w:space="0" w:color="auto"/>
                <w:left w:val="none" w:sz="0" w:space="0" w:color="auto"/>
                <w:bottom w:val="none" w:sz="0" w:space="0" w:color="auto"/>
                <w:right w:val="none" w:sz="0" w:space="0" w:color="auto"/>
              </w:divBdr>
            </w:div>
            <w:div w:id="123551324">
              <w:marLeft w:val="0"/>
              <w:marRight w:val="0"/>
              <w:marTop w:val="0"/>
              <w:marBottom w:val="0"/>
              <w:divBdr>
                <w:top w:val="none" w:sz="0" w:space="0" w:color="auto"/>
                <w:left w:val="none" w:sz="0" w:space="0" w:color="auto"/>
                <w:bottom w:val="none" w:sz="0" w:space="0" w:color="auto"/>
                <w:right w:val="none" w:sz="0" w:space="0" w:color="auto"/>
              </w:divBdr>
            </w:div>
            <w:div w:id="1786733556">
              <w:marLeft w:val="0"/>
              <w:marRight w:val="0"/>
              <w:marTop w:val="0"/>
              <w:marBottom w:val="0"/>
              <w:divBdr>
                <w:top w:val="none" w:sz="0" w:space="0" w:color="auto"/>
                <w:left w:val="none" w:sz="0" w:space="0" w:color="auto"/>
                <w:bottom w:val="none" w:sz="0" w:space="0" w:color="auto"/>
                <w:right w:val="none" w:sz="0" w:space="0" w:color="auto"/>
              </w:divBdr>
            </w:div>
            <w:div w:id="941105936">
              <w:marLeft w:val="0"/>
              <w:marRight w:val="0"/>
              <w:marTop w:val="0"/>
              <w:marBottom w:val="0"/>
              <w:divBdr>
                <w:top w:val="none" w:sz="0" w:space="0" w:color="auto"/>
                <w:left w:val="none" w:sz="0" w:space="0" w:color="auto"/>
                <w:bottom w:val="none" w:sz="0" w:space="0" w:color="auto"/>
                <w:right w:val="none" w:sz="0" w:space="0" w:color="auto"/>
              </w:divBdr>
            </w:div>
            <w:div w:id="751587211">
              <w:marLeft w:val="0"/>
              <w:marRight w:val="0"/>
              <w:marTop w:val="0"/>
              <w:marBottom w:val="0"/>
              <w:divBdr>
                <w:top w:val="none" w:sz="0" w:space="0" w:color="auto"/>
                <w:left w:val="none" w:sz="0" w:space="0" w:color="auto"/>
                <w:bottom w:val="none" w:sz="0" w:space="0" w:color="auto"/>
                <w:right w:val="none" w:sz="0" w:space="0" w:color="auto"/>
              </w:divBdr>
            </w:div>
            <w:div w:id="744113483">
              <w:marLeft w:val="0"/>
              <w:marRight w:val="0"/>
              <w:marTop w:val="0"/>
              <w:marBottom w:val="0"/>
              <w:divBdr>
                <w:top w:val="none" w:sz="0" w:space="0" w:color="auto"/>
                <w:left w:val="none" w:sz="0" w:space="0" w:color="auto"/>
                <w:bottom w:val="none" w:sz="0" w:space="0" w:color="auto"/>
                <w:right w:val="none" w:sz="0" w:space="0" w:color="auto"/>
              </w:divBdr>
            </w:div>
            <w:div w:id="2095010704">
              <w:marLeft w:val="0"/>
              <w:marRight w:val="0"/>
              <w:marTop w:val="0"/>
              <w:marBottom w:val="0"/>
              <w:divBdr>
                <w:top w:val="none" w:sz="0" w:space="0" w:color="auto"/>
                <w:left w:val="none" w:sz="0" w:space="0" w:color="auto"/>
                <w:bottom w:val="none" w:sz="0" w:space="0" w:color="auto"/>
                <w:right w:val="none" w:sz="0" w:space="0" w:color="auto"/>
              </w:divBdr>
            </w:div>
            <w:div w:id="1338531942">
              <w:marLeft w:val="0"/>
              <w:marRight w:val="0"/>
              <w:marTop w:val="0"/>
              <w:marBottom w:val="0"/>
              <w:divBdr>
                <w:top w:val="none" w:sz="0" w:space="0" w:color="auto"/>
                <w:left w:val="none" w:sz="0" w:space="0" w:color="auto"/>
                <w:bottom w:val="none" w:sz="0" w:space="0" w:color="auto"/>
                <w:right w:val="none" w:sz="0" w:space="0" w:color="auto"/>
              </w:divBdr>
            </w:div>
            <w:div w:id="1470170634">
              <w:marLeft w:val="0"/>
              <w:marRight w:val="0"/>
              <w:marTop w:val="0"/>
              <w:marBottom w:val="0"/>
              <w:divBdr>
                <w:top w:val="none" w:sz="0" w:space="0" w:color="auto"/>
                <w:left w:val="none" w:sz="0" w:space="0" w:color="auto"/>
                <w:bottom w:val="none" w:sz="0" w:space="0" w:color="auto"/>
                <w:right w:val="none" w:sz="0" w:space="0" w:color="auto"/>
              </w:divBdr>
            </w:div>
            <w:div w:id="866287417">
              <w:marLeft w:val="0"/>
              <w:marRight w:val="0"/>
              <w:marTop w:val="0"/>
              <w:marBottom w:val="0"/>
              <w:divBdr>
                <w:top w:val="none" w:sz="0" w:space="0" w:color="auto"/>
                <w:left w:val="none" w:sz="0" w:space="0" w:color="auto"/>
                <w:bottom w:val="none" w:sz="0" w:space="0" w:color="auto"/>
                <w:right w:val="none" w:sz="0" w:space="0" w:color="auto"/>
              </w:divBdr>
            </w:div>
            <w:div w:id="1379889587">
              <w:marLeft w:val="0"/>
              <w:marRight w:val="0"/>
              <w:marTop w:val="0"/>
              <w:marBottom w:val="0"/>
              <w:divBdr>
                <w:top w:val="none" w:sz="0" w:space="0" w:color="auto"/>
                <w:left w:val="none" w:sz="0" w:space="0" w:color="auto"/>
                <w:bottom w:val="none" w:sz="0" w:space="0" w:color="auto"/>
                <w:right w:val="none" w:sz="0" w:space="0" w:color="auto"/>
              </w:divBdr>
            </w:div>
            <w:div w:id="2014336570">
              <w:marLeft w:val="0"/>
              <w:marRight w:val="0"/>
              <w:marTop w:val="0"/>
              <w:marBottom w:val="0"/>
              <w:divBdr>
                <w:top w:val="none" w:sz="0" w:space="0" w:color="auto"/>
                <w:left w:val="none" w:sz="0" w:space="0" w:color="auto"/>
                <w:bottom w:val="none" w:sz="0" w:space="0" w:color="auto"/>
                <w:right w:val="none" w:sz="0" w:space="0" w:color="auto"/>
              </w:divBdr>
            </w:div>
            <w:div w:id="456804481">
              <w:marLeft w:val="0"/>
              <w:marRight w:val="0"/>
              <w:marTop w:val="0"/>
              <w:marBottom w:val="0"/>
              <w:divBdr>
                <w:top w:val="none" w:sz="0" w:space="0" w:color="auto"/>
                <w:left w:val="none" w:sz="0" w:space="0" w:color="auto"/>
                <w:bottom w:val="none" w:sz="0" w:space="0" w:color="auto"/>
                <w:right w:val="none" w:sz="0" w:space="0" w:color="auto"/>
              </w:divBdr>
            </w:div>
            <w:div w:id="361050949">
              <w:marLeft w:val="0"/>
              <w:marRight w:val="0"/>
              <w:marTop w:val="0"/>
              <w:marBottom w:val="0"/>
              <w:divBdr>
                <w:top w:val="none" w:sz="0" w:space="0" w:color="auto"/>
                <w:left w:val="none" w:sz="0" w:space="0" w:color="auto"/>
                <w:bottom w:val="none" w:sz="0" w:space="0" w:color="auto"/>
                <w:right w:val="none" w:sz="0" w:space="0" w:color="auto"/>
              </w:divBdr>
            </w:div>
            <w:div w:id="1708598092">
              <w:marLeft w:val="0"/>
              <w:marRight w:val="0"/>
              <w:marTop w:val="0"/>
              <w:marBottom w:val="0"/>
              <w:divBdr>
                <w:top w:val="none" w:sz="0" w:space="0" w:color="auto"/>
                <w:left w:val="none" w:sz="0" w:space="0" w:color="auto"/>
                <w:bottom w:val="none" w:sz="0" w:space="0" w:color="auto"/>
                <w:right w:val="none" w:sz="0" w:space="0" w:color="auto"/>
              </w:divBdr>
            </w:div>
            <w:div w:id="899437555">
              <w:marLeft w:val="0"/>
              <w:marRight w:val="0"/>
              <w:marTop w:val="0"/>
              <w:marBottom w:val="0"/>
              <w:divBdr>
                <w:top w:val="none" w:sz="0" w:space="0" w:color="auto"/>
                <w:left w:val="none" w:sz="0" w:space="0" w:color="auto"/>
                <w:bottom w:val="none" w:sz="0" w:space="0" w:color="auto"/>
                <w:right w:val="none" w:sz="0" w:space="0" w:color="auto"/>
              </w:divBdr>
            </w:div>
            <w:div w:id="586574595">
              <w:marLeft w:val="0"/>
              <w:marRight w:val="0"/>
              <w:marTop w:val="0"/>
              <w:marBottom w:val="0"/>
              <w:divBdr>
                <w:top w:val="none" w:sz="0" w:space="0" w:color="auto"/>
                <w:left w:val="none" w:sz="0" w:space="0" w:color="auto"/>
                <w:bottom w:val="none" w:sz="0" w:space="0" w:color="auto"/>
                <w:right w:val="none" w:sz="0" w:space="0" w:color="auto"/>
              </w:divBdr>
            </w:div>
            <w:div w:id="1794472255">
              <w:marLeft w:val="0"/>
              <w:marRight w:val="0"/>
              <w:marTop w:val="0"/>
              <w:marBottom w:val="0"/>
              <w:divBdr>
                <w:top w:val="none" w:sz="0" w:space="0" w:color="auto"/>
                <w:left w:val="none" w:sz="0" w:space="0" w:color="auto"/>
                <w:bottom w:val="none" w:sz="0" w:space="0" w:color="auto"/>
                <w:right w:val="none" w:sz="0" w:space="0" w:color="auto"/>
              </w:divBdr>
            </w:div>
            <w:div w:id="29452534">
              <w:marLeft w:val="0"/>
              <w:marRight w:val="0"/>
              <w:marTop w:val="0"/>
              <w:marBottom w:val="0"/>
              <w:divBdr>
                <w:top w:val="none" w:sz="0" w:space="0" w:color="auto"/>
                <w:left w:val="none" w:sz="0" w:space="0" w:color="auto"/>
                <w:bottom w:val="none" w:sz="0" w:space="0" w:color="auto"/>
                <w:right w:val="none" w:sz="0" w:space="0" w:color="auto"/>
              </w:divBdr>
            </w:div>
            <w:div w:id="1025596405">
              <w:marLeft w:val="0"/>
              <w:marRight w:val="0"/>
              <w:marTop w:val="0"/>
              <w:marBottom w:val="0"/>
              <w:divBdr>
                <w:top w:val="none" w:sz="0" w:space="0" w:color="auto"/>
                <w:left w:val="none" w:sz="0" w:space="0" w:color="auto"/>
                <w:bottom w:val="none" w:sz="0" w:space="0" w:color="auto"/>
                <w:right w:val="none" w:sz="0" w:space="0" w:color="auto"/>
              </w:divBdr>
            </w:div>
            <w:div w:id="2052876991">
              <w:marLeft w:val="0"/>
              <w:marRight w:val="0"/>
              <w:marTop w:val="0"/>
              <w:marBottom w:val="0"/>
              <w:divBdr>
                <w:top w:val="none" w:sz="0" w:space="0" w:color="auto"/>
                <w:left w:val="none" w:sz="0" w:space="0" w:color="auto"/>
                <w:bottom w:val="none" w:sz="0" w:space="0" w:color="auto"/>
                <w:right w:val="none" w:sz="0" w:space="0" w:color="auto"/>
              </w:divBdr>
            </w:div>
            <w:div w:id="1344285132">
              <w:marLeft w:val="0"/>
              <w:marRight w:val="0"/>
              <w:marTop w:val="0"/>
              <w:marBottom w:val="0"/>
              <w:divBdr>
                <w:top w:val="none" w:sz="0" w:space="0" w:color="auto"/>
                <w:left w:val="none" w:sz="0" w:space="0" w:color="auto"/>
                <w:bottom w:val="none" w:sz="0" w:space="0" w:color="auto"/>
                <w:right w:val="none" w:sz="0" w:space="0" w:color="auto"/>
              </w:divBdr>
            </w:div>
            <w:div w:id="495459700">
              <w:marLeft w:val="0"/>
              <w:marRight w:val="0"/>
              <w:marTop w:val="0"/>
              <w:marBottom w:val="0"/>
              <w:divBdr>
                <w:top w:val="none" w:sz="0" w:space="0" w:color="auto"/>
                <w:left w:val="none" w:sz="0" w:space="0" w:color="auto"/>
                <w:bottom w:val="none" w:sz="0" w:space="0" w:color="auto"/>
                <w:right w:val="none" w:sz="0" w:space="0" w:color="auto"/>
              </w:divBdr>
            </w:div>
            <w:div w:id="46534272">
              <w:marLeft w:val="0"/>
              <w:marRight w:val="0"/>
              <w:marTop w:val="0"/>
              <w:marBottom w:val="0"/>
              <w:divBdr>
                <w:top w:val="none" w:sz="0" w:space="0" w:color="auto"/>
                <w:left w:val="none" w:sz="0" w:space="0" w:color="auto"/>
                <w:bottom w:val="none" w:sz="0" w:space="0" w:color="auto"/>
                <w:right w:val="none" w:sz="0" w:space="0" w:color="auto"/>
              </w:divBdr>
            </w:div>
            <w:div w:id="144245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750236">
      <w:bodyDiv w:val="1"/>
      <w:marLeft w:val="0"/>
      <w:marRight w:val="0"/>
      <w:marTop w:val="0"/>
      <w:marBottom w:val="0"/>
      <w:divBdr>
        <w:top w:val="none" w:sz="0" w:space="0" w:color="auto"/>
        <w:left w:val="none" w:sz="0" w:space="0" w:color="auto"/>
        <w:bottom w:val="none" w:sz="0" w:space="0" w:color="auto"/>
        <w:right w:val="none" w:sz="0" w:space="0" w:color="auto"/>
      </w:divBdr>
    </w:div>
    <w:div w:id="438455685">
      <w:bodyDiv w:val="1"/>
      <w:marLeft w:val="0"/>
      <w:marRight w:val="0"/>
      <w:marTop w:val="0"/>
      <w:marBottom w:val="0"/>
      <w:divBdr>
        <w:top w:val="none" w:sz="0" w:space="0" w:color="auto"/>
        <w:left w:val="none" w:sz="0" w:space="0" w:color="auto"/>
        <w:bottom w:val="none" w:sz="0" w:space="0" w:color="auto"/>
        <w:right w:val="none" w:sz="0" w:space="0" w:color="auto"/>
      </w:divBdr>
    </w:div>
    <w:div w:id="450899615">
      <w:bodyDiv w:val="1"/>
      <w:marLeft w:val="0"/>
      <w:marRight w:val="0"/>
      <w:marTop w:val="0"/>
      <w:marBottom w:val="0"/>
      <w:divBdr>
        <w:top w:val="none" w:sz="0" w:space="0" w:color="auto"/>
        <w:left w:val="none" w:sz="0" w:space="0" w:color="auto"/>
        <w:bottom w:val="none" w:sz="0" w:space="0" w:color="auto"/>
        <w:right w:val="none" w:sz="0" w:space="0" w:color="auto"/>
      </w:divBdr>
    </w:div>
    <w:div w:id="469056231">
      <w:bodyDiv w:val="1"/>
      <w:marLeft w:val="0"/>
      <w:marRight w:val="0"/>
      <w:marTop w:val="0"/>
      <w:marBottom w:val="0"/>
      <w:divBdr>
        <w:top w:val="none" w:sz="0" w:space="0" w:color="auto"/>
        <w:left w:val="none" w:sz="0" w:space="0" w:color="auto"/>
        <w:bottom w:val="none" w:sz="0" w:space="0" w:color="auto"/>
        <w:right w:val="none" w:sz="0" w:space="0" w:color="auto"/>
      </w:divBdr>
    </w:div>
    <w:div w:id="470245822">
      <w:bodyDiv w:val="1"/>
      <w:marLeft w:val="0"/>
      <w:marRight w:val="0"/>
      <w:marTop w:val="0"/>
      <w:marBottom w:val="0"/>
      <w:divBdr>
        <w:top w:val="none" w:sz="0" w:space="0" w:color="auto"/>
        <w:left w:val="none" w:sz="0" w:space="0" w:color="auto"/>
        <w:bottom w:val="none" w:sz="0" w:space="0" w:color="auto"/>
        <w:right w:val="none" w:sz="0" w:space="0" w:color="auto"/>
      </w:divBdr>
      <w:divsChild>
        <w:div w:id="1078021093">
          <w:marLeft w:val="0"/>
          <w:marRight w:val="0"/>
          <w:marTop w:val="0"/>
          <w:marBottom w:val="0"/>
          <w:divBdr>
            <w:top w:val="none" w:sz="0" w:space="0" w:color="auto"/>
            <w:left w:val="none" w:sz="0" w:space="0" w:color="auto"/>
            <w:bottom w:val="none" w:sz="0" w:space="0" w:color="auto"/>
            <w:right w:val="none" w:sz="0" w:space="0" w:color="auto"/>
          </w:divBdr>
          <w:divsChild>
            <w:div w:id="36006901">
              <w:marLeft w:val="0"/>
              <w:marRight w:val="0"/>
              <w:marTop w:val="0"/>
              <w:marBottom w:val="0"/>
              <w:divBdr>
                <w:top w:val="none" w:sz="0" w:space="0" w:color="auto"/>
                <w:left w:val="none" w:sz="0" w:space="0" w:color="auto"/>
                <w:bottom w:val="none" w:sz="0" w:space="0" w:color="auto"/>
                <w:right w:val="none" w:sz="0" w:space="0" w:color="auto"/>
              </w:divBdr>
            </w:div>
            <w:div w:id="92349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04915">
      <w:bodyDiv w:val="1"/>
      <w:marLeft w:val="0"/>
      <w:marRight w:val="0"/>
      <w:marTop w:val="0"/>
      <w:marBottom w:val="0"/>
      <w:divBdr>
        <w:top w:val="none" w:sz="0" w:space="0" w:color="auto"/>
        <w:left w:val="none" w:sz="0" w:space="0" w:color="auto"/>
        <w:bottom w:val="none" w:sz="0" w:space="0" w:color="auto"/>
        <w:right w:val="none" w:sz="0" w:space="0" w:color="auto"/>
      </w:divBdr>
    </w:div>
    <w:div w:id="498813638">
      <w:bodyDiv w:val="1"/>
      <w:marLeft w:val="0"/>
      <w:marRight w:val="0"/>
      <w:marTop w:val="0"/>
      <w:marBottom w:val="0"/>
      <w:divBdr>
        <w:top w:val="none" w:sz="0" w:space="0" w:color="auto"/>
        <w:left w:val="none" w:sz="0" w:space="0" w:color="auto"/>
        <w:bottom w:val="none" w:sz="0" w:space="0" w:color="auto"/>
        <w:right w:val="none" w:sz="0" w:space="0" w:color="auto"/>
      </w:divBdr>
      <w:divsChild>
        <w:div w:id="1441602658">
          <w:marLeft w:val="0"/>
          <w:marRight w:val="0"/>
          <w:marTop w:val="0"/>
          <w:marBottom w:val="0"/>
          <w:divBdr>
            <w:top w:val="none" w:sz="0" w:space="0" w:color="auto"/>
            <w:left w:val="none" w:sz="0" w:space="0" w:color="auto"/>
            <w:bottom w:val="none" w:sz="0" w:space="0" w:color="auto"/>
            <w:right w:val="none" w:sz="0" w:space="0" w:color="auto"/>
          </w:divBdr>
          <w:divsChild>
            <w:div w:id="690229245">
              <w:marLeft w:val="0"/>
              <w:marRight w:val="0"/>
              <w:marTop w:val="0"/>
              <w:marBottom w:val="0"/>
              <w:divBdr>
                <w:top w:val="none" w:sz="0" w:space="0" w:color="auto"/>
                <w:left w:val="none" w:sz="0" w:space="0" w:color="auto"/>
                <w:bottom w:val="none" w:sz="0" w:space="0" w:color="auto"/>
                <w:right w:val="none" w:sz="0" w:space="0" w:color="auto"/>
              </w:divBdr>
            </w:div>
            <w:div w:id="1918706239">
              <w:marLeft w:val="0"/>
              <w:marRight w:val="0"/>
              <w:marTop w:val="0"/>
              <w:marBottom w:val="0"/>
              <w:divBdr>
                <w:top w:val="none" w:sz="0" w:space="0" w:color="auto"/>
                <w:left w:val="none" w:sz="0" w:space="0" w:color="auto"/>
                <w:bottom w:val="none" w:sz="0" w:space="0" w:color="auto"/>
                <w:right w:val="none" w:sz="0" w:space="0" w:color="auto"/>
              </w:divBdr>
              <w:divsChild>
                <w:div w:id="1138184441">
                  <w:marLeft w:val="0"/>
                  <w:marRight w:val="0"/>
                  <w:marTop w:val="0"/>
                  <w:marBottom w:val="0"/>
                  <w:divBdr>
                    <w:top w:val="none" w:sz="0" w:space="0" w:color="auto"/>
                    <w:left w:val="none" w:sz="0" w:space="0" w:color="auto"/>
                    <w:bottom w:val="none" w:sz="0" w:space="0" w:color="auto"/>
                    <w:right w:val="none" w:sz="0" w:space="0" w:color="auto"/>
                  </w:divBdr>
                  <w:divsChild>
                    <w:div w:id="180677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12132">
              <w:marLeft w:val="0"/>
              <w:marRight w:val="0"/>
              <w:marTop w:val="0"/>
              <w:marBottom w:val="0"/>
              <w:divBdr>
                <w:top w:val="none" w:sz="0" w:space="0" w:color="auto"/>
                <w:left w:val="none" w:sz="0" w:space="0" w:color="auto"/>
                <w:bottom w:val="none" w:sz="0" w:space="0" w:color="auto"/>
                <w:right w:val="none" w:sz="0" w:space="0" w:color="auto"/>
              </w:divBdr>
            </w:div>
          </w:divsChild>
        </w:div>
        <w:div w:id="627854082">
          <w:marLeft w:val="0"/>
          <w:marRight w:val="0"/>
          <w:marTop w:val="0"/>
          <w:marBottom w:val="0"/>
          <w:divBdr>
            <w:top w:val="none" w:sz="0" w:space="0" w:color="auto"/>
            <w:left w:val="none" w:sz="0" w:space="0" w:color="auto"/>
            <w:bottom w:val="none" w:sz="0" w:space="0" w:color="auto"/>
            <w:right w:val="none" w:sz="0" w:space="0" w:color="auto"/>
          </w:divBdr>
          <w:divsChild>
            <w:div w:id="729883282">
              <w:marLeft w:val="0"/>
              <w:marRight w:val="0"/>
              <w:marTop w:val="0"/>
              <w:marBottom w:val="0"/>
              <w:divBdr>
                <w:top w:val="none" w:sz="0" w:space="0" w:color="auto"/>
                <w:left w:val="none" w:sz="0" w:space="0" w:color="auto"/>
                <w:bottom w:val="none" w:sz="0" w:space="0" w:color="auto"/>
                <w:right w:val="none" w:sz="0" w:space="0" w:color="auto"/>
              </w:divBdr>
            </w:div>
            <w:div w:id="1885291174">
              <w:marLeft w:val="0"/>
              <w:marRight w:val="0"/>
              <w:marTop w:val="0"/>
              <w:marBottom w:val="0"/>
              <w:divBdr>
                <w:top w:val="none" w:sz="0" w:space="0" w:color="auto"/>
                <w:left w:val="none" w:sz="0" w:space="0" w:color="auto"/>
                <w:bottom w:val="none" w:sz="0" w:space="0" w:color="auto"/>
                <w:right w:val="none" w:sz="0" w:space="0" w:color="auto"/>
              </w:divBdr>
              <w:divsChild>
                <w:div w:id="1053191425">
                  <w:marLeft w:val="0"/>
                  <w:marRight w:val="0"/>
                  <w:marTop w:val="0"/>
                  <w:marBottom w:val="0"/>
                  <w:divBdr>
                    <w:top w:val="none" w:sz="0" w:space="0" w:color="auto"/>
                    <w:left w:val="none" w:sz="0" w:space="0" w:color="auto"/>
                    <w:bottom w:val="none" w:sz="0" w:space="0" w:color="auto"/>
                    <w:right w:val="none" w:sz="0" w:space="0" w:color="auto"/>
                  </w:divBdr>
                  <w:divsChild>
                    <w:div w:id="156120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28000">
              <w:marLeft w:val="0"/>
              <w:marRight w:val="0"/>
              <w:marTop w:val="0"/>
              <w:marBottom w:val="0"/>
              <w:divBdr>
                <w:top w:val="none" w:sz="0" w:space="0" w:color="auto"/>
                <w:left w:val="none" w:sz="0" w:space="0" w:color="auto"/>
                <w:bottom w:val="none" w:sz="0" w:space="0" w:color="auto"/>
                <w:right w:val="none" w:sz="0" w:space="0" w:color="auto"/>
              </w:divBdr>
            </w:div>
          </w:divsChild>
        </w:div>
        <w:div w:id="1634560546">
          <w:marLeft w:val="0"/>
          <w:marRight w:val="0"/>
          <w:marTop w:val="0"/>
          <w:marBottom w:val="0"/>
          <w:divBdr>
            <w:top w:val="none" w:sz="0" w:space="0" w:color="auto"/>
            <w:left w:val="none" w:sz="0" w:space="0" w:color="auto"/>
            <w:bottom w:val="none" w:sz="0" w:space="0" w:color="auto"/>
            <w:right w:val="none" w:sz="0" w:space="0" w:color="auto"/>
          </w:divBdr>
          <w:divsChild>
            <w:div w:id="801464762">
              <w:marLeft w:val="0"/>
              <w:marRight w:val="0"/>
              <w:marTop w:val="0"/>
              <w:marBottom w:val="0"/>
              <w:divBdr>
                <w:top w:val="none" w:sz="0" w:space="0" w:color="auto"/>
                <w:left w:val="none" w:sz="0" w:space="0" w:color="auto"/>
                <w:bottom w:val="none" w:sz="0" w:space="0" w:color="auto"/>
                <w:right w:val="none" w:sz="0" w:space="0" w:color="auto"/>
              </w:divBdr>
            </w:div>
            <w:div w:id="300039652">
              <w:marLeft w:val="0"/>
              <w:marRight w:val="0"/>
              <w:marTop w:val="0"/>
              <w:marBottom w:val="0"/>
              <w:divBdr>
                <w:top w:val="none" w:sz="0" w:space="0" w:color="auto"/>
                <w:left w:val="none" w:sz="0" w:space="0" w:color="auto"/>
                <w:bottom w:val="none" w:sz="0" w:space="0" w:color="auto"/>
                <w:right w:val="none" w:sz="0" w:space="0" w:color="auto"/>
              </w:divBdr>
              <w:divsChild>
                <w:div w:id="153880694">
                  <w:marLeft w:val="0"/>
                  <w:marRight w:val="0"/>
                  <w:marTop w:val="0"/>
                  <w:marBottom w:val="0"/>
                  <w:divBdr>
                    <w:top w:val="none" w:sz="0" w:space="0" w:color="auto"/>
                    <w:left w:val="none" w:sz="0" w:space="0" w:color="auto"/>
                    <w:bottom w:val="none" w:sz="0" w:space="0" w:color="auto"/>
                    <w:right w:val="none" w:sz="0" w:space="0" w:color="auto"/>
                  </w:divBdr>
                  <w:divsChild>
                    <w:div w:id="128523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51411">
              <w:marLeft w:val="0"/>
              <w:marRight w:val="0"/>
              <w:marTop w:val="0"/>
              <w:marBottom w:val="0"/>
              <w:divBdr>
                <w:top w:val="none" w:sz="0" w:space="0" w:color="auto"/>
                <w:left w:val="none" w:sz="0" w:space="0" w:color="auto"/>
                <w:bottom w:val="none" w:sz="0" w:space="0" w:color="auto"/>
                <w:right w:val="none" w:sz="0" w:space="0" w:color="auto"/>
              </w:divBdr>
            </w:div>
          </w:divsChild>
        </w:div>
        <w:div w:id="1930701247">
          <w:marLeft w:val="0"/>
          <w:marRight w:val="0"/>
          <w:marTop w:val="0"/>
          <w:marBottom w:val="0"/>
          <w:divBdr>
            <w:top w:val="none" w:sz="0" w:space="0" w:color="auto"/>
            <w:left w:val="none" w:sz="0" w:space="0" w:color="auto"/>
            <w:bottom w:val="none" w:sz="0" w:space="0" w:color="auto"/>
            <w:right w:val="none" w:sz="0" w:space="0" w:color="auto"/>
          </w:divBdr>
          <w:divsChild>
            <w:div w:id="1225720493">
              <w:marLeft w:val="0"/>
              <w:marRight w:val="0"/>
              <w:marTop w:val="0"/>
              <w:marBottom w:val="0"/>
              <w:divBdr>
                <w:top w:val="none" w:sz="0" w:space="0" w:color="auto"/>
                <w:left w:val="none" w:sz="0" w:space="0" w:color="auto"/>
                <w:bottom w:val="none" w:sz="0" w:space="0" w:color="auto"/>
                <w:right w:val="none" w:sz="0" w:space="0" w:color="auto"/>
              </w:divBdr>
            </w:div>
            <w:div w:id="250161799">
              <w:marLeft w:val="0"/>
              <w:marRight w:val="0"/>
              <w:marTop w:val="0"/>
              <w:marBottom w:val="0"/>
              <w:divBdr>
                <w:top w:val="none" w:sz="0" w:space="0" w:color="auto"/>
                <w:left w:val="none" w:sz="0" w:space="0" w:color="auto"/>
                <w:bottom w:val="none" w:sz="0" w:space="0" w:color="auto"/>
                <w:right w:val="none" w:sz="0" w:space="0" w:color="auto"/>
              </w:divBdr>
              <w:divsChild>
                <w:div w:id="776948988">
                  <w:marLeft w:val="0"/>
                  <w:marRight w:val="0"/>
                  <w:marTop w:val="0"/>
                  <w:marBottom w:val="0"/>
                  <w:divBdr>
                    <w:top w:val="none" w:sz="0" w:space="0" w:color="auto"/>
                    <w:left w:val="none" w:sz="0" w:space="0" w:color="auto"/>
                    <w:bottom w:val="none" w:sz="0" w:space="0" w:color="auto"/>
                    <w:right w:val="none" w:sz="0" w:space="0" w:color="auto"/>
                  </w:divBdr>
                  <w:divsChild>
                    <w:div w:id="107131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140875">
              <w:marLeft w:val="0"/>
              <w:marRight w:val="0"/>
              <w:marTop w:val="0"/>
              <w:marBottom w:val="0"/>
              <w:divBdr>
                <w:top w:val="none" w:sz="0" w:space="0" w:color="auto"/>
                <w:left w:val="none" w:sz="0" w:space="0" w:color="auto"/>
                <w:bottom w:val="none" w:sz="0" w:space="0" w:color="auto"/>
                <w:right w:val="none" w:sz="0" w:space="0" w:color="auto"/>
              </w:divBdr>
            </w:div>
          </w:divsChild>
        </w:div>
        <w:div w:id="2114012032">
          <w:marLeft w:val="0"/>
          <w:marRight w:val="0"/>
          <w:marTop w:val="0"/>
          <w:marBottom w:val="0"/>
          <w:divBdr>
            <w:top w:val="none" w:sz="0" w:space="0" w:color="auto"/>
            <w:left w:val="none" w:sz="0" w:space="0" w:color="auto"/>
            <w:bottom w:val="none" w:sz="0" w:space="0" w:color="auto"/>
            <w:right w:val="none" w:sz="0" w:space="0" w:color="auto"/>
          </w:divBdr>
          <w:divsChild>
            <w:div w:id="139732960">
              <w:marLeft w:val="0"/>
              <w:marRight w:val="0"/>
              <w:marTop w:val="0"/>
              <w:marBottom w:val="0"/>
              <w:divBdr>
                <w:top w:val="none" w:sz="0" w:space="0" w:color="auto"/>
                <w:left w:val="none" w:sz="0" w:space="0" w:color="auto"/>
                <w:bottom w:val="none" w:sz="0" w:space="0" w:color="auto"/>
                <w:right w:val="none" w:sz="0" w:space="0" w:color="auto"/>
              </w:divBdr>
            </w:div>
            <w:div w:id="1908883621">
              <w:marLeft w:val="0"/>
              <w:marRight w:val="0"/>
              <w:marTop w:val="0"/>
              <w:marBottom w:val="0"/>
              <w:divBdr>
                <w:top w:val="none" w:sz="0" w:space="0" w:color="auto"/>
                <w:left w:val="none" w:sz="0" w:space="0" w:color="auto"/>
                <w:bottom w:val="none" w:sz="0" w:space="0" w:color="auto"/>
                <w:right w:val="none" w:sz="0" w:space="0" w:color="auto"/>
              </w:divBdr>
              <w:divsChild>
                <w:div w:id="577788767">
                  <w:marLeft w:val="0"/>
                  <w:marRight w:val="0"/>
                  <w:marTop w:val="0"/>
                  <w:marBottom w:val="0"/>
                  <w:divBdr>
                    <w:top w:val="none" w:sz="0" w:space="0" w:color="auto"/>
                    <w:left w:val="none" w:sz="0" w:space="0" w:color="auto"/>
                    <w:bottom w:val="none" w:sz="0" w:space="0" w:color="auto"/>
                    <w:right w:val="none" w:sz="0" w:space="0" w:color="auto"/>
                  </w:divBdr>
                  <w:divsChild>
                    <w:div w:id="143932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8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901633">
      <w:bodyDiv w:val="1"/>
      <w:marLeft w:val="0"/>
      <w:marRight w:val="0"/>
      <w:marTop w:val="0"/>
      <w:marBottom w:val="0"/>
      <w:divBdr>
        <w:top w:val="none" w:sz="0" w:space="0" w:color="auto"/>
        <w:left w:val="none" w:sz="0" w:space="0" w:color="auto"/>
        <w:bottom w:val="none" w:sz="0" w:space="0" w:color="auto"/>
        <w:right w:val="none" w:sz="0" w:space="0" w:color="auto"/>
      </w:divBdr>
    </w:div>
    <w:div w:id="505822267">
      <w:bodyDiv w:val="1"/>
      <w:marLeft w:val="0"/>
      <w:marRight w:val="0"/>
      <w:marTop w:val="0"/>
      <w:marBottom w:val="0"/>
      <w:divBdr>
        <w:top w:val="none" w:sz="0" w:space="0" w:color="auto"/>
        <w:left w:val="none" w:sz="0" w:space="0" w:color="auto"/>
        <w:bottom w:val="none" w:sz="0" w:space="0" w:color="auto"/>
        <w:right w:val="none" w:sz="0" w:space="0" w:color="auto"/>
      </w:divBdr>
    </w:div>
    <w:div w:id="520164193">
      <w:bodyDiv w:val="1"/>
      <w:marLeft w:val="0"/>
      <w:marRight w:val="0"/>
      <w:marTop w:val="0"/>
      <w:marBottom w:val="0"/>
      <w:divBdr>
        <w:top w:val="none" w:sz="0" w:space="0" w:color="auto"/>
        <w:left w:val="none" w:sz="0" w:space="0" w:color="auto"/>
        <w:bottom w:val="none" w:sz="0" w:space="0" w:color="auto"/>
        <w:right w:val="none" w:sz="0" w:space="0" w:color="auto"/>
      </w:divBdr>
    </w:div>
    <w:div w:id="520626273">
      <w:bodyDiv w:val="1"/>
      <w:marLeft w:val="0"/>
      <w:marRight w:val="0"/>
      <w:marTop w:val="0"/>
      <w:marBottom w:val="0"/>
      <w:divBdr>
        <w:top w:val="none" w:sz="0" w:space="0" w:color="auto"/>
        <w:left w:val="none" w:sz="0" w:space="0" w:color="auto"/>
        <w:bottom w:val="none" w:sz="0" w:space="0" w:color="auto"/>
        <w:right w:val="none" w:sz="0" w:space="0" w:color="auto"/>
      </w:divBdr>
    </w:div>
    <w:div w:id="536695570">
      <w:bodyDiv w:val="1"/>
      <w:marLeft w:val="0"/>
      <w:marRight w:val="0"/>
      <w:marTop w:val="0"/>
      <w:marBottom w:val="0"/>
      <w:divBdr>
        <w:top w:val="none" w:sz="0" w:space="0" w:color="auto"/>
        <w:left w:val="none" w:sz="0" w:space="0" w:color="auto"/>
        <w:bottom w:val="none" w:sz="0" w:space="0" w:color="auto"/>
        <w:right w:val="none" w:sz="0" w:space="0" w:color="auto"/>
      </w:divBdr>
      <w:divsChild>
        <w:div w:id="348138506">
          <w:marLeft w:val="0"/>
          <w:marRight w:val="0"/>
          <w:marTop w:val="0"/>
          <w:marBottom w:val="0"/>
          <w:divBdr>
            <w:top w:val="none" w:sz="0" w:space="0" w:color="auto"/>
            <w:left w:val="none" w:sz="0" w:space="0" w:color="auto"/>
            <w:bottom w:val="none" w:sz="0" w:space="0" w:color="auto"/>
            <w:right w:val="none" w:sz="0" w:space="0" w:color="auto"/>
          </w:divBdr>
          <w:divsChild>
            <w:div w:id="194972840">
              <w:marLeft w:val="0"/>
              <w:marRight w:val="0"/>
              <w:marTop w:val="0"/>
              <w:marBottom w:val="0"/>
              <w:divBdr>
                <w:top w:val="none" w:sz="0" w:space="0" w:color="auto"/>
                <w:left w:val="none" w:sz="0" w:space="0" w:color="auto"/>
                <w:bottom w:val="none" w:sz="0" w:space="0" w:color="auto"/>
                <w:right w:val="none" w:sz="0" w:space="0" w:color="auto"/>
              </w:divBdr>
              <w:divsChild>
                <w:div w:id="1068696440">
                  <w:marLeft w:val="0"/>
                  <w:marRight w:val="0"/>
                  <w:marTop w:val="0"/>
                  <w:marBottom w:val="0"/>
                  <w:divBdr>
                    <w:top w:val="none" w:sz="0" w:space="0" w:color="auto"/>
                    <w:left w:val="none" w:sz="0" w:space="0" w:color="auto"/>
                    <w:bottom w:val="none" w:sz="0" w:space="0" w:color="auto"/>
                    <w:right w:val="none" w:sz="0" w:space="0" w:color="auto"/>
                  </w:divBdr>
                  <w:divsChild>
                    <w:div w:id="1197160640">
                      <w:marLeft w:val="0"/>
                      <w:marRight w:val="0"/>
                      <w:marTop w:val="0"/>
                      <w:marBottom w:val="0"/>
                      <w:divBdr>
                        <w:top w:val="none" w:sz="0" w:space="0" w:color="auto"/>
                        <w:left w:val="none" w:sz="0" w:space="0" w:color="auto"/>
                        <w:bottom w:val="none" w:sz="0" w:space="0" w:color="auto"/>
                        <w:right w:val="none" w:sz="0" w:space="0" w:color="auto"/>
                      </w:divBdr>
                      <w:divsChild>
                        <w:div w:id="498932549">
                          <w:marLeft w:val="0"/>
                          <w:marRight w:val="0"/>
                          <w:marTop w:val="0"/>
                          <w:marBottom w:val="0"/>
                          <w:divBdr>
                            <w:top w:val="none" w:sz="0" w:space="0" w:color="auto"/>
                            <w:left w:val="none" w:sz="0" w:space="0" w:color="auto"/>
                            <w:bottom w:val="none" w:sz="0" w:space="0" w:color="auto"/>
                            <w:right w:val="none" w:sz="0" w:space="0" w:color="auto"/>
                          </w:divBdr>
                          <w:divsChild>
                            <w:div w:id="108056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19409">
              <w:marLeft w:val="0"/>
              <w:marRight w:val="0"/>
              <w:marTop w:val="0"/>
              <w:marBottom w:val="0"/>
              <w:divBdr>
                <w:top w:val="none" w:sz="0" w:space="0" w:color="auto"/>
                <w:left w:val="none" w:sz="0" w:space="0" w:color="auto"/>
                <w:bottom w:val="none" w:sz="0" w:space="0" w:color="auto"/>
                <w:right w:val="none" w:sz="0" w:space="0" w:color="auto"/>
              </w:divBdr>
            </w:div>
          </w:divsChild>
        </w:div>
        <w:div w:id="2013557922">
          <w:marLeft w:val="0"/>
          <w:marRight w:val="0"/>
          <w:marTop w:val="0"/>
          <w:marBottom w:val="0"/>
          <w:divBdr>
            <w:top w:val="none" w:sz="0" w:space="0" w:color="auto"/>
            <w:left w:val="none" w:sz="0" w:space="0" w:color="auto"/>
            <w:bottom w:val="none" w:sz="0" w:space="0" w:color="auto"/>
            <w:right w:val="none" w:sz="0" w:space="0" w:color="auto"/>
          </w:divBdr>
          <w:divsChild>
            <w:div w:id="1452941220">
              <w:marLeft w:val="0"/>
              <w:marRight w:val="0"/>
              <w:marTop w:val="0"/>
              <w:marBottom w:val="0"/>
              <w:divBdr>
                <w:top w:val="none" w:sz="0" w:space="0" w:color="auto"/>
                <w:left w:val="none" w:sz="0" w:space="0" w:color="auto"/>
                <w:bottom w:val="none" w:sz="0" w:space="0" w:color="auto"/>
                <w:right w:val="none" w:sz="0" w:space="0" w:color="auto"/>
              </w:divBdr>
              <w:divsChild>
                <w:div w:id="798451261">
                  <w:marLeft w:val="0"/>
                  <w:marRight w:val="0"/>
                  <w:marTop w:val="0"/>
                  <w:marBottom w:val="0"/>
                  <w:divBdr>
                    <w:top w:val="none" w:sz="0" w:space="0" w:color="auto"/>
                    <w:left w:val="none" w:sz="0" w:space="0" w:color="auto"/>
                    <w:bottom w:val="none" w:sz="0" w:space="0" w:color="auto"/>
                    <w:right w:val="none" w:sz="0" w:space="0" w:color="auto"/>
                  </w:divBdr>
                  <w:divsChild>
                    <w:div w:id="74590082">
                      <w:marLeft w:val="0"/>
                      <w:marRight w:val="0"/>
                      <w:marTop w:val="0"/>
                      <w:marBottom w:val="0"/>
                      <w:divBdr>
                        <w:top w:val="none" w:sz="0" w:space="0" w:color="auto"/>
                        <w:left w:val="none" w:sz="0" w:space="0" w:color="auto"/>
                        <w:bottom w:val="none" w:sz="0" w:space="0" w:color="auto"/>
                        <w:right w:val="none" w:sz="0" w:space="0" w:color="auto"/>
                      </w:divBdr>
                      <w:divsChild>
                        <w:div w:id="510028929">
                          <w:marLeft w:val="0"/>
                          <w:marRight w:val="0"/>
                          <w:marTop w:val="0"/>
                          <w:marBottom w:val="0"/>
                          <w:divBdr>
                            <w:top w:val="none" w:sz="0" w:space="0" w:color="auto"/>
                            <w:left w:val="none" w:sz="0" w:space="0" w:color="auto"/>
                            <w:bottom w:val="none" w:sz="0" w:space="0" w:color="auto"/>
                            <w:right w:val="none" w:sz="0" w:space="0" w:color="auto"/>
                          </w:divBdr>
                          <w:divsChild>
                            <w:div w:id="771246434">
                              <w:marLeft w:val="0"/>
                              <w:marRight w:val="0"/>
                              <w:marTop w:val="0"/>
                              <w:marBottom w:val="0"/>
                              <w:divBdr>
                                <w:top w:val="none" w:sz="0" w:space="0" w:color="auto"/>
                                <w:left w:val="none" w:sz="0" w:space="0" w:color="auto"/>
                                <w:bottom w:val="none" w:sz="0" w:space="0" w:color="auto"/>
                                <w:right w:val="none" w:sz="0" w:space="0" w:color="auto"/>
                              </w:divBdr>
                              <w:divsChild>
                                <w:div w:id="759642848">
                                  <w:marLeft w:val="0"/>
                                  <w:marRight w:val="0"/>
                                  <w:marTop w:val="0"/>
                                  <w:marBottom w:val="0"/>
                                  <w:divBdr>
                                    <w:top w:val="none" w:sz="0" w:space="0" w:color="auto"/>
                                    <w:left w:val="none" w:sz="0" w:space="0" w:color="auto"/>
                                    <w:bottom w:val="none" w:sz="0" w:space="0" w:color="auto"/>
                                    <w:right w:val="none" w:sz="0" w:space="0" w:color="auto"/>
                                  </w:divBdr>
                                  <w:divsChild>
                                    <w:div w:id="7166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404053">
                              <w:marLeft w:val="0"/>
                              <w:marRight w:val="120"/>
                              <w:marTop w:val="150"/>
                              <w:marBottom w:val="0"/>
                              <w:divBdr>
                                <w:top w:val="none" w:sz="0" w:space="0" w:color="auto"/>
                                <w:left w:val="none" w:sz="0" w:space="0" w:color="auto"/>
                                <w:bottom w:val="none" w:sz="0" w:space="0" w:color="auto"/>
                                <w:right w:val="none" w:sz="0" w:space="0" w:color="auto"/>
                              </w:divBdr>
                              <w:divsChild>
                                <w:div w:id="801848740">
                                  <w:marLeft w:val="0"/>
                                  <w:marRight w:val="0"/>
                                  <w:marTop w:val="0"/>
                                  <w:marBottom w:val="0"/>
                                  <w:divBdr>
                                    <w:top w:val="none" w:sz="0" w:space="0" w:color="auto"/>
                                    <w:left w:val="none" w:sz="0" w:space="0" w:color="auto"/>
                                    <w:bottom w:val="none" w:sz="0" w:space="0" w:color="auto"/>
                                    <w:right w:val="none" w:sz="0" w:space="0" w:color="auto"/>
                                  </w:divBdr>
                                  <w:divsChild>
                                    <w:div w:id="1427309973">
                                      <w:marLeft w:val="0"/>
                                      <w:marRight w:val="0"/>
                                      <w:marTop w:val="0"/>
                                      <w:marBottom w:val="0"/>
                                      <w:divBdr>
                                        <w:top w:val="none" w:sz="0" w:space="0" w:color="auto"/>
                                        <w:left w:val="none" w:sz="0" w:space="0" w:color="auto"/>
                                        <w:bottom w:val="none" w:sz="0" w:space="0" w:color="auto"/>
                                        <w:right w:val="none" w:sz="0" w:space="0" w:color="auto"/>
                                      </w:divBdr>
                                      <w:divsChild>
                                        <w:div w:id="2032562256">
                                          <w:marLeft w:val="0"/>
                                          <w:marRight w:val="0"/>
                                          <w:marTop w:val="0"/>
                                          <w:marBottom w:val="0"/>
                                          <w:divBdr>
                                            <w:top w:val="none" w:sz="0" w:space="0" w:color="auto"/>
                                            <w:left w:val="none" w:sz="0" w:space="0" w:color="auto"/>
                                            <w:bottom w:val="none" w:sz="0" w:space="0" w:color="auto"/>
                                            <w:right w:val="none" w:sz="0" w:space="0" w:color="auto"/>
                                          </w:divBdr>
                                          <w:divsChild>
                                            <w:div w:id="1530875799">
                                              <w:marLeft w:val="0"/>
                                              <w:marRight w:val="0"/>
                                              <w:marTop w:val="0"/>
                                              <w:marBottom w:val="0"/>
                                              <w:divBdr>
                                                <w:top w:val="none" w:sz="0" w:space="0" w:color="auto"/>
                                                <w:left w:val="none" w:sz="0" w:space="0" w:color="auto"/>
                                                <w:bottom w:val="none" w:sz="0" w:space="0" w:color="auto"/>
                                                <w:right w:val="none" w:sz="0" w:space="0" w:color="auto"/>
                                              </w:divBdr>
                                              <w:divsChild>
                                                <w:div w:id="1261638960">
                                                  <w:marLeft w:val="0"/>
                                                  <w:marRight w:val="0"/>
                                                  <w:marTop w:val="0"/>
                                                  <w:marBottom w:val="0"/>
                                                  <w:divBdr>
                                                    <w:top w:val="none" w:sz="0" w:space="0" w:color="auto"/>
                                                    <w:left w:val="none" w:sz="0" w:space="0" w:color="auto"/>
                                                    <w:bottom w:val="none" w:sz="0" w:space="0" w:color="auto"/>
                                                    <w:right w:val="none" w:sz="0" w:space="0" w:color="auto"/>
                                                  </w:divBdr>
                                                  <w:divsChild>
                                                    <w:div w:id="504905414">
                                                      <w:marLeft w:val="0"/>
                                                      <w:marRight w:val="0"/>
                                                      <w:marTop w:val="0"/>
                                                      <w:marBottom w:val="0"/>
                                                      <w:divBdr>
                                                        <w:top w:val="none" w:sz="0" w:space="0" w:color="auto"/>
                                                        <w:left w:val="none" w:sz="0" w:space="0" w:color="auto"/>
                                                        <w:bottom w:val="none" w:sz="0" w:space="0" w:color="auto"/>
                                                        <w:right w:val="none" w:sz="0" w:space="0" w:color="auto"/>
                                                      </w:divBdr>
                                                      <w:divsChild>
                                                        <w:div w:id="1600675451">
                                                          <w:marLeft w:val="0"/>
                                                          <w:marRight w:val="0"/>
                                                          <w:marTop w:val="0"/>
                                                          <w:marBottom w:val="0"/>
                                                          <w:divBdr>
                                                            <w:top w:val="none" w:sz="0" w:space="0" w:color="auto"/>
                                                            <w:left w:val="none" w:sz="0" w:space="0" w:color="auto"/>
                                                            <w:bottom w:val="none" w:sz="0" w:space="0" w:color="auto"/>
                                                            <w:right w:val="none" w:sz="0" w:space="0" w:color="auto"/>
                                                          </w:divBdr>
                                                        </w:div>
                                                        <w:div w:id="1206215112">
                                                          <w:marLeft w:val="0"/>
                                                          <w:marRight w:val="0"/>
                                                          <w:marTop w:val="0"/>
                                                          <w:marBottom w:val="0"/>
                                                          <w:divBdr>
                                                            <w:top w:val="none" w:sz="0" w:space="0" w:color="auto"/>
                                                            <w:left w:val="none" w:sz="0" w:space="0" w:color="auto"/>
                                                            <w:bottom w:val="none" w:sz="0" w:space="0" w:color="auto"/>
                                                            <w:right w:val="none" w:sz="0" w:space="0" w:color="auto"/>
                                                          </w:divBdr>
                                                        </w:div>
                                                        <w:div w:id="138163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3791798">
                          <w:marLeft w:val="0"/>
                          <w:marRight w:val="0"/>
                          <w:marTop w:val="0"/>
                          <w:marBottom w:val="0"/>
                          <w:divBdr>
                            <w:top w:val="none" w:sz="0" w:space="0" w:color="auto"/>
                            <w:left w:val="none" w:sz="0" w:space="0" w:color="auto"/>
                            <w:bottom w:val="none" w:sz="0" w:space="0" w:color="auto"/>
                            <w:right w:val="none" w:sz="0" w:space="0" w:color="auto"/>
                          </w:divBdr>
                          <w:divsChild>
                            <w:div w:id="958025510">
                              <w:marLeft w:val="0"/>
                              <w:marRight w:val="0"/>
                              <w:marTop w:val="15"/>
                              <w:marBottom w:val="0"/>
                              <w:divBdr>
                                <w:top w:val="none" w:sz="0" w:space="0" w:color="auto"/>
                                <w:left w:val="none" w:sz="0" w:space="0" w:color="auto"/>
                                <w:bottom w:val="none" w:sz="0" w:space="0" w:color="auto"/>
                                <w:right w:val="none" w:sz="0" w:space="0" w:color="auto"/>
                              </w:divBdr>
                              <w:divsChild>
                                <w:div w:id="710615421">
                                  <w:marLeft w:val="0"/>
                                  <w:marRight w:val="15"/>
                                  <w:marTop w:val="0"/>
                                  <w:marBottom w:val="0"/>
                                  <w:divBdr>
                                    <w:top w:val="none" w:sz="0" w:space="0" w:color="auto"/>
                                    <w:left w:val="none" w:sz="0" w:space="0" w:color="auto"/>
                                    <w:bottom w:val="none" w:sz="0" w:space="0" w:color="auto"/>
                                    <w:right w:val="none" w:sz="0" w:space="0" w:color="auto"/>
                                  </w:divBdr>
                                  <w:divsChild>
                                    <w:div w:id="498691958">
                                      <w:marLeft w:val="0"/>
                                      <w:marRight w:val="0"/>
                                      <w:marTop w:val="0"/>
                                      <w:marBottom w:val="0"/>
                                      <w:divBdr>
                                        <w:top w:val="none" w:sz="0" w:space="0" w:color="auto"/>
                                        <w:left w:val="none" w:sz="0" w:space="0" w:color="auto"/>
                                        <w:bottom w:val="none" w:sz="0" w:space="0" w:color="auto"/>
                                        <w:right w:val="none" w:sz="0" w:space="0" w:color="auto"/>
                                      </w:divBdr>
                                      <w:divsChild>
                                        <w:div w:id="546188959">
                                          <w:marLeft w:val="0"/>
                                          <w:marRight w:val="0"/>
                                          <w:marTop w:val="0"/>
                                          <w:marBottom w:val="0"/>
                                          <w:divBdr>
                                            <w:top w:val="none" w:sz="0" w:space="0" w:color="auto"/>
                                            <w:left w:val="none" w:sz="0" w:space="0" w:color="auto"/>
                                            <w:bottom w:val="none" w:sz="0" w:space="0" w:color="auto"/>
                                            <w:right w:val="none" w:sz="0" w:space="0" w:color="auto"/>
                                          </w:divBdr>
                                          <w:divsChild>
                                            <w:div w:id="282733935">
                                              <w:marLeft w:val="0"/>
                                              <w:marRight w:val="0"/>
                                              <w:marTop w:val="0"/>
                                              <w:marBottom w:val="0"/>
                                              <w:divBdr>
                                                <w:top w:val="none" w:sz="0" w:space="0" w:color="auto"/>
                                                <w:left w:val="none" w:sz="0" w:space="0" w:color="auto"/>
                                                <w:bottom w:val="none" w:sz="0" w:space="0" w:color="auto"/>
                                                <w:right w:val="none" w:sz="0" w:space="0" w:color="auto"/>
                                              </w:divBdr>
                                              <w:divsChild>
                                                <w:div w:id="348987485">
                                                  <w:marLeft w:val="0"/>
                                                  <w:marRight w:val="0"/>
                                                  <w:marTop w:val="0"/>
                                                  <w:marBottom w:val="0"/>
                                                  <w:divBdr>
                                                    <w:top w:val="none" w:sz="0" w:space="0" w:color="auto"/>
                                                    <w:left w:val="none" w:sz="0" w:space="0" w:color="auto"/>
                                                    <w:bottom w:val="none" w:sz="0" w:space="0" w:color="auto"/>
                                                    <w:right w:val="none" w:sz="0" w:space="0" w:color="auto"/>
                                                  </w:divBdr>
                                                  <w:divsChild>
                                                    <w:div w:id="123708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67375110">
      <w:bodyDiv w:val="1"/>
      <w:marLeft w:val="0"/>
      <w:marRight w:val="0"/>
      <w:marTop w:val="0"/>
      <w:marBottom w:val="0"/>
      <w:divBdr>
        <w:top w:val="none" w:sz="0" w:space="0" w:color="auto"/>
        <w:left w:val="none" w:sz="0" w:space="0" w:color="auto"/>
        <w:bottom w:val="none" w:sz="0" w:space="0" w:color="auto"/>
        <w:right w:val="none" w:sz="0" w:space="0" w:color="auto"/>
      </w:divBdr>
    </w:div>
    <w:div w:id="580528893">
      <w:bodyDiv w:val="1"/>
      <w:marLeft w:val="0"/>
      <w:marRight w:val="0"/>
      <w:marTop w:val="0"/>
      <w:marBottom w:val="0"/>
      <w:divBdr>
        <w:top w:val="none" w:sz="0" w:space="0" w:color="auto"/>
        <w:left w:val="none" w:sz="0" w:space="0" w:color="auto"/>
        <w:bottom w:val="none" w:sz="0" w:space="0" w:color="auto"/>
        <w:right w:val="none" w:sz="0" w:space="0" w:color="auto"/>
      </w:divBdr>
    </w:div>
    <w:div w:id="588197998">
      <w:bodyDiv w:val="1"/>
      <w:marLeft w:val="0"/>
      <w:marRight w:val="0"/>
      <w:marTop w:val="0"/>
      <w:marBottom w:val="0"/>
      <w:divBdr>
        <w:top w:val="none" w:sz="0" w:space="0" w:color="auto"/>
        <w:left w:val="none" w:sz="0" w:space="0" w:color="auto"/>
        <w:bottom w:val="none" w:sz="0" w:space="0" w:color="auto"/>
        <w:right w:val="none" w:sz="0" w:space="0" w:color="auto"/>
      </w:divBdr>
    </w:div>
    <w:div w:id="620306527">
      <w:bodyDiv w:val="1"/>
      <w:marLeft w:val="0"/>
      <w:marRight w:val="0"/>
      <w:marTop w:val="0"/>
      <w:marBottom w:val="0"/>
      <w:divBdr>
        <w:top w:val="none" w:sz="0" w:space="0" w:color="auto"/>
        <w:left w:val="none" w:sz="0" w:space="0" w:color="auto"/>
        <w:bottom w:val="none" w:sz="0" w:space="0" w:color="auto"/>
        <w:right w:val="none" w:sz="0" w:space="0" w:color="auto"/>
      </w:divBdr>
    </w:div>
    <w:div w:id="627324566">
      <w:bodyDiv w:val="1"/>
      <w:marLeft w:val="0"/>
      <w:marRight w:val="0"/>
      <w:marTop w:val="0"/>
      <w:marBottom w:val="0"/>
      <w:divBdr>
        <w:top w:val="none" w:sz="0" w:space="0" w:color="auto"/>
        <w:left w:val="none" w:sz="0" w:space="0" w:color="auto"/>
        <w:bottom w:val="none" w:sz="0" w:space="0" w:color="auto"/>
        <w:right w:val="none" w:sz="0" w:space="0" w:color="auto"/>
      </w:divBdr>
      <w:divsChild>
        <w:div w:id="419572153">
          <w:marLeft w:val="0"/>
          <w:marRight w:val="0"/>
          <w:marTop w:val="0"/>
          <w:marBottom w:val="0"/>
          <w:divBdr>
            <w:top w:val="none" w:sz="0" w:space="0" w:color="auto"/>
            <w:left w:val="none" w:sz="0" w:space="0" w:color="auto"/>
            <w:bottom w:val="none" w:sz="0" w:space="0" w:color="auto"/>
            <w:right w:val="none" w:sz="0" w:space="0" w:color="auto"/>
          </w:divBdr>
        </w:div>
      </w:divsChild>
    </w:div>
    <w:div w:id="634607214">
      <w:bodyDiv w:val="1"/>
      <w:marLeft w:val="0"/>
      <w:marRight w:val="0"/>
      <w:marTop w:val="0"/>
      <w:marBottom w:val="0"/>
      <w:divBdr>
        <w:top w:val="none" w:sz="0" w:space="0" w:color="auto"/>
        <w:left w:val="none" w:sz="0" w:space="0" w:color="auto"/>
        <w:bottom w:val="none" w:sz="0" w:space="0" w:color="auto"/>
        <w:right w:val="none" w:sz="0" w:space="0" w:color="auto"/>
      </w:divBdr>
      <w:divsChild>
        <w:div w:id="132218412">
          <w:marLeft w:val="0"/>
          <w:marRight w:val="0"/>
          <w:marTop w:val="0"/>
          <w:marBottom w:val="0"/>
          <w:divBdr>
            <w:top w:val="none" w:sz="0" w:space="0" w:color="auto"/>
            <w:left w:val="none" w:sz="0" w:space="0" w:color="auto"/>
            <w:bottom w:val="none" w:sz="0" w:space="0" w:color="auto"/>
            <w:right w:val="none" w:sz="0" w:space="0" w:color="auto"/>
          </w:divBdr>
          <w:divsChild>
            <w:div w:id="1001271319">
              <w:marLeft w:val="0"/>
              <w:marRight w:val="0"/>
              <w:marTop w:val="75"/>
              <w:marBottom w:val="0"/>
              <w:divBdr>
                <w:top w:val="none" w:sz="0" w:space="0" w:color="auto"/>
                <w:left w:val="none" w:sz="0" w:space="0" w:color="auto"/>
                <w:bottom w:val="none" w:sz="0" w:space="0" w:color="auto"/>
                <w:right w:val="none" w:sz="0" w:space="0" w:color="auto"/>
              </w:divBdr>
              <w:divsChild>
                <w:div w:id="1691029483">
                  <w:marLeft w:val="0"/>
                  <w:marRight w:val="0"/>
                  <w:marTop w:val="0"/>
                  <w:marBottom w:val="0"/>
                  <w:divBdr>
                    <w:top w:val="none" w:sz="0" w:space="0" w:color="auto"/>
                    <w:left w:val="none" w:sz="0" w:space="0" w:color="auto"/>
                    <w:bottom w:val="none" w:sz="0" w:space="0" w:color="auto"/>
                    <w:right w:val="none" w:sz="0" w:space="0" w:color="auto"/>
                  </w:divBdr>
                  <w:divsChild>
                    <w:div w:id="528685647">
                      <w:marLeft w:val="0"/>
                      <w:marRight w:val="0"/>
                      <w:marTop w:val="0"/>
                      <w:marBottom w:val="0"/>
                      <w:divBdr>
                        <w:top w:val="none" w:sz="0" w:space="0" w:color="auto"/>
                        <w:left w:val="none" w:sz="0" w:space="0" w:color="auto"/>
                        <w:bottom w:val="none" w:sz="0" w:space="0" w:color="auto"/>
                        <w:right w:val="none" w:sz="0" w:space="0" w:color="auto"/>
                      </w:divBdr>
                    </w:div>
                    <w:div w:id="145529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45">
          <w:marLeft w:val="0"/>
          <w:marRight w:val="0"/>
          <w:marTop w:val="0"/>
          <w:marBottom w:val="0"/>
          <w:divBdr>
            <w:top w:val="none" w:sz="0" w:space="0" w:color="auto"/>
            <w:left w:val="none" w:sz="0" w:space="0" w:color="auto"/>
            <w:bottom w:val="none" w:sz="0" w:space="0" w:color="auto"/>
            <w:right w:val="none" w:sz="0" w:space="0" w:color="auto"/>
          </w:divBdr>
          <w:divsChild>
            <w:div w:id="2073431421">
              <w:marLeft w:val="0"/>
              <w:marRight w:val="0"/>
              <w:marTop w:val="0"/>
              <w:marBottom w:val="0"/>
              <w:divBdr>
                <w:top w:val="none" w:sz="0" w:space="0" w:color="auto"/>
                <w:left w:val="none" w:sz="0" w:space="0" w:color="auto"/>
                <w:bottom w:val="none" w:sz="0" w:space="0" w:color="auto"/>
                <w:right w:val="none" w:sz="0" w:space="0" w:color="auto"/>
              </w:divBdr>
              <w:divsChild>
                <w:div w:id="1645575800">
                  <w:marLeft w:val="0"/>
                  <w:marRight w:val="0"/>
                  <w:marTop w:val="0"/>
                  <w:marBottom w:val="0"/>
                  <w:divBdr>
                    <w:top w:val="none" w:sz="0" w:space="0" w:color="auto"/>
                    <w:left w:val="none" w:sz="0" w:space="0" w:color="auto"/>
                    <w:bottom w:val="none" w:sz="0" w:space="0" w:color="auto"/>
                    <w:right w:val="none" w:sz="0" w:space="0" w:color="auto"/>
                  </w:divBdr>
                  <w:divsChild>
                    <w:div w:id="13252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9307733">
      <w:bodyDiv w:val="1"/>
      <w:marLeft w:val="0"/>
      <w:marRight w:val="0"/>
      <w:marTop w:val="0"/>
      <w:marBottom w:val="0"/>
      <w:divBdr>
        <w:top w:val="none" w:sz="0" w:space="0" w:color="auto"/>
        <w:left w:val="none" w:sz="0" w:space="0" w:color="auto"/>
        <w:bottom w:val="none" w:sz="0" w:space="0" w:color="auto"/>
        <w:right w:val="none" w:sz="0" w:space="0" w:color="auto"/>
      </w:divBdr>
    </w:div>
    <w:div w:id="653949117">
      <w:bodyDiv w:val="1"/>
      <w:marLeft w:val="0"/>
      <w:marRight w:val="0"/>
      <w:marTop w:val="0"/>
      <w:marBottom w:val="0"/>
      <w:divBdr>
        <w:top w:val="none" w:sz="0" w:space="0" w:color="auto"/>
        <w:left w:val="none" w:sz="0" w:space="0" w:color="auto"/>
        <w:bottom w:val="none" w:sz="0" w:space="0" w:color="auto"/>
        <w:right w:val="none" w:sz="0" w:space="0" w:color="auto"/>
      </w:divBdr>
      <w:divsChild>
        <w:div w:id="1728409515">
          <w:marLeft w:val="0"/>
          <w:marRight w:val="0"/>
          <w:marTop w:val="0"/>
          <w:marBottom w:val="0"/>
          <w:divBdr>
            <w:top w:val="none" w:sz="0" w:space="0" w:color="auto"/>
            <w:left w:val="none" w:sz="0" w:space="0" w:color="auto"/>
            <w:bottom w:val="none" w:sz="0" w:space="0" w:color="auto"/>
            <w:right w:val="none" w:sz="0" w:space="0" w:color="auto"/>
          </w:divBdr>
          <w:divsChild>
            <w:div w:id="1404913565">
              <w:marLeft w:val="0"/>
              <w:marRight w:val="0"/>
              <w:marTop w:val="0"/>
              <w:marBottom w:val="0"/>
              <w:divBdr>
                <w:top w:val="none" w:sz="0" w:space="0" w:color="auto"/>
                <w:left w:val="none" w:sz="0" w:space="0" w:color="auto"/>
                <w:bottom w:val="none" w:sz="0" w:space="0" w:color="auto"/>
                <w:right w:val="none" w:sz="0" w:space="0" w:color="auto"/>
              </w:divBdr>
            </w:div>
            <w:div w:id="175463852">
              <w:marLeft w:val="0"/>
              <w:marRight w:val="0"/>
              <w:marTop w:val="0"/>
              <w:marBottom w:val="0"/>
              <w:divBdr>
                <w:top w:val="none" w:sz="0" w:space="0" w:color="auto"/>
                <w:left w:val="none" w:sz="0" w:space="0" w:color="auto"/>
                <w:bottom w:val="none" w:sz="0" w:space="0" w:color="auto"/>
                <w:right w:val="none" w:sz="0" w:space="0" w:color="auto"/>
              </w:divBdr>
              <w:divsChild>
                <w:div w:id="1316494181">
                  <w:marLeft w:val="0"/>
                  <w:marRight w:val="0"/>
                  <w:marTop w:val="0"/>
                  <w:marBottom w:val="0"/>
                  <w:divBdr>
                    <w:top w:val="none" w:sz="0" w:space="0" w:color="auto"/>
                    <w:left w:val="none" w:sz="0" w:space="0" w:color="auto"/>
                    <w:bottom w:val="none" w:sz="0" w:space="0" w:color="auto"/>
                    <w:right w:val="none" w:sz="0" w:space="0" w:color="auto"/>
                  </w:divBdr>
                  <w:divsChild>
                    <w:div w:id="207376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018683">
              <w:marLeft w:val="0"/>
              <w:marRight w:val="0"/>
              <w:marTop w:val="0"/>
              <w:marBottom w:val="0"/>
              <w:divBdr>
                <w:top w:val="none" w:sz="0" w:space="0" w:color="auto"/>
                <w:left w:val="none" w:sz="0" w:space="0" w:color="auto"/>
                <w:bottom w:val="none" w:sz="0" w:space="0" w:color="auto"/>
                <w:right w:val="none" w:sz="0" w:space="0" w:color="auto"/>
              </w:divBdr>
            </w:div>
          </w:divsChild>
        </w:div>
        <w:div w:id="300354602">
          <w:marLeft w:val="0"/>
          <w:marRight w:val="0"/>
          <w:marTop w:val="0"/>
          <w:marBottom w:val="0"/>
          <w:divBdr>
            <w:top w:val="none" w:sz="0" w:space="0" w:color="auto"/>
            <w:left w:val="none" w:sz="0" w:space="0" w:color="auto"/>
            <w:bottom w:val="none" w:sz="0" w:space="0" w:color="auto"/>
            <w:right w:val="none" w:sz="0" w:space="0" w:color="auto"/>
          </w:divBdr>
          <w:divsChild>
            <w:div w:id="399795056">
              <w:marLeft w:val="0"/>
              <w:marRight w:val="0"/>
              <w:marTop w:val="0"/>
              <w:marBottom w:val="0"/>
              <w:divBdr>
                <w:top w:val="none" w:sz="0" w:space="0" w:color="auto"/>
                <w:left w:val="none" w:sz="0" w:space="0" w:color="auto"/>
                <w:bottom w:val="none" w:sz="0" w:space="0" w:color="auto"/>
                <w:right w:val="none" w:sz="0" w:space="0" w:color="auto"/>
              </w:divBdr>
            </w:div>
            <w:div w:id="877736519">
              <w:marLeft w:val="0"/>
              <w:marRight w:val="0"/>
              <w:marTop w:val="0"/>
              <w:marBottom w:val="0"/>
              <w:divBdr>
                <w:top w:val="none" w:sz="0" w:space="0" w:color="auto"/>
                <w:left w:val="none" w:sz="0" w:space="0" w:color="auto"/>
                <w:bottom w:val="none" w:sz="0" w:space="0" w:color="auto"/>
                <w:right w:val="none" w:sz="0" w:space="0" w:color="auto"/>
              </w:divBdr>
              <w:divsChild>
                <w:div w:id="1494181653">
                  <w:marLeft w:val="0"/>
                  <w:marRight w:val="0"/>
                  <w:marTop w:val="0"/>
                  <w:marBottom w:val="0"/>
                  <w:divBdr>
                    <w:top w:val="none" w:sz="0" w:space="0" w:color="auto"/>
                    <w:left w:val="none" w:sz="0" w:space="0" w:color="auto"/>
                    <w:bottom w:val="none" w:sz="0" w:space="0" w:color="auto"/>
                    <w:right w:val="none" w:sz="0" w:space="0" w:color="auto"/>
                  </w:divBdr>
                  <w:divsChild>
                    <w:div w:id="185121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64080">
              <w:marLeft w:val="0"/>
              <w:marRight w:val="0"/>
              <w:marTop w:val="0"/>
              <w:marBottom w:val="0"/>
              <w:divBdr>
                <w:top w:val="none" w:sz="0" w:space="0" w:color="auto"/>
                <w:left w:val="none" w:sz="0" w:space="0" w:color="auto"/>
                <w:bottom w:val="none" w:sz="0" w:space="0" w:color="auto"/>
                <w:right w:val="none" w:sz="0" w:space="0" w:color="auto"/>
              </w:divBdr>
            </w:div>
          </w:divsChild>
        </w:div>
        <w:div w:id="1671366524">
          <w:marLeft w:val="0"/>
          <w:marRight w:val="0"/>
          <w:marTop w:val="0"/>
          <w:marBottom w:val="0"/>
          <w:divBdr>
            <w:top w:val="none" w:sz="0" w:space="0" w:color="auto"/>
            <w:left w:val="none" w:sz="0" w:space="0" w:color="auto"/>
            <w:bottom w:val="none" w:sz="0" w:space="0" w:color="auto"/>
            <w:right w:val="none" w:sz="0" w:space="0" w:color="auto"/>
          </w:divBdr>
          <w:divsChild>
            <w:div w:id="572816579">
              <w:marLeft w:val="0"/>
              <w:marRight w:val="0"/>
              <w:marTop w:val="0"/>
              <w:marBottom w:val="0"/>
              <w:divBdr>
                <w:top w:val="none" w:sz="0" w:space="0" w:color="auto"/>
                <w:left w:val="none" w:sz="0" w:space="0" w:color="auto"/>
                <w:bottom w:val="none" w:sz="0" w:space="0" w:color="auto"/>
                <w:right w:val="none" w:sz="0" w:space="0" w:color="auto"/>
              </w:divBdr>
            </w:div>
            <w:div w:id="2098792181">
              <w:marLeft w:val="0"/>
              <w:marRight w:val="0"/>
              <w:marTop w:val="0"/>
              <w:marBottom w:val="0"/>
              <w:divBdr>
                <w:top w:val="none" w:sz="0" w:space="0" w:color="auto"/>
                <w:left w:val="none" w:sz="0" w:space="0" w:color="auto"/>
                <w:bottom w:val="none" w:sz="0" w:space="0" w:color="auto"/>
                <w:right w:val="none" w:sz="0" w:space="0" w:color="auto"/>
              </w:divBdr>
              <w:divsChild>
                <w:div w:id="1816487369">
                  <w:marLeft w:val="0"/>
                  <w:marRight w:val="0"/>
                  <w:marTop w:val="0"/>
                  <w:marBottom w:val="0"/>
                  <w:divBdr>
                    <w:top w:val="none" w:sz="0" w:space="0" w:color="auto"/>
                    <w:left w:val="none" w:sz="0" w:space="0" w:color="auto"/>
                    <w:bottom w:val="none" w:sz="0" w:space="0" w:color="auto"/>
                    <w:right w:val="none" w:sz="0" w:space="0" w:color="auto"/>
                  </w:divBdr>
                  <w:divsChild>
                    <w:div w:id="185075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680720">
              <w:marLeft w:val="0"/>
              <w:marRight w:val="0"/>
              <w:marTop w:val="0"/>
              <w:marBottom w:val="0"/>
              <w:divBdr>
                <w:top w:val="none" w:sz="0" w:space="0" w:color="auto"/>
                <w:left w:val="none" w:sz="0" w:space="0" w:color="auto"/>
                <w:bottom w:val="none" w:sz="0" w:space="0" w:color="auto"/>
                <w:right w:val="none" w:sz="0" w:space="0" w:color="auto"/>
              </w:divBdr>
            </w:div>
          </w:divsChild>
        </w:div>
        <w:div w:id="99886226">
          <w:marLeft w:val="0"/>
          <w:marRight w:val="0"/>
          <w:marTop w:val="0"/>
          <w:marBottom w:val="0"/>
          <w:divBdr>
            <w:top w:val="none" w:sz="0" w:space="0" w:color="auto"/>
            <w:left w:val="none" w:sz="0" w:space="0" w:color="auto"/>
            <w:bottom w:val="none" w:sz="0" w:space="0" w:color="auto"/>
            <w:right w:val="none" w:sz="0" w:space="0" w:color="auto"/>
          </w:divBdr>
          <w:divsChild>
            <w:div w:id="776798405">
              <w:marLeft w:val="0"/>
              <w:marRight w:val="0"/>
              <w:marTop w:val="0"/>
              <w:marBottom w:val="0"/>
              <w:divBdr>
                <w:top w:val="none" w:sz="0" w:space="0" w:color="auto"/>
                <w:left w:val="none" w:sz="0" w:space="0" w:color="auto"/>
                <w:bottom w:val="none" w:sz="0" w:space="0" w:color="auto"/>
                <w:right w:val="none" w:sz="0" w:space="0" w:color="auto"/>
              </w:divBdr>
            </w:div>
            <w:div w:id="1864515150">
              <w:marLeft w:val="0"/>
              <w:marRight w:val="0"/>
              <w:marTop w:val="0"/>
              <w:marBottom w:val="0"/>
              <w:divBdr>
                <w:top w:val="none" w:sz="0" w:space="0" w:color="auto"/>
                <w:left w:val="none" w:sz="0" w:space="0" w:color="auto"/>
                <w:bottom w:val="none" w:sz="0" w:space="0" w:color="auto"/>
                <w:right w:val="none" w:sz="0" w:space="0" w:color="auto"/>
              </w:divBdr>
              <w:divsChild>
                <w:div w:id="1037663023">
                  <w:marLeft w:val="0"/>
                  <w:marRight w:val="0"/>
                  <w:marTop w:val="0"/>
                  <w:marBottom w:val="0"/>
                  <w:divBdr>
                    <w:top w:val="none" w:sz="0" w:space="0" w:color="auto"/>
                    <w:left w:val="none" w:sz="0" w:space="0" w:color="auto"/>
                    <w:bottom w:val="none" w:sz="0" w:space="0" w:color="auto"/>
                    <w:right w:val="none" w:sz="0" w:space="0" w:color="auto"/>
                  </w:divBdr>
                  <w:divsChild>
                    <w:div w:id="8087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19329">
              <w:marLeft w:val="0"/>
              <w:marRight w:val="0"/>
              <w:marTop w:val="0"/>
              <w:marBottom w:val="0"/>
              <w:divBdr>
                <w:top w:val="none" w:sz="0" w:space="0" w:color="auto"/>
                <w:left w:val="none" w:sz="0" w:space="0" w:color="auto"/>
                <w:bottom w:val="none" w:sz="0" w:space="0" w:color="auto"/>
                <w:right w:val="none" w:sz="0" w:space="0" w:color="auto"/>
              </w:divBdr>
            </w:div>
          </w:divsChild>
        </w:div>
        <w:div w:id="1577129051">
          <w:marLeft w:val="0"/>
          <w:marRight w:val="0"/>
          <w:marTop w:val="0"/>
          <w:marBottom w:val="0"/>
          <w:divBdr>
            <w:top w:val="none" w:sz="0" w:space="0" w:color="auto"/>
            <w:left w:val="none" w:sz="0" w:space="0" w:color="auto"/>
            <w:bottom w:val="none" w:sz="0" w:space="0" w:color="auto"/>
            <w:right w:val="none" w:sz="0" w:space="0" w:color="auto"/>
          </w:divBdr>
          <w:divsChild>
            <w:div w:id="125008975">
              <w:marLeft w:val="0"/>
              <w:marRight w:val="0"/>
              <w:marTop w:val="0"/>
              <w:marBottom w:val="0"/>
              <w:divBdr>
                <w:top w:val="none" w:sz="0" w:space="0" w:color="auto"/>
                <w:left w:val="none" w:sz="0" w:space="0" w:color="auto"/>
                <w:bottom w:val="none" w:sz="0" w:space="0" w:color="auto"/>
                <w:right w:val="none" w:sz="0" w:space="0" w:color="auto"/>
              </w:divBdr>
            </w:div>
            <w:div w:id="424225047">
              <w:marLeft w:val="0"/>
              <w:marRight w:val="0"/>
              <w:marTop w:val="0"/>
              <w:marBottom w:val="0"/>
              <w:divBdr>
                <w:top w:val="none" w:sz="0" w:space="0" w:color="auto"/>
                <w:left w:val="none" w:sz="0" w:space="0" w:color="auto"/>
                <w:bottom w:val="none" w:sz="0" w:space="0" w:color="auto"/>
                <w:right w:val="none" w:sz="0" w:space="0" w:color="auto"/>
              </w:divBdr>
              <w:divsChild>
                <w:div w:id="652416669">
                  <w:marLeft w:val="0"/>
                  <w:marRight w:val="0"/>
                  <w:marTop w:val="0"/>
                  <w:marBottom w:val="0"/>
                  <w:divBdr>
                    <w:top w:val="none" w:sz="0" w:space="0" w:color="auto"/>
                    <w:left w:val="none" w:sz="0" w:space="0" w:color="auto"/>
                    <w:bottom w:val="none" w:sz="0" w:space="0" w:color="auto"/>
                    <w:right w:val="none" w:sz="0" w:space="0" w:color="auto"/>
                  </w:divBdr>
                  <w:divsChild>
                    <w:div w:id="49191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4941">
              <w:marLeft w:val="0"/>
              <w:marRight w:val="0"/>
              <w:marTop w:val="0"/>
              <w:marBottom w:val="0"/>
              <w:divBdr>
                <w:top w:val="none" w:sz="0" w:space="0" w:color="auto"/>
                <w:left w:val="none" w:sz="0" w:space="0" w:color="auto"/>
                <w:bottom w:val="none" w:sz="0" w:space="0" w:color="auto"/>
                <w:right w:val="none" w:sz="0" w:space="0" w:color="auto"/>
              </w:divBdr>
            </w:div>
          </w:divsChild>
        </w:div>
        <w:div w:id="365376163">
          <w:marLeft w:val="0"/>
          <w:marRight w:val="0"/>
          <w:marTop w:val="0"/>
          <w:marBottom w:val="0"/>
          <w:divBdr>
            <w:top w:val="none" w:sz="0" w:space="0" w:color="auto"/>
            <w:left w:val="none" w:sz="0" w:space="0" w:color="auto"/>
            <w:bottom w:val="none" w:sz="0" w:space="0" w:color="auto"/>
            <w:right w:val="none" w:sz="0" w:space="0" w:color="auto"/>
          </w:divBdr>
          <w:divsChild>
            <w:div w:id="179008005">
              <w:marLeft w:val="0"/>
              <w:marRight w:val="0"/>
              <w:marTop w:val="0"/>
              <w:marBottom w:val="0"/>
              <w:divBdr>
                <w:top w:val="none" w:sz="0" w:space="0" w:color="auto"/>
                <w:left w:val="none" w:sz="0" w:space="0" w:color="auto"/>
                <w:bottom w:val="none" w:sz="0" w:space="0" w:color="auto"/>
                <w:right w:val="none" w:sz="0" w:space="0" w:color="auto"/>
              </w:divBdr>
            </w:div>
            <w:div w:id="159128019">
              <w:marLeft w:val="0"/>
              <w:marRight w:val="0"/>
              <w:marTop w:val="0"/>
              <w:marBottom w:val="0"/>
              <w:divBdr>
                <w:top w:val="none" w:sz="0" w:space="0" w:color="auto"/>
                <w:left w:val="none" w:sz="0" w:space="0" w:color="auto"/>
                <w:bottom w:val="none" w:sz="0" w:space="0" w:color="auto"/>
                <w:right w:val="none" w:sz="0" w:space="0" w:color="auto"/>
              </w:divBdr>
              <w:divsChild>
                <w:div w:id="1303122238">
                  <w:marLeft w:val="0"/>
                  <w:marRight w:val="0"/>
                  <w:marTop w:val="0"/>
                  <w:marBottom w:val="0"/>
                  <w:divBdr>
                    <w:top w:val="none" w:sz="0" w:space="0" w:color="auto"/>
                    <w:left w:val="none" w:sz="0" w:space="0" w:color="auto"/>
                    <w:bottom w:val="none" w:sz="0" w:space="0" w:color="auto"/>
                    <w:right w:val="none" w:sz="0" w:space="0" w:color="auto"/>
                  </w:divBdr>
                  <w:divsChild>
                    <w:div w:id="159196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8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50147">
      <w:bodyDiv w:val="1"/>
      <w:marLeft w:val="0"/>
      <w:marRight w:val="0"/>
      <w:marTop w:val="0"/>
      <w:marBottom w:val="0"/>
      <w:divBdr>
        <w:top w:val="none" w:sz="0" w:space="0" w:color="auto"/>
        <w:left w:val="none" w:sz="0" w:space="0" w:color="auto"/>
        <w:bottom w:val="none" w:sz="0" w:space="0" w:color="auto"/>
        <w:right w:val="none" w:sz="0" w:space="0" w:color="auto"/>
      </w:divBdr>
      <w:divsChild>
        <w:div w:id="2114201881">
          <w:marLeft w:val="0"/>
          <w:marRight w:val="0"/>
          <w:marTop w:val="0"/>
          <w:marBottom w:val="0"/>
          <w:divBdr>
            <w:top w:val="none" w:sz="0" w:space="0" w:color="auto"/>
            <w:left w:val="none" w:sz="0" w:space="0" w:color="auto"/>
            <w:bottom w:val="none" w:sz="0" w:space="0" w:color="auto"/>
            <w:right w:val="none" w:sz="0" w:space="0" w:color="auto"/>
          </w:divBdr>
          <w:divsChild>
            <w:div w:id="4209225">
              <w:marLeft w:val="0"/>
              <w:marRight w:val="0"/>
              <w:marTop w:val="0"/>
              <w:marBottom w:val="0"/>
              <w:divBdr>
                <w:top w:val="none" w:sz="0" w:space="0" w:color="auto"/>
                <w:left w:val="none" w:sz="0" w:space="0" w:color="auto"/>
                <w:bottom w:val="none" w:sz="0" w:space="0" w:color="auto"/>
                <w:right w:val="none" w:sz="0" w:space="0" w:color="auto"/>
              </w:divBdr>
            </w:div>
            <w:div w:id="731081130">
              <w:marLeft w:val="0"/>
              <w:marRight w:val="0"/>
              <w:marTop w:val="0"/>
              <w:marBottom w:val="0"/>
              <w:divBdr>
                <w:top w:val="none" w:sz="0" w:space="0" w:color="auto"/>
                <w:left w:val="none" w:sz="0" w:space="0" w:color="auto"/>
                <w:bottom w:val="none" w:sz="0" w:space="0" w:color="auto"/>
                <w:right w:val="none" w:sz="0" w:space="0" w:color="auto"/>
              </w:divBdr>
            </w:div>
            <w:div w:id="1479305330">
              <w:marLeft w:val="0"/>
              <w:marRight w:val="0"/>
              <w:marTop w:val="0"/>
              <w:marBottom w:val="0"/>
              <w:divBdr>
                <w:top w:val="none" w:sz="0" w:space="0" w:color="auto"/>
                <w:left w:val="none" w:sz="0" w:space="0" w:color="auto"/>
                <w:bottom w:val="none" w:sz="0" w:space="0" w:color="auto"/>
                <w:right w:val="none" w:sz="0" w:space="0" w:color="auto"/>
              </w:divBdr>
            </w:div>
            <w:div w:id="2061784692">
              <w:marLeft w:val="0"/>
              <w:marRight w:val="0"/>
              <w:marTop w:val="0"/>
              <w:marBottom w:val="0"/>
              <w:divBdr>
                <w:top w:val="none" w:sz="0" w:space="0" w:color="auto"/>
                <w:left w:val="none" w:sz="0" w:space="0" w:color="auto"/>
                <w:bottom w:val="none" w:sz="0" w:space="0" w:color="auto"/>
                <w:right w:val="none" w:sz="0" w:space="0" w:color="auto"/>
              </w:divBdr>
            </w:div>
            <w:div w:id="1044212695">
              <w:marLeft w:val="0"/>
              <w:marRight w:val="0"/>
              <w:marTop w:val="0"/>
              <w:marBottom w:val="0"/>
              <w:divBdr>
                <w:top w:val="none" w:sz="0" w:space="0" w:color="auto"/>
                <w:left w:val="none" w:sz="0" w:space="0" w:color="auto"/>
                <w:bottom w:val="none" w:sz="0" w:space="0" w:color="auto"/>
                <w:right w:val="none" w:sz="0" w:space="0" w:color="auto"/>
              </w:divBdr>
            </w:div>
            <w:div w:id="1065761231">
              <w:marLeft w:val="0"/>
              <w:marRight w:val="0"/>
              <w:marTop w:val="0"/>
              <w:marBottom w:val="0"/>
              <w:divBdr>
                <w:top w:val="none" w:sz="0" w:space="0" w:color="auto"/>
                <w:left w:val="none" w:sz="0" w:space="0" w:color="auto"/>
                <w:bottom w:val="none" w:sz="0" w:space="0" w:color="auto"/>
                <w:right w:val="none" w:sz="0" w:space="0" w:color="auto"/>
              </w:divBdr>
            </w:div>
            <w:div w:id="1429614777">
              <w:marLeft w:val="0"/>
              <w:marRight w:val="0"/>
              <w:marTop w:val="0"/>
              <w:marBottom w:val="0"/>
              <w:divBdr>
                <w:top w:val="none" w:sz="0" w:space="0" w:color="auto"/>
                <w:left w:val="none" w:sz="0" w:space="0" w:color="auto"/>
                <w:bottom w:val="none" w:sz="0" w:space="0" w:color="auto"/>
                <w:right w:val="none" w:sz="0" w:space="0" w:color="auto"/>
              </w:divBdr>
            </w:div>
            <w:div w:id="1267809840">
              <w:marLeft w:val="0"/>
              <w:marRight w:val="0"/>
              <w:marTop w:val="0"/>
              <w:marBottom w:val="0"/>
              <w:divBdr>
                <w:top w:val="none" w:sz="0" w:space="0" w:color="auto"/>
                <w:left w:val="none" w:sz="0" w:space="0" w:color="auto"/>
                <w:bottom w:val="none" w:sz="0" w:space="0" w:color="auto"/>
                <w:right w:val="none" w:sz="0" w:space="0" w:color="auto"/>
              </w:divBdr>
            </w:div>
            <w:div w:id="1245721039">
              <w:marLeft w:val="0"/>
              <w:marRight w:val="0"/>
              <w:marTop w:val="0"/>
              <w:marBottom w:val="0"/>
              <w:divBdr>
                <w:top w:val="none" w:sz="0" w:space="0" w:color="auto"/>
                <w:left w:val="none" w:sz="0" w:space="0" w:color="auto"/>
                <w:bottom w:val="none" w:sz="0" w:space="0" w:color="auto"/>
                <w:right w:val="none" w:sz="0" w:space="0" w:color="auto"/>
              </w:divBdr>
            </w:div>
            <w:div w:id="1533229433">
              <w:marLeft w:val="0"/>
              <w:marRight w:val="0"/>
              <w:marTop w:val="0"/>
              <w:marBottom w:val="0"/>
              <w:divBdr>
                <w:top w:val="none" w:sz="0" w:space="0" w:color="auto"/>
                <w:left w:val="none" w:sz="0" w:space="0" w:color="auto"/>
                <w:bottom w:val="none" w:sz="0" w:space="0" w:color="auto"/>
                <w:right w:val="none" w:sz="0" w:space="0" w:color="auto"/>
              </w:divBdr>
            </w:div>
            <w:div w:id="1835100577">
              <w:marLeft w:val="0"/>
              <w:marRight w:val="0"/>
              <w:marTop w:val="0"/>
              <w:marBottom w:val="0"/>
              <w:divBdr>
                <w:top w:val="none" w:sz="0" w:space="0" w:color="auto"/>
                <w:left w:val="none" w:sz="0" w:space="0" w:color="auto"/>
                <w:bottom w:val="none" w:sz="0" w:space="0" w:color="auto"/>
                <w:right w:val="none" w:sz="0" w:space="0" w:color="auto"/>
              </w:divBdr>
            </w:div>
            <w:div w:id="1971862679">
              <w:marLeft w:val="0"/>
              <w:marRight w:val="0"/>
              <w:marTop w:val="0"/>
              <w:marBottom w:val="0"/>
              <w:divBdr>
                <w:top w:val="none" w:sz="0" w:space="0" w:color="auto"/>
                <w:left w:val="none" w:sz="0" w:space="0" w:color="auto"/>
                <w:bottom w:val="none" w:sz="0" w:space="0" w:color="auto"/>
                <w:right w:val="none" w:sz="0" w:space="0" w:color="auto"/>
              </w:divBdr>
            </w:div>
            <w:div w:id="1973485717">
              <w:marLeft w:val="0"/>
              <w:marRight w:val="0"/>
              <w:marTop w:val="0"/>
              <w:marBottom w:val="0"/>
              <w:divBdr>
                <w:top w:val="none" w:sz="0" w:space="0" w:color="auto"/>
                <w:left w:val="none" w:sz="0" w:space="0" w:color="auto"/>
                <w:bottom w:val="none" w:sz="0" w:space="0" w:color="auto"/>
                <w:right w:val="none" w:sz="0" w:space="0" w:color="auto"/>
              </w:divBdr>
            </w:div>
            <w:div w:id="1532956053">
              <w:marLeft w:val="0"/>
              <w:marRight w:val="0"/>
              <w:marTop w:val="0"/>
              <w:marBottom w:val="0"/>
              <w:divBdr>
                <w:top w:val="none" w:sz="0" w:space="0" w:color="auto"/>
                <w:left w:val="none" w:sz="0" w:space="0" w:color="auto"/>
                <w:bottom w:val="none" w:sz="0" w:space="0" w:color="auto"/>
                <w:right w:val="none" w:sz="0" w:space="0" w:color="auto"/>
              </w:divBdr>
            </w:div>
            <w:div w:id="596600641">
              <w:marLeft w:val="0"/>
              <w:marRight w:val="0"/>
              <w:marTop w:val="0"/>
              <w:marBottom w:val="0"/>
              <w:divBdr>
                <w:top w:val="none" w:sz="0" w:space="0" w:color="auto"/>
                <w:left w:val="none" w:sz="0" w:space="0" w:color="auto"/>
                <w:bottom w:val="none" w:sz="0" w:space="0" w:color="auto"/>
                <w:right w:val="none" w:sz="0" w:space="0" w:color="auto"/>
              </w:divBdr>
            </w:div>
            <w:div w:id="1022123342">
              <w:marLeft w:val="0"/>
              <w:marRight w:val="0"/>
              <w:marTop w:val="0"/>
              <w:marBottom w:val="0"/>
              <w:divBdr>
                <w:top w:val="none" w:sz="0" w:space="0" w:color="auto"/>
                <w:left w:val="none" w:sz="0" w:space="0" w:color="auto"/>
                <w:bottom w:val="none" w:sz="0" w:space="0" w:color="auto"/>
                <w:right w:val="none" w:sz="0" w:space="0" w:color="auto"/>
              </w:divBdr>
            </w:div>
            <w:div w:id="633292944">
              <w:marLeft w:val="0"/>
              <w:marRight w:val="0"/>
              <w:marTop w:val="0"/>
              <w:marBottom w:val="0"/>
              <w:divBdr>
                <w:top w:val="none" w:sz="0" w:space="0" w:color="auto"/>
                <w:left w:val="none" w:sz="0" w:space="0" w:color="auto"/>
                <w:bottom w:val="none" w:sz="0" w:space="0" w:color="auto"/>
                <w:right w:val="none" w:sz="0" w:space="0" w:color="auto"/>
              </w:divBdr>
            </w:div>
            <w:div w:id="1211069806">
              <w:marLeft w:val="0"/>
              <w:marRight w:val="0"/>
              <w:marTop w:val="0"/>
              <w:marBottom w:val="0"/>
              <w:divBdr>
                <w:top w:val="none" w:sz="0" w:space="0" w:color="auto"/>
                <w:left w:val="none" w:sz="0" w:space="0" w:color="auto"/>
                <w:bottom w:val="none" w:sz="0" w:space="0" w:color="auto"/>
                <w:right w:val="none" w:sz="0" w:space="0" w:color="auto"/>
              </w:divBdr>
            </w:div>
            <w:div w:id="684282153">
              <w:marLeft w:val="0"/>
              <w:marRight w:val="0"/>
              <w:marTop w:val="0"/>
              <w:marBottom w:val="0"/>
              <w:divBdr>
                <w:top w:val="none" w:sz="0" w:space="0" w:color="auto"/>
                <w:left w:val="none" w:sz="0" w:space="0" w:color="auto"/>
                <w:bottom w:val="none" w:sz="0" w:space="0" w:color="auto"/>
                <w:right w:val="none" w:sz="0" w:space="0" w:color="auto"/>
              </w:divBdr>
            </w:div>
            <w:div w:id="519587541">
              <w:marLeft w:val="0"/>
              <w:marRight w:val="0"/>
              <w:marTop w:val="0"/>
              <w:marBottom w:val="0"/>
              <w:divBdr>
                <w:top w:val="none" w:sz="0" w:space="0" w:color="auto"/>
                <w:left w:val="none" w:sz="0" w:space="0" w:color="auto"/>
                <w:bottom w:val="none" w:sz="0" w:space="0" w:color="auto"/>
                <w:right w:val="none" w:sz="0" w:space="0" w:color="auto"/>
              </w:divBdr>
            </w:div>
            <w:div w:id="1698117575">
              <w:marLeft w:val="0"/>
              <w:marRight w:val="0"/>
              <w:marTop w:val="0"/>
              <w:marBottom w:val="0"/>
              <w:divBdr>
                <w:top w:val="none" w:sz="0" w:space="0" w:color="auto"/>
                <w:left w:val="none" w:sz="0" w:space="0" w:color="auto"/>
                <w:bottom w:val="none" w:sz="0" w:space="0" w:color="auto"/>
                <w:right w:val="none" w:sz="0" w:space="0" w:color="auto"/>
              </w:divBdr>
            </w:div>
            <w:div w:id="1545561871">
              <w:marLeft w:val="0"/>
              <w:marRight w:val="0"/>
              <w:marTop w:val="0"/>
              <w:marBottom w:val="0"/>
              <w:divBdr>
                <w:top w:val="none" w:sz="0" w:space="0" w:color="auto"/>
                <w:left w:val="none" w:sz="0" w:space="0" w:color="auto"/>
                <w:bottom w:val="none" w:sz="0" w:space="0" w:color="auto"/>
                <w:right w:val="none" w:sz="0" w:space="0" w:color="auto"/>
              </w:divBdr>
            </w:div>
            <w:div w:id="1638414582">
              <w:marLeft w:val="0"/>
              <w:marRight w:val="0"/>
              <w:marTop w:val="0"/>
              <w:marBottom w:val="0"/>
              <w:divBdr>
                <w:top w:val="none" w:sz="0" w:space="0" w:color="auto"/>
                <w:left w:val="none" w:sz="0" w:space="0" w:color="auto"/>
                <w:bottom w:val="none" w:sz="0" w:space="0" w:color="auto"/>
                <w:right w:val="none" w:sz="0" w:space="0" w:color="auto"/>
              </w:divBdr>
            </w:div>
            <w:div w:id="1464693802">
              <w:marLeft w:val="0"/>
              <w:marRight w:val="0"/>
              <w:marTop w:val="0"/>
              <w:marBottom w:val="0"/>
              <w:divBdr>
                <w:top w:val="none" w:sz="0" w:space="0" w:color="auto"/>
                <w:left w:val="none" w:sz="0" w:space="0" w:color="auto"/>
                <w:bottom w:val="none" w:sz="0" w:space="0" w:color="auto"/>
                <w:right w:val="none" w:sz="0" w:space="0" w:color="auto"/>
              </w:divBdr>
            </w:div>
            <w:div w:id="615867756">
              <w:marLeft w:val="0"/>
              <w:marRight w:val="0"/>
              <w:marTop w:val="0"/>
              <w:marBottom w:val="0"/>
              <w:divBdr>
                <w:top w:val="none" w:sz="0" w:space="0" w:color="auto"/>
                <w:left w:val="none" w:sz="0" w:space="0" w:color="auto"/>
                <w:bottom w:val="none" w:sz="0" w:space="0" w:color="auto"/>
                <w:right w:val="none" w:sz="0" w:space="0" w:color="auto"/>
              </w:divBdr>
            </w:div>
            <w:div w:id="367487336">
              <w:marLeft w:val="0"/>
              <w:marRight w:val="0"/>
              <w:marTop w:val="0"/>
              <w:marBottom w:val="0"/>
              <w:divBdr>
                <w:top w:val="none" w:sz="0" w:space="0" w:color="auto"/>
                <w:left w:val="none" w:sz="0" w:space="0" w:color="auto"/>
                <w:bottom w:val="none" w:sz="0" w:space="0" w:color="auto"/>
                <w:right w:val="none" w:sz="0" w:space="0" w:color="auto"/>
              </w:divBdr>
            </w:div>
            <w:div w:id="1511530688">
              <w:marLeft w:val="0"/>
              <w:marRight w:val="0"/>
              <w:marTop w:val="0"/>
              <w:marBottom w:val="0"/>
              <w:divBdr>
                <w:top w:val="none" w:sz="0" w:space="0" w:color="auto"/>
                <w:left w:val="none" w:sz="0" w:space="0" w:color="auto"/>
                <w:bottom w:val="none" w:sz="0" w:space="0" w:color="auto"/>
                <w:right w:val="none" w:sz="0" w:space="0" w:color="auto"/>
              </w:divBdr>
            </w:div>
            <w:div w:id="2015063275">
              <w:marLeft w:val="0"/>
              <w:marRight w:val="0"/>
              <w:marTop w:val="0"/>
              <w:marBottom w:val="0"/>
              <w:divBdr>
                <w:top w:val="none" w:sz="0" w:space="0" w:color="auto"/>
                <w:left w:val="none" w:sz="0" w:space="0" w:color="auto"/>
                <w:bottom w:val="none" w:sz="0" w:space="0" w:color="auto"/>
                <w:right w:val="none" w:sz="0" w:space="0" w:color="auto"/>
              </w:divBdr>
            </w:div>
            <w:div w:id="390736342">
              <w:marLeft w:val="0"/>
              <w:marRight w:val="0"/>
              <w:marTop w:val="0"/>
              <w:marBottom w:val="0"/>
              <w:divBdr>
                <w:top w:val="none" w:sz="0" w:space="0" w:color="auto"/>
                <w:left w:val="none" w:sz="0" w:space="0" w:color="auto"/>
                <w:bottom w:val="none" w:sz="0" w:space="0" w:color="auto"/>
                <w:right w:val="none" w:sz="0" w:space="0" w:color="auto"/>
              </w:divBdr>
            </w:div>
            <w:div w:id="11151300">
              <w:marLeft w:val="0"/>
              <w:marRight w:val="0"/>
              <w:marTop w:val="0"/>
              <w:marBottom w:val="0"/>
              <w:divBdr>
                <w:top w:val="none" w:sz="0" w:space="0" w:color="auto"/>
                <w:left w:val="none" w:sz="0" w:space="0" w:color="auto"/>
                <w:bottom w:val="none" w:sz="0" w:space="0" w:color="auto"/>
                <w:right w:val="none" w:sz="0" w:space="0" w:color="auto"/>
              </w:divBdr>
            </w:div>
            <w:div w:id="383332680">
              <w:marLeft w:val="0"/>
              <w:marRight w:val="0"/>
              <w:marTop w:val="0"/>
              <w:marBottom w:val="0"/>
              <w:divBdr>
                <w:top w:val="none" w:sz="0" w:space="0" w:color="auto"/>
                <w:left w:val="none" w:sz="0" w:space="0" w:color="auto"/>
                <w:bottom w:val="none" w:sz="0" w:space="0" w:color="auto"/>
                <w:right w:val="none" w:sz="0" w:space="0" w:color="auto"/>
              </w:divBdr>
            </w:div>
            <w:div w:id="1087311684">
              <w:marLeft w:val="0"/>
              <w:marRight w:val="0"/>
              <w:marTop w:val="0"/>
              <w:marBottom w:val="0"/>
              <w:divBdr>
                <w:top w:val="none" w:sz="0" w:space="0" w:color="auto"/>
                <w:left w:val="none" w:sz="0" w:space="0" w:color="auto"/>
                <w:bottom w:val="none" w:sz="0" w:space="0" w:color="auto"/>
                <w:right w:val="none" w:sz="0" w:space="0" w:color="auto"/>
              </w:divBdr>
            </w:div>
            <w:div w:id="836964349">
              <w:marLeft w:val="0"/>
              <w:marRight w:val="0"/>
              <w:marTop w:val="0"/>
              <w:marBottom w:val="0"/>
              <w:divBdr>
                <w:top w:val="none" w:sz="0" w:space="0" w:color="auto"/>
                <w:left w:val="none" w:sz="0" w:space="0" w:color="auto"/>
                <w:bottom w:val="none" w:sz="0" w:space="0" w:color="auto"/>
                <w:right w:val="none" w:sz="0" w:space="0" w:color="auto"/>
              </w:divBdr>
            </w:div>
            <w:div w:id="2057926946">
              <w:marLeft w:val="0"/>
              <w:marRight w:val="0"/>
              <w:marTop w:val="0"/>
              <w:marBottom w:val="0"/>
              <w:divBdr>
                <w:top w:val="none" w:sz="0" w:space="0" w:color="auto"/>
                <w:left w:val="none" w:sz="0" w:space="0" w:color="auto"/>
                <w:bottom w:val="none" w:sz="0" w:space="0" w:color="auto"/>
                <w:right w:val="none" w:sz="0" w:space="0" w:color="auto"/>
              </w:divBdr>
            </w:div>
            <w:div w:id="1176308998">
              <w:marLeft w:val="0"/>
              <w:marRight w:val="0"/>
              <w:marTop w:val="0"/>
              <w:marBottom w:val="0"/>
              <w:divBdr>
                <w:top w:val="none" w:sz="0" w:space="0" w:color="auto"/>
                <w:left w:val="none" w:sz="0" w:space="0" w:color="auto"/>
                <w:bottom w:val="none" w:sz="0" w:space="0" w:color="auto"/>
                <w:right w:val="none" w:sz="0" w:space="0" w:color="auto"/>
              </w:divBdr>
            </w:div>
            <w:div w:id="808665757">
              <w:marLeft w:val="0"/>
              <w:marRight w:val="0"/>
              <w:marTop w:val="0"/>
              <w:marBottom w:val="0"/>
              <w:divBdr>
                <w:top w:val="none" w:sz="0" w:space="0" w:color="auto"/>
                <w:left w:val="none" w:sz="0" w:space="0" w:color="auto"/>
                <w:bottom w:val="none" w:sz="0" w:space="0" w:color="auto"/>
                <w:right w:val="none" w:sz="0" w:space="0" w:color="auto"/>
              </w:divBdr>
            </w:div>
            <w:div w:id="624000476">
              <w:marLeft w:val="0"/>
              <w:marRight w:val="0"/>
              <w:marTop w:val="0"/>
              <w:marBottom w:val="0"/>
              <w:divBdr>
                <w:top w:val="none" w:sz="0" w:space="0" w:color="auto"/>
                <w:left w:val="none" w:sz="0" w:space="0" w:color="auto"/>
                <w:bottom w:val="none" w:sz="0" w:space="0" w:color="auto"/>
                <w:right w:val="none" w:sz="0" w:space="0" w:color="auto"/>
              </w:divBdr>
            </w:div>
            <w:div w:id="2094399889">
              <w:marLeft w:val="0"/>
              <w:marRight w:val="0"/>
              <w:marTop w:val="0"/>
              <w:marBottom w:val="0"/>
              <w:divBdr>
                <w:top w:val="none" w:sz="0" w:space="0" w:color="auto"/>
                <w:left w:val="none" w:sz="0" w:space="0" w:color="auto"/>
                <w:bottom w:val="none" w:sz="0" w:space="0" w:color="auto"/>
                <w:right w:val="none" w:sz="0" w:space="0" w:color="auto"/>
              </w:divBdr>
            </w:div>
            <w:div w:id="541747933">
              <w:marLeft w:val="0"/>
              <w:marRight w:val="0"/>
              <w:marTop w:val="0"/>
              <w:marBottom w:val="0"/>
              <w:divBdr>
                <w:top w:val="none" w:sz="0" w:space="0" w:color="auto"/>
                <w:left w:val="none" w:sz="0" w:space="0" w:color="auto"/>
                <w:bottom w:val="none" w:sz="0" w:space="0" w:color="auto"/>
                <w:right w:val="none" w:sz="0" w:space="0" w:color="auto"/>
              </w:divBdr>
            </w:div>
            <w:div w:id="1117212417">
              <w:marLeft w:val="0"/>
              <w:marRight w:val="0"/>
              <w:marTop w:val="0"/>
              <w:marBottom w:val="0"/>
              <w:divBdr>
                <w:top w:val="none" w:sz="0" w:space="0" w:color="auto"/>
                <w:left w:val="none" w:sz="0" w:space="0" w:color="auto"/>
                <w:bottom w:val="none" w:sz="0" w:space="0" w:color="auto"/>
                <w:right w:val="none" w:sz="0" w:space="0" w:color="auto"/>
              </w:divBdr>
            </w:div>
            <w:div w:id="45877497">
              <w:marLeft w:val="0"/>
              <w:marRight w:val="0"/>
              <w:marTop w:val="0"/>
              <w:marBottom w:val="0"/>
              <w:divBdr>
                <w:top w:val="none" w:sz="0" w:space="0" w:color="auto"/>
                <w:left w:val="none" w:sz="0" w:space="0" w:color="auto"/>
                <w:bottom w:val="none" w:sz="0" w:space="0" w:color="auto"/>
                <w:right w:val="none" w:sz="0" w:space="0" w:color="auto"/>
              </w:divBdr>
            </w:div>
            <w:div w:id="851450836">
              <w:marLeft w:val="0"/>
              <w:marRight w:val="0"/>
              <w:marTop w:val="0"/>
              <w:marBottom w:val="0"/>
              <w:divBdr>
                <w:top w:val="none" w:sz="0" w:space="0" w:color="auto"/>
                <w:left w:val="none" w:sz="0" w:space="0" w:color="auto"/>
                <w:bottom w:val="none" w:sz="0" w:space="0" w:color="auto"/>
                <w:right w:val="none" w:sz="0" w:space="0" w:color="auto"/>
              </w:divBdr>
            </w:div>
            <w:div w:id="312373488">
              <w:marLeft w:val="0"/>
              <w:marRight w:val="0"/>
              <w:marTop w:val="0"/>
              <w:marBottom w:val="0"/>
              <w:divBdr>
                <w:top w:val="none" w:sz="0" w:space="0" w:color="auto"/>
                <w:left w:val="none" w:sz="0" w:space="0" w:color="auto"/>
                <w:bottom w:val="none" w:sz="0" w:space="0" w:color="auto"/>
                <w:right w:val="none" w:sz="0" w:space="0" w:color="auto"/>
              </w:divBdr>
            </w:div>
            <w:div w:id="1499032689">
              <w:marLeft w:val="0"/>
              <w:marRight w:val="0"/>
              <w:marTop w:val="0"/>
              <w:marBottom w:val="0"/>
              <w:divBdr>
                <w:top w:val="none" w:sz="0" w:space="0" w:color="auto"/>
                <w:left w:val="none" w:sz="0" w:space="0" w:color="auto"/>
                <w:bottom w:val="none" w:sz="0" w:space="0" w:color="auto"/>
                <w:right w:val="none" w:sz="0" w:space="0" w:color="auto"/>
              </w:divBdr>
            </w:div>
            <w:div w:id="1240336043">
              <w:marLeft w:val="0"/>
              <w:marRight w:val="0"/>
              <w:marTop w:val="0"/>
              <w:marBottom w:val="0"/>
              <w:divBdr>
                <w:top w:val="none" w:sz="0" w:space="0" w:color="auto"/>
                <w:left w:val="none" w:sz="0" w:space="0" w:color="auto"/>
                <w:bottom w:val="none" w:sz="0" w:space="0" w:color="auto"/>
                <w:right w:val="none" w:sz="0" w:space="0" w:color="auto"/>
              </w:divBdr>
            </w:div>
            <w:div w:id="147910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149315">
      <w:bodyDiv w:val="1"/>
      <w:marLeft w:val="0"/>
      <w:marRight w:val="0"/>
      <w:marTop w:val="0"/>
      <w:marBottom w:val="0"/>
      <w:divBdr>
        <w:top w:val="none" w:sz="0" w:space="0" w:color="auto"/>
        <w:left w:val="none" w:sz="0" w:space="0" w:color="auto"/>
        <w:bottom w:val="none" w:sz="0" w:space="0" w:color="auto"/>
        <w:right w:val="none" w:sz="0" w:space="0" w:color="auto"/>
      </w:divBdr>
    </w:div>
    <w:div w:id="704209293">
      <w:bodyDiv w:val="1"/>
      <w:marLeft w:val="0"/>
      <w:marRight w:val="0"/>
      <w:marTop w:val="0"/>
      <w:marBottom w:val="0"/>
      <w:divBdr>
        <w:top w:val="none" w:sz="0" w:space="0" w:color="auto"/>
        <w:left w:val="none" w:sz="0" w:space="0" w:color="auto"/>
        <w:bottom w:val="none" w:sz="0" w:space="0" w:color="auto"/>
        <w:right w:val="none" w:sz="0" w:space="0" w:color="auto"/>
      </w:divBdr>
      <w:divsChild>
        <w:div w:id="1906716683">
          <w:marLeft w:val="0"/>
          <w:marRight w:val="0"/>
          <w:marTop w:val="0"/>
          <w:marBottom w:val="0"/>
          <w:divBdr>
            <w:top w:val="none" w:sz="0" w:space="0" w:color="auto"/>
            <w:left w:val="none" w:sz="0" w:space="0" w:color="auto"/>
            <w:bottom w:val="none" w:sz="0" w:space="0" w:color="auto"/>
            <w:right w:val="none" w:sz="0" w:space="0" w:color="auto"/>
          </w:divBdr>
          <w:divsChild>
            <w:div w:id="1908027003">
              <w:marLeft w:val="0"/>
              <w:marRight w:val="0"/>
              <w:marTop w:val="0"/>
              <w:marBottom w:val="0"/>
              <w:divBdr>
                <w:top w:val="none" w:sz="0" w:space="0" w:color="auto"/>
                <w:left w:val="none" w:sz="0" w:space="0" w:color="auto"/>
                <w:bottom w:val="none" w:sz="0" w:space="0" w:color="auto"/>
                <w:right w:val="none" w:sz="0" w:space="0" w:color="auto"/>
              </w:divBdr>
            </w:div>
            <w:div w:id="713306895">
              <w:marLeft w:val="0"/>
              <w:marRight w:val="0"/>
              <w:marTop w:val="0"/>
              <w:marBottom w:val="0"/>
              <w:divBdr>
                <w:top w:val="none" w:sz="0" w:space="0" w:color="auto"/>
                <w:left w:val="none" w:sz="0" w:space="0" w:color="auto"/>
                <w:bottom w:val="none" w:sz="0" w:space="0" w:color="auto"/>
                <w:right w:val="none" w:sz="0" w:space="0" w:color="auto"/>
              </w:divBdr>
            </w:div>
            <w:div w:id="1691760810">
              <w:marLeft w:val="0"/>
              <w:marRight w:val="0"/>
              <w:marTop w:val="0"/>
              <w:marBottom w:val="0"/>
              <w:divBdr>
                <w:top w:val="none" w:sz="0" w:space="0" w:color="auto"/>
                <w:left w:val="none" w:sz="0" w:space="0" w:color="auto"/>
                <w:bottom w:val="none" w:sz="0" w:space="0" w:color="auto"/>
                <w:right w:val="none" w:sz="0" w:space="0" w:color="auto"/>
              </w:divBdr>
            </w:div>
            <w:div w:id="2050176756">
              <w:marLeft w:val="0"/>
              <w:marRight w:val="0"/>
              <w:marTop w:val="0"/>
              <w:marBottom w:val="0"/>
              <w:divBdr>
                <w:top w:val="none" w:sz="0" w:space="0" w:color="auto"/>
                <w:left w:val="none" w:sz="0" w:space="0" w:color="auto"/>
                <w:bottom w:val="none" w:sz="0" w:space="0" w:color="auto"/>
                <w:right w:val="none" w:sz="0" w:space="0" w:color="auto"/>
              </w:divBdr>
            </w:div>
            <w:div w:id="1377437043">
              <w:marLeft w:val="0"/>
              <w:marRight w:val="0"/>
              <w:marTop w:val="0"/>
              <w:marBottom w:val="0"/>
              <w:divBdr>
                <w:top w:val="none" w:sz="0" w:space="0" w:color="auto"/>
                <w:left w:val="none" w:sz="0" w:space="0" w:color="auto"/>
                <w:bottom w:val="none" w:sz="0" w:space="0" w:color="auto"/>
                <w:right w:val="none" w:sz="0" w:space="0" w:color="auto"/>
              </w:divBdr>
            </w:div>
            <w:div w:id="277303024">
              <w:marLeft w:val="0"/>
              <w:marRight w:val="0"/>
              <w:marTop w:val="0"/>
              <w:marBottom w:val="0"/>
              <w:divBdr>
                <w:top w:val="none" w:sz="0" w:space="0" w:color="auto"/>
                <w:left w:val="none" w:sz="0" w:space="0" w:color="auto"/>
                <w:bottom w:val="none" w:sz="0" w:space="0" w:color="auto"/>
                <w:right w:val="none" w:sz="0" w:space="0" w:color="auto"/>
              </w:divBdr>
            </w:div>
            <w:div w:id="2126729774">
              <w:marLeft w:val="0"/>
              <w:marRight w:val="0"/>
              <w:marTop w:val="0"/>
              <w:marBottom w:val="0"/>
              <w:divBdr>
                <w:top w:val="none" w:sz="0" w:space="0" w:color="auto"/>
                <w:left w:val="none" w:sz="0" w:space="0" w:color="auto"/>
                <w:bottom w:val="none" w:sz="0" w:space="0" w:color="auto"/>
                <w:right w:val="none" w:sz="0" w:space="0" w:color="auto"/>
              </w:divBdr>
            </w:div>
            <w:div w:id="1231959389">
              <w:marLeft w:val="0"/>
              <w:marRight w:val="0"/>
              <w:marTop w:val="0"/>
              <w:marBottom w:val="0"/>
              <w:divBdr>
                <w:top w:val="none" w:sz="0" w:space="0" w:color="auto"/>
                <w:left w:val="none" w:sz="0" w:space="0" w:color="auto"/>
                <w:bottom w:val="none" w:sz="0" w:space="0" w:color="auto"/>
                <w:right w:val="none" w:sz="0" w:space="0" w:color="auto"/>
              </w:divBdr>
            </w:div>
            <w:div w:id="106760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221968">
      <w:bodyDiv w:val="1"/>
      <w:marLeft w:val="0"/>
      <w:marRight w:val="0"/>
      <w:marTop w:val="0"/>
      <w:marBottom w:val="0"/>
      <w:divBdr>
        <w:top w:val="none" w:sz="0" w:space="0" w:color="auto"/>
        <w:left w:val="none" w:sz="0" w:space="0" w:color="auto"/>
        <w:bottom w:val="none" w:sz="0" w:space="0" w:color="auto"/>
        <w:right w:val="none" w:sz="0" w:space="0" w:color="auto"/>
      </w:divBdr>
      <w:divsChild>
        <w:div w:id="1728726522">
          <w:marLeft w:val="0"/>
          <w:marRight w:val="0"/>
          <w:marTop w:val="0"/>
          <w:marBottom w:val="0"/>
          <w:divBdr>
            <w:top w:val="none" w:sz="0" w:space="0" w:color="auto"/>
            <w:left w:val="none" w:sz="0" w:space="0" w:color="auto"/>
            <w:bottom w:val="none" w:sz="0" w:space="0" w:color="auto"/>
            <w:right w:val="none" w:sz="0" w:space="0" w:color="auto"/>
          </w:divBdr>
          <w:divsChild>
            <w:div w:id="835000163">
              <w:marLeft w:val="0"/>
              <w:marRight w:val="0"/>
              <w:marTop w:val="0"/>
              <w:marBottom w:val="0"/>
              <w:divBdr>
                <w:top w:val="none" w:sz="0" w:space="0" w:color="auto"/>
                <w:left w:val="none" w:sz="0" w:space="0" w:color="auto"/>
                <w:bottom w:val="none" w:sz="0" w:space="0" w:color="auto"/>
                <w:right w:val="none" w:sz="0" w:space="0" w:color="auto"/>
              </w:divBdr>
            </w:div>
            <w:div w:id="120089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03202">
      <w:bodyDiv w:val="1"/>
      <w:marLeft w:val="0"/>
      <w:marRight w:val="0"/>
      <w:marTop w:val="0"/>
      <w:marBottom w:val="0"/>
      <w:divBdr>
        <w:top w:val="none" w:sz="0" w:space="0" w:color="auto"/>
        <w:left w:val="none" w:sz="0" w:space="0" w:color="auto"/>
        <w:bottom w:val="none" w:sz="0" w:space="0" w:color="auto"/>
        <w:right w:val="none" w:sz="0" w:space="0" w:color="auto"/>
      </w:divBdr>
    </w:div>
    <w:div w:id="722025527">
      <w:bodyDiv w:val="1"/>
      <w:marLeft w:val="0"/>
      <w:marRight w:val="0"/>
      <w:marTop w:val="0"/>
      <w:marBottom w:val="0"/>
      <w:divBdr>
        <w:top w:val="none" w:sz="0" w:space="0" w:color="auto"/>
        <w:left w:val="none" w:sz="0" w:space="0" w:color="auto"/>
        <w:bottom w:val="none" w:sz="0" w:space="0" w:color="auto"/>
        <w:right w:val="none" w:sz="0" w:space="0" w:color="auto"/>
      </w:divBdr>
    </w:div>
    <w:div w:id="733969752">
      <w:bodyDiv w:val="1"/>
      <w:marLeft w:val="0"/>
      <w:marRight w:val="0"/>
      <w:marTop w:val="0"/>
      <w:marBottom w:val="0"/>
      <w:divBdr>
        <w:top w:val="none" w:sz="0" w:space="0" w:color="auto"/>
        <w:left w:val="none" w:sz="0" w:space="0" w:color="auto"/>
        <w:bottom w:val="none" w:sz="0" w:space="0" w:color="auto"/>
        <w:right w:val="none" w:sz="0" w:space="0" w:color="auto"/>
      </w:divBdr>
    </w:div>
    <w:div w:id="758604280">
      <w:bodyDiv w:val="1"/>
      <w:marLeft w:val="0"/>
      <w:marRight w:val="0"/>
      <w:marTop w:val="0"/>
      <w:marBottom w:val="0"/>
      <w:divBdr>
        <w:top w:val="none" w:sz="0" w:space="0" w:color="auto"/>
        <w:left w:val="none" w:sz="0" w:space="0" w:color="auto"/>
        <w:bottom w:val="none" w:sz="0" w:space="0" w:color="auto"/>
        <w:right w:val="none" w:sz="0" w:space="0" w:color="auto"/>
      </w:divBdr>
    </w:div>
    <w:div w:id="804665055">
      <w:bodyDiv w:val="1"/>
      <w:marLeft w:val="0"/>
      <w:marRight w:val="0"/>
      <w:marTop w:val="0"/>
      <w:marBottom w:val="0"/>
      <w:divBdr>
        <w:top w:val="none" w:sz="0" w:space="0" w:color="auto"/>
        <w:left w:val="none" w:sz="0" w:space="0" w:color="auto"/>
        <w:bottom w:val="none" w:sz="0" w:space="0" w:color="auto"/>
        <w:right w:val="none" w:sz="0" w:space="0" w:color="auto"/>
      </w:divBdr>
    </w:div>
    <w:div w:id="816188575">
      <w:bodyDiv w:val="1"/>
      <w:marLeft w:val="0"/>
      <w:marRight w:val="0"/>
      <w:marTop w:val="0"/>
      <w:marBottom w:val="0"/>
      <w:divBdr>
        <w:top w:val="none" w:sz="0" w:space="0" w:color="auto"/>
        <w:left w:val="none" w:sz="0" w:space="0" w:color="auto"/>
        <w:bottom w:val="none" w:sz="0" w:space="0" w:color="auto"/>
        <w:right w:val="none" w:sz="0" w:space="0" w:color="auto"/>
      </w:divBdr>
    </w:div>
    <w:div w:id="848132913">
      <w:bodyDiv w:val="1"/>
      <w:marLeft w:val="0"/>
      <w:marRight w:val="0"/>
      <w:marTop w:val="0"/>
      <w:marBottom w:val="0"/>
      <w:divBdr>
        <w:top w:val="none" w:sz="0" w:space="0" w:color="auto"/>
        <w:left w:val="none" w:sz="0" w:space="0" w:color="auto"/>
        <w:bottom w:val="none" w:sz="0" w:space="0" w:color="auto"/>
        <w:right w:val="none" w:sz="0" w:space="0" w:color="auto"/>
      </w:divBdr>
      <w:divsChild>
        <w:div w:id="140267762">
          <w:marLeft w:val="0"/>
          <w:marRight w:val="0"/>
          <w:marTop w:val="0"/>
          <w:marBottom w:val="0"/>
          <w:divBdr>
            <w:top w:val="none" w:sz="0" w:space="0" w:color="auto"/>
            <w:left w:val="none" w:sz="0" w:space="0" w:color="auto"/>
            <w:bottom w:val="none" w:sz="0" w:space="0" w:color="auto"/>
            <w:right w:val="none" w:sz="0" w:space="0" w:color="auto"/>
          </w:divBdr>
          <w:divsChild>
            <w:div w:id="484931397">
              <w:marLeft w:val="0"/>
              <w:marRight w:val="0"/>
              <w:marTop w:val="0"/>
              <w:marBottom w:val="0"/>
              <w:divBdr>
                <w:top w:val="none" w:sz="0" w:space="0" w:color="auto"/>
                <w:left w:val="none" w:sz="0" w:space="0" w:color="auto"/>
                <w:bottom w:val="none" w:sz="0" w:space="0" w:color="auto"/>
                <w:right w:val="none" w:sz="0" w:space="0" w:color="auto"/>
              </w:divBdr>
              <w:divsChild>
                <w:div w:id="1862402189">
                  <w:marLeft w:val="0"/>
                  <w:marRight w:val="0"/>
                  <w:marTop w:val="0"/>
                  <w:marBottom w:val="0"/>
                  <w:divBdr>
                    <w:top w:val="none" w:sz="0" w:space="0" w:color="auto"/>
                    <w:left w:val="none" w:sz="0" w:space="0" w:color="auto"/>
                    <w:bottom w:val="none" w:sz="0" w:space="0" w:color="auto"/>
                    <w:right w:val="none" w:sz="0" w:space="0" w:color="auto"/>
                  </w:divBdr>
                  <w:divsChild>
                    <w:div w:id="2057044011">
                      <w:marLeft w:val="0"/>
                      <w:marRight w:val="0"/>
                      <w:marTop w:val="0"/>
                      <w:marBottom w:val="0"/>
                      <w:divBdr>
                        <w:top w:val="none" w:sz="0" w:space="0" w:color="auto"/>
                        <w:left w:val="none" w:sz="0" w:space="0" w:color="auto"/>
                        <w:bottom w:val="none" w:sz="0" w:space="0" w:color="auto"/>
                        <w:right w:val="none" w:sz="0" w:space="0" w:color="auto"/>
                      </w:divBdr>
                      <w:divsChild>
                        <w:div w:id="1669943785">
                          <w:marLeft w:val="0"/>
                          <w:marRight w:val="0"/>
                          <w:marTop w:val="0"/>
                          <w:marBottom w:val="0"/>
                          <w:divBdr>
                            <w:top w:val="none" w:sz="0" w:space="0" w:color="auto"/>
                            <w:left w:val="none" w:sz="0" w:space="0" w:color="auto"/>
                            <w:bottom w:val="none" w:sz="0" w:space="0" w:color="auto"/>
                            <w:right w:val="none" w:sz="0" w:space="0" w:color="auto"/>
                          </w:divBdr>
                          <w:divsChild>
                            <w:div w:id="173207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725507">
              <w:marLeft w:val="0"/>
              <w:marRight w:val="0"/>
              <w:marTop w:val="0"/>
              <w:marBottom w:val="0"/>
              <w:divBdr>
                <w:top w:val="none" w:sz="0" w:space="0" w:color="auto"/>
                <w:left w:val="none" w:sz="0" w:space="0" w:color="auto"/>
                <w:bottom w:val="none" w:sz="0" w:space="0" w:color="auto"/>
                <w:right w:val="none" w:sz="0" w:space="0" w:color="auto"/>
              </w:divBdr>
            </w:div>
          </w:divsChild>
        </w:div>
        <w:div w:id="1853567551">
          <w:marLeft w:val="0"/>
          <w:marRight w:val="0"/>
          <w:marTop w:val="0"/>
          <w:marBottom w:val="0"/>
          <w:divBdr>
            <w:top w:val="none" w:sz="0" w:space="0" w:color="auto"/>
            <w:left w:val="none" w:sz="0" w:space="0" w:color="auto"/>
            <w:bottom w:val="none" w:sz="0" w:space="0" w:color="auto"/>
            <w:right w:val="none" w:sz="0" w:space="0" w:color="auto"/>
          </w:divBdr>
          <w:divsChild>
            <w:div w:id="347027052">
              <w:marLeft w:val="0"/>
              <w:marRight w:val="0"/>
              <w:marTop w:val="0"/>
              <w:marBottom w:val="0"/>
              <w:divBdr>
                <w:top w:val="none" w:sz="0" w:space="0" w:color="auto"/>
                <w:left w:val="none" w:sz="0" w:space="0" w:color="auto"/>
                <w:bottom w:val="none" w:sz="0" w:space="0" w:color="auto"/>
                <w:right w:val="none" w:sz="0" w:space="0" w:color="auto"/>
              </w:divBdr>
              <w:divsChild>
                <w:div w:id="645352187">
                  <w:marLeft w:val="0"/>
                  <w:marRight w:val="0"/>
                  <w:marTop w:val="0"/>
                  <w:marBottom w:val="0"/>
                  <w:divBdr>
                    <w:top w:val="none" w:sz="0" w:space="0" w:color="auto"/>
                    <w:left w:val="none" w:sz="0" w:space="0" w:color="auto"/>
                    <w:bottom w:val="none" w:sz="0" w:space="0" w:color="auto"/>
                    <w:right w:val="none" w:sz="0" w:space="0" w:color="auto"/>
                  </w:divBdr>
                  <w:divsChild>
                    <w:div w:id="224872934">
                      <w:marLeft w:val="0"/>
                      <w:marRight w:val="0"/>
                      <w:marTop w:val="0"/>
                      <w:marBottom w:val="0"/>
                      <w:divBdr>
                        <w:top w:val="none" w:sz="0" w:space="0" w:color="auto"/>
                        <w:left w:val="none" w:sz="0" w:space="0" w:color="auto"/>
                        <w:bottom w:val="none" w:sz="0" w:space="0" w:color="auto"/>
                        <w:right w:val="none" w:sz="0" w:space="0" w:color="auto"/>
                      </w:divBdr>
                      <w:divsChild>
                        <w:div w:id="1577860187">
                          <w:marLeft w:val="0"/>
                          <w:marRight w:val="0"/>
                          <w:marTop w:val="0"/>
                          <w:marBottom w:val="0"/>
                          <w:divBdr>
                            <w:top w:val="none" w:sz="0" w:space="0" w:color="auto"/>
                            <w:left w:val="none" w:sz="0" w:space="0" w:color="auto"/>
                            <w:bottom w:val="none" w:sz="0" w:space="0" w:color="auto"/>
                            <w:right w:val="none" w:sz="0" w:space="0" w:color="auto"/>
                          </w:divBdr>
                          <w:divsChild>
                            <w:div w:id="1688364135">
                              <w:marLeft w:val="0"/>
                              <w:marRight w:val="0"/>
                              <w:marTop w:val="0"/>
                              <w:marBottom w:val="0"/>
                              <w:divBdr>
                                <w:top w:val="none" w:sz="0" w:space="0" w:color="auto"/>
                                <w:left w:val="none" w:sz="0" w:space="0" w:color="auto"/>
                                <w:bottom w:val="none" w:sz="0" w:space="0" w:color="auto"/>
                                <w:right w:val="none" w:sz="0" w:space="0" w:color="auto"/>
                              </w:divBdr>
                              <w:divsChild>
                                <w:div w:id="322438163">
                                  <w:marLeft w:val="0"/>
                                  <w:marRight w:val="0"/>
                                  <w:marTop w:val="0"/>
                                  <w:marBottom w:val="0"/>
                                  <w:divBdr>
                                    <w:top w:val="none" w:sz="0" w:space="0" w:color="auto"/>
                                    <w:left w:val="none" w:sz="0" w:space="0" w:color="auto"/>
                                    <w:bottom w:val="none" w:sz="0" w:space="0" w:color="auto"/>
                                    <w:right w:val="none" w:sz="0" w:space="0" w:color="auto"/>
                                  </w:divBdr>
                                  <w:divsChild>
                                    <w:div w:id="1357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86277">
                              <w:marLeft w:val="0"/>
                              <w:marRight w:val="120"/>
                              <w:marTop w:val="150"/>
                              <w:marBottom w:val="0"/>
                              <w:divBdr>
                                <w:top w:val="none" w:sz="0" w:space="0" w:color="auto"/>
                                <w:left w:val="none" w:sz="0" w:space="0" w:color="auto"/>
                                <w:bottom w:val="none" w:sz="0" w:space="0" w:color="auto"/>
                                <w:right w:val="none" w:sz="0" w:space="0" w:color="auto"/>
                              </w:divBdr>
                              <w:divsChild>
                                <w:div w:id="66923819">
                                  <w:marLeft w:val="0"/>
                                  <w:marRight w:val="0"/>
                                  <w:marTop w:val="0"/>
                                  <w:marBottom w:val="0"/>
                                  <w:divBdr>
                                    <w:top w:val="none" w:sz="0" w:space="0" w:color="auto"/>
                                    <w:left w:val="none" w:sz="0" w:space="0" w:color="auto"/>
                                    <w:bottom w:val="none" w:sz="0" w:space="0" w:color="auto"/>
                                    <w:right w:val="none" w:sz="0" w:space="0" w:color="auto"/>
                                  </w:divBdr>
                                  <w:divsChild>
                                    <w:div w:id="350305718">
                                      <w:marLeft w:val="0"/>
                                      <w:marRight w:val="0"/>
                                      <w:marTop w:val="0"/>
                                      <w:marBottom w:val="0"/>
                                      <w:divBdr>
                                        <w:top w:val="none" w:sz="0" w:space="0" w:color="auto"/>
                                        <w:left w:val="none" w:sz="0" w:space="0" w:color="auto"/>
                                        <w:bottom w:val="none" w:sz="0" w:space="0" w:color="auto"/>
                                        <w:right w:val="none" w:sz="0" w:space="0" w:color="auto"/>
                                      </w:divBdr>
                                      <w:divsChild>
                                        <w:div w:id="2033921398">
                                          <w:marLeft w:val="0"/>
                                          <w:marRight w:val="0"/>
                                          <w:marTop w:val="0"/>
                                          <w:marBottom w:val="0"/>
                                          <w:divBdr>
                                            <w:top w:val="none" w:sz="0" w:space="0" w:color="auto"/>
                                            <w:left w:val="none" w:sz="0" w:space="0" w:color="auto"/>
                                            <w:bottom w:val="none" w:sz="0" w:space="0" w:color="auto"/>
                                            <w:right w:val="none" w:sz="0" w:space="0" w:color="auto"/>
                                          </w:divBdr>
                                          <w:divsChild>
                                            <w:div w:id="1024860843">
                                              <w:marLeft w:val="0"/>
                                              <w:marRight w:val="0"/>
                                              <w:marTop w:val="0"/>
                                              <w:marBottom w:val="0"/>
                                              <w:divBdr>
                                                <w:top w:val="none" w:sz="0" w:space="0" w:color="auto"/>
                                                <w:left w:val="none" w:sz="0" w:space="0" w:color="auto"/>
                                                <w:bottom w:val="none" w:sz="0" w:space="0" w:color="auto"/>
                                                <w:right w:val="none" w:sz="0" w:space="0" w:color="auto"/>
                                              </w:divBdr>
                                              <w:divsChild>
                                                <w:div w:id="179860136">
                                                  <w:marLeft w:val="0"/>
                                                  <w:marRight w:val="0"/>
                                                  <w:marTop w:val="0"/>
                                                  <w:marBottom w:val="0"/>
                                                  <w:divBdr>
                                                    <w:top w:val="none" w:sz="0" w:space="0" w:color="auto"/>
                                                    <w:left w:val="none" w:sz="0" w:space="0" w:color="auto"/>
                                                    <w:bottom w:val="none" w:sz="0" w:space="0" w:color="auto"/>
                                                    <w:right w:val="none" w:sz="0" w:space="0" w:color="auto"/>
                                                  </w:divBdr>
                                                  <w:divsChild>
                                                    <w:div w:id="1180855457">
                                                      <w:marLeft w:val="0"/>
                                                      <w:marRight w:val="0"/>
                                                      <w:marTop w:val="0"/>
                                                      <w:marBottom w:val="0"/>
                                                      <w:divBdr>
                                                        <w:top w:val="none" w:sz="0" w:space="0" w:color="auto"/>
                                                        <w:left w:val="none" w:sz="0" w:space="0" w:color="auto"/>
                                                        <w:bottom w:val="none" w:sz="0" w:space="0" w:color="auto"/>
                                                        <w:right w:val="none" w:sz="0" w:space="0" w:color="auto"/>
                                                      </w:divBdr>
                                                      <w:divsChild>
                                                        <w:div w:id="1941598323">
                                                          <w:marLeft w:val="0"/>
                                                          <w:marRight w:val="0"/>
                                                          <w:marTop w:val="0"/>
                                                          <w:marBottom w:val="0"/>
                                                          <w:divBdr>
                                                            <w:top w:val="none" w:sz="0" w:space="0" w:color="auto"/>
                                                            <w:left w:val="none" w:sz="0" w:space="0" w:color="auto"/>
                                                            <w:bottom w:val="none" w:sz="0" w:space="0" w:color="auto"/>
                                                            <w:right w:val="none" w:sz="0" w:space="0" w:color="auto"/>
                                                          </w:divBdr>
                                                        </w:div>
                                                        <w:div w:id="284775781">
                                                          <w:marLeft w:val="0"/>
                                                          <w:marRight w:val="0"/>
                                                          <w:marTop w:val="0"/>
                                                          <w:marBottom w:val="0"/>
                                                          <w:divBdr>
                                                            <w:top w:val="none" w:sz="0" w:space="0" w:color="auto"/>
                                                            <w:left w:val="none" w:sz="0" w:space="0" w:color="auto"/>
                                                            <w:bottom w:val="none" w:sz="0" w:space="0" w:color="auto"/>
                                                            <w:right w:val="none" w:sz="0" w:space="0" w:color="auto"/>
                                                          </w:divBdr>
                                                        </w:div>
                                                        <w:div w:id="70151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7034051">
                          <w:marLeft w:val="0"/>
                          <w:marRight w:val="0"/>
                          <w:marTop w:val="0"/>
                          <w:marBottom w:val="0"/>
                          <w:divBdr>
                            <w:top w:val="none" w:sz="0" w:space="0" w:color="auto"/>
                            <w:left w:val="none" w:sz="0" w:space="0" w:color="auto"/>
                            <w:bottom w:val="none" w:sz="0" w:space="0" w:color="auto"/>
                            <w:right w:val="none" w:sz="0" w:space="0" w:color="auto"/>
                          </w:divBdr>
                          <w:divsChild>
                            <w:div w:id="1047100067">
                              <w:marLeft w:val="0"/>
                              <w:marRight w:val="0"/>
                              <w:marTop w:val="15"/>
                              <w:marBottom w:val="0"/>
                              <w:divBdr>
                                <w:top w:val="none" w:sz="0" w:space="0" w:color="auto"/>
                                <w:left w:val="none" w:sz="0" w:space="0" w:color="auto"/>
                                <w:bottom w:val="none" w:sz="0" w:space="0" w:color="auto"/>
                                <w:right w:val="none" w:sz="0" w:space="0" w:color="auto"/>
                              </w:divBdr>
                              <w:divsChild>
                                <w:div w:id="1673340549">
                                  <w:marLeft w:val="0"/>
                                  <w:marRight w:val="15"/>
                                  <w:marTop w:val="0"/>
                                  <w:marBottom w:val="0"/>
                                  <w:divBdr>
                                    <w:top w:val="none" w:sz="0" w:space="0" w:color="auto"/>
                                    <w:left w:val="none" w:sz="0" w:space="0" w:color="auto"/>
                                    <w:bottom w:val="none" w:sz="0" w:space="0" w:color="auto"/>
                                    <w:right w:val="none" w:sz="0" w:space="0" w:color="auto"/>
                                  </w:divBdr>
                                  <w:divsChild>
                                    <w:div w:id="32775079">
                                      <w:marLeft w:val="0"/>
                                      <w:marRight w:val="0"/>
                                      <w:marTop w:val="0"/>
                                      <w:marBottom w:val="0"/>
                                      <w:divBdr>
                                        <w:top w:val="none" w:sz="0" w:space="0" w:color="auto"/>
                                        <w:left w:val="none" w:sz="0" w:space="0" w:color="auto"/>
                                        <w:bottom w:val="none" w:sz="0" w:space="0" w:color="auto"/>
                                        <w:right w:val="none" w:sz="0" w:space="0" w:color="auto"/>
                                      </w:divBdr>
                                      <w:divsChild>
                                        <w:div w:id="225645639">
                                          <w:marLeft w:val="0"/>
                                          <w:marRight w:val="0"/>
                                          <w:marTop w:val="0"/>
                                          <w:marBottom w:val="0"/>
                                          <w:divBdr>
                                            <w:top w:val="none" w:sz="0" w:space="0" w:color="auto"/>
                                            <w:left w:val="none" w:sz="0" w:space="0" w:color="auto"/>
                                            <w:bottom w:val="none" w:sz="0" w:space="0" w:color="auto"/>
                                            <w:right w:val="none" w:sz="0" w:space="0" w:color="auto"/>
                                          </w:divBdr>
                                          <w:divsChild>
                                            <w:div w:id="1467119044">
                                              <w:marLeft w:val="0"/>
                                              <w:marRight w:val="0"/>
                                              <w:marTop w:val="0"/>
                                              <w:marBottom w:val="0"/>
                                              <w:divBdr>
                                                <w:top w:val="none" w:sz="0" w:space="0" w:color="auto"/>
                                                <w:left w:val="none" w:sz="0" w:space="0" w:color="auto"/>
                                                <w:bottom w:val="none" w:sz="0" w:space="0" w:color="auto"/>
                                                <w:right w:val="none" w:sz="0" w:space="0" w:color="auto"/>
                                              </w:divBdr>
                                              <w:divsChild>
                                                <w:div w:id="1395398930">
                                                  <w:marLeft w:val="0"/>
                                                  <w:marRight w:val="0"/>
                                                  <w:marTop w:val="0"/>
                                                  <w:marBottom w:val="0"/>
                                                  <w:divBdr>
                                                    <w:top w:val="none" w:sz="0" w:space="0" w:color="auto"/>
                                                    <w:left w:val="none" w:sz="0" w:space="0" w:color="auto"/>
                                                    <w:bottom w:val="none" w:sz="0" w:space="0" w:color="auto"/>
                                                    <w:right w:val="none" w:sz="0" w:space="0" w:color="auto"/>
                                                  </w:divBdr>
                                                  <w:divsChild>
                                                    <w:div w:id="199447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54925716">
      <w:bodyDiv w:val="1"/>
      <w:marLeft w:val="0"/>
      <w:marRight w:val="0"/>
      <w:marTop w:val="0"/>
      <w:marBottom w:val="0"/>
      <w:divBdr>
        <w:top w:val="none" w:sz="0" w:space="0" w:color="auto"/>
        <w:left w:val="none" w:sz="0" w:space="0" w:color="auto"/>
        <w:bottom w:val="none" w:sz="0" w:space="0" w:color="auto"/>
        <w:right w:val="none" w:sz="0" w:space="0" w:color="auto"/>
      </w:divBdr>
      <w:divsChild>
        <w:div w:id="1649476413">
          <w:marLeft w:val="0"/>
          <w:marRight w:val="0"/>
          <w:marTop w:val="0"/>
          <w:marBottom w:val="0"/>
          <w:divBdr>
            <w:top w:val="none" w:sz="0" w:space="0" w:color="auto"/>
            <w:left w:val="none" w:sz="0" w:space="0" w:color="auto"/>
            <w:bottom w:val="none" w:sz="0" w:space="0" w:color="auto"/>
            <w:right w:val="none" w:sz="0" w:space="0" w:color="auto"/>
          </w:divBdr>
          <w:divsChild>
            <w:div w:id="17638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430731">
      <w:bodyDiv w:val="1"/>
      <w:marLeft w:val="0"/>
      <w:marRight w:val="0"/>
      <w:marTop w:val="0"/>
      <w:marBottom w:val="0"/>
      <w:divBdr>
        <w:top w:val="none" w:sz="0" w:space="0" w:color="auto"/>
        <w:left w:val="none" w:sz="0" w:space="0" w:color="auto"/>
        <w:bottom w:val="none" w:sz="0" w:space="0" w:color="auto"/>
        <w:right w:val="none" w:sz="0" w:space="0" w:color="auto"/>
      </w:divBdr>
      <w:divsChild>
        <w:div w:id="674846317">
          <w:marLeft w:val="0"/>
          <w:marRight w:val="0"/>
          <w:marTop w:val="0"/>
          <w:marBottom w:val="0"/>
          <w:divBdr>
            <w:top w:val="none" w:sz="0" w:space="0" w:color="auto"/>
            <w:left w:val="none" w:sz="0" w:space="0" w:color="auto"/>
            <w:bottom w:val="none" w:sz="0" w:space="0" w:color="auto"/>
            <w:right w:val="none" w:sz="0" w:space="0" w:color="auto"/>
          </w:divBdr>
        </w:div>
        <w:div w:id="1050762159">
          <w:marLeft w:val="0"/>
          <w:marRight w:val="0"/>
          <w:marTop w:val="0"/>
          <w:marBottom w:val="0"/>
          <w:divBdr>
            <w:top w:val="none" w:sz="0" w:space="0" w:color="auto"/>
            <w:left w:val="none" w:sz="0" w:space="0" w:color="auto"/>
            <w:bottom w:val="none" w:sz="0" w:space="0" w:color="auto"/>
            <w:right w:val="none" w:sz="0" w:space="0" w:color="auto"/>
          </w:divBdr>
        </w:div>
        <w:div w:id="2083093941">
          <w:marLeft w:val="0"/>
          <w:marRight w:val="0"/>
          <w:marTop w:val="0"/>
          <w:marBottom w:val="0"/>
          <w:divBdr>
            <w:top w:val="none" w:sz="0" w:space="0" w:color="auto"/>
            <w:left w:val="none" w:sz="0" w:space="0" w:color="auto"/>
            <w:bottom w:val="none" w:sz="0" w:space="0" w:color="auto"/>
            <w:right w:val="none" w:sz="0" w:space="0" w:color="auto"/>
          </w:divBdr>
        </w:div>
      </w:divsChild>
    </w:div>
    <w:div w:id="875459667">
      <w:bodyDiv w:val="1"/>
      <w:marLeft w:val="0"/>
      <w:marRight w:val="0"/>
      <w:marTop w:val="0"/>
      <w:marBottom w:val="0"/>
      <w:divBdr>
        <w:top w:val="none" w:sz="0" w:space="0" w:color="auto"/>
        <w:left w:val="none" w:sz="0" w:space="0" w:color="auto"/>
        <w:bottom w:val="none" w:sz="0" w:space="0" w:color="auto"/>
        <w:right w:val="none" w:sz="0" w:space="0" w:color="auto"/>
      </w:divBdr>
    </w:div>
    <w:div w:id="880899203">
      <w:bodyDiv w:val="1"/>
      <w:marLeft w:val="0"/>
      <w:marRight w:val="0"/>
      <w:marTop w:val="0"/>
      <w:marBottom w:val="0"/>
      <w:divBdr>
        <w:top w:val="none" w:sz="0" w:space="0" w:color="auto"/>
        <w:left w:val="none" w:sz="0" w:space="0" w:color="auto"/>
        <w:bottom w:val="none" w:sz="0" w:space="0" w:color="auto"/>
        <w:right w:val="none" w:sz="0" w:space="0" w:color="auto"/>
      </w:divBdr>
    </w:div>
    <w:div w:id="891307582">
      <w:bodyDiv w:val="1"/>
      <w:marLeft w:val="0"/>
      <w:marRight w:val="0"/>
      <w:marTop w:val="0"/>
      <w:marBottom w:val="0"/>
      <w:divBdr>
        <w:top w:val="none" w:sz="0" w:space="0" w:color="auto"/>
        <w:left w:val="none" w:sz="0" w:space="0" w:color="auto"/>
        <w:bottom w:val="none" w:sz="0" w:space="0" w:color="auto"/>
        <w:right w:val="none" w:sz="0" w:space="0" w:color="auto"/>
      </w:divBdr>
    </w:div>
    <w:div w:id="892892090">
      <w:bodyDiv w:val="1"/>
      <w:marLeft w:val="0"/>
      <w:marRight w:val="0"/>
      <w:marTop w:val="0"/>
      <w:marBottom w:val="0"/>
      <w:divBdr>
        <w:top w:val="none" w:sz="0" w:space="0" w:color="auto"/>
        <w:left w:val="none" w:sz="0" w:space="0" w:color="auto"/>
        <w:bottom w:val="none" w:sz="0" w:space="0" w:color="auto"/>
        <w:right w:val="none" w:sz="0" w:space="0" w:color="auto"/>
      </w:divBdr>
    </w:div>
    <w:div w:id="918902171">
      <w:bodyDiv w:val="1"/>
      <w:marLeft w:val="0"/>
      <w:marRight w:val="0"/>
      <w:marTop w:val="0"/>
      <w:marBottom w:val="0"/>
      <w:divBdr>
        <w:top w:val="none" w:sz="0" w:space="0" w:color="auto"/>
        <w:left w:val="none" w:sz="0" w:space="0" w:color="auto"/>
        <w:bottom w:val="none" w:sz="0" w:space="0" w:color="auto"/>
        <w:right w:val="none" w:sz="0" w:space="0" w:color="auto"/>
      </w:divBdr>
      <w:divsChild>
        <w:div w:id="831411638">
          <w:marLeft w:val="0"/>
          <w:marRight w:val="0"/>
          <w:marTop w:val="0"/>
          <w:marBottom w:val="0"/>
          <w:divBdr>
            <w:top w:val="none" w:sz="0" w:space="0" w:color="auto"/>
            <w:left w:val="none" w:sz="0" w:space="0" w:color="auto"/>
            <w:bottom w:val="none" w:sz="0" w:space="0" w:color="auto"/>
            <w:right w:val="none" w:sz="0" w:space="0" w:color="auto"/>
          </w:divBdr>
          <w:divsChild>
            <w:div w:id="193589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080488">
      <w:bodyDiv w:val="1"/>
      <w:marLeft w:val="0"/>
      <w:marRight w:val="0"/>
      <w:marTop w:val="0"/>
      <w:marBottom w:val="0"/>
      <w:divBdr>
        <w:top w:val="none" w:sz="0" w:space="0" w:color="auto"/>
        <w:left w:val="none" w:sz="0" w:space="0" w:color="auto"/>
        <w:bottom w:val="none" w:sz="0" w:space="0" w:color="auto"/>
        <w:right w:val="none" w:sz="0" w:space="0" w:color="auto"/>
      </w:divBdr>
    </w:div>
    <w:div w:id="934630678">
      <w:bodyDiv w:val="1"/>
      <w:marLeft w:val="0"/>
      <w:marRight w:val="0"/>
      <w:marTop w:val="0"/>
      <w:marBottom w:val="0"/>
      <w:divBdr>
        <w:top w:val="none" w:sz="0" w:space="0" w:color="auto"/>
        <w:left w:val="none" w:sz="0" w:space="0" w:color="auto"/>
        <w:bottom w:val="none" w:sz="0" w:space="0" w:color="auto"/>
        <w:right w:val="none" w:sz="0" w:space="0" w:color="auto"/>
      </w:divBdr>
    </w:div>
    <w:div w:id="957640247">
      <w:bodyDiv w:val="1"/>
      <w:marLeft w:val="0"/>
      <w:marRight w:val="0"/>
      <w:marTop w:val="0"/>
      <w:marBottom w:val="0"/>
      <w:divBdr>
        <w:top w:val="none" w:sz="0" w:space="0" w:color="auto"/>
        <w:left w:val="none" w:sz="0" w:space="0" w:color="auto"/>
        <w:bottom w:val="none" w:sz="0" w:space="0" w:color="auto"/>
        <w:right w:val="none" w:sz="0" w:space="0" w:color="auto"/>
      </w:divBdr>
    </w:div>
    <w:div w:id="959729861">
      <w:bodyDiv w:val="1"/>
      <w:marLeft w:val="0"/>
      <w:marRight w:val="0"/>
      <w:marTop w:val="0"/>
      <w:marBottom w:val="0"/>
      <w:divBdr>
        <w:top w:val="none" w:sz="0" w:space="0" w:color="auto"/>
        <w:left w:val="none" w:sz="0" w:space="0" w:color="auto"/>
        <w:bottom w:val="none" w:sz="0" w:space="0" w:color="auto"/>
        <w:right w:val="none" w:sz="0" w:space="0" w:color="auto"/>
      </w:divBdr>
    </w:div>
    <w:div w:id="960110173">
      <w:bodyDiv w:val="1"/>
      <w:marLeft w:val="0"/>
      <w:marRight w:val="0"/>
      <w:marTop w:val="0"/>
      <w:marBottom w:val="0"/>
      <w:divBdr>
        <w:top w:val="none" w:sz="0" w:space="0" w:color="auto"/>
        <w:left w:val="none" w:sz="0" w:space="0" w:color="auto"/>
        <w:bottom w:val="none" w:sz="0" w:space="0" w:color="auto"/>
        <w:right w:val="none" w:sz="0" w:space="0" w:color="auto"/>
      </w:divBdr>
    </w:div>
    <w:div w:id="963776807">
      <w:bodyDiv w:val="1"/>
      <w:marLeft w:val="0"/>
      <w:marRight w:val="0"/>
      <w:marTop w:val="0"/>
      <w:marBottom w:val="0"/>
      <w:divBdr>
        <w:top w:val="none" w:sz="0" w:space="0" w:color="auto"/>
        <w:left w:val="none" w:sz="0" w:space="0" w:color="auto"/>
        <w:bottom w:val="none" w:sz="0" w:space="0" w:color="auto"/>
        <w:right w:val="none" w:sz="0" w:space="0" w:color="auto"/>
      </w:divBdr>
      <w:divsChild>
        <w:div w:id="1408724314">
          <w:marLeft w:val="0"/>
          <w:marRight w:val="0"/>
          <w:marTop w:val="0"/>
          <w:marBottom w:val="0"/>
          <w:divBdr>
            <w:top w:val="none" w:sz="0" w:space="0" w:color="auto"/>
            <w:left w:val="none" w:sz="0" w:space="0" w:color="auto"/>
            <w:bottom w:val="none" w:sz="0" w:space="0" w:color="auto"/>
            <w:right w:val="none" w:sz="0" w:space="0" w:color="auto"/>
          </w:divBdr>
          <w:divsChild>
            <w:div w:id="381298074">
              <w:marLeft w:val="0"/>
              <w:marRight w:val="0"/>
              <w:marTop w:val="0"/>
              <w:marBottom w:val="0"/>
              <w:divBdr>
                <w:top w:val="none" w:sz="0" w:space="0" w:color="auto"/>
                <w:left w:val="none" w:sz="0" w:space="0" w:color="auto"/>
                <w:bottom w:val="none" w:sz="0" w:space="0" w:color="auto"/>
                <w:right w:val="none" w:sz="0" w:space="0" w:color="auto"/>
              </w:divBdr>
            </w:div>
            <w:div w:id="175773788">
              <w:marLeft w:val="0"/>
              <w:marRight w:val="0"/>
              <w:marTop w:val="0"/>
              <w:marBottom w:val="0"/>
              <w:divBdr>
                <w:top w:val="none" w:sz="0" w:space="0" w:color="auto"/>
                <w:left w:val="none" w:sz="0" w:space="0" w:color="auto"/>
                <w:bottom w:val="none" w:sz="0" w:space="0" w:color="auto"/>
                <w:right w:val="none" w:sz="0" w:space="0" w:color="auto"/>
              </w:divBdr>
            </w:div>
            <w:div w:id="247156891">
              <w:marLeft w:val="0"/>
              <w:marRight w:val="0"/>
              <w:marTop w:val="0"/>
              <w:marBottom w:val="0"/>
              <w:divBdr>
                <w:top w:val="none" w:sz="0" w:space="0" w:color="auto"/>
                <w:left w:val="none" w:sz="0" w:space="0" w:color="auto"/>
                <w:bottom w:val="none" w:sz="0" w:space="0" w:color="auto"/>
                <w:right w:val="none" w:sz="0" w:space="0" w:color="auto"/>
              </w:divBdr>
            </w:div>
            <w:div w:id="1466728351">
              <w:marLeft w:val="0"/>
              <w:marRight w:val="0"/>
              <w:marTop w:val="0"/>
              <w:marBottom w:val="0"/>
              <w:divBdr>
                <w:top w:val="none" w:sz="0" w:space="0" w:color="auto"/>
                <w:left w:val="none" w:sz="0" w:space="0" w:color="auto"/>
                <w:bottom w:val="none" w:sz="0" w:space="0" w:color="auto"/>
                <w:right w:val="none" w:sz="0" w:space="0" w:color="auto"/>
              </w:divBdr>
            </w:div>
            <w:div w:id="719864043">
              <w:marLeft w:val="0"/>
              <w:marRight w:val="0"/>
              <w:marTop w:val="0"/>
              <w:marBottom w:val="0"/>
              <w:divBdr>
                <w:top w:val="none" w:sz="0" w:space="0" w:color="auto"/>
                <w:left w:val="none" w:sz="0" w:space="0" w:color="auto"/>
                <w:bottom w:val="none" w:sz="0" w:space="0" w:color="auto"/>
                <w:right w:val="none" w:sz="0" w:space="0" w:color="auto"/>
              </w:divBdr>
            </w:div>
            <w:div w:id="324167092">
              <w:marLeft w:val="0"/>
              <w:marRight w:val="0"/>
              <w:marTop w:val="0"/>
              <w:marBottom w:val="0"/>
              <w:divBdr>
                <w:top w:val="none" w:sz="0" w:space="0" w:color="auto"/>
                <w:left w:val="none" w:sz="0" w:space="0" w:color="auto"/>
                <w:bottom w:val="none" w:sz="0" w:space="0" w:color="auto"/>
                <w:right w:val="none" w:sz="0" w:space="0" w:color="auto"/>
              </w:divBdr>
            </w:div>
            <w:div w:id="1548102561">
              <w:marLeft w:val="0"/>
              <w:marRight w:val="0"/>
              <w:marTop w:val="0"/>
              <w:marBottom w:val="0"/>
              <w:divBdr>
                <w:top w:val="none" w:sz="0" w:space="0" w:color="auto"/>
                <w:left w:val="none" w:sz="0" w:space="0" w:color="auto"/>
                <w:bottom w:val="none" w:sz="0" w:space="0" w:color="auto"/>
                <w:right w:val="none" w:sz="0" w:space="0" w:color="auto"/>
              </w:divBdr>
            </w:div>
            <w:div w:id="1701662618">
              <w:marLeft w:val="0"/>
              <w:marRight w:val="0"/>
              <w:marTop w:val="0"/>
              <w:marBottom w:val="0"/>
              <w:divBdr>
                <w:top w:val="none" w:sz="0" w:space="0" w:color="auto"/>
                <w:left w:val="none" w:sz="0" w:space="0" w:color="auto"/>
                <w:bottom w:val="none" w:sz="0" w:space="0" w:color="auto"/>
                <w:right w:val="none" w:sz="0" w:space="0" w:color="auto"/>
              </w:divBdr>
            </w:div>
            <w:div w:id="152917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375334">
      <w:bodyDiv w:val="1"/>
      <w:marLeft w:val="0"/>
      <w:marRight w:val="0"/>
      <w:marTop w:val="0"/>
      <w:marBottom w:val="0"/>
      <w:divBdr>
        <w:top w:val="none" w:sz="0" w:space="0" w:color="auto"/>
        <w:left w:val="none" w:sz="0" w:space="0" w:color="auto"/>
        <w:bottom w:val="none" w:sz="0" w:space="0" w:color="auto"/>
        <w:right w:val="none" w:sz="0" w:space="0" w:color="auto"/>
      </w:divBdr>
    </w:div>
    <w:div w:id="979380066">
      <w:bodyDiv w:val="1"/>
      <w:marLeft w:val="0"/>
      <w:marRight w:val="0"/>
      <w:marTop w:val="0"/>
      <w:marBottom w:val="0"/>
      <w:divBdr>
        <w:top w:val="none" w:sz="0" w:space="0" w:color="auto"/>
        <w:left w:val="none" w:sz="0" w:space="0" w:color="auto"/>
        <w:bottom w:val="none" w:sz="0" w:space="0" w:color="auto"/>
        <w:right w:val="none" w:sz="0" w:space="0" w:color="auto"/>
      </w:divBdr>
    </w:div>
    <w:div w:id="989872576">
      <w:bodyDiv w:val="1"/>
      <w:marLeft w:val="0"/>
      <w:marRight w:val="0"/>
      <w:marTop w:val="0"/>
      <w:marBottom w:val="0"/>
      <w:divBdr>
        <w:top w:val="none" w:sz="0" w:space="0" w:color="auto"/>
        <w:left w:val="none" w:sz="0" w:space="0" w:color="auto"/>
        <w:bottom w:val="none" w:sz="0" w:space="0" w:color="auto"/>
        <w:right w:val="none" w:sz="0" w:space="0" w:color="auto"/>
      </w:divBdr>
    </w:div>
    <w:div w:id="990215883">
      <w:bodyDiv w:val="1"/>
      <w:marLeft w:val="0"/>
      <w:marRight w:val="0"/>
      <w:marTop w:val="0"/>
      <w:marBottom w:val="0"/>
      <w:divBdr>
        <w:top w:val="none" w:sz="0" w:space="0" w:color="auto"/>
        <w:left w:val="none" w:sz="0" w:space="0" w:color="auto"/>
        <w:bottom w:val="none" w:sz="0" w:space="0" w:color="auto"/>
        <w:right w:val="none" w:sz="0" w:space="0" w:color="auto"/>
      </w:divBdr>
    </w:div>
    <w:div w:id="990790093">
      <w:bodyDiv w:val="1"/>
      <w:marLeft w:val="0"/>
      <w:marRight w:val="0"/>
      <w:marTop w:val="0"/>
      <w:marBottom w:val="0"/>
      <w:divBdr>
        <w:top w:val="none" w:sz="0" w:space="0" w:color="auto"/>
        <w:left w:val="none" w:sz="0" w:space="0" w:color="auto"/>
        <w:bottom w:val="none" w:sz="0" w:space="0" w:color="auto"/>
        <w:right w:val="none" w:sz="0" w:space="0" w:color="auto"/>
      </w:divBdr>
    </w:div>
    <w:div w:id="990869598">
      <w:bodyDiv w:val="1"/>
      <w:marLeft w:val="0"/>
      <w:marRight w:val="0"/>
      <w:marTop w:val="0"/>
      <w:marBottom w:val="0"/>
      <w:divBdr>
        <w:top w:val="none" w:sz="0" w:space="0" w:color="auto"/>
        <w:left w:val="none" w:sz="0" w:space="0" w:color="auto"/>
        <w:bottom w:val="none" w:sz="0" w:space="0" w:color="auto"/>
        <w:right w:val="none" w:sz="0" w:space="0" w:color="auto"/>
      </w:divBdr>
    </w:div>
    <w:div w:id="1003387632">
      <w:bodyDiv w:val="1"/>
      <w:marLeft w:val="0"/>
      <w:marRight w:val="0"/>
      <w:marTop w:val="0"/>
      <w:marBottom w:val="0"/>
      <w:divBdr>
        <w:top w:val="none" w:sz="0" w:space="0" w:color="auto"/>
        <w:left w:val="none" w:sz="0" w:space="0" w:color="auto"/>
        <w:bottom w:val="none" w:sz="0" w:space="0" w:color="auto"/>
        <w:right w:val="none" w:sz="0" w:space="0" w:color="auto"/>
      </w:divBdr>
      <w:divsChild>
        <w:div w:id="1893614982">
          <w:marLeft w:val="0"/>
          <w:marRight w:val="0"/>
          <w:marTop w:val="0"/>
          <w:marBottom w:val="0"/>
          <w:divBdr>
            <w:top w:val="none" w:sz="0" w:space="0" w:color="auto"/>
            <w:left w:val="none" w:sz="0" w:space="0" w:color="auto"/>
            <w:bottom w:val="none" w:sz="0" w:space="0" w:color="auto"/>
            <w:right w:val="none" w:sz="0" w:space="0" w:color="auto"/>
          </w:divBdr>
          <w:divsChild>
            <w:div w:id="309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018577">
      <w:bodyDiv w:val="1"/>
      <w:marLeft w:val="0"/>
      <w:marRight w:val="0"/>
      <w:marTop w:val="0"/>
      <w:marBottom w:val="0"/>
      <w:divBdr>
        <w:top w:val="none" w:sz="0" w:space="0" w:color="auto"/>
        <w:left w:val="none" w:sz="0" w:space="0" w:color="auto"/>
        <w:bottom w:val="none" w:sz="0" w:space="0" w:color="auto"/>
        <w:right w:val="none" w:sz="0" w:space="0" w:color="auto"/>
      </w:divBdr>
    </w:div>
    <w:div w:id="1010983770">
      <w:bodyDiv w:val="1"/>
      <w:marLeft w:val="0"/>
      <w:marRight w:val="0"/>
      <w:marTop w:val="0"/>
      <w:marBottom w:val="0"/>
      <w:divBdr>
        <w:top w:val="none" w:sz="0" w:space="0" w:color="auto"/>
        <w:left w:val="none" w:sz="0" w:space="0" w:color="auto"/>
        <w:bottom w:val="none" w:sz="0" w:space="0" w:color="auto"/>
        <w:right w:val="none" w:sz="0" w:space="0" w:color="auto"/>
      </w:divBdr>
    </w:div>
    <w:div w:id="1028334114">
      <w:bodyDiv w:val="1"/>
      <w:marLeft w:val="0"/>
      <w:marRight w:val="0"/>
      <w:marTop w:val="0"/>
      <w:marBottom w:val="0"/>
      <w:divBdr>
        <w:top w:val="none" w:sz="0" w:space="0" w:color="auto"/>
        <w:left w:val="none" w:sz="0" w:space="0" w:color="auto"/>
        <w:bottom w:val="none" w:sz="0" w:space="0" w:color="auto"/>
        <w:right w:val="none" w:sz="0" w:space="0" w:color="auto"/>
      </w:divBdr>
    </w:div>
    <w:div w:id="1032413435">
      <w:bodyDiv w:val="1"/>
      <w:marLeft w:val="0"/>
      <w:marRight w:val="0"/>
      <w:marTop w:val="0"/>
      <w:marBottom w:val="0"/>
      <w:divBdr>
        <w:top w:val="none" w:sz="0" w:space="0" w:color="auto"/>
        <w:left w:val="none" w:sz="0" w:space="0" w:color="auto"/>
        <w:bottom w:val="none" w:sz="0" w:space="0" w:color="auto"/>
        <w:right w:val="none" w:sz="0" w:space="0" w:color="auto"/>
      </w:divBdr>
    </w:div>
    <w:div w:id="1037388763">
      <w:bodyDiv w:val="1"/>
      <w:marLeft w:val="0"/>
      <w:marRight w:val="0"/>
      <w:marTop w:val="0"/>
      <w:marBottom w:val="0"/>
      <w:divBdr>
        <w:top w:val="none" w:sz="0" w:space="0" w:color="auto"/>
        <w:left w:val="none" w:sz="0" w:space="0" w:color="auto"/>
        <w:bottom w:val="none" w:sz="0" w:space="0" w:color="auto"/>
        <w:right w:val="none" w:sz="0" w:space="0" w:color="auto"/>
      </w:divBdr>
    </w:div>
    <w:div w:id="1041594877">
      <w:bodyDiv w:val="1"/>
      <w:marLeft w:val="0"/>
      <w:marRight w:val="0"/>
      <w:marTop w:val="0"/>
      <w:marBottom w:val="0"/>
      <w:divBdr>
        <w:top w:val="none" w:sz="0" w:space="0" w:color="auto"/>
        <w:left w:val="none" w:sz="0" w:space="0" w:color="auto"/>
        <w:bottom w:val="none" w:sz="0" w:space="0" w:color="auto"/>
        <w:right w:val="none" w:sz="0" w:space="0" w:color="auto"/>
      </w:divBdr>
    </w:div>
    <w:div w:id="1045523705">
      <w:bodyDiv w:val="1"/>
      <w:marLeft w:val="0"/>
      <w:marRight w:val="0"/>
      <w:marTop w:val="0"/>
      <w:marBottom w:val="0"/>
      <w:divBdr>
        <w:top w:val="none" w:sz="0" w:space="0" w:color="auto"/>
        <w:left w:val="none" w:sz="0" w:space="0" w:color="auto"/>
        <w:bottom w:val="none" w:sz="0" w:space="0" w:color="auto"/>
        <w:right w:val="none" w:sz="0" w:space="0" w:color="auto"/>
      </w:divBdr>
      <w:divsChild>
        <w:div w:id="1842161083">
          <w:marLeft w:val="0"/>
          <w:marRight w:val="0"/>
          <w:marTop w:val="0"/>
          <w:marBottom w:val="0"/>
          <w:divBdr>
            <w:top w:val="none" w:sz="0" w:space="0" w:color="auto"/>
            <w:left w:val="none" w:sz="0" w:space="0" w:color="auto"/>
            <w:bottom w:val="none" w:sz="0" w:space="0" w:color="auto"/>
            <w:right w:val="none" w:sz="0" w:space="0" w:color="auto"/>
          </w:divBdr>
          <w:divsChild>
            <w:div w:id="1179275976">
              <w:marLeft w:val="0"/>
              <w:marRight w:val="0"/>
              <w:marTop w:val="0"/>
              <w:marBottom w:val="0"/>
              <w:divBdr>
                <w:top w:val="none" w:sz="0" w:space="0" w:color="auto"/>
                <w:left w:val="none" w:sz="0" w:space="0" w:color="auto"/>
                <w:bottom w:val="none" w:sz="0" w:space="0" w:color="auto"/>
                <w:right w:val="none" w:sz="0" w:space="0" w:color="auto"/>
              </w:divBdr>
            </w:div>
            <w:div w:id="1579244468">
              <w:marLeft w:val="0"/>
              <w:marRight w:val="0"/>
              <w:marTop w:val="0"/>
              <w:marBottom w:val="0"/>
              <w:divBdr>
                <w:top w:val="none" w:sz="0" w:space="0" w:color="auto"/>
                <w:left w:val="none" w:sz="0" w:space="0" w:color="auto"/>
                <w:bottom w:val="none" w:sz="0" w:space="0" w:color="auto"/>
                <w:right w:val="none" w:sz="0" w:space="0" w:color="auto"/>
              </w:divBdr>
              <w:divsChild>
                <w:div w:id="1415661599">
                  <w:marLeft w:val="0"/>
                  <w:marRight w:val="0"/>
                  <w:marTop w:val="0"/>
                  <w:marBottom w:val="0"/>
                  <w:divBdr>
                    <w:top w:val="none" w:sz="0" w:space="0" w:color="auto"/>
                    <w:left w:val="none" w:sz="0" w:space="0" w:color="auto"/>
                    <w:bottom w:val="none" w:sz="0" w:space="0" w:color="auto"/>
                    <w:right w:val="none" w:sz="0" w:space="0" w:color="auto"/>
                  </w:divBdr>
                  <w:divsChild>
                    <w:div w:id="185973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99043">
              <w:marLeft w:val="0"/>
              <w:marRight w:val="0"/>
              <w:marTop w:val="0"/>
              <w:marBottom w:val="0"/>
              <w:divBdr>
                <w:top w:val="none" w:sz="0" w:space="0" w:color="auto"/>
                <w:left w:val="none" w:sz="0" w:space="0" w:color="auto"/>
                <w:bottom w:val="none" w:sz="0" w:space="0" w:color="auto"/>
                <w:right w:val="none" w:sz="0" w:space="0" w:color="auto"/>
              </w:divBdr>
            </w:div>
          </w:divsChild>
        </w:div>
        <w:div w:id="2006203228">
          <w:marLeft w:val="0"/>
          <w:marRight w:val="0"/>
          <w:marTop w:val="0"/>
          <w:marBottom w:val="0"/>
          <w:divBdr>
            <w:top w:val="none" w:sz="0" w:space="0" w:color="auto"/>
            <w:left w:val="none" w:sz="0" w:space="0" w:color="auto"/>
            <w:bottom w:val="none" w:sz="0" w:space="0" w:color="auto"/>
            <w:right w:val="none" w:sz="0" w:space="0" w:color="auto"/>
          </w:divBdr>
          <w:divsChild>
            <w:div w:id="2027250488">
              <w:marLeft w:val="0"/>
              <w:marRight w:val="0"/>
              <w:marTop w:val="0"/>
              <w:marBottom w:val="0"/>
              <w:divBdr>
                <w:top w:val="none" w:sz="0" w:space="0" w:color="auto"/>
                <w:left w:val="none" w:sz="0" w:space="0" w:color="auto"/>
                <w:bottom w:val="none" w:sz="0" w:space="0" w:color="auto"/>
                <w:right w:val="none" w:sz="0" w:space="0" w:color="auto"/>
              </w:divBdr>
            </w:div>
            <w:div w:id="1173031129">
              <w:marLeft w:val="0"/>
              <w:marRight w:val="0"/>
              <w:marTop w:val="0"/>
              <w:marBottom w:val="0"/>
              <w:divBdr>
                <w:top w:val="none" w:sz="0" w:space="0" w:color="auto"/>
                <w:left w:val="none" w:sz="0" w:space="0" w:color="auto"/>
                <w:bottom w:val="none" w:sz="0" w:space="0" w:color="auto"/>
                <w:right w:val="none" w:sz="0" w:space="0" w:color="auto"/>
              </w:divBdr>
              <w:divsChild>
                <w:div w:id="499195938">
                  <w:marLeft w:val="0"/>
                  <w:marRight w:val="0"/>
                  <w:marTop w:val="0"/>
                  <w:marBottom w:val="0"/>
                  <w:divBdr>
                    <w:top w:val="none" w:sz="0" w:space="0" w:color="auto"/>
                    <w:left w:val="none" w:sz="0" w:space="0" w:color="auto"/>
                    <w:bottom w:val="none" w:sz="0" w:space="0" w:color="auto"/>
                    <w:right w:val="none" w:sz="0" w:space="0" w:color="auto"/>
                  </w:divBdr>
                  <w:divsChild>
                    <w:div w:id="195528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609">
              <w:marLeft w:val="0"/>
              <w:marRight w:val="0"/>
              <w:marTop w:val="0"/>
              <w:marBottom w:val="0"/>
              <w:divBdr>
                <w:top w:val="none" w:sz="0" w:space="0" w:color="auto"/>
                <w:left w:val="none" w:sz="0" w:space="0" w:color="auto"/>
                <w:bottom w:val="none" w:sz="0" w:space="0" w:color="auto"/>
                <w:right w:val="none" w:sz="0" w:space="0" w:color="auto"/>
              </w:divBdr>
            </w:div>
          </w:divsChild>
        </w:div>
        <w:div w:id="1804999170">
          <w:marLeft w:val="0"/>
          <w:marRight w:val="0"/>
          <w:marTop w:val="0"/>
          <w:marBottom w:val="0"/>
          <w:divBdr>
            <w:top w:val="none" w:sz="0" w:space="0" w:color="auto"/>
            <w:left w:val="none" w:sz="0" w:space="0" w:color="auto"/>
            <w:bottom w:val="none" w:sz="0" w:space="0" w:color="auto"/>
            <w:right w:val="none" w:sz="0" w:space="0" w:color="auto"/>
          </w:divBdr>
          <w:divsChild>
            <w:div w:id="1316912360">
              <w:marLeft w:val="0"/>
              <w:marRight w:val="0"/>
              <w:marTop w:val="0"/>
              <w:marBottom w:val="0"/>
              <w:divBdr>
                <w:top w:val="none" w:sz="0" w:space="0" w:color="auto"/>
                <w:left w:val="none" w:sz="0" w:space="0" w:color="auto"/>
                <w:bottom w:val="none" w:sz="0" w:space="0" w:color="auto"/>
                <w:right w:val="none" w:sz="0" w:space="0" w:color="auto"/>
              </w:divBdr>
            </w:div>
            <w:div w:id="1255237033">
              <w:marLeft w:val="0"/>
              <w:marRight w:val="0"/>
              <w:marTop w:val="0"/>
              <w:marBottom w:val="0"/>
              <w:divBdr>
                <w:top w:val="none" w:sz="0" w:space="0" w:color="auto"/>
                <w:left w:val="none" w:sz="0" w:space="0" w:color="auto"/>
                <w:bottom w:val="none" w:sz="0" w:space="0" w:color="auto"/>
                <w:right w:val="none" w:sz="0" w:space="0" w:color="auto"/>
              </w:divBdr>
              <w:divsChild>
                <w:div w:id="939144031">
                  <w:marLeft w:val="0"/>
                  <w:marRight w:val="0"/>
                  <w:marTop w:val="0"/>
                  <w:marBottom w:val="0"/>
                  <w:divBdr>
                    <w:top w:val="none" w:sz="0" w:space="0" w:color="auto"/>
                    <w:left w:val="none" w:sz="0" w:space="0" w:color="auto"/>
                    <w:bottom w:val="none" w:sz="0" w:space="0" w:color="auto"/>
                    <w:right w:val="none" w:sz="0" w:space="0" w:color="auto"/>
                  </w:divBdr>
                  <w:divsChild>
                    <w:div w:id="20899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852374">
              <w:marLeft w:val="0"/>
              <w:marRight w:val="0"/>
              <w:marTop w:val="0"/>
              <w:marBottom w:val="0"/>
              <w:divBdr>
                <w:top w:val="none" w:sz="0" w:space="0" w:color="auto"/>
                <w:left w:val="none" w:sz="0" w:space="0" w:color="auto"/>
                <w:bottom w:val="none" w:sz="0" w:space="0" w:color="auto"/>
                <w:right w:val="none" w:sz="0" w:space="0" w:color="auto"/>
              </w:divBdr>
            </w:div>
          </w:divsChild>
        </w:div>
        <w:div w:id="1371759262">
          <w:marLeft w:val="0"/>
          <w:marRight w:val="0"/>
          <w:marTop w:val="0"/>
          <w:marBottom w:val="0"/>
          <w:divBdr>
            <w:top w:val="none" w:sz="0" w:space="0" w:color="auto"/>
            <w:left w:val="none" w:sz="0" w:space="0" w:color="auto"/>
            <w:bottom w:val="none" w:sz="0" w:space="0" w:color="auto"/>
            <w:right w:val="none" w:sz="0" w:space="0" w:color="auto"/>
          </w:divBdr>
          <w:divsChild>
            <w:div w:id="497229279">
              <w:marLeft w:val="0"/>
              <w:marRight w:val="0"/>
              <w:marTop w:val="0"/>
              <w:marBottom w:val="0"/>
              <w:divBdr>
                <w:top w:val="none" w:sz="0" w:space="0" w:color="auto"/>
                <w:left w:val="none" w:sz="0" w:space="0" w:color="auto"/>
                <w:bottom w:val="none" w:sz="0" w:space="0" w:color="auto"/>
                <w:right w:val="none" w:sz="0" w:space="0" w:color="auto"/>
              </w:divBdr>
            </w:div>
            <w:div w:id="1985697988">
              <w:marLeft w:val="0"/>
              <w:marRight w:val="0"/>
              <w:marTop w:val="0"/>
              <w:marBottom w:val="0"/>
              <w:divBdr>
                <w:top w:val="none" w:sz="0" w:space="0" w:color="auto"/>
                <w:left w:val="none" w:sz="0" w:space="0" w:color="auto"/>
                <w:bottom w:val="none" w:sz="0" w:space="0" w:color="auto"/>
                <w:right w:val="none" w:sz="0" w:space="0" w:color="auto"/>
              </w:divBdr>
              <w:divsChild>
                <w:div w:id="445545137">
                  <w:marLeft w:val="0"/>
                  <w:marRight w:val="0"/>
                  <w:marTop w:val="0"/>
                  <w:marBottom w:val="0"/>
                  <w:divBdr>
                    <w:top w:val="none" w:sz="0" w:space="0" w:color="auto"/>
                    <w:left w:val="none" w:sz="0" w:space="0" w:color="auto"/>
                    <w:bottom w:val="none" w:sz="0" w:space="0" w:color="auto"/>
                    <w:right w:val="none" w:sz="0" w:space="0" w:color="auto"/>
                  </w:divBdr>
                  <w:divsChild>
                    <w:div w:id="26308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75243">
              <w:marLeft w:val="0"/>
              <w:marRight w:val="0"/>
              <w:marTop w:val="0"/>
              <w:marBottom w:val="0"/>
              <w:divBdr>
                <w:top w:val="none" w:sz="0" w:space="0" w:color="auto"/>
                <w:left w:val="none" w:sz="0" w:space="0" w:color="auto"/>
                <w:bottom w:val="none" w:sz="0" w:space="0" w:color="auto"/>
                <w:right w:val="none" w:sz="0" w:space="0" w:color="auto"/>
              </w:divBdr>
            </w:div>
          </w:divsChild>
        </w:div>
        <w:div w:id="875435465">
          <w:marLeft w:val="0"/>
          <w:marRight w:val="0"/>
          <w:marTop w:val="0"/>
          <w:marBottom w:val="0"/>
          <w:divBdr>
            <w:top w:val="none" w:sz="0" w:space="0" w:color="auto"/>
            <w:left w:val="none" w:sz="0" w:space="0" w:color="auto"/>
            <w:bottom w:val="none" w:sz="0" w:space="0" w:color="auto"/>
            <w:right w:val="none" w:sz="0" w:space="0" w:color="auto"/>
          </w:divBdr>
          <w:divsChild>
            <w:div w:id="1833181175">
              <w:marLeft w:val="0"/>
              <w:marRight w:val="0"/>
              <w:marTop w:val="0"/>
              <w:marBottom w:val="0"/>
              <w:divBdr>
                <w:top w:val="none" w:sz="0" w:space="0" w:color="auto"/>
                <w:left w:val="none" w:sz="0" w:space="0" w:color="auto"/>
                <w:bottom w:val="none" w:sz="0" w:space="0" w:color="auto"/>
                <w:right w:val="none" w:sz="0" w:space="0" w:color="auto"/>
              </w:divBdr>
            </w:div>
            <w:div w:id="1088648618">
              <w:marLeft w:val="0"/>
              <w:marRight w:val="0"/>
              <w:marTop w:val="0"/>
              <w:marBottom w:val="0"/>
              <w:divBdr>
                <w:top w:val="none" w:sz="0" w:space="0" w:color="auto"/>
                <w:left w:val="none" w:sz="0" w:space="0" w:color="auto"/>
                <w:bottom w:val="none" w:sz="0" w:space="0" w:color="auto"/>
                <w:right w:val="none" w:sz="0" w:space="0" w:color="auto"/>
              </w:divBdr>
              <w:divsChild>
                <w:div w:id="1064135132">
                  <w:marLeft w:val="0"/>
                  <w:marRight w:val="0"/>
                  <w:marTop w:val="0"/>
                  <w:marBottom w:val="0"/>
                  <w:divBdr>
                    <w:top w:val="none" w:sz="0" w:space="0" w:color="auto"/>
                    <w:left w:val="none" w:sz="0" w:space="0" w:color="auto"/>
                    <w:bottom w:val="none" w:sz="0" w:space="0" w:color="auto"/>
                    <w:right w:val="none" w:sz="0" w:space="0" w:color="auto"/>
                  </w:divBdr>
                  <w:divsChild>
                    <w:div w:id="122140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111319">
              <w:marLeft w:val="0"/>
              <w:marRight w:val="0"/>
              <w:marTop w:val="0"/>
              <w:marBottom w:val="0"/>
              <w:divBdr>
                <w:top w:val="none" w:sz="0" w:space="0" w:color="auto"/>
                <w:left w:val="none" w:sz="0" w:space="0" w:color="auto"/>
                <w:bottom w:val="none" w:sz="0" w:space="0" w:color="auto"/>
                <w:right w:val="none" w:sz="0" w:space="0" w:color="auto"/>
              </w:divBdr>
            </w:div>
          </w:divsChild>
        </w:div>
        <w:div w:id="1126846835">
          <w:marLeft w:val="0"/>
          <w:marRight w:val="0"/>
          <w:marTop w:val="0"/>
          <w:marBottom w:val="0"/>
          <w:divBdr>
            <w:top w:val="none" w:sz="0" w:space="0" w:color="auto"/>
            <w:left w:val="none" w:sz="0" w:space="0" w:color="auto"/>
            <w:bottom w:val="none" w:sz="0" w:space="0" w:color="auto"/>
            <w:right w:val="none" w:sz="0" w:space="0" w:color="auto"/>
          </w:divBdr>
          <w:divsChild>
            <w:div w:id="1565289170">
              <w:marLeft w:val="0"/>
              <w:marRight w:val="0"/>
              <w:marTop w:val="0"/>
              <w:marBottom w:val="0"/>
              <w:divBdr>
                <w:top w:val="none" w:sz="0" w:space="0" w:color="auto"/>
                <w:left w:val="none" w:sz="0" w:space="0" w:color="auto"/>
                <w:bottom w:val="none" w:sz="0" w:space="0" w:color="auto"/>
                <w:right w:val="none" w:sz="0" w:space="0" w:color="auto"/>
              </w:divBdr>
            </w:div>
            <w:div w:id="1575359169">
              <w:marLeft w:val="0"/>
              <w:marRight w:val="0"/>
              <w:marTop w:val="0"/>
              <w:marBottom w:val="0"/>
              <w:divBdr>
                <w:top w:val="none" w:sz="0" w:space="0" w:color="auto"/>
                <w:left w:val="none" w:sz="0" w:space="0" w:color="auto"/>
                <w:bottom w:val="none" w:sz="0" w:space="0" w:color="auto"/>
                <w:right w:val="none" w:sz="0" w:space="0" w:color="auto"/>
              </w:divBdr>
              <w:divsChild>
                <w:div w:id="1814372480">
                  <w:marLeft w:val="0"/>
                  <w:marRight w:val="0"/>
                  <w:marTop w:val="0"/>
                  <w:marBottom w:val="0"/>
                  <w:divBdr>
                    <w:top w:val="none" w:sz="0" w:space="0" w:color="auto"/>
                    <w:left w:val="none" w:sz="0" w:space="0" w:color="auto"/>
                    <w:bottom w:val="none" w:sz="0" w:space="0" w:color="auto"/>
                    <w:right w:val="none" w:sz="0" w:space="0" w:color="auto"/>
                  </w:divBdr>
                  <w:divsChild>
                    <w:div w:id="57593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510756">
              <w:marLeft w:val="0"/>
              <w:marRight w:val="0"/>
              <w:marTop w:val="0"/>
              <w:marBottom w:val="0"/>
              <w:divBdr>
                <w:top w:val="none" w:sz="0" w:space="0" w:color="auto"/>
                <w:left w:val="none" w:sz="0" w:space="0" w:color="auto"/>
                <w:bottom w:val="none" w:sz="0" w:space="0" w:color="auto"/>
                <w:right w:val="none" w:sz="0" w:space="0" w:color="auto"/>
              </w:divBdr>
            </w:div>
          </w:divsChild>
        </w:div>
        <w:div w:id="1008094202">
          <w:marLeft w:val="0"/>
          <w:marRight w:val="0"/>
          <w:marTop w:val="0"/>
          <w:marBottom w:val="0"/>
          <w:divBdr>
            <w:top w:val="none" w:sz="0" w:space="0" w:color="auto"/>
            <w:left w:val="none" w:sz="0" w:space="0" w:color="auto"/>
            <w:bottom w:val="none" w:sz="0" w:space="0" w:color="auto"/>
            <w:right w:val="none" w:sz="0" w:space="0" w:color="auto"/>
          </w:divBdr>
          <w:divsChild>
            <w:div w:id="1082605374">
              <w:marLeft w:val="0"/>
              <w:marRight w:val="0"/>
              <w:marTop w:val="0"/>
              <w:marBottom w:val="0"/>
              <w:divBdr>
                <w:top w:val="none" w:sz="0" w:space="0" w:color="auto"/>
                <w:left w:val="none" w:sz="0" w:space="0" w:color="auto"/>
                <w:bottom w:val="none" w:sz="0" w:space="0" w:color="auto"/>
                <w:right w:val="none" w:sz="0" w:space="0" w:color="auto"/>
              </w:divBdr>
            </w:div>
            <w:div w:id="1400789339">
              <w:marLeft w:val="0"/>
              <w:marRight w:val="0"/>
              <w:marTop w:val="0"/>
              <w:marBottom w:val="0"/>
              <w:divBdr>
                <w:top w:val="none" w:sz="0" w:space="0" w:color="auto"/>
                <w:left w:val="none" w:sz="0" w:space="0" w:color="auto"/>
                <w:bottom w:val="none" w:sz="0" w:space="0" w:color="auto"/>
                <w:right w:val="none" w:sz="0" w:space="0" w:color="auto"/>
              </w:divBdr>
              <w:divsChild>
                <w:div w:id="491143208">
                  <w:marLeft w:val="0"/>
                  <w:marRight w:val="0"/>
                  <w:marTop w:val="0"/>
                  <w:marBottom w:val="0"/>
                  <w:divBdr>
                    <w:top w:val="none" w:sz="0" w:space="0" w:color="auto"/>
                    <w:left w:val="none" w:sz="0" w:space="0" w:color="auto"/>
                    <w:bottom w:val="none" w:sz="0" w:space="0" w:color="auto"/>
                    <w:right w:val="none" w:sz="0" w:space="0" w:color="auto"/>
                  </w:divBdr>
                  <w:divsChild>
                    <w:div w:id="147607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85092">
              <w:marLeft w:val="0"/>
              <w:marRight w:val="0"/>
              <w:marTop w:val="0"/>
              <w:marBottom w:val="0"/>
              <w:divBdr>
                <w:top w:val="none" w:sz="0" w:space="0" w:color="auto"/>
                <w:left w:val="none" w:sz="0" w:space="0" w:color="auto"/>
                <w:bottom w:val="none" w:sz="0" w:space="0" w:color="auto"/>
                <w:right w:val="none" w:sz="0" w:space="0" w:color="auto"/>
              </w:divBdr>
            </w:div>
          </w:divsChild>
        </w:div>
        <w:div w:id="1166827539">
          <w:marLeft w:val="0"/>
          <w:marRight w:val="0"/>
          <w:marTop w:val="0"/>
          <w:marBottom w:val="0"/>
          <w:divBdr>
            <w:top w:val="none" w:sz="0" w:space="0" w:color="auto"/>
            <w:left w:val="none" w:sz="0" w:space="0" w:color="auto"/>
            <w:bottom w:val="none" w:sz="0" w:space="0" w:color="auto"/>
            <w:right w:val="none" w:sz="0" w:space="0" w:color="auto"/>
          </w:divBdr>
          <w:divsChild>
            <w:div w:id="1179197330">
              <w:marLeft w:val="0"/>
              <w:marRight w:val="0"/>
              <w:marTop w:val="0"/>
              <w:marBottom w:val="0"/>
              <w:divBdr>
                <w:top w:val="none" w:sz="0" w:space="0" w:color="auto"/>
                <w:left w:val="none" w:sz="0" w:space="0" w:color="auto"/>
                <w:bottom w:val="none" w:sz="0" w:space="0" w:color="auto"/>
                <w:right w:val="none" w:sz="0" w:space="0" w:color="auto"/>
              </w:divBdr>
            </w:div>
            <w:div w:id="1482454986">
              <w:marLeft w:val="0"/>
              <w:marRight w:val="0"/>
              <w:marTop w:val="0"/>
              <w:marBottom w:val="0"/>
              <w:divBdr>
                <w:top w:val="none" w:sz="0" w:space="0" w:color="auto"/>
                <w:left w:val="none" w:sz="0" w:space="0" w:color="auto"/>
                <w:bottom w:val="none" w:sz="0" w:space="0" w:color="auto"/>
                <w:right w:val="none" w:sz="0" w:space="0" w:color="auto"/>
              </w:divBdr>
              <w:divsChild>
                <w:div w:id="657999636">
                  <w:marLeft w:val="0"/>
                  <w:marRight w:val="0"/>
                  <w:marTop w:val="0"/>
                  <w:marBottom w:val="0"/>
                  <w:divBdr>
                    <w:top w:val="none" w:sz="0" w:space="0" w:color="auto"/>
                    <w:left w:val="none" w:sz="0" w:space="0" w:color="auto"/>
                    <w:bottom w:val="none" w:sz="0" w:space="0" w:color="auto"/>
                    <w:right w:val="none" w:sz="0" w:space="0" w:color="auto"/>
                  </w:divBdr>
                  <w:divsChild>
                    <w:div w:id="107243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104724">
              <w:marLeft w:val="0"/>
              <w:marRight w:val="0"/>
              <w:marTop w:val="0"/>
              <w:marBottom w:val="0"/>
              <w:divBdr>
                <w:top w:val="none" w:sz="0" w:space="0" w:color="auto"/>
                <w:left w:val="none" w:sz="0" w:space="0" w:color="auto"/>
                <w:bottom w:val="none" w:sz="0" w:space="0" w:color="auto"/>
                <w:right w:val="none" w:sz="0" w:space="0" w:color="auto"/>
              </w:divBdr>
            </w:div>
          </w:divsChild>
        </w:div>
        <w:div w:id="413674894">
          <w:marLeft w:val="0"/>
          <w:marRight w:val="0"/>
          <w:marTop w:val="0"/>
          <w:marBottom w:val="0"/>
          <w:divBdr>
            <w:top w:val="none" w:sz="0" w:space="0" w:color="auto"/>
            <w:left w:val="none" w:sz="0" w:space="0" w:color="auto"/>
            <w:bottom w:val="none" w:sz="0" w:space="0" w:color="auto"/>
            <w:right w:val="none" w:sz="0" w:space="0" w:color="auto"/>
          </w:divBdr>
          <w:divsChild>
            <w:div w:id="1260021258">
              <w:marLeft w:val="0"/>
              <w:marRight w:val="0"/>
              <w:marTop w:val="0"/>
              <w:marBottom w:val="0"/>
              <w:divBdr>
                <w:top w:val="none" w:sz="0" w:space="0" w:color="auto"/>
                <w:left w:val="none" w:sz="0" w:space="0" w:color="auto"/>
                <w:bottom w:val="none" w:sz="0" w:space="0" w:color="auto"/>
                <w:right w:val="none" w:sz="0" w:space="0" w:color="auto"/>
              </w:divBdr>
            </w:div>
            <w:div w:id="50154697">
              <w:marLeft w:val="0"/>
              <w:marRight w:val="0"/>
              <w:marTop w:val="0"/>
              <w:marBottom w:val="0"/>
              <w:divBdr>
                <w:top w:val="none" w:sz="0" w:space="0" w:color="auto"/>
                <w:left w:val="none" w:sz="0" w:space="0" w:color="auto"/>
                <w:bottom w:val="none" w:sz="0" w:space="0" w:color="auto"/>
                <w:right w:val="none" w:sz="0" w:space="0" w:color="auto"/>
              </w:divBdr>
              <w:divsChild>
                <w:div w:id="1219971354">
                  <w:marLeft w:val="0"/>
                  <w:marRight w:val="0"/>
                  <w:marTop w:val="0"/>
                  <w:marBottom w:val="0"/>
                  <w:divBdr>
                    <w:top w:val="none" w:sz="0" w:space="0" w:color="auto"/>
                    <w:left w:val="none" w:sz="0" w:space="0" w:color="auto"/>
                    <w:bottom w:val="none" w:sz="0" w:space="0" w:color="auto"/>
                    <w:right w:val="none" w:sz="0" w:space="0" w:color="auto"/>
                  </w:divBdr>
                  <w:divsChild>
                    <w:div w:id="117584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05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065143">
      <w:bodyDiv w:val="1"/>
      <w:marLeft w:val="0"/>
      <w:marRight w:val="0"/>
      <w:marTop w:val="0"/>
      <w:marBottom w:val="0"/>
      <w:divBdr>
        <w:top w:val="none" w:sz="0" w:space="0" w:color="auto"/>
        <w:left w:val="none" w:sz="0" w:space="0" w:color="auto"/>
        <w:bottom w:val="none" w:sz="0" w:space="0" w:color="auto"/>
        <w:right w:val="none" w:sz="0" w:space="0" w:color="auto"/>
      </w:divBdr>
    </w:div>
    <w:div w:id="1068067461">
      <w:bodyDiv w:val="1"/>
      <w:marLeft w:val="0"/>
      <w:marRight w:val="0"/>
      <w:marTop w:val="0"/>
      <w:marBottom w:val="0"/>
      <w:divBdr>
        <w:top w:val="none" w:sz="0" w:space="0" w:color="auto"/>
        <w:left w:val="none" w:sz="0" w:space="0" w:color="auto"/>
        <w:bottom w:val="none" w:sz="0" w:space="0" w:color="auto"/>
        <w:right w:val="none" w:sz="0" w:space="0" w:color="auto"/>
      </w:divBdr>
    </w:div>
    <w:div w:id="1070621460">
      <w:bodyDiv w:val="1"/>
      <w:marLeft w:val="0"/>
      <w:marRight w:val="0"/>
      <w:marTop w:val="0"/>
      <w:marBottom w:val="0"/>
      <w:divBdr>
        <w:top w:val="none" w:sz="0" w:space="0" w:color="auto"/>
        <w:left w:val="none" w:sz="0" w:space="0" w:color="auto"/>
        <w:bottom w:val="none" w:sz="0" w:space="0" w:color="auto"/>
        <w:right w:val="none" w:sz="0" w:space="0" w:color="auto"/>
      </w:divBdr>
      <w:divsChild>
        <w:div w:id="2128036186">
          <w:marLeft w:val="0"/>
          <w:marRight w:val="0"/>
          <w:marTop w:val="0"/>
          <w:marBottom w:val="0"/>
          <w:divBdr>
            <w:top w:val="none" w:sz="0" w:space="0" w:color="auto"/>
            <w:left w:val="none" w:sz="0" w:space="0" w:color="auto"/>
            <w:bottom w:val="none" w:sz="0" w:space="0" w:color="auto"/>
            <w:right w:val="none" w:sz="0" w:space="0" w:color="auto"/>
          </w:divBdr>
          <w:divsChild>
            <w:div w:id="52305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973056">
      <w:bodyDiv w:val="1"/>
      <w:marLeft w:val="0"/>
      <w:marRight w:val="0"/>
      <w:marTop w:val="0"/>
      <w:marBottom w:val="0"/>
      <w:divBdr>
        <w:top w:val="none" w:sz="0" w:space="0" w:color="auto"/>
        <w:left w:val="none" w:sz="0" w:space="0" w:color="auto"/>
        <w:bottom w:val="none" w:sz="0" w:space="0" w:color="auto"/>
        <w:right w:val="none" w:sz="0" w:space="0" w:color="auto"/>
      </w:divBdr>
    </w:div>
    <w:div w:id="1079327327">
      <w:bodyDiv w:val="1"/>
      <w:marLeft w:val="0"/>
      <w:marRight w:val="0"/>
      <w:marTop w:val="0"/>
      <w:marBottom w:val="0"/>
      <w:divBdr>
        <w:top w:val="none" w:sz="0" w:space="0" w:color="auto"/>
        <w:left w:val="none" w:sz="0" w:space="0" w:color="auto"/>
        <w:bottom w:val="none" w:sz="0" w:space="0" w:color="auto"/>
        <w:right w:val="none" w:sz="0" w:space="0" w:color="auto"/>
      </w:divBdr>
      <w:divsChild>
        <w:div w:id="1191607109">
          <w:marLeft w:val="0"/>
          <w:marRight w:val="0"/>
          <w:marTop w:val="0"/>
          <w:marBottom w:val="0"/>
          <w:divBdr>
            <w:top w:val="none" w:sz="0" w:space="0" w:color="auto"/>
            <w:left w:val="none" w:sz="0" w:space="0" w:color="auto"/>
            <w:bottom w:val="none" w:sz="0" w:space="0" w:color="auto"/>
            <w:right w:val="none" w:sz="0" w:space="0" w:color="auto"/>
          </w:divBdr>
          <w:divsChild>
            <w:div w:id="1943802753">
              <w:marLeft w:val="0"/>
              <w:marRight w:val="0"/>
              <w:marTop w:val="0"/>
              <w:marBottom w:val="0"/>
              <w:divBdr>
                <w:top w:val="none" w:sz="0" w:space="0" w:color="auto"/>
                <w:left w:val="none" w:sz="0" w:space="0" w:color="auto"/>
                <w:bottom w:val="none" w:sz="0" w:space="0" w:color="auto"/>
                <w:right w:val="none" w:sz="0" w:space="0" w:color="auto"/>
              </w:divBdr>
            </w:div>
            <w:div w:id="1171946138">
              <w:marLeft w:val="0"/>
              <w:marRight w:val="0"/>
              <w:marTop w:val="0"/>
              <w:marBottom w:val="0"/>
              <w:divBdr>
                <w:top w:val="none" w:sz="0" w:space="0" w:color="auto"/>
                <w:left w:val="none" w:sz="0" w:space="0" w:color="auto"/>
                <w:bottom w:val="none" w:sz="0" w:space="0" w:color="auto"/>
                <w:right w:val="none" w:sz="0" w:space="0" w:color="auto"/>
              </w:divBdr>
            </w:div>
            <w:div w:id="447700373">
              <w:marLeft w:val="0"/>
              <w:marRight w:val="0"/>
              <w:marTop w:val="0"/>
              <w:marBottom w:val="0"/>
              <w:divBdr>
                <w:top w:val="none" w:sz="0" w:space="0" w:color="auto"/>
                <w:left w:val="none" w:sz="0" w:space="0" w:color="auto"/>
                <w:bottom w:val="none" w:sz="0" w:space="0" w:color="auto"/>
                <w:right w:val="none" w:sz="0" w:space="0" w:color="auto"/>
              </w:divBdr>
            </w:div>
            <w:div w:id="1383334137">
              <w:marLeft w:val="0"/>
              <w:marRight w:val="0"/>
              <w:marTop w:val="0"/>
              <w:marBottom w:val="0"/>
              <w:divBdr>
                <w:top w:val="none" w:sz="0" w:space="0" w:color="auto"/>
                <w:left w:val="none" w:sz="0" w:space="0" w:color="auto"/>
                <w:bottom w:val="none" w:sz="0" w:space="0" w:color="auto"/>
                <w:right w:val="none" w:sz="0" w:space="0" w:color="auto"/>
              </w:divBdr>
            </w:div>
            <w:div w:id="1381323947">
              <w:marLeft w:val="0"/>
              <w:marRight w:val="0"/>
              <w:marTop w:val="0"/>
              <w:marBottom w:val="0"/>
              <w:divBdr>
                <w:top w:val="none" w:sz="0" w:space="0" w:color="auto"/>
                <w:left w:val="none" w:sz="0" w:space="0" w:color="auto"/>
                <w:bottom w:val="none" w:sz="0" w:space="0" w:color="auto"/>
                <w:right w:val="none" w:sz="0" w:space="0" w:color="auto"/>
              </w:divBdr>
            </w:div>
            <w:div w:id="1378314095">
              <w:marLeft w:val="0"/>
              <w:marRight w:val="0"/>
              <w:marTop w:val="0"/>
              <w:marBottom w:val="0"/>
              <w:divBdr>
                <w:top w:val="none" w:sz="0" w:space="0" w:color="auto"/>
                <w:left w:val="none" w:sz="0" w:space="0" w:color="auto"/>
                <w:bottom w:val="none" w:sz="0" w:space="0" w:color="auto"/>
                <w:right w:val="none" w:sz="0" w:space="0" w:color="auto"/>
              </w:divBdr>
            </w:div>
            <w:div w:id="582372082">
              <w:marLeft w:val="0"/>
              <w:marRight w:val="0"/>
              <w:marTop w:val="0"/>
              <w:marBottom w:val="0"/>
              <w:divBdr>
                <w:top w:val="none" w:sz="0" w:space="0" w:color="auto"/>
                <w:left w:val="none" w:sz="0" w:space="0" w:color="auto"/>
                <w:bottom w:val="none" w:sz="0" w:space="0" w:color="auto"/>
                <w:right w:val="none" w:sz="0" w:space="0" w:color="auto"/>
              </w:divBdr>
            </w:div>
            <w:div w:id="1151796915">
              <w:marLeft w:val="0"/>
              <w:marRight w:val="0"/>
              <w:marTop w:val="0"/>
              <w:marBottom w:val="0"/>
              <w:divBdr>
                <w:top w:val="none" w:sz="0" w:space="0" w:color="auto"/>
                <w:left w:val="none" w:sz="0" w:space="0" w:color="auto"/>
                <w:bottom w:val="none" w:sz="0" w:space="0" w:color="auto"/>
                <w:right w:val="none" w:sz="0" w:space="0" w:color="auto"/>
              </w:divBdr>
            </w:div>
            <w:div w:id="33236182">
              <w:marLeft w:val="0"/>
              <w:marRight w:val="0"/>
              <w:marTop w:val="0"/>
              <w:marBottom w:val="0"/>
              <w:divBdr>
                <w:top w:val="none" w:sz="0" w:space="0" w:color="auto"/>
                <w:left w:val="none" w:sz="0" w:space="0" w:color="auto"/>
                <w:bottom w:val="none" w:sz="0" w:space="0" w:color="auto"/>
                <w:right w:val="none" w:sz="0" w:space="0" w:color="auto"/>
              </w:divBdr>
            </w:div>
            <w:div w:id="1270817892">
              <w:marLeft w:val="0"/>
              <w:marRight w:val="0"/>
              <w:marTop w:val="0"/>
              <w:marBottom w:val="0"/>
              <w:divBdr>
                <w:top w:val="none" w:sz="0" w:space="0" w:color="auto"/>
                <w:left w:val="none" w:sz="0" w:space="0" w:color="auto"/>
                <w:bottom w:val="none" w:sz="0" w:space="0" w:color="auto"/>
                <w:right w:val="none" w:sz="0" w:space="0" w:color="auto"/>
              </w:divBdr>
            </w:div>
            <w:div w:id="617954184">
              <w:marLeft w:val="0"/>
              <w:marRight w:val="0"/>
              <w:marTop w:val="0"/>
              <w:marBottom w:val="0"/>
              <w:divBdr>
                <w:top w:val="none" w:sz="0" w:space="0" w:color="auto"/>
                <w:left w:val="none" w:sz="0" w:space="0" w:color="auto"/>
                <w:bottom w:val="none" w:sz="0" w:space="0" w:color="auto"/>
                <w:right w:val="none" w:sz="0" w:space="0" w:color="auto"/>
              </w:divBdr>
            </w:div>
            <w:div w:id="1491825945">
              <w:marLeft w:val="0"/>
              <w:marRight w:val="0"/>
              <w:marTop w:val="0"/>
              <w:marBottom w:val="0"/>
              <w:divBdr>
                <w:top w:val="none" w:sz="0" w:space="0" w:color="auto"/>
                <w:left w:val="none" w:sz="0" w:space="0" w:color="auto"/>
                <w:bottom w:val="none" w:sz="0" w:space="0" w:color="auto"/>
                <w:right w:val="none" w:sz="0" w:space="0" w:color="auto"/>
              </w:divBdr>
            </w:div>
            <w:div w:id="1941794436">
              <w:marLeft w:val="0"/>
              <w:marRight w:val="0"/>
              <w:marTop w:val="0"/>
              <w:marBottom w:val="0"/>
              <w:divBdr>
                <w:top w:val="none" w:sz="0" w:space="0" w:color="auto"/>
                <w:left w:val="none" w:sz="0" w:space="0" w:color="auto"/>
                <w:bottom w:val="none" w:sz="0" w:space="0" w:color="auto"/>
                <w:right w:val="none" w:sz="0" w:space="0" w:color="auto"/>
              </w:divBdr>
            </w:div>
            <w:div w:id="1553228246">
              <w:marLeft w:val="0"/>
              <w:marRight w:val="0"/>
              <w:marTop w:val="0"/>
              <w:marBottom w:val="0"/>
              <w:divBdr>
                <w:top w:val="none" w:sz="0" w:space="0" w:color="auto"/>
                <w:left w:val="none" w:sz="0" w:space="0" w:color="auto"/>
                <w:bottom w:val="none" w:sz="0" w:space="0" w:color="auto"/>
                <w:right w:val="none" w:sz="0" w:space="0" w:color="auto"/>
              </w:divBdr>
            </w:div>
            <w:div w:id="1647465511">
              <w:marLeft w:val="0"/>
              <w:marRight w:val="0"/>
              <w:marTop w:val="0"/>
              <w:marBottom w:val="0"/>
              <w:divBdr>
                <w:top w:val="none" w:sz="0" w:space="0" w:color="auto"/>
                <w:left w:val="none" w:sz="0" w:space="0" w:color="auto"/>
                <w:bottom w:val="none" w:sz="0" w:space="0" w:color="auto"/>
                <w:right w:val="none" w:sz="0" w:space="0" w:color="auto"/>
              </w:divBdr>
            </w:div>
            <w:div w:id="1882279047">
              <w:marLeft w:val="0"/>
              <w:marRight w:val="0"/>
              <w:marTop w:val="0"/>
              <w:marBottom w:val="0"/>
              <w:divBdr>
                <w:top w:val="none" w:sz="0" w:space="0" w:color="auto"/>
                <w:left w:val="none" w:sz="0" w:space="0" w:color="auto"/>
                <w:bottom w:val="none" w:sz="0" w:space="0" w:color="auto"/>
                <w:right w:val="none" w:sz="0" w:space="0" w:color="auto"/>
              </w:divBdr>
            </w:div>
            <w:div w:id="2028941421">
              <w:marLeft w:val="0"/>
              <w:marRight w:val="0"/>
              <w:marTop w:val="0"/>
              <w:marBottom w:val="0"/>
              <w:divBdr>
                <w:top w:val="none" w:sz="0" w:space="0" w:color="auto"/>
                <w:left w:val="none" w:sz="0" w:space="0" w:color="auto"/>
                <w:bottom w:val="none" w:sz="0" w:space="0" w:color="auto"/>
                <w:right w:val="none" w:sz="0" w:space="0" w:color="auto"/>
              </w:divBdr>
            </w:div>
            <w:div w:id="1229344733">
              <w:marLeft w:val="0"/>
              <w:marRight w:val="0"/>
              <w:marTop w:val="0"/>
              <w:marBottom w:val="0"/>
              <w:divBdr>
                <w:top w:val="none" w:sz="0" w:space="0" w:color="auto"/>
                <w:left w:val="none" w:sz="0" w:space="0" w:color="auto"/>
                <w:bottom w:val="none" w:sz="0" w:space="0" w:color="auto"/>
                <w:right w:val="none" w:sz="0" w:space="0" w:color="auto"/>
              </w:divBdr>
            </w:div>
            <w:div w:id="1947541065">
              <w:marLeft w:val="0"/>
              <w:marRight w:val="0"/>
              <w:marTop w:val="0"/>
              <w:marBottom w:val="0"/>
              <w:divBdr>
                <w:top w:val="none" w:sz="0" w:space="0" w:color="auto"/>
                <w:left w:val="none" w:sz="0" w:space="0" w:color="auto"/>
                <w:bottom w:val="none" w:sz="0" w:space="0" w:color="auto"/>
                <w:right w:val="none" w:sz="0" w:space="0" w:color="auto"/>
              </w:divBdr>
            </w:div>
            <w:div w:id="1662386190">
              <w:marLeft w:val="0"/>
              <w:marRight w:val="0"/>
              <w:marTop w:val="0"/>
              <w:marBottom w:val="0"/>
              <w:divBdr>
                <w:top w:val="none" w:sz="0" w:space="0" w:color="auto"/>
                <w:left w:val="none" w:sz="0" w:space="0" w:color="auto"/>
                <w:bottom w:val="none" w:sz="0" w:space="0" w:color="auto"/>
                <w:right w:val="none" w:sz="0" w:space="0" w:color="auto"/>
              </w:divBdr>
            </w:div>
            <w:div w:id="278340292">
              <w:marLeft w:val="0"/>
              <w:marRight w:val="0"/>
              <w:marTop w:val="0"/>
              <w:marBottom w:val="0"/>
              <w:divBdr>
                <w:top w:val="none" w:sz="0" w:space="0" w:color="auto"/>
                <w:left w:val="none" w:sz="0" w:space="0" w:color="auto"/>
                <w:bottom w:val="none" w:sz="0" w:space="0" w:color="auto"/>
                <w:right w:val="none" w:sz="0" w:space="0" w:color="auto"/>
              </w:divBdr>
            </w:div>
            <w:div w:id="1343892347">
              <w:marLeft w:val="0"/>
              <w:marRight w:val="0"/>
              <w:marTop w:val="0"/>
              <w:marBottom w:val="0"/>
              <w:divBdr>
                <w:top w:val="none" w:sz="0" w:space="0" w:color="auto"/>
                <w:left w:val="none" w:sz="0" w:space="0" w:color="auto"/>
                <w:bottom w:val="none" w:sz="0" w:space="0" w:color="auto"/>
                <w:right w:val="none" w:sz="0" w:space="0" w:color="auto"/>
              </w:divBdr>
            </w:div>
            <w:div w:id="426312764">
              <w:marLeft w:val="0"/>
              <w:marRight w:val="0"/>
              <w:marTop w:val="0"/>
              <w:marBottom w:val="0"/>
              <w:divBdr>
                <w:top w:val="none" w:sz="0" w:space="0" w:color="auto"/>
                <w:left w:val="none" w:sz="0" w:space="0" w:color="auto"/>
                <w:bottom w:val="none" w:sz="0" w:space="0" w:color="auto"/>
                <w:right w:val="none" w:sz="0" w:space="0" w:color="auto"/>
              </w:divBdr>
            </w:div>
            <w:div w:id="45644989">
              <w:marLeft w:val="0"/>
              <w:marRight w:val="0"/>
              <w:marTop w:val="0"/>
              <w:marBottom w:val="0"/>
              <w:divBdr>
                <w:top w:val="none" w:sz="0" w:space="0" w:color="auto"/>
                <w:left w:val="none" w:sz="0" w:space="0" w:color="auto"/>
                <w:bottom w:val="none" w:sz="0" w:space="0" w:color="auto"/>
                <w:right w:val="none" w:sz="0" w:space="0" w:color="auto"/>
              </w:divBdr>
            </w:div>
            <w:div w:id="2077897429">
              <w:marLeft w:val="0"/>
              <w:marRight w:val="0"/>
              <w:marTop w:val="0"/>
              <w:marBottom w:val="0"/>
              <w:divBdr>
                <w:top w:val="none" w:sz="0" w:space="0" w:color="auto"/>
                <w:left w:val="none" w:sz="0" w:space="0" w:color="auto"/>
                <w:bottom w:val="none" w:sz="0" w:space="0" w:color="auto"/>
                <w:right w:val="none" w:sz="0" w:space="0" w:color="auto"/>
              </w:divBdr>
            </w:div>
            <w:div w:id="627079971">
              <w:marLeft w:val="0"/>
              <w:marRight w:val="0"/>
              <w:marTop w:val="0"/>
              <w:marBottom w:val="0"/>
              <w:divBdr>
                <w:top w:val="none" w:sz="0" w:space="0" w:color="auto"/>
                <w:left w:val="none" w:sz="0" w:space="0" w:color="auto"/>
                <w:bottom w:val="none" w:sz="0" w:space="0" w:color="auto"/>
                <w:right w:val="none" w:sz="0" w:space="0" w:color="auto"/>
              </w:divBdr>
            </w:div>
            <w:div w:id="391736773">
              <w:marLeft w:val="0"/>
              <w:marRight w:val="0"/>
              <w:marTop w:val="0"/>
              <w:marBottom w:val="0"/>
              <w:divBdr>
                <w:top w:val="none" w:sz="0" w:space="0" w:color="auto"/>
                <w:left w:val="none" w:sz="0" w:space="0" w:color="auto"/>
                <w:bottom w:val="none" w:sz="0" w:space="0" w:color="auto"/>
                <w:right w:val="none" w:sz="0" w:space="0" w:color="auto"/>
              </w:divBdr>
            </w:div>
            <w:div w:id="1269460835">
              <w:marLeft w:val="0"/>
              <w:marRight w:val="0"/>
              <w:marTop w:val="0"/>
              <w:marBottom w:val="0"/>
              <w:divBdr>
                <w:top w:val="none" w:sz="0" w:space="0" w:color="auto"/>
                <w:left w:val="none" w:sz="0" w:space="0" w:color="auto"/>
                <w:bottom w:val="none" w:sz="0" w:space="0" w:color="auto"/>
                <w:right w:val="none" w:sz="0" w:space="0" w:color="auto"/>
              </w:divBdr>
            </w:div>
            <w:div w:id="1076318300">
              <w:marLeft w:val="0"/>
              <w:marRight w:val="0"/>
              <w:marTop w:val="0"/>
              <w:marBottom w:val="0"/>
              <w:divBdr>
                <w:top w:val="none" w:sz="0" w:space="0" w:color="auto"/>
                <w:left w:val="none" w:sz="0" w:space="0" w:color="auto"/>
                <w:bottom w:val="none" w:sz="0" w:space="0" w:color="auto"/>
                <w:right w:val="none" w:sz="0" w:space="0" w:color="auto"/>
              </w:divBdr>
            </w:div>
            <w:div w:id="87628440">
              <w:marLeft w:val="0"/>
              <w:marRight w:val="0"/>
              <w:marTop w:val="0"/>
              <w:marBottom w:val="0"/>
              <w:divBdr>
                <w:top w:val="none" w:sz="0" w:space="0" w:color="auto"/>
                <w:left w:val="none" w:sz="0" w:space="0" w:color="auto"/>
                <w:bottom w:val="none" w:sz="0" w:space="0" w:color="auto"/>
                <w:right w:val="none" w:sz="0" w:space="0" w:color="auto"/>
              </w:divBdr>
            </w:div>
            <w:div w:id="1129127027">
              <w:marLeft w:val="0"/>
              <w:marRight w:val="0"/>
              <w:marTop w:val="0"/>
              <w:marBottom w:val="0"/>
              <w:divBdr>
                <w:top w:val="none" w:sz="0" w:space="0" w:color="auto"/>
                <w:left w:val="none" w:sz="0" w:space="0" w:color="auto"/>
                <w:bottom w:val="none" w:sz="0" w:space="0" w:color="auto"/>
                <w:right w:val="none" w:sz="0" w:space="0" w:color="auto"/>
              </w:divBdr>
            </w:div>
            <w:div w:id="1713991952">
              <w:marLeft w:val="0"/>
              <w:marRight w:val="0"/>
              <w:marTop w:val="0"/>
              <w:marBottom w:val="0"/>
              <w:divBdr>
                <w:top w:val="none" w:sz="0" w:space="0" w:color="auto"/>
                <w:left w:val="none" w:sz="0" w:space="0" w:color="auto"/>
                <w:bottom w:val="none" w:sz="0" w:space="0" w:color="auto"/>
                <w:right w:val="none" w:sz="0" w:space="0" w:color="auto"/>
              </w:divBdr>
            </w:div>
            <w:div w:id="385418874">
              <w:marLeft w:val="0"/>
              <w:marRight w:val="0"/>
              <w:marTop w:val="0"/>
              <w:marBottom w:val="0"/>
              <w:divBdr>
                <w:top w:val="none" w:sz="0" w:space="0" w:color="auto"/>
                <w:left w:val="none" w:sz="0" w:space="0" w:color="auto"/>
                <w:bottom w:val="none" w:sz="0" w:space="0" w:color="auto"/>
                <w:right w:val="none" w:sz="0" w:space="0" w:color="auto"/>
              </w:divBdr>
            </w:div>
            <w:div w:id="1900551029">
              <w:marLeft w:val="0"/>
              <w:marRight w:val="0"/>
              <w:marTop w:val="0"/>
              <w:marBottom w:val="0"/>
              <w:divBdr>
                <w:top w:val="none" w:sz="0" w:space="0" w:color="auto"/>
                <w:left w:val="none" w:sz="0" w:space="0" w:color="auto"/>
                <w:bottom w:val="none" w:sz="0" w:space="0" w:color="auto"/>
                <w:right w:val="none" w:sz="0" w:space="0" w:color="auto"/>
              </w:divBdr>
            </w:div>
            <w:div w:id="1557349773">
              <w:marLeft w:val="0"/>
              <w:marRight w:val="0"/>
              <w:marTop w:val="0"/>
              <w:marBottom w:val="0"/>
              <w:divBdr>
                <w:top w:val="none" w:sz="0" w:space="0" w:color="auto"/>
                <w:left w:val="none" w:sz="0" w:space="0" w:color="auto"/>
                <w:bottom w:val="none" w:sz="0" w:space="0" w:color="auto"/>
                <w:right w:val="none" w:sz="0" w:space="0" w:color="auto"/>
              </w:divBdr>
            </w:div>
            <w:div w:id="1387757487">
              <w:marLeft w:val="0"/>
              <w:marRight w:val="0"/>
              <w:marTop w:val="0"/>
              <w:marBottom w:val="0"/>
              <w:divBdr>
                <w:top w:val="none" w:sz="0" w:space="0" w:color="auto"/>
                <w:left w:val="none" w:sz="0" w:space="0" w:color="auto"/>
                <w:bottom w:val="none" w:sz="0" w:space="0" w:color="auto"/>
                <w:right w:val="none" w:sz="0" w:space="0" w:color="auto"/>
              </w:divBdr>
            </w:div>
            <w:div w:id="4284649">
              <w:marLeft w:val="0"/>
              <w:marRight w:val="0"/>
              <w:marTop w:val="0"/>
              <w:marBottom w:val="0"/>
              <w:divBdr>
                <w:top w:val="none" w:sz="0" w:space="0" w:color="auto"/>
                <w:left w:val="none" w:sz="0" w:space="0" w:color="auto"/>
                <w:bottom w:val="none" w:sz="0" w:space="0" w:color="auto"/>
                <w:right w:val="none" w:sz="0" w:space="0" w:color="auto"/>
              </w:divBdr>
            </w:div>
            <w:div w:id="1878859242">
              <w:marLeft w:val="0"/>
              <w:marRight w:val="0"/>
              <w:marTop w:val="0"/>
              <w:marBottom w:val="0"/>
              <w:divBdr>
                <w:top w:val="none" w:sz="0" w:space="0" w:color="auto"/>
                <w:left w:val="none" w:sz="0" w:space="0" w:color="auto"/>
                <w:bottom w:val="none" w:sz="0" w:space="0" w:color="auto"/>
                <w:right w:val="none" w:sz="0" w:space="0" w:color="auto"/>
              </w:divBdr>
            </w:div>
            <w:div w:id="503515217">
              <w:marLeft w:val="0"/>
              <w:marRight w:val="0"/>
              <w:marTop w:val="0"/>
              <w:marBottom w:val="0"/>
              <w:divBdr>
                <w:top w:val="none" w:sz="0" w:space="0" w:color="auto"/>
                <w:left w:val="none" w:sz="0" w:space="0" w:color="auto"/>
                <w:bottom w:val="none" w:sz="0" w:space="0" w:color="auto"/>
                <w:right w:val="none" w:sz="0" w:space="0" w:color="auto"/>
              </w:divBdr>
            </w:div>
            <w:div w:id="373623556">
              <w:marLeft w:val="0"/>
              <w:marRight w:val="0"/>
              <w:marTop w:val="0"/>
              <w:marBottom w:val="0"/>
              <w:divBdr>
                <w:top w:val="none" w:sz="0" w:space="0" w:color="auto"/>
                <w:left w:val="none" w:sz="0" w:space="0" w:color="auto"/>
                <w:bottom w:val="none" w:sz="0" w:space="0" w:color="auto"/>
                <w:right w:val="none" w:sz="0" w:space="0" w:color="auto"/>
              </w:divBdr>
            </w:div>
            <w:div w:id="740057314">
              <w:marLeft w:val="0"/>
              <w:marRight w:val="0"/>
              <w:marTop w:val="0"/>
              <w:marBottom w:val="0"/>
              <w:divBdr>
                <w:top w:val="none" w:sz="0" w:space="0" w:color="auto"/>
                <w:left w:val="none" w:sz="0" w:space="0" w:color="auto"/>
                <w:bottom w:val="none" w:sz="0" w:space="0" w:color="auto"/>
                <w:right w:val="none" w:sz="0" w:space="0" w:color="auto"/>
              </w:divBdr>
            </w:div>
            <w:div w:id="1403987707">
              <w:marLeft w:val="0"/>
              <w:marRight w:val="0"/>
              <w:marTop w:val="0"/>
              <w:marBottom w:val="0"/>
              <w:divBdr>
                <w:top w:val="none" w:sz="0" w:space="0" w:color="auto"/>
                <w:left w:val="none" w:sz="0" w:space="0" w:color="auto"/>
                <w:bottom w:val="none" w:sz="0" w:space="0" w:color="auto"/>
                <w:right w:val="none" w:sz="0" w:space="0" w:color="auto"/>
              </w:divBdr>
            </w:div>
            <w:div w:id="2126998766">
              <w:marLeft w:val="0"/>
              <w:marRight w:val="0"/>
              <w:marTop w:val="0"/>
              <w:marBottom w:val="0"/>
              <w:divBdr>
                <w:top w:val="none" w:sz="0" w:space="0" w:color="auto"/>
                <w:left w:val="none" w:sz="0" w:space="0" w:color="auto"/>
                <w:bottom w:val="none" w:sz="0" w:space="0" w:color="auto"/>
                <w:right w:val="none" w:sz="0" w:space="0" w:color="auto"/>
              </w:divBdr>
            </w:div>
            <w:div w:id="313066916">
              <w:marLeft w:val="0"/>
              <w:marRight w:val="0"/>
              <w:marTop w:val="0"/>
              <w:marBottom w:val="0"/>
              <w:divBdr>
                <w:top w:val="none" w:sz="0" w:space="0" w:color="auto"/>
                <w:left w:val="none" w:sz="0" w:space="0" w:color="auto"/>
                <w:bottom w:val="none" w:sz="0" w:space="0" w:color="auto"/>
                <w:right w:val="none" w:sz="0" w:space="0" w:color="auto"/>
              </w:divBdr>
            </w:div>
            <w:div w:id="2076858187">
              <w:marLeft w:val="0"/>
              <w:marRight w:val="0"/>
              <w:marTop w:val="0"/>
              <w:marBottom w:val="0"/>
              <w:divBdr>
                <w:top w:val="none" w:sz="0" w:space="0" w:color="auto"/>
                <w:left w:val="none" w:sz="0" w:space="0" w:color="auto"/>
                <w:bottom w:val="none" w:sz="0" w:space="0" w:color="auto"/>
                <w:right w:val="none" w:sz="0" w:space="0" w:color="auto"/>
              </w:divBdr>
            </w:div>
            <w:div w:id="203614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664781">
      <w:bodyDiv w:val="1"/>
      <w:marLeft w:val="0"/>
      <w:marRight w:val="0"/>
      <w:marTop w:val="0"/>
      <w:marBottom w:val="0"/>
      <w:divBdr>
        <w:top w:val="none" w:sz="0" w:space="0" w:color="auto"/>
        <w:left w:val="none" w:sz="0" w:space="0" w:color="auto"/>
        <w:bottom w:val="none" w:sz="0" w:space="0" w:color="auto"/>
        <w:right w:val="none" w:sz="0" w:space="0" w:color="auto"/>
      </w:divBdr>
    </w:div>
    <w:div w:id="1097947346">
      <w:bodyDiv w:val="1"/>
      <w:marLeft w:val="0"/>
      <w:marRight w:val="0"/>
      <w:marTop w:val="0"/>
      <w:marBottom w:val="0"/>
      <w:divBdr>
        <w:top w:val="none" w:sz="0" w:space="0" w:color="auto"/>
        <w:left w:val="none" w:sz="0" w:space="0" w:color="auto"/>
        <w:bottom w:val="none" w:sz="0" w:space="0" w:color="auto"/>
        <w:right w:val="none" w:sz="0" w:space="0" w:color="auto"/>
      </w:divBdr>
      <w:divsChild>
        <w:div w:id="1460609478">
          <w:marLeft w:val="0"/>
          <w:marRight w:val="0"/>
          <w:marTop w:val="0"/>
          <w:marBottom w:val="0"/>
          <w:divBdr>
            <w:top w:val="none" w:sz="0" w:space="0" w:color="auto"/>
            <w:left w:val="none" w:sz="0" w:space="0" w:color="auto"/>
            <w:bottom w:val="none" w:sz="0" w:space="0" w:color="auto"/>
            <w:right w:val="none" w:sz="0" w:space="0" w:color="auto"/>
          </w:divBdr>
          <w:divsChild>
            <w:div w:id="7362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348714">
      <w:bodyDiv w:val="1"/>
      <w:marLeft w:val="0"/>
      <w:marRight w:val="0"/>
      <w:marTop w:val="0"/>
      <w:marBottom w:val="0"/>
      <w:divBdr>
        <w:top w:val="none" w:sz="0" w:space="0" w:color="auto"/>
        <w:left w:val="none" w:sz="0" w:space="0" w:color="auto"/>
        <w:bottom w:val="none" w:sz="0" w:space="0" w:color="auto"/>
        <w:right w:val="none" w:sz="0" w:space="0" w:color="auto"/>
      </w:divBdr>
    </w:div>
    <w:div w:id="1105350451">
      <w:bodyDiv w:val="1"/>
      <w:marLeft w:val="0"/>
      <w:marRight w:val="0"/>
      <w:marTop w:val="0"/>
      <w:marBottom w:val="0"/>
      <w:divBdr>
        <w:top w:val="none" w:sz="0" w:space="0" w:color="auto"/>
        <w:left w:val="none" w:sz="0" w:space="0" w:color="auto"/>
        <w:bottom w:val="none" w:sz="0" w:space="0" w:color="auto"/>
        <w:right w:val="none" w:sz="0" w:space="0" w:color="auto"/>
      </w:divBdr>
      <w:divsChild>
        <w:div w:id="1852380083">
          <w:marLeft w:val="0"/>
          <w:marRight w:val="0"/>
          <w:marTop w:val="0"/>
          <w:marBottom w:val="0"/>
          <w:divBdr>
            <w:top w:val="none" w:sz="0" w:space="0" w:color="auto"/>
            <w:left w:val="none" w:sz="0" w:space="0" w:color="auto"/>
            <w:bottom w:val="none" w:sz="0" w:space="0" w:color="auto"/>
            <w:right w:val="none" w:sz="0" w:space="0" w:color="auto"/>
          </w:divBdr>
          <w:divsChild>
            <w:div w:id="644119491">
              <w:marLeft w:val="0"/>
              <w:marRight w:val="0"/>
              <w:marTop w:val="0"/>
              <w:marBottom w:val="0"/>
              <w:divBdr>
                <w:top w:val="none" w:sz="0" w:space="0" w:color="auto"/>
                <w:left w:val="none" w:sz="0" w:space="0" w:color="auto"/>
                <w:bottom w:val="none" w:sz="0" w:space="0" w:color="auto"/>
                <w:right w:val="none" w:sz="0" w:space="0" w:color="auto"/>
              </w:divBdr>
            </w:div>
            <w:div w:id="636371788">
              <w:marLeft w:val="0"/>
              <w:marRight w:val="0"/>
              <w:marTop w:val="0"/>
              <w:marBottom w:val="0"/>
              <w:divBdr>
                <w:top w:val="none" w:sz="0" w:space="0" w:color="auto"/>
                <w:left w:val="none" w:sz="0" w:space="0" w:color="auto"/>
                <w:bottom w:val="none" w:sz="0" w:space="0" w:color="auto"/>
                <w:right w:val="none" w:sz="0" w:space="0" w:color="auto"/>
              </w:divBdr>
            </w:div>
            <w:div w:id="126637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752696">
      <w:bodyDiv w:val="1"/>
      <w:marLeft w:val="0"/>
      <w:marRight w:val="0"/>
      <w:marTop w:val="0"/>
      <w:marBottom w:val="0"/>
      <w:divBdr>
        <w:top w:val="none" w:sz="0" w:space="0" w:color="auto"/>
        <w:left w:val="none" w:sz="0" w:space="0" w:color="auto"/>
        <w:bottom w:val="none" w:sz="0" w:space="0" w:color="auto"/>
        <w:right w:val="none" w:sz="0" w:space="0" w:color="auto"/>
      </w:divBdr>
    </w:div>
    <w:div w:id="1119648580">
      <w:bodyDiv w:val="1"/>
      <w:marLeft w:val="0"/>
      <w:marRight w:val="0"/>
      <w:marTop w:val="0"/>
      <w:marBottom w:val="0"/>
      <w:divBdr>
        <w:top w:val="none" w:sz="0" w:space="0" w:color="auto"/>
        <w:left w:val="none" w:sz="0" w:space="0" w:color="auto"/>
        <w:bottom w:val="none" w:sz="0" w:space="0" w:color="auto"/>
        <w:right w:val="none" w:sz="0" w:space="0" w:color="auto"/>
      </w:divBdr>
    </w:div>
    <w:div w:id="1125587290">
      <w:bodyDiv w:val="1"/>
      <w:marLeft w:val="0"/>
      <w:marRight w:val="0"/>
      <w:marTop w:val="0"/>
      <w:marBottom w:val="0"/>
      <w:divBdr>
        <w:top w:val="none" w:sz="0" w:space="0" w:color="auto"/>
        <w:left w:val="none" w:sz="0" w:space="0" w:color="auto"/>
        <w:bottom w:val="none" w:sz="0" w:space="0" w:color="auto"/>
        <w:right w:val="none" w:sz="0" w:space="0" w:color="auto"/>
      </w:divBdr>
    </w:div>
    <w:div w:id="1134326459">
      <w:bodyDiv w:val="1"/>
      <w:marLeft w:val="0"/>
      <w:marRight w:val="0"/>
      <w:marTop w:val="0"/>
      <w:marBottom w:val="0"/>
      <w:divBdr>
        <w:top w:val="none" w:sz="0" w:space="0" w:color="auto"/>
        <w:left w:val="none" w:sz="0" w:space="0" w:color="auto"/>
        <w:bottom w:val="none" w:sz="0" w:space="0" w:color="auto"/>
        <w:right w:val="none" w:sz="0" w:space="0" w:color="auto"/>
      </w:divBdr>
    </w:div>
    <w:div w:id="1134516821">
      <w:bodyDiv w:val="1"/>
      <w:marLeft w:val="0"/>
      <w:marRight w:val="0"/>
      <w:marTop w:val="0"/>
      <w:marBottom w:val="0"/>
      <w:divBdr>
        <w:top w:val="none" w:sz="0" w:space="0" w:color="auto"/>
        <w:left w:val="none" w:sz="0" w:space="0" w:color="auto"/>
        <w:bottom w:val="none" w:sz="0" w:space="0" w:color="auto"/>
        <w:right w:val="none" w:sz="0" w:space="0" w:color="auto"/>
      </w:divBdr>
      <w:divsChild>
        <w:div w:id="838620166">
          <w:marLeft w:val="0"/>
          <w:marRight w:val="0"/>
          <w:marTop w:val="0"/>
          <w:marBottom w:val="0"/>
          <w:divBdr>
            <w:top w:val="none" w:sz="0" w:space="0" w:color="auto"/>
            <w:left w:val="none" w:sz="0" w:space="0" w:color="auto"/>
            <w:bottom w:val="none" w:sz="0" w:space="0" w:color="auto"/>
            <w:right w:val="none" w:sz="0" w:space="0" w:color="auto"/>
          </w:divBdr>
        </w:div>
        <w:div w:id="2023898170">
          <w:marLeft w:val="0"/>
          <w:marRight w:val="0"/>
          <w:marTop w:val="0"/>
          <w:marBottom w:val="0"/>
          <w:divBdr>
            <w:top w:val="none" w:sz="0" w:space="0" w:color="auto"/>
            <w:left w:val="none" w:sz="0" w:space="0" w:color="auto"/>
            <w:bottom w:val="none" w:sz="0" w:space="0" w:color="auto"/>
            <w:right w:val="none" w:sz="0" w:space="0" w:color="auto"/>
          </w:divBdr>
        </w:div>
        <w:div w:id="381368069">
          <w:marLeft w:val="0"/>
          <w:marRight w:val="0"/>
          <w:marTop w:val="0"/>
          <w:marBottom w:val="0"/>
          <w:divBdr>
            <w:top w:val="none" w:sz="0" w:space="0" w:color="auto"/>
            <w:left w:val="none" w:sz="0" w:space="0" w:color="auto"/>
            <w:bottom w:val="none" w:sz="0" w:space="0" w:color="auto"/>
            <w:right w:val="none" w:sz="0" w:space="0" w:color="auto"/>
          </w:divBdr>
        </w:div>
        <w:div w:id="1109735062">
          <w:marLeft w:val="0"/>
          <w:marRight w:val="0"/>
          <w:marTop w:val="0"/>
          <w:marBottom w:val="0"/>
          <w:divBdr>
            <w:top w:val="none" w:sz="0" w:space="0" w:color="auto"/>
            <w:left w:val="none" w:sz="0" w:space="0" w:color="auto"/>
            <w:bottom w:val="none" w:sz="0" w:space="0" w:color="auto"/>
            <w:right w:val="none" w:sz="0" w:space="0" w:color="auto"/>
          </w:divBdr>
        </w:div>
      </w:divsChild>
    </w:div>
    <w:div w:id="1136601932">
      <w:bodyDiv w:val="1"/>
      <w:marLeft w:val="0"/>
      <w:marRight w:val="0"/>
      <w:marTop w:val="0"/>
      <w:marBottom w:val="0"/>
      <w:divBdr>
        <w:top w:val="none" w:sz="0" w:space="0" w:color="auto"/>
        <w:left w:val="none" w:sz="0" w:space="0" w:color="auto"/>
        <w:bottom w:val="none" w:sz="0" w:space="0" w:color="auto"/>
        <w:right w:val="none" w:sz="0" w:space="0" w:color="auto"/>
      </w:divBdr>
      <w:divsChild>
        <w:div w:id="360589029">
          <w:marLeft w:val="0"/>
          <w:marRight w:val="0"/>
          <w:marTop w:val="0"/>
          <w:marBottom w:val="0"/>
          <w:divBdr>
            <w:top w:val="none" w:sz="0" w:space="0" w:color="auto"/>
            <w:left w:val="none" w:sz="0" w:space="0" w:color="auto"/>
            <w:bottom w:val="none" w:sz="0" w:space="0" w:color="auto"/>
            <w:right w:val="none" w:sz="0" w:space="0" w:color="auto"/>
          </w:divBdr>
          <w:divsChild>
            <w:div w:id="74037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33458">
      <w:bodyDiv w:val="1"/>
      <w:marLeft w:val="0"/>
      <w:marRight w:val="0"/>
      <w:marTop w:val="0"/>
      <w:marBottom w:val="0"/>
      <w:divBdr>
        <w:top w:val="none" w:sz="0" w:space="0" w:color="auto"/>
        <w:left w:val="none" w:sz="0" w:space="0" w:color="auto"/>
        <w:bottom w:val="none" w:sz="0" w:space="0" w:color="auto"/>
        <w:right w:val="none" w:sz="0" w:space="0" w:color="auto"/>
      </w:divBdr>
    </w:div>
    <w:div w:id="1148396597">
      <w:bodyDiv w:val="1"/>
      <w:marLeft w:val="0"/>
      <w:marRight w:val="0"/>
      <w:marTop w:val="0"/>
      <w:marBottom w:val="0"/>
      <w:divBdr>
        <w:top w:val="none" w:sz="0" w:space="0" w:color="auto"/>
        <w:left w:val="none" w:sz="0" w:space="0" w:color="auto"/>
        <w:bottom w:val="none" w:sz="0" w:space="0" w:color="auto"/>
        <w:right w:val="none" w:sz="0" w:space="0" w:color="auto"/>
      </w:divBdr>
    </w:div>
    <w:div w:id="1172791876">
      <w:bodyDiv w:val="1"/>
      <w:marLeft w:val="0"/>
      <w:marRight w:val="0"/>
      <w:marTop w:val="0"/>
      <w:marBottom w:val="0"/>
      <w:divBdr>
        <w:top w:val="none" w:sz="0" w:space="0" w:color="auto"/>
        <w:left w:val="none" w:sz="0" w:space="0" w:color="auto"/>
        <w:bottom w:val="none" w:sz="0" w:space="0" w:color="auto"/>
        <w:right w:val="none" w:sz="0" w:space="0" w:color="auto"/>
      </w:divBdr>
    </w:div>
    <w:div w:id="1175150453">
      <w:bodyDiv w:val="1"/>
      <w:marLeft w:val="0"/>
      <w:marRight w:val="0"/>
      <w:marTop w:val="0"/>
      <w:marBottom w:val="0"/>
      <w:divBdr>
        <w:top w:val="none" w:sz="0" w:space="0" w:color="auto"/>
        <w:left w:val="none" w:sz="0" w:space="0" w:color="auto"/>
        <w:bottom w:val="none" w:sz="0" w:space="0" w:color="auto"/>
        <w:right w:val="none" w:sz="0" w:space="0" w:color="auto"/>
      </w:divBdr>
      <w:divsChild>
        <w:div w:id="1755317658">
          <w:marLeft w:val="0"/>
          <w:marRight w:val="0"/>
          <w:marTop w:val="0"/>
          <w:marBottom w:val="0"/>
          <w:divBdr>
            <w:top w:val="none" w:sz="0" w:space="0" w:color="auto"/>
            <w:left w:val="none" w:sz="0" w:space="0" w:color="auto"/>
            <w:bottom w:val="none" w:sz="0" w:space="0" w:color="auto"/>
            <w:right w:val="none" w:sz="0" w:space="0" w:color="auto"/>
          </w:divBdr>
        </w:div>
        <w:div w:id="1864322722">
          <w:marLeft w:val="0"/>
          <w:marRight w:val="0"/>
          <w:marTop w:val="0"/>
          <w:marBottom w:val="0"/>
          <w:divBdr>
            <w:top w:val="none" w:sz="0" w:space="0" w:color="auto"/>
            <w:left w:val="none" w:sz="0" w:space="0" w:color="auto"/>
            <w:bottom w:val="none" w:sz="0" w:space="0" w:color="auto"/>
            <w:right w:val="none" w:sz="0" w:space="0" w:color="auto"/>
          </w:divBdr>
        </w:div>
      </w:divsChild>
    </w:div>
    <w:div w:id="1179271210">
      <w:bodyDiv w:val="1"/>
      <w:marLeft w:val="0"/>
      <w:marRight w:val="0"/>
      <w:marTop w:val="0"/>
      <w:marBottom w:val="0"/>
      <w:divBdr>
        <w:top w:val="none" w:sz="0" w:space="0" w:color="auto"/>
        <w:left w:val="none" w:sz="0" w:space="0" w:color="auto"/>
        <w:bottom w:val="none" w:sz="0" w:space="0" w:color="auto"/>
        <w:right w:val="none" w:sz="0" w:space="0" w:color="auto"/>
      </w:divBdr>
    </w:div>
    <w:div w:id="1180048560">
      <w:bodyDiv w:val="1"/>
      <w:marLeft w:val="0"/>
      <w:marRight w:val="0"/>
      <w:marTop w:val="0"/>
      <w:marBottom w:val="0"/>
      <w:divBdr>
        <w:top w:val="none" w:sz="0" w:space="0" w:color="auto"/>
        <w:left w:val="none" w:sz="0" w:space="0" w:color="auto"/>
        <w:bottom w:val="none" w:sz="0" w:space="0" w:color="auto"/>
        <w:right w:val="none" w:sz="0" w:space="0" w:color="auto"/>
      </w:divBdr>
    </w:div>
    <w:div w:id="1194924567">
      <w:bodyDiv w:val="1"/>
      <w:marLeft w:val="0"/>
      <w:marRight w:val="0"/>
      <w:marTop w:val="0"/>
      <w:marBottom w:val="0"/>
      <w:divBdr>
        <w:top w:val="none" w:sz="0" w:space="0" w:color="auto"/>
        <w:left w:val="none" w:sz="0" w:space="0" w:color="auto"/>
        <w:bottom w:val="none" w:sz="0" w:space="0" w:color="auto"/>
        <w:right w:val="none" w:sz="0" w:space="0" w:color="auto"/>
      </w:divBdr>
      <w:divsChild>
        <w:div w:id="1172914082">
          <w:marLeft w:val="0"/>
          <w:marRight w:val="0"/>
          <w:marTop w:val="0"/>
          <w:marBottom w:val="0"/>
          <w:divBdr>
            <w:top w:val="none" w:sz="0" w:space="0" w:color="auto"/>
            <w:left w:val="none" w:sz="0" w:space="0" w:color="auto"/>
            <w:bottom w:val="none" w:sz="0" w:space="0" w:color="auto"/>
            <w:right w:val="none" w:sz="0" w:space="0" w:color="auto"/>
          </w:divBdr>
          <w:divsChild>
            <w:div w:id="80894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588845">
      <w:bodyDiv w:val="1"/>
      <w:marLeft w:val="0"/>
      <w:marRight w:val="0"/>
      <w:marTop w:val="0"/>
      <w:marBottom w:val="0"/>
      <w:divBdr>
        <w:top w:val="none" w:sz="0" w:space="0" w:color="auto"/>
        <w:left w:val="none" w:sz="0" w:space="0" w:color="auto"/>
        <w:bottom w:val="none" w:sz="0" w:space="0" w:color="auto"/>
        <w:right w:val="none" w:sz="0" w:space="0" w:color="auto"/>
      </w:divBdr>
    </w:div>
    <w:div w:id="1209493234">
      <w:bodyDiv w:val="1"/>
      <w:marLeft w:val="0"/>
      <w:marRight w:val="0"/>
      <w:marTop w:val="0"/>
      <w:marBottom w:val="0"/>
      <w:divBdr>
        <w:top w:val="none" w:sz="0" w:space="0" w:color="auto"/>
        <w:left w:val="none" w:sz="0" w:space="0" w:color="auto"/>
        <w:bottom w:val="none" w:sz="0" w:space="0" w:color="auto"/>
        <w:right w:val="none" w:sz="0" w:space="0" w:color="auto"/>
      </w:divBdr>
      <w:divsChild>
        <w:div w:id="621614901">
          <w:marLeft w:val="0"/>
          <w:marRight w:val="0"/>
          <w:marTop w:val="0"/>
          <w:marBottom w:val="0"/>
          <w:divBdr>
            <w:top w:val="none" w:sz="0" w:space="0" w:color="auto"/>
            <w:left w:val="none" w:sz="0" w:space="0" w:color="auto"/>
            <w:bottom w:val="none" w:sz="0" w:space="0" w:color="auto"/>
            <w:right w:val="none" w:sz="0" w:space="0" w:color="auto"/>
          </w:divBdr>
          <w:divsChild>
            <w:div w:id="105547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750750">
      <w:bodyDiv w:val="1"/>
      <w:marLeft w:val="0"/>
      <w:marRight w:val="0"/>
      <w:marTop w:val="0"/>
      <w:marBottom w:val="0"/>
      <w:divBdr>
        <w:top w:val="none" w:sz="0" w:space="0" w:color="auto"/>
        <w:left w:val="none" w:sz="0" w:space="0" w:color="auto"/>
        <w:bottom w:val="none" w:sz="0" w:space="0" w:color="auto"/>
        <w:right w:val="none" w:sz="0" w:space="0" w:color="auto"/>
      </w:divBdr>
    </w:div>
    <w:div w:id="1236017851">
      <w:bodyDiv w:val="1"/>
      <w:marLeft w:val="0"/>
      <w:marRight w:val="0"/>
      <w:marTop w:val="0"/>
      <w:marBottom w:val="0"/>
      <w:divBdr>
        <w:top w:val="none" w:sz="0" w:space="0" w:color="auto"/>
        <w:left w:val="none" w:sz="0" w:space="0" w:color="auto"/>
        <w:bottom w:val="none" w:sz="0" w:space="0" w:color="auto"/>
        <w:right w:val="none" w:sz="0" w:space="0" w:color="auto"/>
      </w:divBdr>
    </w:div>
    <w:div w:id="1239826799">
      <w:bodyDiv w:val="1"/>
      <w:marLeft w:val="0"/>
      <w:marRight w:val="0"/>
      <w:marTop w:val="0"/>
      <w:marBottom w:val="0"/>
      <w:divBdr>
        <w:top w:val="none" w:sz="0" w:space="0" w:color="auto"/>
        <w:left w:val="none" w:sz="0" w:space="0" w:color="auto"/>
        <w:bottom w:val="none" w:sz="0" w:space="0" w:color="auto"/>
        <w:right w:val="none" w:sz="0" w:space="0" w:color="auto"/>
      </w:divBdr>
    </w:div>
    <w:div w:id="1242327388">
      <w:bodyDiv w:val="1"/>
      <w:marLeft w:val="0"/>
      <w:marRight w:val="0"/>
      <w:marTop w:val="0"/>
      <w:marBottom w:val="0"/>
      <w:divBdr>
        <w:top w:val="none" w:sz="0" w:space="0" w:color="auto"/>
        <w:left w:val="none" w:sz="0" w:space="0" w:color="auto"/>
        <w:bottom w:val="none" w:sz="0" w:space="0" w:color="auto"/>
        <w:right w:val="none" w:sz="0" w:space="0" w:color="auto"/>
      </w:divBdr>
    </w:div>
    <w:div w:id="1271860205">
      <w:bodyDiv w:val="1"/>
      <w:marLeft w:val="0"/>
      <w:marRight w:val="0"/>
      <w:marTop w:val="0"/>
      <w:marBottom w:val="0"/>
      <w:divBdr>
        <w:top w:val="none" w:sz="0" w:space="0" w:color="auto"/>
        <w:left w:val="none" w:sz="0" w:space="0" w:color="auto"/>
        <w:bottom w:val="none" w:sz="0" w:space="0" w:color="auto"/>
        <w:right w:val="none" w:sz="0" w:space="0" w:color="auto"/>
      </w:divBdr>
    </w:div>
    <w:div w:id="1296134882">
      <w:bodyDiv w:val="1"/>
      <w:marLeft w:val="0"/>
      <w:marRight w:val="0"/>
      <w:marTop w:val="0"/>
      <w:marBottom w:val="0"/>
      <w:divBdr>
        <w:top w:val="none" w:sz="0" w:space="0" w:color="auto"/>
        <w:left w:val="none" w:sz="0" w:space="0" w:color="auto"/>
        <w:bottom w:val="none" w:sz="0" w:space="0" w:color="auto"/>
        <w:right w:val="none" w:sz="0" w:space="0" w:color="auto"/>
      </w:divBdr>
    </w:div>
    <w:div w:id="1301836618">
      <w:bodyDiv w:val="1"/>
      <w:marLeft w:val="0"/>
      <w:marRight w:val="0"/>
      <w:marTop w:val="0"/>
      <w:marBottom w:val="0"/>
      <w:divBdr>
        <w:top w:val="none" w:sz="0" w:space="0" w:color="auto"/>
        <w:left w:val="none" w:sz="0" w:space="0" w:color="auto"/>
        <w:bottom w:val="none" w:sz="0" w:space="0" w:color="auto"/>
        <w:right w:val="none" w:sz="0" w:space="0" w:color="auto"/>
      </w:divBdr>
      <w:divsChild>
        <w:div w:id="1455253682">
          <w:marLeft w:val="0"/>
          <w:marRight w:val="0"/>
          <w:marTop w:val="0"/>
          <w:marBottom w:val="0"/>
          <w:divBdr>
            <w:top w:val="none" w:sz="0" w:space="0" w:color="auto"/>
            <w:left w:val="none" w:sz="0" w:space="0" w:color="auto"/>
            <w:bottom w:val="none" w:sz="0" w:space="0" w:color="auto"/>
            <w:right w:val="none" w:sz="0" w:space="0" w:color="auto"/>
          </w:divBdr>
          <w:divsChild>
            <w:div w:id="2074156364">
              <w:marLeft w:val="0"/>
              <w:marRight w:val="0"/>
              <w:marTop w:val="0"/>
              <w:marBottom w:val="0"/>
              <w:divBdr>
                <w:top w:val="none" w:sz="0" w:space="0" w:color="auto"/>
                <w:left w:val="none" w:sz="0" w:space="0" w:color="auto"/>
                <w:bottom w:val="none" w:sz="0" w:space="0" w:color="auto"/>
                <w:right w:val="none" w:sz="0" w:space="0" w:color="auto"/>
              </w:divBdr>
            </w:div>
            <w:div w:id="1825319392">
              <w:marLeft w:val="0"/>
              <w:marRight w:val="0"/>
              <w:marTop w:val="0"/>
              <w:marBottom w:val="0"/>
              <w:divBdr>
                <w:top w:val="none" w:sz="0" w:space="0" w:color="auto"/>
                <w:left w:val="none" w:sz="0" w:space="0" w:color="auto"/>
                <w:bottom w:val="none" w:sz="0" w:space="0" w:color="auto"/>
                <w:right w:val="none" w:sz="0" w:space="0" w:color="auto"/>
              </w:divBdr>
              <w:divsChild>
                <w:div w:id="392629832">
                  <w:marLeft w:val="0"/>
                  <w:marRight w:val="0"/>
                  <w:marTop w:val="0"/>
                  <w:marBottom w:val="0"/>
                  <w:divBdr>
                    <w:top w:val="none" w:sz="0" w:space="0" w:color="auto"/>
                    <w:left w:val="none" w:sz="0" w:space="0" w:color="auto"/>
                    <w:bottom w:val="none" w:sz="0" w:space="0" w:color="auto"/>
                    <w:right w:val="none" w:sz="0" w:space="0" w:color="auto"/>
                  </w:divBdr>
                  <w:divsChild>
                    <w:div w:id="200404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7845">
              <w:marLeft w:val="0"/>
              <w:marRight w:val="0"/>
              <w:marTop w:val="0"/>
              <w:marBottom w:val="0"/>
              <w:divBdr>
                <w:top w:val="none" w:sz="0" w:space="0" w:color="auto"/>
                <w:left w:val="none" w:sz="0" w:space="0" w:color="auto"/>
                <w:bottom w:val="none" w:sz="0" w:space="0" w:color="auto"/>
                <w:right w:val="none" w:sz="0" w:space="0" w:color="auto"/>
              </w:divBdr>
            </w:div>
          </w:divsChild>
        </w:div>
        <w:div w:id="1936983710">
          <w:marLeft w:val="0"/>
          <w:marRight w:val="0"/>
          <w:marTop w:val="0"/>
          <w:marBottom w:val="0"/>
          <w:divBdr>
            <w:top w:val="none" w:sz="0" w:space="0" w:color="auto"/>
            <w:left w:val="none" w:sz="0" w:space="0" w:color="auto"/>
            <w:bottom w:val="none" w:sz="0" w:space="0" w:color="auto"/>
            <w:right w:val="none" w:sz="0" w:space="0" w:color="auto"/>
          </w:divBdr>
          <w:divsChild>
            <w:div w:id="439763575">
              <w:marLeft w:val="0"/>
              <w:marRight w:val="0"/>
              <w:marTop w:val="0"/>
              <w:marBottom w:val="0"/>
              <w:divBdr>
                <w:top w:val="none" w:sz="0" w:space="0" w:color="auto"/>
                <w:left w:val="none" w:sz="0" w:space="0" w:color="auto"/>
                <w:bottom w:val="none" w:sz="0" w:space="0" w:color="auto"/>
                <w:right w:val="none" w:sz="0" w:space="0" w:color="auto"/>
              </w:divBdr>
            </w:div>
            <w:div w:id="2134865685">
              <w:marLeft w:val="0"/>
              <w:marRight w:val="0"/>
              <w:marTop w:val="0"/>
              <w:marBottom w:val="0"/>
              <w:divBdr>
                <w:top w:val="none" w:sz="0" w:space="0" w:color="auto"/>
                <w:left w:val="none" w:sz="0" w:space="0" w:color="auto"/>
                <w:bottom w:val="none" w:sz="0" w:space="0" w:color="auto"/>
                <w:right w:val="none" w:sz="0" w:space="0" w:color="auto"/>
              </w:divBdr>
              <w:divsChild>
                <w:div w:id="1783643707">
                  <w:marLeft w:val="0"/>
                  <w:marRight w:val="0"/>
                  <w:marTop w:val="0"/>
                  <w:marBottom w:val="0"/>
                  <w:divBdr>
                    <w:top w:val="none" w:sz="0" w:space="0" w:color="auto"/>
                    <w:left w:val="none" w:sz="0" w:space="0" w:color="auto"/>
                    <w:bottom w:val="none" w:sz="0" w:space="0" w:color="auto"/>
                    <w:right w:val="none" w:sz="0" w:space="0" w:color="auto"/>
                  </w:divBdr>
                  <w:divsChild>
                    <w:div w:id="147602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005397">
              <w:marLeft w:val="0"/>
              <w:marRight w:val="0"/>
              <w:marTop w:val="0"/>
              <w:marBottom w:val="0"/>
              <w:divBdr>
                <w:top w:val="none" w:sz="0" w:space="0" w:color="auto"/>
                <w:left w:val="none" w:sz="0" w:space="0" w:color="auto"/>
                <w:bottom w:val="none" w:sz="0" w:space="0" w:color="auto"/>
                <w:right w:val="none" w:sz="0" w:space="0" w:color="auto"/>
              </w:divBdr>
            </w:div>
          </w:divsChild>
        </w:div>
        <w:div w:id="297885258">
          <w:marLeft w:val="0"/>
          <w:marRight w:val="0"/>
          <w:marTop w:val="0"/>
          <w:marBottom w:val="0"/>
          <w:divBdr>
            <w:top w:val="none" w:sz="0" w:space="0" w:color="auto"/>
            <w:left w:val="none" w:sz="0" w:space="0" w:color="auto"/>
            <w:bottom w:val="none" w:sz="0" w:space="0" w:color="auto"/>
            <w:right w:val="none" w:sz="0" w:space="0" w:color="auto"/>
          </w:divBdr>
          <w:divsChild>
            <w:div w:id="2002194554">
              <w:marLeft w:val="0"/>
              <w:marRight w:val="0"/>
              <w:marTop w:val="0"/>
              <w:marBottom w:val="0"/>
              <w:divBdr>
                <w:top w:val="none" w:sz="0" w:space="0" w:color="auto"/>
                <w:left w:val="none" w:sz="0" w:space="0" w:color="auto"/>
                <w:bottom w:val="none" w:sz="0" w:space="0" w:color="auto"/>
                <w:right w:val="none" w:sz="0" w:space="0" w:color="auto"/>
              </w:divBdr>
            </w:div>
            <w:div w:id="1420103570">
              <w:marLeft w:val="0"/>
              <w:marRight w:val="0"/>
              <w:marTop w:val="0"/>
              <w:marBottom w:val="0"/>
              <w:divBdr>
                <w:top w:val="none" w:sz="0" w:space="0" w:color="auto"/>
                <w:left w:val="none" w:sz="0" w:space="0" w:color="auto"/>
                <w:bottom w:val="none" w:sz="0" w:space="0" w:color="auto"/>
                <w:right w:val="none" w:sz="0" w:space="0" w:color="auto"/>
              </w:divBdr>
              <w:divsChild>
                <w:div w:id="1632054547">
                  <w:marLeft w:val="0"/>
                  <w:marRight w:val="0"/>
                  <w:marTop w:val="0"/>
                  <w:marBottom w:val="0"/>
                  <w:divBdr>
                    <w:top w:val="none" w:sz="0" w:space="0" w:color="auto"/>
                    <w:left w:val="none" w:sz="0" w:space="0" w:color="auto"/>
                    <w:bottom w:val="none" w:sz="0" w:space="0" w:color="auto"/>
                    <w:right w:val="none" w:sz="0" w:space="0" w:color="auto"/>
                  </w:divBdr>
                  <w:divsChild>
                    <w:div w:id="62982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022205">
              <w:marLeft w:val="0"/>
              <w:marRight w:val="0"/>
              <w:marTop w:val="0"/>
              <w:marBottom w:val="0"/>
              <w:divBdr>
                <w:top w:val="none" w:sz="0" w:space="0" w:color="auto"/>
                <w:left w:val="none" w:sz="0" w:space="0" w:color="auto"/>
                <w:bottom w:val="none" w:sz="0" w:space="0" w:color="auto"/>
                <w:right w:val="none" w:sz="0" w:space="0" w:color="auto"/>
              </w:divBdr>
            </w:div>
          </w:divsChild>
        </w:div>
        <w:div w:id="905265470">
          <w:marLeft w:val="0"/>
          <w:marRight w:val="0"/>
          <w:marTop w:val="0"/>
          <w:marBottom w:val="0"/>
          <w:divBdr>
            <w:top w:val="none" w:sz="0" w:space="0" w:color="auto"/>
            <w:left w:val="none" w:sz="0" w:space="0" w:color="auto"/>
            <w:bottom w:val="none" w:sz="0" w:space="0" w:color="auto"/>
            <w:right w:val="none" w:sz="0" w:space="0" w:color="auto"/>
          </w:divBdr>
          <w:divsChild>
            <w:div w:id="772093257">
              <w:marLeft w:val="0"/>
              <w:marRight w:val="0"/>
              <w:marTop w:val="0"/>
              <w:marBottom w:val="0"/>
              <w:divBdr>
                <w:top w:val="none" w:sz="0" w:space="0" w:color="auto"/>
                <w:left w:val="none" w:sz="0" w:space="0" w:color="auto"/>
                <w:bottom w:val="none" w:sz="0" w:space="0" w:color="auto"/>
                <w:right w:val="none" w:sz="0" w:space="0" w:color="auto"/>
              </w:divBdr>
            </w:div>
            <w:div w:id="1079138884">
              <w:marLeft w:val="0"/>
              <w:marRight w:val="0"/>
              <w:marTop w:val="0"/>
              <w:marBottom w:val="0"/>
              <w:divBdr>
                <w:top w:val="none" w:sz="0" w:space="0" w:color="auto"/>
                <w:left w:val="none" w:sz="0" w:space="0" w:color="auto"/>
                <w:bottom w:val="none" w:sz="0" w:space="0" w:color="auto"/>
                <w:right w:val="none" w:sz="0" w:space="0" w:color="auto"/>
              </w:divBdr>
              <w:divsChild>
                <w:div w:id="1412970315">
                  <w:marLeft w:val="0"/>
                  <w:marRight w:val="0"/>
                  <w:marTop w:val="0"/>
                  <w:marBottom w:val="0"/>
                  <w:divBdr>
                    <w:top w:val="none" w:sz="0" w:space="0" w:color="auto"/>
                    <w:left w:val="none" w:sz="0" w:space="0" w:color="auto"/>
                    <w:bottom w:val="none" w:sz="0" w:space="0" w:color="auto"/>
                    <w:right w:val="none" w:sz="0" w:space="0" w:color="auto"/>
                  </w:divBdr>
                  <w:divsChild>
                    <w:div w:id="143936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6639">
              <w:marLeft w:val="0"/>
              <w:marRight w:val="0"/>
              <w:marTop w:val="0"/>
              <w:marBottom w:val="0"/>
              <w:divBdr>
                <w:top w:val="none" w:sz="0" w:space="0" w:color="auto"/>
                <w:left w:val="none" w:sz="0" w:space="0" w:color="auto"/>
                <w:bottom w:val="none" w:sz="0" w:space="0" w:color="auto"/>
                <w:right w:val="none" w:sz="0" w:space="0" w:color="auto"/>
              </w:divBdr>
            </w:div>
          </w:divsChild>
        </w:div>
        <w:div w:id="498544282">
          <w:marLeft w:val="0"/>
          <w:marRight w:val="0"/>
          <w:marTop w:val="0"/>
          <w:marBottom w:val="0"/>
          <w:divBdr>
            <w:top w:val="none" w:sz="0" w:space="0" w:color="auto"/>
            <w:left w:val="none" w:sz="0" w:space="0" w:color="auto"/>
            <w:bottom w:val="none" w:sz="0" w:space="0" w:color="auto"/>
            <w:right w:val="none" w:sz="0" w:space="0" w:color="auto"/>
          </w:divBdr>
          <w:divsChild>
            <w:div w:id="1970235312">
              <w:marLeft w:val="0"/>
              <w:marRight w:val="0"/>
              <w:marTop w:val="0"/>
              <w:marBottom w:val="0"/>
              <w:divBdr>
                <w:top w:val="none" w:sz="0" w:space="0" w:color="auto"/>
                <w:left w:val="none" w:sz="0" w:space="0" w:color="auto"/>
                <w:bottom w:val="none" w:sz="0" w:space="0" w:color="auto"/>
                <w:right w:val="none" w:sz="0" w:space="0" w:color="auto"/>
              </w:divBdr>
            </w:div>
            <w:div w:id="816609446">
              <w:marLeft w:val="0"/>
              <w:marRight w:val="0"/>
              <w:marTop w:val="0"/>
              <w:marBottom w:val="0"/>
              <w:divBdr>
                <w:top w:val="none" w:sz="0" w:space="0" w:color="auto"/>
                <w:left w:val="none" w:sz="0" w:space="0" w:color="auto"/>
                <w:bottom w:val="none" w:sz="0" w:space="0" w:color="auto"/>
                <w:right w:val="none" w:sz="0" w:space="0" w:color="auto"/>
              </w:divBdr>
              <w:divsChild>
                <w:div w:id="542252759">
                  <w:marLeft w:val="0"/>
                  <w:marRight w:val="0"/>
                  <w:marTop w:val="0"/>
                  <w:marBottom w:val="0"/>
                  <w:divBdr>
                    <w:top w:val="none" w:sz="0" w:space="0" w:color="auto"/>
                    <w:left w:val="none" w:sz="0" w:space="0" w:color="auto"/>
                    <w:bottom w:val="none" w:sz="0" w:space="0" w:color="auto"/>
                    <w:right w:val="none" w:sz="0" w:space="0" w:color="auto"/>
                  </w:divBdr>
                  <w:divsChild>
                    <w:div w:id="163200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334697">
              <w:marLeft w:val="0"/>
              <w:marRight w:val="0"/>
              <w:marTop w:val="0"/>
              <w:marBottom w:val="0"/>
              <w:divBdr>
                <w:top w:val="none" w:sz="0" w:space="0" w:color="auto"/>
                <w:left w:val="none" w:sz="0" w:space="0" w:color="auto"/>
                <w:bottom w:val="none" w:sz="0" w:space="0" w:color="auto"/>
                <w:right w:val="none" w:sz="0" w:space="0" w:color="auto"/>
              </w:divBdr>
            </w:div>
          </w:divsChild>
        </w:div>
        <w:div w:id="798306540">
          <w:marLeft w:val="0"/>
          <w:marRight w:val="0"/>
          <w:marTop w:val="0"/>
          <w:marBottom w:val="0"/>
          <w:divBdr>
            <w:top w:val="none" w:sz="0" w:space="0" w:color="auto"/>
            <w:left w:val="none" w:sz="0" w:space="0" w:color="auto"/>
            <w:bottom w:val="none" w:sz="0" w:space="0" w:color="auto"/>
            <w:right w:val="none" w:sz="0" w:space="0" w:color="auto"/>
          </w:divBdr>
          <w:divsChild>
            <w:div w:id="1593975106">
              <w:marLeft w:val="0"/>
              <w:marRight w:val="0"/>
              <w:marTop w:val="0"/>
              <w:marBottom w:val="0"/>
              <w:divBdr>
                <w:top w:val="none" w:sz="0" w:space="0" w:color="auto"/>
                <w:left w:val="none" w:sz="0" w:space="0" w:color="auto"/>
                <w:bottom w:val="none" w:sz="0" w:space="0" w:color="auto"/>
                <w:right w:val="none" w:sz="0" w:space="0" w:color="auto"/>
              </w:divBdr>
            </w:div>
            <w:div w:id="1912110573">
              <w:marLeft w:val="0"/>
              <w:marRight w:val="0"/>
              <w:marTop w:val="0"/>
              <w:marBottom w:val="0"/>
              <w:divBdr>
                <w:top w:val="none" w:sz="0" w:space="0" w:color="auto"/>
                <w:left w:val="none" w:sz="0" w:space="0" w:color="auto"/>
                <w:bottom w:val="none" w:sz="0" w:space="0" w:color="auto"/>
                <w:right w:val="none" w:sz="0" w:space="0" w:color="auto"/>
              </w:divBdr>
              <w:divsChild>
                <w:div w:id="1683166045">
                  <w:marLeft w:val="0"/>
                  <w:marRight w:val="0"/>
                  <w:marTop w:val="0"/>
                  <w:marBottom w:val="0"/>
                  <w:divBdr>
                    <w:top w:val="none" w:sz="0" w:space="0" w:color="auto"/>
                    <w:left w:val="none" w:sz="0" w:space="0" w:color="auto"/>
                    <w:bottom w:val="none" w:sz="0" w:space="0" w:color="auto"/>
                    <w:right w:val="none" w:sz="0" w:space="0" w:color="auto"/>
                  </w:divBdr>
                  <w:divsChild>
                    <w:div w:id="207280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805293">
              <w:marLeft w:val="0"/>
              <w:marRight w:val="0"/>
              <w:marTop w:val="0"/>
              <w:marBottom w:val="0"/>
              <w:divBdr>
                <w:top w:val="none" w:sz="0" w:space="0" w:color="auto"/>
                <w:left w:val="none" w:sz="0" w:space="0" w:color="auto"/>
                <w:bottom w:val="none" w:sz="0" w:space="0" w:color="auto"/>
                <w:right w:val="none" w:sz="0" w:space="0" w:color="auto"/>
              </w:divBdr>
            </w:div>
          </w:divsChild>
        </w:div>
        <w:div w:id="663434572">
          <w:marLeft w:val="0"/>
          <w:marRight w:val="0"/>
          <w:marTop w:val="0"/>
          <w:marBottom w:val="0"/>
          <w:divBdr>
            <w:top w:val="none" w:sz="0" w:space="0" w:color="auto"/>
            <w:left w:val="none" w:sz="0" w:space="0" w:color="auto"/>
            <w:bottom w:val="none" w:sz="0" w:space="0" w:color="auto"/>
            <w:right w:val="none" w:sz="0" w:space="0" w:color="auto"/>
          </w:divBdr>
          <w:divsChild>
            <w:div w:id="1203981775">
              <w:marLeft w:val="0"/>
              <w:marRight w:val="0"/>
              <w:marTop w:val="0"/>
              <w:marBottom w:val="0"/>
              <w:divBdr>
                <w:top w:val="none" w:sz="0" w:space="0" w:color="auto"/>
                <w:left w:val="none" w:sz="0" w:space="0" w:color="auto"/>
                <w:bottom w:val="none" w:sz="0" w:space="0" w:color="auto"/>
                <w:right w:val="none" w:sz="0" w:space="0" w:color="auto"/>
              </w:divBdr>
            </w:div>
            <w:div w:id="1077022053">
              <w:marLeft w:val="0"/>
              <w:marRight w:val="0"/>
              <w:marTop w:val="0"/>
              <w:marBottom w:val="0"/>
              <w:divBdr>
                <w:top w:val="none" w:sz="0" w:space="0" w:color="auto"/>
                <w:left w:val="none" w:sz="0" w:space="0" w:color="auto"/>
                <w:bottom w:val="none" w:sz="0" w:space="0" w:color="auto"/>
                <w:right w:val="none" w:sz="0" w:space="0" w:color="auto"/>
              </w:divBdr>
              <w:divsChild>
                <w:div w:id="1599024573">
                  <w:marLeft w:val="0"/>
                  <w:marRight w:val="0"/>
                  <w:marTop w:val="0"/>
                  <w:marBottom w:val="0"/>
                  <w:divBdr>
                    <w:top w:val="none" w:sz="0" w:space="0" w:color="auto"/>
                    <w:left w:val="none" w:sz="0" w:space="0" w:color="auto"/>
                    <w:bottom w:val="none" w:sz="0" w:space="0" w:color="auto"/>
                    <w:right w:val="none" w:sz="0" w:space="0" w:color="auto"/>
                  </w:divBdr>
                  <w:divsChild>
                    <w:div w:id="24330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853098">
              <w:marLeft w:val="0"/>
              <w:marRight w:val="0"/>
              <w:marTop w:val="0"/>
              <w:marBottom w:val="0"/>
              <w:divBdr>
                <w:top w:val="none" w:sz="0" w:space="0" w:color="auto"/>
                <w:left w:val="none" w:sz="0" w:space="0" w:color="auto"/>
                <w:bottom w:val="none" w:sz="0" w:space="0" w:color="auto"/>
                <w:right w:val="none" w:sz="0" w:space="0" w:color="auto"/>
              </w:divBdr>
            </w:div>
          </w:divsChild>
        </w:div>
        <w:div w:id="1980645980">
          <w:marLeft w:val="0"/>
          <w:marRight w:val="0"/>
          <w:marTop w:val="0"/>
          <w:marBottom w:val="0"/>
          <w:divBdr>
            <w:top w:val="none" w:sz="0" w:space="0" w:color="auto"/>
            <w:left w:val="none" w:sz="0" w:space="0" w:color="auto"/>
            <w:bottom w:val="none" w:sz="0" w:space="0" w:color="auto"/>
            <w:right w:val="none" w:sz="0" w:space="0" w:color="auto"/>
          </w:divBdr>
          <w:divsChild>
            <w:div w:id="1651713245">
              <w:marLeft w:val="0"/>
              <w:marRight w:val="0"/>
              <w:marTop w:val="0"/>
              <w:marBottom w:val="0"/>
              <w:divBdr>
                <w:top w:val="none" w:sz="0" w:space="0" w:color="auto"/>
                <w:left w:val="none" w:sz="0" w:space="0" w:color="auto"/>
                <w:bottom w:val="none" w:sz="0" w:space="0" w:color="auto"/>
                <w:right w:val="none" w:sz="0" w:space="0" w:color="auto"/>
              </w:divBdr>
            </w:div>
            <w:div w:id="472526057">
              <w:marLeft w:val="0"/>
              <w:marRight w:val="0"/>
              <w:marTop w:val="0"/>
              <w:marBottom w:val="0"/>
              <w:divBdr>
                <w:top w:val="none" w:sz="0" w:space="0" w:color="auto"/>
                <w:left w:val="none" w:sz="0" w:space="0" w:color="auto"/>
                <w:bottom w:val="none" w:sz="0" w:space="0" w:color="auto"/>
                <w:right w:val="none" w:sz="0" w:space="0" w:color="auto"/>
              </w:divBdr>
              <w:divsChild>
                <w:div w:id="1282029149">
                  <w:marLeft w:val="0"/>
                  <w:marRight w:val="0"/>
                  <w:marTop w:val="0"/>
                  <w:marBottom w:val="0"/>
                  <w:divBdr>
                    <w:top w:val="none" w:sz="0" w:space="0" w:color="auto"/>
                    <w:left w:val="none" w:sz="0" w:space="0" w:color="auto"/>
                    <w:bottom w:val="none" w:sz="0" w:space="0" w:color="auto"/>
                    <w:right w:val="none" w:sz="0" w:space="0" w:color="auto"/>
                  </w:divBdr>
                  <w:divsChild>
                    <w:div w:id="97668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98372">
              <w:marLeft w:val="0"/>
              <w:marRight w:val="0"/>
              <w:marTop w:val="0"/>
              <w:marBottom w:val="0"/>
              <w:divBdr>
                <w:top w:val="none" w:sz="0" w:space="0" w:color="auto"/>
                <w:left w:val="none" w:sz="0" w:space="0" w:color="auto"/>
                <w:bottom w:val="none" w:sz="0" w:space="0" w:color="auto"/>
                <w:right w:val="none" w:sz="0" w:space="0" w:color="auto"/>
              </w:divBdr>
            </w:div>
          </w:divsChild>
        </w:div>
        <w:div w:id="1504585796">
          <w:marLeft w:val="0"/>
          <w:marRight w:val="0"/>
          <w:marTop w:val="0"/>
          <w:marBottom w:val="0"/>
          <w:divBdr>
            <w:top w:val="none" w:sz="0" w:space="0" w:color="auto"/>
            <w:left w:val="none" w:sz="0" w:space="0" w:color="auto"/>
            <w:bottom w:val="none" w:sz="0" w:space="0" w:color="auto"/>
            <w:right w:val="none" w:sz="0" w:space="0" w:color="auto"/>
          </w:divBdr>
          <w:divsChild>
            <w:div w:id="1933122851">
              <w:marLeft w:val="0"/>
              <w:marRight w:val="0"/>
              <w:marTop w:val="0"/>
              <w:marBottom w:val="0"/>
              <w:divBdr>
                <w:top w:val="none" w:sz="0" w:space="0" w:color="auto"/>
                <w:left w:val="none" w:sz="0" w:space="0" w:color="auto"/>
                <w:bottom w:val="none" w:sz="0" w:space="0" w:color="auto"/>
                <w:right w:val="none" w:sz="0" w:space="0" w:color="auto"/>
              </w:divBdr>
            </w:div>
            <w:div w:id="1098020086">
              <w:marLeft w:val="0"/>
              <w:marRight w:val="0"/>
              <w:marTop w:val="0"/>
              <w:marBottom w:val="0"/>
              <w:divBdr>
                <w:top w:val="none" w:sz="0" w:space="0" w:color="auto"/>
                <w:left w:val="none" w:sz="0" w:space="0" w:color="auto"/>
                <w:bottom w:val="none" w:sz="0" w:space="0" w:color="auto"/>
                <w:right w:val="none" w:sz="0" w:space="0" w:color="auto"/>
              </w:divBdr>
              <w:divsChild>
                <w:div w:id="851725119">
                  <w:marLeft w:val="0"/>
                  <w:marRight w:val="0"/>
                  <w:marTop w:val="0"/>
                  <w:marBottom w:val="0"/>
                  <w:divBdr>
                    <w:top w:val="none" w:sz="0" w:space="0" w:color="auto"/>
                    <w:left w:val="none" w:sz="0" w:space="0" w:color="auto"/>
                    <w:bottom w:val="none" w:sz="0" w:space="0" w:color="auto"/>
                    <w:right w:val="none" w:sz="0" w:space="0" w:color="auto"/>
                  </w:divBdr>
                  <w:divsChild>
                    <w:div w:id="150216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5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15590">
      <w:bodyDiv w:val="1"/>
      <w:marLeft w:val="0"/>
      <w:marRight w:val="0"/>
      <w:marTop w:val="0"/>
      <w:marBottom w:val="0"/>
      <w:divBdr>
        <w:top w:val="none" w:sz="0" w:space="0" w:color="auto"/>
        <w:left w:val="none" w:sz="0" w:space="0" w:color="auto"/>
        <w:bottom w:val="none" w:sz="0" w:space="0" w:color="auto"/>
        <w:right w:val="none" w:sz="0" w:space="0" w:color="auto"/>
      </w:divBdr>
    </w:div>
    <w:div w:id="1346665773">
      <w:bodyDiv w:val="1"/>
      <w:marLeft w:val="0"/>
      <w:marRight w:val="0"/>
      <w:marTop w:val="0"/>
      <w:marBottom w:val="0"/>
      <w:divBdr>
        <w:top w:val="none" w:sz="0" w:space="0" w:color="auto"/>
        <w:left w:val="none" w:sz="0" w:space="0" w:color="auto"/>
        <w:bottom w:val="none" w:sz="0" w:space="0" w:color="auto"/>
        <w:right w:val="none" w:sz="0" w:space="0" w:color="auto"/>
      </w:divBdr>
    </w:div>
    <w:div w:id="1367826666">
      <w:bodyDiv w:val="1"/>
      <w:marLeft w:val="0"/>
      <w:marRight w:val="0"/>
      <w:marTop w:val="0"/>
      <w:marBottom w:val="0"/>
      <w:divBdr>
        <w:top w:val="none" w:sz="0" w:space="0" w:color="auto"/>
        <w:left w:val="none" w:sz="0" w:space="0" w:color="auto"/>
        <w:bottom w:val="none" w:sz="0" w:space="0" w:color="auto"/>
        <w:right w:val="none" w:sz="0" w:space="0" w:color="auto"/>
      </w:divBdr>
    </w:div>
    <w:div w:id="1377196846">
      <w:bodyDiv w:val="1"/>
      <w:marLeft w:val="0"/>
      <w:marRight w:val="0"/>
      <w:marTop w:val="0"/>
      <w:marBottom w:val="0"/>
      <w:divBdr>
        <w:top w:val="none" w:sz="0" w:space="0" w:color="auto"/>
        <w:left w:val="none" w:sz="0" w:space="0" w:color="auto"/>
        <w:bottom w:val="none" w:sz="0" w:space="0" w:color="auto"/>
        <w:right w:val="none" w:sz="0" w:space="0" w:color="auto"/>
      </w:divBdr>
      <w:divsChild>
        <w:div w:id="992099001">
          <w:marLeft w:val="0"/>
          <w:marRight w:val="0"/>
          <w:marTop w:val="0"/>
          <w:marBottom w:val="0"/>
          <w:divBdr>
            <w:top w:val="none" w:sz="0" w:space="0" w:color="auto"/>
            <w:left w:val="none" w:sz="0" w:space="0" w:color="auto"/>
            <w:bottom w:val="none" w:sz="0" w:space="0" w:color="auto"/>
            <w:right w:val="none" w:sz="0" w:space="0" w:color="auto"/>
          </w:divBdr>
          <w:divsChild>
            <w:div w:id="91635566">
              <w:marLeft w:val="0"/>
              <w:marRight w:val="0"/>
              <w:marTop w:val="0"/>
              <w:marBottom w:val="0"/>
              <w:divBdr>
                <w:top w:val="none" w:sz="0" w:space="0" w:color="auto"/>
                <w:left w:val="none" w:sz="0" w:space="0" w:color="auto"/>
                <w:bottom w:val="none" w:sz="0" w:space="0" w:color="auto"/>
                <w:right w:val="none" w:sz="0" w:space="0" w:color="auto"/>
              </w:divBdr>
            </w:div>
            <w:div w:id="101531234">
              <w:marLeft w:val="0"/>
              <w:marRight w:val="0"/>
              <w:marTop w:val="0"/>
              <w:marBottom w:val="0"/>
              <w:divBdr>
                <w:top w:val="none" w:sz="0" w:space="0" w:color="auto"/>
                <w:left w:val="none" w:sz="0" w:space="0" w:color="auto"/>
                <w:bottom w:val="none" w:sz="0" w:space="0" w:color="auto"/>
                <w:right w:val="none" w:sz="0" w:space="0" w:color="auto"/>
              </w:divBdr>
            </w:div>
            <w:div w:id="1338849490">
              <w:marLeft w:val="0"/>
              <w:marRight w:val="0"/>
              <w:marTop w:val="0"/>
              <w:marBottom w:val="0"/>
              <w:divBdr>
                <w:top w:val="none" w:sz="0" w:space="0" w:color="auto"/>
                <w:left w:val="none" w:sz="0" w:space="0" w:color="auto"/>
                <w:bottom w:val="none" w:sz="0" w:space="0" w:color="auto"/>
                <w:right w:val="none" w:sz="0" w:space="0" w:color="auto"/>
              </w:divBdr>
            </w:div>
            <w:div w:id="2036925286">
              <w:marLeft w:val="0"/>
              <w:marRight w:val="0"/>
              <w:marTop w:val="0"/>
              <w:marBottom w:val="0"/>
              <w:divBdr>
                <w:top w:val="none" w:sz="0" w:space="0" w:color="auto"/>
                <w:left w:val="none" w:sz="0" w:space="0" w:color="auto"/>
                <w:bottom w:val="none" w:sz="0" w:space="0" w:color="auto"/>
                <w:right w:val="none" w:sz="0" w:space="0" w:color="auto"/>
              </w:divBdr>
            </w:div>
            <w:div w:id="1804082085">
              <w:marLeft w:val="0"/>
              <w:marRight w:val="0"/>
              <w:marTop w:val="0"/>
              <w:marBottom w:val="0"/>
              <w:divBdr>
                <w:top w:val="none" w:sz="0" w:space="0" w:color="auto"/>
                <w:left w:val="none" w:sz="0" w:space="0" w:color="auto"/>
                <w:bottom w:val="none" w:sz="0" w:space="0" w:color="auto"/>
                <w:right w:val="none" w:sz="0" w:space="0" w:color="auto"/>
              </w:divBdr>
            </w:div>
            <w:div w:id="132992625">
              <w:marLeft w:val="0"/>
              <w:marRight w:val="0"/>
              <w:marTop w:val="0"/>
              <w:marBottom w:val="0"/>
              <w:divBdr>
                <w:top w:val="none" w:sz="0" w:space="0" w:color="auto"/>
                <w:left w:val="none" w:sz="0" w:space="0" w:color="auto"/>
                <w:bottom w:val="none" w:sz="0" w:space="0" w:color="auto"/>
                <w:right w:val="none" w:sz="0" w:space="0" w:color="auto"/>
              </w:divBdr>
            </w:div>
            <w:div w:id="145551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2962">
      <w:bodyDiv w:val="1"/>
      <w:marLeft w:val="0"/>
      <w:marRight w:val="0"/>
      <w:marTop w:val="0"/>
      <w:marBottom w:val="0"/>
      <w:divBdr>
        <w:top w:val="none" w:sz="0" w:space="0" w:color="auto"/>
        <w:left w:val="none" w:sz="0" w:space="0" w:color="auto"/>
        <w:bottom w:val="none" w:sz="0" w:space="0" w:color="auto"/>
        <w:right w:val="none" w:sz="0" w:space="0" w:color="auto"/>
      </w:divBdr>
    </w:div>
    <w:div w:id="1381444454">
      <w:bodyDiv w:val="1"/>
      <w:marLeft w:val="0"/>
      <w:marRight w:val="0"/>
      <w:marTop w:val="0"/>
      <w:marBottom w:val="0"/>
      <w:divBdr>
        <w:top w:val="none" w:sz="0" w:space="0" w:color="auto"/>
        <w:left w:val="none" w:sz="0" w:space="0" w:color="auto"/>
        <w:bottom w:val="none" w:sz="0" w:space="0" w:color="auto"/>
        <w:right w:val="none" w:sz="0" w:space="0" w:color="auto"/>
      </w:divBdr>
      <w:divsChild>
        <w:div w:id="2029525603">
          <w:marLeft w:val="0"/>
          <w:marRight w:val="0"/>
          <w:marTop w:val="0"/>
          <w:marBottom w:val="0"/>
          <w:divBdr>
            <w:top w:val="none" w:sz="0" w:space="0" w:color="auto"/>
            <w:left w:val="none" w:sz="0" w:space="0" w:color="auto"/>
            <w:bottom w:val="none" w:sz="0" w:space="0" w:color="auto"/>
            <w:right w:val="none" w:sz="0" w:space="0" w:color="auto"/>
          </w:divBdr>
          <w:divsChild>
            <w:div w:id="1912152582">
              <w:marLeft w:val="0"/>
              <w:marRight w:val="0"/>
              <w:marTop w:val="0"/>
              <w:marBottom w:val="0"/>
              <w:divBdr>
                <w:top w:val="none" w:sz="0" w:space="0" w:color="auto"/>
                <w:left w:val="none" w:sz="0" w:space="0" w:color="auto"/>
                <w:bottom w:val="none" w:sz="0" w:space="0" w:color="auto"/>
                <w:right w:val="none" w:sz="0" w:space="0" w:color="auto"/>
              </w:divBdr>
            </w:div>
            <w:div w:id="139246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2383">
      <w:bodyDiv w:val="1"/>
      <w:marLeft w:val="0"/>
      <w:marRight w:val="0"/>
      <w:marTop w:val="0"/>
      <w:marBottom w:val="0"/>
      <w:divBdr>
        <w:top w:val="none" w:sz="0" w:space="0" w:color="auto"/>
        <w:left w:val="none" w:sz="0" w:space="0" w:color="auto"/>
        <w:bottom w:val="none" w:sz="0" w:space="0" w:color="auto"/>
        <w:right w:val="none" w:sz="0" w:space="0" w:color="auto"/>
      </w:divBdr>
    </w:div>
    <w:div w:id="1390307459">
      <w:bodyDiv w:val="1"/>
      <w:marLeft w:val="0"/>
      <w:marRight w:val="0"/>
      <w:marTop w:val="0"/>
      <w:marBottom w:val="0"/>
      <w:divBdr>
        <w:top w:val="none" w:sz="0" w:space="0" w:color="auto"/>
        <w:left w:val="none" w:sz="0" w:space="0" w:color="auto"/>
        <w:bottom w:val="none" w:sz="0" w:space="0" w:color="auto"/>
        <w:right w:val="none" w:sz="0" w:space="0" w:color="auto"/>
      </w:divBdr>
      <w:divsChild>
        <w:div w:id="328748989">
          <w:marLeft w:val="0"/>
          <w:marRight w:val="0"/>
          <w:marTop w:val="0"/>
          <w:marBottom w:val="0"/>
          <w:divBdr>
            <w:top w:val="none" w:sz="0" w:space="0" w:color="auto"/>
            <w:left w:val="none" w:sz="0" w:space="0" w:color="auto"/>
            <w:bottom w:val="none" w:sz="0" w:space="0" w:color="auto"/>
            <w:right w:val="none" w:sz="0" w:space="0" w:color="auto"/>
          </w:divBdr>
          <w:divsChild>
            <w:div w:id="1119177190">
              <w:marLeft w:val="0"/>
              <w:marRight w:val="0"/>
              <w:marTop w:val="0"/>
              <w:marBottom w:val="0"/>
              <w:divBdr>
                <w:top w:val="none" w:sz="0" w:space="0" w:color="auto"/>
                <w:left w:val="none" w:sz="0" w:space="0" w:color="auto"/>
                <w:bottom w:val="none" w:sz="0" w:space="0" w:color="auto"/>
                <w:right w:val="none" w:sz="0" w:space="0" w:color="auto"/>
              </w:divBdr>
              <w:divsChild>
                <w:div w:id="395511436">
                  <w:marLeft w:val="0"/>
                  <w:marRight w:val="0"/>
                  <w:marTop w:val="0"/>
                  <w:marBottom w:val="0"/>
                  <w:divBdr>
                    <w:top w:val="none" w:sz="0" w:space="0" w:color="auto"/>
                    <w:left w:val="none" w:sz="0" w:space="0" w:color="auto"/>
                    <w:bottom w:val="none" w:sz="0" w:space="0" w:color="auto"/>
                    <w:right w:val="none" w:sz="0" w:space="0" w:color="auto"/>
                  </w:divBdr>
                  <w:divsChild>
                    <w:div w:id="621616738">
                      <w:marLeft w:val="0"/>
                      <w:marRight w:val="0"/>
                      <w:marTop w:val="0"/>
                      <w:marBottom w:val="0"/>
                      <w:divBdr>
                        <w:top w:val="none" w:sz="0" w:space="0" w:color="auto"/>
                        <w:left w:val="none" w:sz="0" w:space="0" w:color="auto"/>
                        <w:bottom w:val="none" w:sz="0" w:space="0" w:color="auto"/>
                        <w:right w:val="none" w:sz="0" w:space="0" w:color="auto"/>
                      </w:divBdr>
                      <w:divsChild>
                        <w:div w:id="1466661544">
                          <w:marLeft w:val="0"/>
                          <w:marRight w:val="0"/>
                          <w:marTop w:val="0"/>
                          <w:marBottom w:val="0"/>
                          <w:divBdr>
                            <w:top w:val="none" w:sz="0" w:space="0" w:color="auto"/>
                            <w:left w:val="none" w:sz="0" w:space="0" w:color="auto"/>
                            <w:bottom w:val="none" w:sz="0" w:space="0" w:color="auto"/>
                            <w:right w:val="none" w:sz="0" w:space="0" w:color="auto"/>
                          </w:divBdr>
                          <w:divsChild>
                            <w:div w:id="1917544598">
                              <w:marLeft w:val="0"/>
                              <w:marRight w:val="0"/>
                              <w:marTop w:val="0"/>
                              <w:marBottom w:val="0"/>
                              <w:divBdr>
                                <w:top w:val="none" w:sz="0" w:space="0" w:color="auto"/>
                                <w:left w:val="none" w:sz="0" w:space="0" w:color="auto"/>
                                <w:bottom w:val="none" w:sz="0" w:space="0" w:color="auto"/>
                                <w:right w:val="none" w:sz="0" w:space="0" w:color="auto"/>
                              </w:divBdr>
                              <w:divsChild>
                                <w:div w:id="1929001774">
                                  <w:marLeft w:val="0"/>
                                  <w:marRight w:val="0"/>
                                  <w:marTop w:val="0"/>
                                  <w:marBottom w:val="0"/>
                                  <w:divBdr>
                                    <w:top w:val="none" w:sz="0" w:space="0" w:color="auto"/>
                                    <w:left w:val="none" w:sz="0" w:space="0" w:color="auto"/>
                                    <w:bottom w:val="none" w:sz="0" w:space="0" w:color="auto"/>
                                    <w:right w:val="none" w:sz="0" w:space="0" w:color="auto"/>
                                  </w:divBdr>
                                  <w:divsChild>
                                    <w:div w:id="854883456">
                                      <w:marLeft w:val="0"/>
                                      <w:marRight w:val="0"/>
                                      <w:marTop w:val="0"/>
                                      <w:marBottom w:val="0"/>
                                      <w:divBdr>
                                        <w:top w:val="none" w:sz="0" w:space="0" w:color="auto"/>
                                        <w:left w:val="none" w:sz="0" w:space="0" w:color="auto"/>
                                        <w:bottom w:val="none" w:sz="0" w:space="0" w:color="auto"/>
                                        <w:right w:val="none" w:sz="0" w:space="0" w:color="auto"/>
                                      </w:divBdr>
                                      <w:divsChild>
                                        <w:div w:id="1183126445">
                                          <w:marLeft w:val="0"/>
                                          <w:marRight w:val="0"/>
                                          <w:marTop w:val="0"/>
                                          <w:marBottom w:val="0"/>
                                          <w:divBdr>
                                            <w:top w:val="none" w:sz="0" w:space="0" w:color="auto"/>
                                            <w:left w:val="none" w:sz="0" w:space="0" w:color="auto"/>
                                            <w:bottom w:val="none" w:sz="0" w:space="0" w:color="auto"/>
                                            <w:right w:val="none" w:sz="0" w:space="0" w:color="auto"/>
                                          </w:divBdr>
                                          <w:divsChild>
                                            <w:div w:id="294021898">
                                              <w:marLeft w:val="0"/>
                                              <w:marRight w:val="0"/>
                                              <w:marTop w:val="0"/>
                                              <w:marBottom w:val="0"/>
                                              <w:divBdr>
                                                <w:top w:val="none" w:sz="0" w:space="0" w:color="auto"/>
                                                <w:left w:val="none" w:sz="0" w:space="0" w:color="auto"/>
                                                <w:bottom w:val="none" w:sz="0" w:space="0" w:color="auto"/>
                                                <w:right w:val="none" w:sz="0" w:space="0" w:color="auto"/>
                                              </w:divBdr>
                                            </w:div>
                                            <w:div w:id="332800849">
                                              <w:marLeft w:val="0"/>
                                              <w:marRight w:val="0"/>
                                              <w:marTop w:val="0"/>
                                              <w:marBottom w:val="0"/>
                                              <w:divBdr>
                                                <w:top w:val="none" w:sz="0" w:space="0" w:color="auto"/>
                                                <w:left w:val="none" w:sz="0" w:space="0" w:color="auto"/>
                                                <w:bottom w:val="none" w:sz="0" w:space="0" w:color="auto"/>
                                                <w:right w:val="none" w:sz="0" w:space="0" w:color="auto"/>
                                              </w:divBdr>
                                              <w:divsChild>
                                                <w:div w:id="317346138">
                                                  <w:marLeft w:val="0"/>
                                                  <w:marRight w:val="0"/>
                                                  <w:marTop w:val="0"/>
                                                  <w:marBottom w:val="0"/>
                                                  <w:divBdr>
                                                    <w:top w:val="none" w:sz="0" w:space="0" w:color="auto"/>
                                                    <w:left w:val="none" w:sz="0" w:space="0" w:color="auto"/>
                                                    <w:bottom w:val="none" w:sz="0" w:space="0" w:color="auto"/>
                                                    <w:right w:val="none" w:sz="0" w:space="0" w:color="auto"/>
                                                  </w:divBdr>
                                                  <w:divsChild>
                                                    <w:div w:id="11980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0020">
                                              <w:marLeft w:val="0"/>
                                              <w:marRight w:val="0"/>
                                              <w:marTop w:val="0"/>
                                              <w:marBottom w:val="0"/>
                                              <w:divBdr>
                                                <w:top w:val="none" w:sz="0" w:space="0" w:color="auto"/>
                                                <w:left w:val="none" w:sz="0" w:space="0" w:color="auto"/>
                                                <w:bottom w:val="none" w:sz="0" w:space="0" w:color="auto"/>
                                                <w:right w:val="none" w:sz="0" w:space="0" w:color="auto"/>
                                              </w:divBdr>
                                            </w:div>
                                          </w:divsChild>
                                        </w:div>
                                        <w:div w:id="1879656829">
                                          <w:marLeft w:val="0"/>
                                          <w:marRight w:val="0"/>
                                          <w:marTop w:val="0"/>
                                          <w:marBottom w:val="0"/>
                                          <w:divBdr>
                                            <w:top w:val="none" w:sz="0" w:space="0" w:color="auto"/>
                                            <w:left w:val="none" w:sz="0" w:space="0" w:color="auto"/>
                                            <w:bottom w:val="none" w:sz="0" w:space="0" w:color="auto"/>
                                            <w:right w:val="none" w:sz="0" w:space="0" w:color="auto"/>
                                          </w:divBdr>
                                          <w:divsChild>
                                            <w:div w:id="657811455">
                                              <w:marLeft w:val="0"/>
                                              <w:marRight w:val="0"/>
                                              <w:marTop w:val="0"/>
                                              <w:marBottom w:val="0"/>
                                              <w:divBdr>
                                                <w:top w:val="none" w:sz="0" w:space="0" w:color="auto"/>
                                                <w:left w:val="none" w:sz="0" w:space="0" w:color="auto"/>
                                                <w:bottom w:val="none" w:sz="0" w:space="0" w:color="auto"/>
                                                <w:right w:val="none" w:sz="0" w:space="0" w:color="auto"/>
                                              </w:divBdr>
                                            </w:div>
                                            <w:div w:id="501972273">
                                              <w:marLeft w:val="0"/>
                                              <w:marRight w:val="0"/>
                                              <w:marTop w:val="0"/>
                                              <w:marBottom w:val="0"/>
                                              <w:divBdr>
                                                <w:top w:val="none" w:sz="0" w:space="0" w:color="auto"/>
                                                <w:left w:val="none" w:sz="0" w:space="0" w:color="auto"/>
                                                <w:bottom w:val="none" w:sz="0" w:space="0" w:color="auto"/>
                                                <w:right w:val="none" w:sz="0" w:space="0" w:color="auto"/>
                                              </w:divBdr>
                                              <w:divsChild>
                                                <w:div w:id="1948151933">
                                                  <w:marLeft w:val="0"/>
                                                  <w:marRight w:val="0"/>
                                                  <w:marTop w:val="0"/>
                                                  <w:marBottom w:val="0"/>
                                                  <w:divBdr>
                                                    <w:top w:val="none" w:sz="0" w:space="0" w:color="auto"/>
                                                    <w:left w:val="none" w:sz="0" w:space="0" w:color="auto"/>
                                                    <w:bottom w:val="none" w:sz="0" w:space="0" w:color="auto"/>
                                                    <w:right w:val="none" w:sz="0" w:space="0" w:color="auto"/>
                                                  </w:divBdr>
                                                  <w:divsChild>
                                                    <w:div w:id="108922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689326">
                                              <w:marLeft w:val="0"/>
                                              <w:marRight w:val="0"/>
                                              <w:marTop w:val="0"/>
                                              <w:marBottom w:val="0"/>
                                              <w:divBdr>
                                                <w:top w:val="none" w:sz="0" w:space="0" w:color="auto"/>
                                                <w:left w:val="none" w:sz="0" w:space="0" w:color="auto"/>
                                                <w:bottom w:val="none" w:sz="0" w:space="0" w:color="auto"/>
                                                <w:right w:val="none" w:sz="0" w:space="0" w:color="auto"/>
                                              </w:divBdr>
                                            </w:div>
                                          </w:divsChild>
                                        </w:div>
                                        <w:div w:id="1211115371">
                                          <w:marLeft w:val="0"/>
                                          <w:marRight w:val="0"/>
                                          <w:marTop w:val="0"/>
                                          <w:marBottom w:val="0"/>
                                          <w:divBdr>
                                            <w:top w:val="none" w:sz="0" w:space="0" w:color="auto"/>
                                            <w:left w:val="none" w:sz="0" w:space="0" w:color="auto"/>
                                            <w:bottom w:val="none" w:sz="0" w:space="0" w:color="auto"/>
                                            <w:right w:val="none" w:sz="0" w:space="0" w:color="auto"/>
                                          </w:divBdr>
                                          <w:divsChild>
                                            <w:div w:id="1885213723">
                                              <w:marLeft w:val="0"/>
                                              <w:marRight w:val="0"/>
                                              <w:marTop w:val="0"/>
                                              <w:marBottom w:val="0"/>
                                              <w:divBdr>
                                                <w:top w:val="none" w:sz="0" w:space="0" w:color="auto"/>
                                                <w:left w:val="none" w:sz="0" w:space="0" w:color="auto"/>
                                                <w:bottom w:val="none" w:sz="0" w:space="0" w:color="auto"/>
                                                <w:right w:val="none" w:sz="0" w:space="0" w:color="auto"/>
                                              </w:divBdr>
                                            </w:div>
                                            <w:div w:id="1180897763">
                                              <w:marLeft w:val="0"/>
                                              <w:marRight w:val="0"/>
                                              <w:marTop w:val="0"/>
                                              <w:marBottom w:val="0"/>
                                              <w:divBdr>
                                                <w:top w:val="none" w:sz="0" w:space="0" w:color="auto"/>
                                                <w:left w:val="none" w:sz="0" w:space="0" w:color="auto"/>
                                                <w:bottom w:val="none" w:sz="0" w:space="0" w:color="auto"/>
                                                <w:right w:val="none" w:sz="0" w:space="0" w:color="auto"/>
                                              </w:divBdr>
                                              <w:divsChild>
                                                <w:div w:id="759252054">
                                                  <w:marLeft w:val="0"/>
                                                  <w:marRight w:val="0"/>
                                                  <w:marTop w:val="0"/>
                                                  <w:marBottom w:val="0"/>
                                                  <w:divBdr>
                                                    <w:top w:val="none" w:sz="0" w:space="0" w:color="auto"/>
                                                    <w:left w:val="none" w:sz="0" w:space="0" w:color="auto"/>
                                                    <w:bottom w:val="none" w:sz="0" w:space="0" w:color="auto"/>
                                                    <w:right w:val="none" w:sz="0" w:space="0" w:color="auto"/>
                                                  </w:divBdr>
                                                  <w:divsChild>
                                                    <w:div w:id="166123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3756">
                                              <w:marLeft w:val="0"/>
                                              <w:marRight w:val="0"/>
                                              <w:marTop w:val="0"/>
                                              <w:marBottom w:val="0"/>
                                              <w:divBdr>
                                                <w:top w:val="none" w:sz="0" w:space="0" w:color="auto"/>
                                                <w:left w:val="none" w:sz="0" w:space="0" w:color="auto"/>
                                                <w:bottom w:val="none" w:sz="0" w:space="0" w:color="auto"/>
                                                <w:right w:val="none" w:sz="0" w:space="0" w:color="auto"/>
                                              </w:divBdr>
                                            </w:div>
                                          </w:divsChild>
                                        </w:div>
                                        <w:div w:id="865748696">
                                          <w:marLeft w:val="0"/>
                                          <w:marRight w:val="0"/>
                                          <w:marTop w:val="0"/>
                                          <w:marBottom w:val="0"/>
                                          <w:divBdr>
                                            <w:top w:val="none" w:sz="0" w:space="0" w:color="auto"/>
                                            <w:left w:val="none" w:sz="0" w:space="0" w:color="auto"/>
                                            <w:bottom w:val="none" w:sz="0" w:space="0" w:color="auto"/>
                                            <w:right w:val="none" w:sz="0" w:space="0" w:color="auto"/>
                                          </w:divBdr>
                                          <w:divsChild>
                                            <w:div w:id="50470053">
                                              <w:marLeft w:val="0"/>
                                              <w:marRight w:val="0"/>
                                              <w:marTop w:val="0"/>
                                              <w:marBottom w:val="0"/>
                                              <w:divBdr>
                                                <w:top w:val="none" w:sz="0" w:space="0" w:color="auto"/>
                                                <w:left w:val="none" w:sz="0" w:space="0" w:color="auto"/>
                                                <w:bottom w:val="none" w:sz="0" w:space="0" w:color="auto"/>
                                                <w:right w:val="none" w:sz="0" w:space="0" w:color="auto"/>
                                              </w:divBdr>
                                            </w:div>
                                            <w:div w:id="1433282863">
                                              <w:marLeft w:val="0"/>
                                              <w:marRight w:val="0"/>
                                              <w:marTop w:val="0"/>
                                              <w:marBottom w:val="0"/>
                                              <w:divBdr>
                                                <w:top w:val="none" w:sz="0" w:space="0" w:color="auto"/>
                                                <w:left w:val="none" w:sz="0" w:space="0" w:color="auto"/>
                                                <w:bottom w:val="none" w:sz="0" w:space="0" w:color="auto"/>
                                                <w:right w:val="none" w:sz="0" w:space="0" w:color="auto"/>
                                              </w:divBdr>
                                              <w:divsChild>
                                                <w:div w:id="1784425534">
                                                  <w:marLeft w:val="0"/>
                                                  <w:marRight w:val="0"/>
                                                  <w:marTop w:val="0"/>
                                                  <w:marBottom w:val="0"/>
                                                  <w:divBdr>
                                                    <w:top w:val="none" w:sz="0" w:space="0" w:color="auto"/>
                                                    <w:left w:val="none" w:sz="0" w:space="0" w:color="auto"/>
                                                    <w:bottom w:val="none" w:sz="0" w:space="0" w:color="auto"/>
                                                    <w:right w:val="none" w:sz="0" w:space="0" w:color="auto"/>
                                                  </w:divBdr>
                                                  <w:divsChild>
                                                    <w:div w:id="177000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68166">
                                              <w:marLeft w:val="0"/>
                                              <w:marRight w:val="0"/>
                                              <w:marTop w:val="0"/>
                                              <w:marBottom w:val="0"/>
                                              <w:divBdr>
                                                <w:top w:val="none" w:sz="0" w:space="0" w:color="auto"/>
                                                <w:left w:val="none" w:sz="0" w:space="0" w:color="auto"/>
                                                <w:bottom w:val="none" w:sz="0" w:space="0" w:color="auto"/>
                                                <w:right w:val="none" w:sz="0" w:space="0" w:color="auto"/>
                                              </w:divBdr>
                                            </w:div>
                                          </w:divsChild>
                                        </w:div>
                                        <w:div w:id="37290964">
                                          <w:marLeft w:val="0"/>
                                          <w:marRight w:val="0"/>
                                          <w:marTop w:val="0"/>
                                          <w:marBottom w:val="0"/>
                                          <w:divBdr>
                                            <w:top w:val="none" w:sz="0" w:space="0" w:color="auto"/>
                                            <w:left w:val="none" w:sz="0" w:space="0" w:color="auto"/>
                                            <w:bottom w:val="none" w:sz="0" w:space="0" w:color="auto"/>
                                            <w:right w:val="none" w:sz="0" w:space="0" w:color="auto"/>
                                          </w:divBdr>
                                          <w:divsChild>
                                            <w:div w:id="1502551506">
                                              <w:marLeft w:val="0"/>
                                              <w:marRight w:val="0"/>
                                              <w:marTop w:val="0"/>
                                              <w:marBottom w:val="0"/>
                                              <w:divBdr>
                                                <w:top w:val="none" w:sz="0" w:space="0" w:color="auto"/>
                                                <w:left w:val="none" w:sz="0" w:space="0" w:color="auto"/>
                                                <w:bottom w:val="none" w:sz="0" w:space="0" w:color="auto"/>
                                                <w:right w:val="none" w:sz="0" w:space="0" w:color="auto"/>
                                              </w:divBdr>
                                            </w:div>
                                            <w:div w:id="5442801">
                                              <w:marLeft w:val="0"/>
                                              <w:marRight w:val="0"/>
                                              <w:marTop w:val="0"/>
                                              <w:marBottom w:val="0"/>
                                              <w:divBdr>
                                                <w:top w:val="none" w:sz="0" w:space="0" w:color="auto"/>
                                                <w:left w:val="none" w:sz="0" w:space="0" w:color="auto"/>
                                                <w:bottom w:val="none" w:sz="0" w:space="0" w:color="auto"/>
                                                <w:right w:val="none" w:sz="0" w:space="0" w:color="auto"/>
                                              </w:divBdr>
                                              <w:divsChild>
                                                <w:div w:id="1075131679">
                                                  <w:marLeft w:val="0"/>
                                                  <w:marRight w:val="0"/>
                                                  <w:marTop w:val="0"/>
                                                  <w:marBottom w:val="0"/>
                                                  <w:divBdr>
                                                    <w:top w:val="none" w:sz="0" w:space="0" w:color="auto"/>
                                                    <w:left w:val="none" w:sz="0" w:space="0" w:color="auto"/>
                                                    <w:bottom w:val="none" w:sz="0" w:space="0" w:color="auto"/>
                                                    <w:right w:val="none" w:sz="0" w:space="0" w:color="auto"/>
                                                  </w:divBdr>
                                                  <w:divsChild>
                                                    <w:div w:id="48281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22136">
                                              <w:marLeft w:val="0"/>
                                              <w:marRight w:val="0"/>
                                              <w:marTop w:val="0"/>
                                              <w:marBottom w:val="0"/>
                                              <w:divBdr>
                                                <w:top w:val="none" w:sz="0" w:space="0" w:color="auto"/>
                                                <w:left w:val="none" w:sz="0" w:space="0" w:color="auto"/>
                                                <w:bottom w:val="none" w:sz="0" w:space="0" w:color="auto"/>
                                                <w:right w:val="none" w:sz="0" w:space="0" w:color="auto"/>
                                              </w:divBdr>
                                            </w:div>
                                          </w:divsChild>
                                        </w:div>
                                        <w:div w:id="1929267573">
                                          <w:marLeft w:val="0"/>
                                          <w:marRight w:val="0"/>
                                          <w:marTop w:val="0"/>
                                          <w:marBottom w:val="0"/>
                                          <w:divBdr>
                                            <w:top w:val="none" w:sz="0" w:space="0" w:color="auto"/>
                                            <w:left w:val="none" w:sz="0" w:space="0" w:color="auto"/>
                                            <w:bottom w:val="none" w:sz="0" w:space="0" w:color="auto"/>
                                            <w:right w:val="none" w:sz="0" w:space="0" w:color="auto"/>
                                          </w:divBdr>
                                          <w:divsChild>
                                            <w:div w:id="1718771915">
                                              <w:marLeft w:val="0"/>
                                              <w:marRight w:val="0"/>
                                              <w:marTop w:val="0"/>
                                              <w:marBottom w:val="0"/>
                                              <w:divBdr>
                                                <w:top w:val="none" w:sz="0" w:space="0" w:color="auto"/>
                                                <w:left w:val="none" w:sz="0" w:space="0" w:color="auto"/>
                                                <w:bottom w:val="none" w:sz="0" w:space="0" w:color="auto"/>
                                                <w:right w:val="none" w:sz="0" w:space="0" w:color="auto"/>
                                              </w:divBdr>
                                            </w:div>
                                            <w:div w:id="548035660">
                                              <w:marLeft w:val="0"/>
                                              <w:marRight w:val="0"/>
                                              <w:marTop w:val="0"/>
                                              <w:marBottom w:val="0"/>
                                              <w:divBdr>
                                                <w:top w:val="none" w:sz="0" w:space="0" w:color="auto"/>
                                                <w:left w:val="none" w:sz="0" w:space="0" w:color="auto"/>
                                                <w:bottom w:val="none" w:sz="0" w:space="0" w:color="auto"/>
                                                <w:right w:val="none" w:sz="0" w:space="0" w:color="auto"/>
                                              </w:divBdr>
                                              <w:divsChild>
                                                <w:div w:id="175924268">
                                                  <w:marLeft w:val="0"/>
                                                  <w:marRight w:val="0"/>
                                                  <w:marTop w:val="0"/>
                                                  <w:marBottom w:val="0"/>
                                                  <w:divBdr>
                                                    <w:top w:val="none" w:sz="0" w:space="0" w:color="auto"/>
                                                    <w:left w:val="none" w:sz="0" w:space="0" w:color="auto"/>
                                                    <w:bottom w:val="none" w:sz="0" w:space="0" w:color="auto"/>
                                                    <w:right w:val="none" w:sz="0" w:space="0" w:color="auto"/>
                                                  </w:divBdr>
                                                  <w:divsChild>
                                                    <w:div w:id="157550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9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3350382">
          <w:marLeft w:val="0"/>
          <w:marRight w:val="0"/>
          <w:marTop w:val="0"/>
          <w:marBottom w:val="0"/>
          <w:divBdr>
            <w:top w:val="none" w:sz="0" w:space="0" w:color="auto"/>
            <w:left w:val="none" w:sz="0" w:space="0" w:color="auto"/>
            <w:bottom w:val="none" w:sz="0" w:space="0" w:color="auto"/>
            <w:right w:val="none" w:sz="0" w:space="0" w:color="auto"/>
          </w:divBdr>
          <w:divsChild>
            <w:div w:id="515728939">
              <w:marLeft w:val="0"/>
              <w:marRight w:val="0"/>
              <w:marTop w:val="0"/>
              <w:marBottom w:val="0"/>
              <w:divBdr>
                <w:top w:val="none" w:sz="0" w:space="0" w:color="auto"/>
                <w:left w:val="none" w:sz="0" w:space="0" w:color="auto"/>
                <w:bottom w:val="none" w:sz="0" w:space="0" w:color="auto"/>
                <w:right w:val="none" w:sz="0" w:space="0" w:color="auto"/>
              </w:divBdr>
              <w:divsChild>
                <w:div w:id="65687018">
                  <w:marLeft w:val="0"/>
                  <w:marRight w:val="0"/>
                  <w:marTop w:val="0"/>
                  <w:marBottom w:val="0"/>
                  <w:divBdr>
                    <w:top w:val="none" w:sz="0" w:space="0" w:color="auto"/>
                    <w:left w:val="none" w:sz="0" w:space="0" w:color="auto"/>
                    <w:bottom w:val="none" w:sz="0" w:space="0" w:color="auto"/>
                    <w:right w:val="none" w:sz="0" w:space="0" w:color="auto"/>
                  </w:divBdr>
                  <w:divsChild>
                    <w:div w:id="1959529079">
                      <w:marLeft w:val="0"/>
                      <w:marRight w:val="0"/>
                      <w:marTop w:val="0"/>
                      <w:marBottom w:val="0"/>
                      <w:divBdr>
                        <w:top w:val="none" w:sz="0" w:space="0" w:color="auto"/>
                        <w:left w:val="none" w:sz="0" w:space="0" w:color="auto"/>
                        <w:bottom w:val="none" w:sz="0" w:space="0" w:color="auto"/>
                        <w:right w:val="none" w:sz="0" w:space="0" w:color="auto"/>
                      </w:divBdr>
                      <w:divsChild>
                        <w:div w:id="1936673507">
                          <w:marLeft w:val="0"/>
                          <w:marRight w:val="0"/>
                          <w:marTop w:val="0"/>
                          <w:marBottom w:val="0"/>
                          <w:divBdr>
                            <w:top w:val="none" w:sz="0" w:space="0" w:color="auto"/>
                            <w:left w:val="none" w:sz="0" w:space="0" w:color="auto"/>
                            <w:bottom w:val="none" w:sz="0" w:space="0" w:color="auto"/>
                            <w:right w:val="none" w:sz="0" w:space="0" w:color="auto"/>
                          </w:divBdr>
                          <w:divsChild>
                            <w:div w:id="619068300">
                              <w:marLeft w:val="0"/>
                              <w:marRight w:val="0"/>
                              <w:marTop w:val="0"/>
                              <w:marBottom w:val="0"/>
                              <w:divBdr>
                                <w:top w:val="none" w:sz="0" w:space="0" w:color="auto"/>
                                <w:left w:val="none" w:sz="0" w:space="0" w:color="auto"/>
                                <w:bottom w:val="none" w:sz="0" w:space="0" w:color="auto"/>
                                <w:right w:val="none" w:sz="0" w:space="0" w:color="auto"/>
                              </w:divBdr>
                              <w:divsChild>
                                <w:div w:id="566065101">
                                  <w:marLeft w:val="0"/>
                                  <w:marRight w:val="0"/>
                                  <w:marTop w:val="0"/>
                                  <w:marBottom w:val="0"/>
                                  <w:divBdr>
                                    <w:top w:val="none" w:sz="0" w:space="0" w:color="auto"/>
                                    <w:left w:val="none" w:sz="0" w:space="0" w:color="auto"/>
                                    <w:bottom w:val="none" w:sz="0" w:space="0" w:color="auto"/>
                                    <w:right w:val="none" w:sz="0" w:space="0" w:color="auto"/>
                                  </w:divBdr>
                                  <w:divsChild>
                                    <w:div w:id="1752123748">
                                      <w:marLeft w:val="0"/>
                                      <w:marRight w:val="0"/>
                                      <w:marTop w:val="0"/>
                                      <w:marBottom w:val="0"/>
                                      <w:divBdr>
                                        <w:top w:val="none" w:sz="0" w:space="0" w:color="auto"/>
                                        <w:left w:val="none" w:sz="0" w:space="0" w:color="auto"/>
                                        <w:bottom w:val="none" w:sz="0" w:space="0" w:color="auto"/>
                                        <w:right w:val="none" w:sz="0" w:space="0" w:color="auto"/>
                                      </w:divBdr>
                                      <w:divsChild>
                                        <w:div w:id="73801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8835879">
          <w:marLeft w:val="0"/>
          <w:marRight w:val="0"/>
          <w:marTop w:val="0"/>
          <w:marBottom w:val="0"/>
          <w:divBdr>
            <w:top w:val="none" w:sz="0" w:space="0" w:color="auto"/>
            <w:left w:val="none" w:sz="0" w:space="0" w:color="auto"/>
            <w:bottom w:val="none" w:sz="0" w:space="0" w:color="auto"/>
            <w:right w:val="none" w:sz="0" w:space="0" w:color="auto"/>
          </w:divBdr>
          <w:divsChild>
            <w:div w:id="1944682368">
              <w:marLeft w:val="0"/>
              <w:marRight w:val="0"/>
              <w:marTop w:val="0"/>
              <w:marBottom w:val="0"/>
              <w:divBdr>
                <w:top w:val="none" w:sz="0" w:space="0" w:color="auto"/>
                <w:left w:val="none" w:sz="0" w:space="0" w:color="auto"/>
                <w:bottom w:val="none" w:sz="0" w:space="0" w:color="auto"/>
                <w:right w:val="none" w:sz="0" w:space="0" w:color="auto"/>
              </w:divBdr>
              <w:divsChild>
                <w:div w:id="1049962055">
                  <w:marLeft w:val="0"/>
                  <w:marRight w:val="0"/>
                  <w:marTop w:val="0"/>
                  <w:marBottom w:val="0"/>
                  <w:divBdr>
                    <w:top w:val="none" w:sz="0" w:space="0" w:color="auto"/>
                    <w:left w:val="none" w:sz="0" w:space="0" w:color="auto"/>
                    <w:bottom w:val="none" w:sz="0" w:space="0" w:color="auto"/>
                    <w:right w:val="none" w:sz="0" w:space="0" w:color="auto"/>
                  </w:divBdr>
                  <w:divsChild>
                    <w:div w:id="2009676102">
                      <w:marLeft w:val="0"/>
                      <w:marRight w:val="0"/>
                      <w:marTop w:val="0"/>
                      <w:marBottom w:val="0"/>
                      <w:divBdr>
                        <w:top w:val="none" w:sz="0" w:space="0" w:color="auto"/>
                        <w:left w:val="none" w:sz="0" w:space="0" w:color="auto"/>
                        <w:bottom w:val="none" w:sz="0" w:space="0" w:color="auto"/>
                        <w:right w:val="none" w:sz="0" w:space="0" w:color="auto"/>
                      </w:divBdr>
                      <w:divsChild>
                        <w:div w:id="1588802637">
                          <w:marLeft w:val="0"/>
                          <w:marRight w:val="0"/>
                          <w:marTop w:val="0"/>
                          <w:marBottom w:val="0"/>
                          <w:divBdr>
                            <w:top w:val="none" w:sz="0" w:space="0" w:color="auto"/>
                            <w:left w:val="none" w:sz="0" w:space="0" w:color="auto"/>
                            <w:bottom w:val="none" w:sz="0" w:space="0" w:color="auto"/>
                            <w:right w:val="none" w:sz="0" w:space="0" w:color="auto"/>
                          </w:divBdr>
                          <w:divsChild>
                            <w:div w:id="859121152">
                              <w:marLeft w:val="0"/>
                              <w:marRight w:val="0"/>
                              <w:marTop w:val="0"/>
                              <w:marBottom w:val="0"/>
                              <w:divBdr>
                                <w:top w:val="none" w:sz="0" w:space="0" w:color="auto"/>
                                <w:left w:val="none" w:sz="0" w:space="0" w:color="auto"/>
                                <w:bottom w:val="none" w:sz="0" w:space="0" w:color="auto"/>
                                <w:right w:val="none" w:sz="0" w:space="0" w:color="auto"/>
                              </w:divBdr>
                              <w:divsChild>
                                <w:div w:id="1219628738">
                                  <w:marLeft w:val="0"/>
                                  <w:marRight w:val="0"/>
                                  <w:marTop w:val="0"/>
                                  <w:marBottom w:val="0"/>
                                  <w:divBdr>
                                    <w:top w:val="none" w:sz="0" w:space="0" w:color="auto"/>
                                    <w:left w:val="none" w:sz="0" w:space="0" w:color="auto"/>
                                    <w:bottom w:val="none" w:sz="0" w:space="0" w:color="auto"/>
                                    <w:right w:val="none" w:sz="0" w:space="0" w:color="auto"/>
                                  </w:divBdr>
                                  <w:divsChild>
                                    <w:div w:id="2034456244">
                                      <w:marLeft w:val="0"/>
                                      <w:marRight w:val="0"/>
                                      <w:marTop w:val="0"/>
                                      <w:marBottom w:val="0"/>
                                      <w:divBdr>
                                        <w:top w:val="none" w:sz="0" w:space="0" w:color="auto"/>
                                        <w:left w:val="none" w:sz="0" w:space="0" w:color="auto"/>
                                        <w:bottom w:val="none" w:sz="0" w:space="0" w:color="auto"/>
                                        <w:right w:val="none" w:sz="0" w:space="0" w:color="auto"/>
                                      </w:divBdr>
                                      <w:divsChild>
                                        <w:div w:id="1101418585">
                                          <w:marLeft w:val="0"/>
                                          <w:marRight w:val="0"/>
                                          <w:marTop w:val="0"/>
                                          <w:marBottom w:val="0"/>
                                          <w:divBdr>
                                            <w:top w:val="none" w:sz="0" w:space="0" w:color="auto"/>
                                            <w:left w:val="none" w:sz="0" w:space="0" w:color="auto"/>
                                            <w:bottom w:val="none" w:sz="0" w:space="0" w:color="auto"/>
                                            <w:right w:val="none" w:sz="0" w:space="0" w:color="auto"/>
                                          </w:divBdr>
                                          <w:divsChild>
                                            <w:div w:id="714695618">
                                              <w:marLeft w:val="0"/>
                                              <w:marRight w:val="0"/>
                                              <w:marTop w:val="0"/>
                                              <w:marBottom w:val="0"/>
                                              <w:divBdr>
                                                <w:top w:val="none" w:sz="0" w:space="0" w:color="auto"/>
                                                <w:left w:val="none" w:sz="0" w:space="0" w:color="auto"/>
                                                <w:bottom w:val="none" w:sz="0" w:space="0" w:color="auto"/>
                                                <w:right w:val="none" w:sz="0" w:space="0" w:color="auto"/>
                                              </w:divBdr>
                                            </w:div>
                                            <w:div w:id="2010595528">
                                              <w:marLeft w:val="0"/>
                                              <w:marRight w:val="0"/>
                                              <w:marTop w:val="0"/>
                                              <w:marBottom w:val="0"/>
                                              <w:divBdr>
                                                <w:top w:val="none" w:sz="0" w:space="0" w:color="auto"/>
                                                <w:left w:val="none" w:sz="0" w:space="0" w:color="auto"/>
                                                <w:bottom w:val="none" w:sz="0" w:space="0" w:color="auto"/>
                                                <w:right w:val="none" w:sz="0" w:space="0" w:color="auto"/>
                                              </w:divBdr>
                                              <w:divsChild>
                                                <w:div w:id="545411985">
                                                  <w:marLeft w:val="0"/>
                                                  <w:marRight w:val="0"/>
                                                  <w:marTop w:val="0"/>
                                                  <w:marBottom w:val="0"/>
                                                  <w:divBdr>
                                                    <w:top w:val="none" w:sz="0" w:space="0" w:color="auto"/>
                                                    <w:left w:val="none" w:sz="0" w:space="0" w:color="auto"/>
                                                    <w:bottom w:val="none" w:sz="0" w:space="0" w:color="auto"/>
                                                    <w:right w:val="none" w:sz="0" w:space="0" w:color="auto"/>
                                                  </w:divBdr>
                                                  <w:divsChild>
                                                    <w:div w:id="91293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89384">
                                              <w:marLeft w:val="0"/>
                                              <w:marRight w:val="0"/>
                                              <w:marTop w:val="0"/>
                                              <w:marBottom w:val="0"/>
                                              <w:divBdr>
                                                <w:top w:val="none" w:sz="0" w:space="0" w:color="auto"/>
                                                <w:left w:val="none" w:sz="0" w:space="0" w:color="auto"/>
                                                <w:bottom w:val="none" w:sz="0" w:space="0" w:color="auto"/>
                                                <w:right w:val="none" w:sz="0" w:space="0" w:color="auto"/>
                                              </w:divBdr>
                                            </w:div>
                                          </w:divsChild>
                                        </w:div>
                                        <w:div w:id="425081766">
                                          <w:marLeft w:val="0"/>
                                          <w:marRight w:val="0"/>
                                          <w:marTop w:val="0"/>
                                          <w:marBottom w:val="0"/>
                                          <w:divBdr>
                                            <w:top w:val="none" w:sz="0" w:space="0" w:color="auto"/>
                                            <w:left w:val="none" w:sz="0" w:space="0" w:color="auto"/>
                                            <w:bottom w:val="none" w:sz="0" w:space="0" w:color="auto"/>
                                            <w:right w:val="none" w:sz="0" w:space="0" w:color="auto"/>
                                          </w:divBdr>
                                          <w:divsChild>
                                            <w:div w:id="1991323979">
                                              <w:marLeft w:val="0"/>
                                              <w:marRight w:val="0"/>
                                              <w:marTop w:val="0"/>
                                              <w:marBottom w:val="0"/>
                                              <w:divBdr>
                                                <w:top w:val="none" w:sz="0" w:space="0" w:color="auto"/>
                                                <w:left w:val="none" w:sz="0" w:space="0" w:color="auto"/>
                                                <w:bottom w:val="none" w:sz="0" w:space="0" w:color="auto"/>
                                                <w:right w:val="none" w:sz="0" w:space="0" w:color="auto"/>
                                              </w:divBdr>
                                            </w:div>
                                            <w:div w:id="6949229">
                                              <w:marLeft w:val="0"/>
                                              <w:marRight w:val="0"/>
                                              <w:marTop w:val="0"/>
                                              <w:marBottom w:val="0"/>
                                              <w:divBdr>
                                                <w:top w:val="none" w:sz="0" w:space="0" w:color="auto"/>
                                                <w:left w:val="none" w:sz="0" w:space="0" w:color="auto"/>
                                                <w:bottom w:val="none" w:sz="0" w:space="0" w:color="auto"/>
                                                <w:right w:val="none" w:sz="0" w:space="0" w:color="auto"/>
                                              </w:divBdr>
                                              <w:divsChild>
                                                <w:div w:id="1519282">
                                                  <w:marLeft w:val="0"/>
                                                  <w:marRight w:val="0"/>
                                                  <w:marTop w:val="0"/>
                                                  <w:marBottom w:val="0"/>
                                                  <w:divBdr>
                                                    <w:top w:val="none" w:sz="0" w:space="0" w:color="auto"/>
                                                    <w:left w:val="none" w:sz="0" w:space="0" w:color="auto"/>
                                                    <w:bottom w:val="none" w:sz="0" w:space="0" w:color="auto"/>
                                                    <w:right w:val="none" w:sz="0" w:space="0" w:color="auto"/>
                                                  </w:divBdr>
                                                  <w:divsChild>
                                                    <w:div w:id="73200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59508">
                                              <w:marLeft w:val="0"/>
                                              <w:marRight w:val="0"/>
                                              <w:marTop w:val="0"/>
                                              <w:marBottom w:val="0"/>
                                              <w:divBdr>
                                                <w:top w:val="none" w:sz="0" w:space="0" w:color="auto"/>
                                                <w:left w:val="none" w:sz="0" w:space="0" w:color="auto"/>
                                                <w:bottom w:val="none" w:sz="0" w:space="0" w:color="auto"/>
                                                <w:right w:val="none" w:sz="0" w:space="0" w:color="auto"/>
                                              </w:divBdr>
                                            </w:div>
                                          </w:divsChild>
                                        </w:div>
                                        <w:div w:id="762384748">
                                          <w:marLeft w:val="0"/>
                                          <w:marRight w:val="0"/>
                                          <w:marTop w:val="0"/>
                                          <w:marBottom w:val="0"/>
                                          <w:divBdr>
                                            <w:top w:val="none" w:sz="0" w:space="0" w:color="auto"/>
                                            <w:left w:val="none" w:sz="0" w:space="0" w:color="auto"/>
                                            <w:bottom w:val="none" w:sz="0" w:space="0" w:color="auto"/>
                                            <w:right w:val="none" w:sz="0" w:space="0" w:color="auto"/>
                                          </w:divBdr>
                                          <w:divsChild>
                                            <w:div w:id="1652325703">
                                              <w:marLeft w:val="0"/>
                                              <w:marRight w:val="0"/>
                                              <w:marTop w:val="0"/>
                                              <w:marBottom w:val="0"/>
                                              <w:divBdr>
                                                <w:top w:val="none" w:sz="0" w:space="0" w:color="auto"/>
                                                <w:left w:val="none" w:sz="0" w:space="0" w:color="auto"/>
                                                <w:bottom w:val="none" w:sz="0" w:space="0" w:color="auto"/>
                                                <w:right w:val="none" w:sz="0" w:space="0" w:color="auto"/>
                                              </w:divBdr>
                                            </w:div>
                                            <w:div w:id="458232586">
                                              <w:marLeft w:val="0"/>
                                              <w:marRight w:val="0"/>
                                              <w:marTop w:val="0"/>
                                              <w:marBottom w:val="0"/>
                                              <w:divBdr>
                                                <w:top w:val="none" w:sz="0" w:space="0" w:color="auto"/>
                                                <w:left w:val="none" w:sz="0" w:space="0" w:color="auto"/>
                                                <w:bottom w:val="none" w:sz="0" w:space="0" w:color="auto"/>
                                                <w:right w:val="none" w:sz="0" w:space="0" w:color="auto"/>
                                              </w:divBdr>
                                              <w:divsChild>
                                                <w:div w:id="524711384">
                                                  <w:marLeft w:val="0"/>
                                                  <w:marRight w:val="0"/>
                                                  <w:marTop w:val="0"/>
                                                  <w:marBottom w:val="0"/>
                                                  <w:divBdr>
                                                    <w:top w:val="none" w:sz="0" w:space="0" w:color="auto"/>
                                                    <w:left w:val="none" w:sz="0" w:space="0" w:color="auto"/>
                                                    <w:bottom w:val="none" w:sz="0" w:space="0" w:color="auto"/>
                                                    <w:right w:val="none" w:sz="0" w:space="0" w:color="auto"/>
                                                  </w:divBdr>
                                                  <w:divsChild>
                                                    <w:div w:id="127382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923411">
                                              <w:marLeft w:val="0"/>
                                              <w:marRight w:val="0"/>
                                              <w:marTop w:val="0"/>
                                              <w:marBottom w:val="0"/>
                                              <w:divBdr>
                                                <w:top w:val="none" w:sz="0" w:space="0" w:color="auto"/>
                                                <w:left w:val="none" w:sz="0" w:space="0" w:color="auto"/>
                                                <w:bottom w:val="none" w:sz="0" w:space="0" w:color="auto"/>
                                                <w:right w:val="none" w:sz="0" w:space="0" w:color="auto"/>
                                              </w:divBdr>
                                            </w:div>
                                          </w:divsChild>
                                        </w:div>
                                        <w:div w:id="51122647">
                                          <w:marLeft w:val="0"/>
                                          <w:marRight w:val="0"/>
                                          <w:marTop w:val="0"/>
                                          <w:marBottom w:val="0"/>
                                          <w:divBdr>
                                            <w:top w:val="none" w:sz="0" w:space="0" w:color="auto"/>
                                            <w:left w:val="none" w:sz="0" w:space="0" w:color="auto"/>
                                            <w:bottom w:val="none" w:sz="0" w:space="0" w:color="auto"/>
                                            <w:right w:val="none" w:sz="0" w:space="0" w:color="auto"/>
                                          </w:divBdr>
                                          <w:divsChild>
                                            <w:div w:id="1965698686">
                                              <w:marLeft w:val="0"/>
                                              <w:marRight w:val="0"/>
                                              <w:marTop w:val="0"/>
                                              <w:marBottom w:val="0"/>
                                              <w:divBdr>
                                                <w:top w:val="none" w:sz="0" w:space="0" w:color="auto"/>
                                                <w:left w:val="none" w:sz="0" w:space="0" w:color="auto"/>
                                                <w:bottom w:val="none" w:sz="0" w:space="0" w:color="auto"/>
                                                <w:right w:val="none" w:sz="0" w:space="0" w:color="auto"/>
                                              </w:divBdr>
                                            </w:div>
                                            <w:div w:id="742487631">
                                              <w:marLeft w:val="0"/>
                                              <w:marRight w:val="0"/>
                                              <w:marTop w:val="0"/>
                                              <w:marBottom w:val="0"/>
                                              <w:divBdr>
                                                <w:top w:val="none" w:sz="0" w:space="0" w:color="auto"/>
                                                <w:left w:val="none" w:sz="0" w:space="0" w:color="auto"/>
                                                <w:bottom w:val="none" w:sz="0" w:space="0" w:color="auto"/>
                                                <w:right w:val="none" w:sz="0" w:space="0" w:color="auto"/>
                                              </w:divBdr>
                                              <w:divsChild>
                                                <w:div w:id="717169988">
                                                  <w:marLeft w:val="0"/>
                                                  <w:marRight w:val="0"/>
                                                  <w:marTop w:val="0"/>
                                                  <w:marBottom w:val="0"/>
                                                  <w:divBdr>
                                                    <w:top w:val="none" w:sz="0" w:space="0" w:color="auto"/>
                                                    <w:left w:val="none" w:sz="0" w:space="0" w:color="auto"/>
                                                    <w:bottom w:val="none" w:sz="0" w:space="0" w:color="auto"/>
                                                    <w:right w:val="none" w:sz="0" w:space="0" w:color="auto"/>
                                                  </w:divBdr>
                                                  <w:divsChild>
                                                    <w:div w:id="101399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70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92967726">
      <w:bodyDiv w:val="1"/>
      <w:marLeft w:val="0"/>
      <w:marRight w:val="0"/>
      <w:marTop w:val="0"/>
      <w:marBottom w:val="0"/>
      <w:divBdr>
        <w:top w:val="none" w:sz="0" w:space="0" w:color="auto"/>
        <w:left w:val="none" w:sz="0" w:space="0" w:color="auto"/>
        <w:bottom w:val="none" w:sz="0" w:space="0" w:color="auto"/>
        <w:right w:val="none" w:sz="0" w:space="0" w:color="auto"/>
      </w:divBdr>
      <w:divsChild>
        <w:div w:id="2129666920">
          <w:marLeft w:val="0"/>
          <w:marRight w:val="0"/>
          <w:marTop w:val="0"/>
          <w:marBottom w:val="0"/>
          <w:divBdr>
            <w:top w:val="none" w:sz="0" w:space="0" w:color="auto"/>
            <w:left w:val="none" w:sz="0" w:space="0" w:color="auto"/>
            <w:bottom w:val="none" w:sz="0" w:space="0" w:color="auto"/>
            <w:right w:val="none" w:sz="0" w:space="0" w:color="auto"/>
          </w:divBdr>
          <w:divsChild>
            <w:div w:id="711274567">
              <w:marLeft w:val="0"/>
              <w:marRight w:val="0"/>
              <w:marTop w:val="0"/>
              <w:marBottom w:val="0"/>
              <w:divBdr>
                <w:top w:val="none" w:sz="0" w:space="0" w:color="auto"/>
                <w:left w:val="none" w:sz="0" w:space="0" w:color="auto"/>
                <w:bottom w:val="none" w:sz="0" w:space="0" w:color="auto"/>
                <w:right w:val="none" w:sz="0" w:space="0" w:color="auto"/>
              </w:divBdr>
            </w:div>
            <w:div w:id="1184392894">
              <w:marLeft w:val="0"/>
              <w:marRight w:val="0"/>
              <w:marTop w:val="0"/>
              <w:marBottom w:val="0"/>
              <w:divBdr>
                <w:top w:val="none" w:sz="0" w:space="0" w:color="auto"/>
                <w:left w:val="none" w:sz="0" w:space="0" w:color="auto"/>
                <w:bottom w:val="none" w:sz="0" w:space="0" w:color="auto"/>
                <w:right w:val="none" w:sz="0" w:space="0" w:color="auto"/>
              </w:divBdr>
              <w:divsChild>
                <w:div w:id="582686964">
                  <w:marLeft w:val="0"/>
                  <w:marRight w:val="0"/>
                  <w:marTop w:val="0"/>
                  <w:marBottom w:val="0"/>
                  <w:divBdr>
                    <w:top w:val="none" w:sz="0" w:space="0" w:color="auto"/>
                    <w:left w:val="none" w:sz="0" w:space="0" w:color="auto"/>
                    <w:bottom w:val="none" w:sz="0" w:space="0" w:color="auto"/>
                    <w:right w:val="none" w:sz="0" w:space="0" w:color="auto"/>
                  </w:divBdr>
                  <w:divsChild>
                    <w:div w:id="93644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159706">
              <w:marLeft w:val="0"/>
              <w:marRight w:val="0"/>
              <w:marTop w:val="0"/>
              <w:marBottom w:val="0"/>
              <w:divBdr>
                <w:top w:val="none" w:sz="0" w:space="0" w:color="auto"/>
                <w:left w:val="none" w:sz="0" w:space="0" w:color="auto"/>
                <w:bottom w:val="none" w:sz="0" w:space="0" w:color="auto"/>
                <w:right w:val="none" w:sz="0" w:space="0" w:color="auto"/>
              </w:divBdr>
            </w:div>
          </w:divsChild>
        </w:div>
        <w:div w:id="1172917024">
          <w:marLeft w:val="0"/>
          <w:marRight w:val="0"/>
          <w:marTop w:val="0"/>
          <w:marBottom w:val="0"/>
          <w:divBdr>
            <w:top w:val="none" w:sz="0" w:space="0" w:color="auto"/>
            <w:left w:val="none" w:sz="0" w:space="0" w:color="auto"/>
            <w:bottom w:val="none" w:sz="0" w:space="0" w:color="auto"/>
            <w:right w:val="none" w:sz="0" w:space="0" w:color="auto"/>
          </w:divBdr>
          <w:divsChild>
            <w:div w:id="1693993334">
              <w:marLeft w:val="0"/>
              <w:marRight w:val="0"/>
              <w:marTop w:val="0"/>
              <w:marBottom w:val="0"/>
              <w:divBdr>
                <w:top w:val="none" w:sz="0" w:space="0" w:color="auto"/>
                <w:left w:val="none" w:sz="0" w:space="0" w:color="auto"/>
                <w:bottom w:val="none" w:sz="0" w:space="0" w:color="auto"/>
                <w:right w:val="none" w:sz="0" w:space="0" w:color="auto"/>
              </w:divBdr>
            </w:div>
            <w:div w:id="1675841410">
              <w:marLeft w:val="0"/>
              <w:marRight w:val="0"/>
              <w:marTop w:val="0"/>
              <w:marBottom w:val="0"/>
              <w:divBdr>
                <w:top w:val="none" w:sz="0" w:space="0" w:color="auto"/>
                <w:left w:val="none" w:sz="0" w:space="0" w:color="auto"/>
                <w:bottom w:val="none" w:sz="0" w:space="0" w:color="auto"/>
                <w:right w:val="none" w:sz="0" w:space="0" w:color="auto"/>
              </w:divBdr>
              <w:divsChild>
                <w:div w:id="1357585185">
                  <w:marLeft w:val="0"/>
                  <w:marRight w:val="0"/>
                  <w:marTop w:val="0"/>
                  <w:marBottom w:val="0"/>
                  <w:divBdr>
                    <w:top w:val="none" w:sz="0" w:space="0" w:color="auto"/>
                    <w:left w:val="none" w:sz="0" w:space="0" w:color="auto"/>
                    <w:bottom w:val="none" w:sz="0" w:space="0" w:color="auto"/>
                    <w:right w:val="none" w:sz="0" w:space="0" w:color="auto"/>
                  </w:divBdr>
                  <w:divsChild>
                    <w:div w:id="129401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555299">
              <w:marLeft w:val="0"/>
              <w:marRight w:val="0"/>
              <w:marTop w:val="0"/>
              <w:marBottom w:val="0"/>
              <w:divBdr>
                <w:top w:val="none" w:sz="0" w:space="0" w:color="auto"/>
                <w:left w:val="none" w:sz="0" w:space="0" w:color="auto"/>
                <w:bottom w:val="none" w:sz="0" w:space="0" w:color="auto"/>
                <w:right w:val="none" w:sz="0" w:space="0" w:color="auto"/>
              </w:divBdr>
            </w:div>
          </w:divsChild>
        </w:div>
        <w:div w:id="624581557">
          <w:marLeft w:val="0"/>
          <w:marRight w:val="0"/>
          <w:marTop w:val="0"/>
          <w:marBottom w:val="0"/>
          <w:divBdr>
            <w:top w:val="none" w:sz="0" w:space="0" w:color="auto"/>
            <w:left w:val="none" w:sz="0" w:space="0" w:color="auto"/>
            <w:bottom w:val="none" w:sz="0" w:space="0" w:color="auto"/>
            <w:right w:val="none" w:sz="0" w:space="0" w:color="auto"/>
          </w:divBdr>
          <w:divsChild>
            <w:div w:id="665747000">
              <w:marLeft w:val="0"/>
              <w:marRight w:val="0"/>
              <w:marTop w:val="0"/>
              <w:marBottom w:val="0"/>
              <w:divBdr>
                <w:top w:val="none" w:sz="0" w:space="0" w:color="auto"/>
                <w:left w:val="none" w:sz="0" w:space="0" w:color="auto"/>
                <w:bottom w:val="none" w:sz="0" w:space="0" w:color="auto"/>
                <w:right w:val="none" w:sz="0" w:space="0" w:color="auto"/>
              </w:divBdr>
            </w:div>
            <w:div w:id="51538625">
              <w:marLeft w:val="0"/>
              <w:marRight w:val="0"/>
              <w:marTop w:val="0"/>
              <w:marBottom w:val="0"/>
              <w:divBdr>
                <w:top w:val="none" w:sz="0" w:space="0" w:color="auto"/>
                <w:left w:val="none" w:sz="0" w:space="0" w:color="auto"/>
                <w:bottom w:val="none" w:sz="0" w:space="0" w:color="auto"/>
                <w:right w:val="none" w:sz="0" w:space="0" w:color="auto"/>
              </w:divBdr>
              <w:divsChild>
                <w:div w:id="100757895">
                  <w:marLeft w:val="0"/>
                  <w:marRight w:val="0"/>
                  <w:marTop w:val="0"/>
                  <w:marBottom w:val="0"/>
                  <w:divBdr>
                    <w:top w:val="none" w:sz="0" w:space="0" w:color="auto"/>
                    <w:left w:val="none" w:sz="0" w:space="0" w:color="auto"/>
                    <w:bottom w:val="none" w:sz="0" w:space="0" w:color="auto"/>
                    <w:right w:val="none" w:sz="0" w:space="0" w:color="auto"/>
                  </w:divBdr>
                  <w:divsChild>
                    <w:div w:id="173665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7316">
              <w:marLeft w:val="0"/>
              <w:marRight w:val="0"/>
              <w:marTop w:val="0"/>
              <w:marBottom w:val="0"/>
              <w:divBdr>
                <w:top w:val="none" w:sz="0" w:space="0" w:color="auto"/>
                <w:left w:val="none" w:sz="0" w:space="0" w:color="auto"/>
                <w:bottom w:val="none" w:sz="0" w:space="0" w:color="auto"/>
                <w:right w:val="none" w:sz="0" w:space="0" w:color="auto"/>
              </w:divBdr>
            </w:div>
          </w:divsChild>
        </w:div>
        <w:div w:id="854804940">
          <w:marLeft w:val="0"/>
          <w:marRight w:val="0"/>
          <w:marTop w:val="0"/>
          <w:marBottom w:val="0"/>
          <w:divBdr>
            <w:top w:val="none" w:sz="0" w:space="0" w:color="auto"/>
            <w:left w:val="none" w:sz="0" w:space="0" w:color="auto"/>
            <w:bottom w:val="none" w:sz="0" w:space="0" w:color="auto"/>
            <w:right w:val="none" w:sz="0" w:space="0" w:color="auto"/>
          </w:divBdr>
          <w:divsChild>
            <w:div w:id="1059016804">
              <w:marLeft w:val="0"/>
              <w:marRight w:val="0"/>
              <w:marTop w:val="0"/>
              <w:marBottom w:val="0"/>
              <w:divBdr>
                <w:top w:val="none" w:sz="0" w:space="0" w:color="auto"/>
                <w:left w:val="none" w:sz="0" w:space="0" w:color="auto"/>
                <w:bottom w:val="none" w:sz="0" w:space="0" w:color="auto"/>
                <w:right w:val="none" w:sz="0" w:space="0" w:color="auto"/>
              </w:divBdr>
            </w:div>
            <w:div w:id="1505126373">
              <w:marLeft w:val="0"/>
              <w:marRight w:val="0"/>
              <w:marTop w:val="0"/>
              <w:marBottom w:val="0"/>
              <w:divBdr>
                <w:top w:val="none" w:sz="0" w:space="0" w:color="auto"/>
                <w:left w:val="none" w:sz="0" w:space="0" w:color="auto"/>
                <w:bottom w:val="none" w:sz="0" w:space="0" w:color="auto"/>
                <w:right w:val="none" w:sz="0" w:space="0" w:color="auto"/>
              </w:divBdr>
              <w:divsChild>
                <w:div w:id="1229653815">
                  <w:marLeft w:val="0"/>
                  <w:marRight w:val="0"/>
                  <w:marTop w:val="0"/>
                  <w:marBottom w:val="0"/>
                  <w:divBdr>
                    <w:top w:val="none" w:sz="0" w:space="0" w:color="auto"/>
                    <w:left w:val="none" w:sz="0" w:space="0" w:color="auto"/>
                    <w:bottom w:val="none" w:sz="0" w:space="0" w:color="auto"/>
                    <w:right w:val="none" w:sz="0" w:space="0" w:color="auto"/>
                  </w:divBdr>
                  <w:divsChild>
                    <w:div w:id="61683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590296">
              <w:marLeft w:val="0"/>
              <w:marRight w:val="0"/>
              <w:marTop w:val="0"/>
              <w:marBottom w:val="0"/>
              <w:divBdr>
                <w:top w:val="none" w:sz="0" w:space="0" w:color="auto"/>
                <w:left w:val="none" w:sz="0" w:space="0" w:color="auto"/>
                <w:bottom w:val="none" w:sz="0" w:space="0" w:color="auto"/>
                <w:right w:val="none" w:sz="0" w:space="0" w:color="auto"/>
              </w:divBdr>
            </w:div>
          </w:divsChild>
        </w:div>
        <w:div w:id="238754706">
          <w:marLeft w:val="0"/>
          <w:marRight w:val="0"/>
          <w:marTop w:val="0"/>
          <w:marBottom w:val="0"/>
          <w:divBdr>
            <w:top w:val="none" w:sz="0" w:space="0" w:color="auto"/>
            <w:left w:val="none" w:sz="0" w:space="0" w:color="auto"/>
            <w:bottom w:val="none" w:sz="0" w:space="0" w:color="auto"/>
            <w:right w:val="none" w:sz="0" w:space="0" w:color="auto"/>
          </w:divBdr>
          <w:divsChild>
            <w:div w:id="1079400061">
              <w:marLeft w:val="0"/>
              <w:marRight w:val="0"/>
              <w:marTop w:val="0"/>
              <w:marBottom w:val="0"/>
              <w:divBdr>
                <w:top w:val="none" w:sz="0" w:space="0" w:color="auto"/>
                <w:left w:val="none" w:sz="0" w:space="0" w:color="auto"/>
                <w:bottom w:val="none" w:sz="0" w:space="0" w:color="auto"/>
                <w:right w:val="none" w:sz="0" w:space="0" w:color="auto"/>
              </w:divBdr>
            </w:div>
            <w:div w:id="34084853">
              <w:marLeft w:val="0"/>
              <w:marRight w:val="0"/>
              <w:marTop w:val="0"/>
              <w:marBottom w:val="0"/>
              <w:divBdr>
                <w:top w:val="none" w:sz="0" w:space="0" w:color="auto"/>
                <w:left w:val="none" w:sz="0" w:space="0" w:color="auto"/>
                <w:bottom w:val="none" w:sz="0" w:space="0" w:color="auto"/>
                <w:right w:val="none" w:sz="0" w:space="0" w:color="auto"/>
              </w:divBdr>
              <w:divsChild>
                <w:div w:id="1950771858">
                  <w:marLeft w:val="0"/>
                  <w:marRight w:val="0"/>
                  <w:marTop w:val="0"/>
                  <w:marBottom w:val="0"/>
                  <w:divBdr>
                    <w:top w:val="none" w:sz="0" w:space="0" w:color="auto"/>
                    <w:left w:val="none" w:sz="0" w:space="0" w:color="auto"/>
                    <w:bottom w:val="none" w:sz="0" w:space="0" w:color="auto"/>
                    <w:right w:val="none" w:sz="0" w:space="0" w:color="auto"/>
                  </w:divBdr>
                  <w:divsChild>
                    <w:div w:id="67295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14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645759">
      <w:bodyDiv w:val="1"/>
      <w:marLeft w:val="0"/>
      <w:marRight w:val="0"/>
      <w:marTop w:val="0"/>
      <w:marBottom w:val="0"/>
      <w:divBdr>
        <w:top w:val="none" w:sz="0" w:space="0" w:color="auto"/>
        <w:left w:val="none" w:sz="0" w:space="0" w:color="auto"/>
        <w:bottom w:val="none" w:sz="0" w:space="0" w:color="auto"/>
        <w:right w:val="none" w:sz="0" w:space="0" w:color="auto"/>
      </w:divBdr>
      <w:divsChild>
        <w:div w:id="1630936605">
          <w:marLeft w:val="0"/>
          <w:marRight w:val="0"/>
          <w:marTop w:val="0"/>
          <w:marBottom w:val="0"/>
          <w:divBdr>
            <w:top w:val="none" w:sz="0" w:space="0" w:color="auto"/>
            <w:left w:val="none" w:sz="0" w:space="0" w:color="auto"/>
            <w:bottom w:val="none" w:sz="0" w:space="0" w:color="auto"/>
            <w:right w:val="none" w:sz="0" w:space="0" w:color="auto"/>
          </w:divBdr>
          <w:divsChild>
            <w:div w:id="548954303">
              <w:marLeft w:val="0"/>
              <w:marRight w:val="0"/>
              <w:marTop w:val="0"/>
              <w:marBottom w:val="0"/>
              <w:divBdr>
                <w:top w:val="none" w:sz="0" w:space="0" w:color="auto"/>
                <w:left w:val="none" w:sz="0" w:space="0" w:color="auto"/>
                <w:bottom w:val="none" w:sz="0" w:space="0" w:color="auto"/>
                <w:right w:val="none" w:sz="0" w:space="0" w:color="auto"/>
              </w:divBdr>
            </w:div>
            <w:div w:id="38876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813547">
      <w:bodyDiv w:val="1"/>
      <w:marLeft w:val="0"/>
      <w:marRight w:val="0"/>
      <w:marTop w:val="0"/>
      <w:marBottom w:val="0"/>
      <w:divBdr>
        <w:top w:val="none" w:sz="0" w:space="0" w:color="auto"/>
        <w:left w:val="none" w:sz="0" w:space="0" w:color="auto"/>
        <w:bottom w:val="none" w:sz="0" w:space="0" w:color="auto"/>
        <w:right w:val="none" w:sz="0" w:space="0" w:color="auto"/>
      </w:divBdr>
      <w:divsChild>
        <w:div w:id="1679193916">
          <w:marLeft w:val="0"/>
          <w:marRight w:val="0"/>
          <w:marTop w:val="0"/>
          <w:marBottom w:val="0"/>
          <w:divBdr>
            <w:top w:val="none" w:sz="0" w:space="0" w:color="auto"/>
            <w:left w:val="none" w:sz="0" w:space="0" w:color="auto"/>
            <w:bottom w:val="none" w:sz="0" w:space="0" w:color="auto"/>
            <w:right w:val="none" w:sz="0" w:space="0" w:color="auto"/>
          </w:divBdr>
          <w:divsChild>
            <w:div w:id="1236629394">
              <w:marLeft w:val="0"/>
              <w:marRight w:val="0"/>
              <w:marTop w:val="0"/>
              <w:marBottom w:val="0"/>
              <w:divBdr>
                <w:top w:val="none" w:sz="0" w:space="0" w:color="auto"/>
                <w:left w:val="none" w:sz="0" w:space="0" w:color="auto"/>
                <w:bottom w:val="none" w:sz="0" w:space="0" w:color="auto"/>
                <w:right w:val="none" w:sz="0" w:space="0" w:color="auto"/>
              </w:divBdr>
            </w:div>
            <w:div w:id="1514224006">
              <w:marLeft w:val="0"/>
              <w:marRight w:val="0"/>
              <w:marTop w:val="0"/>
              <w:marBottom w:val="0"/>
              <w:divBdr>
                <w:top w:val="none" w:sz="0" w:space="0" w:color="auto"/>
                <w:left w:val="none" w:sz="0" w:space="0" w:color="auto"/>
                <w:bottom w:val="none" w:sz="0" w:space="0" w:color="auto"/>
                <w:right w:val="none" w:sz="0" w:space="0" w:color="auto"/>
              </w:divBdr>
            </w:div>
            <w:div w:id="1831749253">
              <w:marLeft w:val="0"/>
              <w:marRight w:val="0"/>
              <w:marTop w:val="0"/>
              <w:marBottom w:val="0"/>
              <w:divBdr>
                <w:top w:val="none" w:sz="0" w:space="0" w:color="auto"/>
                <w:left w:val="none" w:sz="0" w:space="0" w:color="auto"/>
                <w:bottom w:val="none" w:sz="0" w:space="0" w:color="auto"/>
                <w:right w:val="none" w:sz="0" w:space="0" w:color="auto"/>
              </w:divBdr>
            </w:div>
            <w:div w:id="1906912697">
              <w:marLeft w:val="0"/>
              <w:marRight w:val="0"/>
              <w:marTop w:val="0"/>
              <w:marBottom w:val="0"/>
              <w:divBdr>
                <w:top w:val="none" w:sz="0" w:space="0" w:color="auto"/>
                <w:left w:val="none" w:sz="0" w:space="0" w:color="auto"/>
                <w:bottom w:val="none" w:sz="0" w:space="0" w:color="auto"/>
                <w:right w:val="none" w:sz="0" w:space="0" w:color="auto"/>
              </w:divBdr>
            </w:div>
            <w:div w:id="939485252">
              <w:marLeft w:val="0"/>
              <w:marRight w:val="0"/>
              <w:marTop w:val="0"/>
              <w:marBottom w:val="0"/>
              <w:divBdr>
                <w:top w:val="none" w:sz="0" w:space="0" w:color="auto"/>
                <w:left w:val="none" w:sz="0" w:space="0" w:color="auto"/>
                <w:bottom w:val="none" w:sz="0" w:space="0" w:color="auto"/>
                <w:right w:val="none" w:sz="0" w:space="0" w:color="auto"/>
              </w:divBdr>
            </w:div>
            <w:div w:id="724567213">
              <w:marLeft w:val="0"/>
              <w:marRight w:val="0"/>
              <w:marTop w:val="0"/>
              <w:marBottom w:val="0"/>
              <w:divBdr>
                <w:top w:val="none" w:sz="0" w:space="0" w:color="auto"/>
                <w:left w:val="none" w:sz="0" w:space="0" w:color="auto"/>
                <w:bottom w:val="none" w:sz="0" w:space="0" w:color="auto"/>
                <w:right w:val="none" w:sz="0" w:space="0" w:color="auto"/>
              </w:divBdr>
            </w:div>
            <w:div w:id="206814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84011">
      <w:bodyDiv w:val="1"/>
      <w:marLeft w:val="0"/>
      <w:marRight w:val="0"/>
      <w:marTop w:val="0"/>
      <w:marBottom w:val="0"/>
      <w:divBdr>
        <w:top w:val="none" w:sz="0" w:space="0" w:color="auto"/>
        <w:left w:val="none" w:sz="0" w:space="0" w:color="auto"/>
        <w:bottom w:val="none" w:sz="0" w:space="0" w:color="auto"/>
        <w:right w:val="none" w:sz="0" w:space="0" w:color="auto"/>
      </w:divBdr>
    </w:div>
    <w:div w:id="1447844668">
      <w:bodyDiv w:val="1"/>
      <w:marLeft w:val="0"/>
      <w:marRight w:val="0"/>
      <w:marTop w:val="0"/>
      <w:marBottom w:val="0"/>
      <w:divBdr>
        <w:top w:val="none" w:sz="0" w:space="0" w:color="auto"/>
        <w:left w:val="none" w:sz="0" w:space="0" w:color="auto"/>
        <w:bottom w:val="none" w:sz="0" w:space="0" w:color="auto"/>
        <w:right w:val="none" w:sz="0" w:space="0" w:color="auto"/>
      </w:divBdr>
    </w:div>
    <w:div w:id="1456679465">
      <w:bodyDiv w:val="1"/>
      <w:marLeft w:val="0"/>
      <w:marRight w:val="0"/>
      <w:marTop w:val="0"/>
      <w:marBottom w:val="0"/>
      <w:divBdr>
        <w:top w:val="none" w:sz="0" w:space="0" w:color="auto"/>
        <w:left w:val="none" w:sz="0" w:space="0" w:color="auto"/>
        <w:bottom w:val="none" w:sz="0" w:space="0" w:color="auto"/>
        <w:right w:val="none" w:sz="0" w:space="0" w:color="auto"/>
      </w:divBdr>
    </w:div>
    <w:div w:id="1491560455">
      <w:bodyDiv w:val="1"/>
      <w:marLeft w:val="0"/>
      <w:marRight w:val="0"/>
      <w:marTop w:val="0"/>
      <w:marBottom w:val="0"/>
      <w:divBdr>
        <w:top w:val="none" w:sz="0" w:space="0" w:color="auto"/>
        <w:left w:val="none" w:sz="0" w:space="0" w:color="auto"/>
        <w:bottom w:val="none" w:sz="0" w:space="0" w:color="auto"/>
        <w:right w:val="none" w:sz="0" w:space="0" w:color="auto"/>
      </w:divBdr>
    </w:div>
    <w:div w:id="1510174988">
      <w:bodyDiv w:val="1"/>
      <w:marLeft w:val="0"/>
      <w:marRight w:val="0"/>
      <w:marTop w:val="0"/>
      <w:marBottom w:val="0"/>
      <w:divBdr>
        <w:top w:val="none" w:sz="0" w:space="0" w:color="auto"/>
        <w:left w:val="none" w:sz="0" w:space="0" w:color="auto"/>
        <w:bottom w:val="none" w:sz="0" w:space="0" w:color="auto"/>
        <w:right w:val="none" w:sz="0" w:space="0" w:color="auto"/>
      </w:divBdr>
    </w:div>
    <w:div w:id="1529564000">
      <w:bodyDiv w:val="1"/>
      <w:marLeft w:val="0"/>
      <w:marRight w:val="0"/>
      <w:marTop w:val="0"/>
      <w:marBottom w:val="0"/>
      <w:divBdr>
        <w:top w:val="none" w:sz="0" w:space="0" w:color="auto"/>
        <w:left w:val="none" w:sz="0" w:space="0" w:color="auto"/>
        <w:bottom w:val="none" w:sz="0" w:space="0" w:color="auto"/>
        <w:right w:val="none" w:sz="0" w:space="0" w:color="auto"/>
      </w:divBdr>
      <w:divsChild>
        <w:div w:id="326370894">
          <w:marLeft w:val="0"/>
          <w:marRight w:val="0"/>
          <w:marTop w:val="0"/>
          <w:marBottom w:val="0"/>
          <w:divBdr>
            <w:top w:val="none" w:sz="0" w:space="0" w:color="auto"/>
            <w:left w:val="none" w:sz="0" w:space="0" w:color="auto"/>
            <w:bottom w:val="none" w:sz="0" w:space="0" w:color="auto"/>
            <w:right w:val="none" w:sz="0" w:space="0" w:color="auto"/>
          </w:divBdr>
        </w:div>
        <w:div w:id="1469205630">
          <w:marLeft w:val="0"/>
          <w:marRight w:val="0"/>
          <w:marTop w:val="0"/>
          <w:marBottom w:val="0"/>
          <w:divBdr>
            <w:top w:val="none" w:sz="0" w:space="0" w:color="auto"/>
            <w:left w:val="none" w:sz="0" w:space="0" w:color="auto"/>
            <w:bottom w:val="none" w:sz="0" w:space="0" w:color="auto"/>
            <w:right w:val="none" w:sz="0" w:space="0" w:color="auto"/>
          </w:divBdr>
        </w:div>
        <w:div w:id="192379171">
          <w:marLeft w:val="0"/>
          <w:marRight w:val="0"/>
          <w:marTop w:val="0"/>
          <w:marBottom w:val="0"/>
          <w:divBdr>
            <w:top w:val="none" w:sz="0" w:space="0" w:color="auto"/>
            <w:left w:val="none" w:sz="0" w:space="0" w:color="auto"/>
            <w:bottom w:val="none" w:sz="0" w:space="0" w:color="auto"/>
            <w:right w:val="none" w:sz="0" w:space="0" w:color="auto"/>
          </w:divBdr>
        </w:div>
      </w:divsChild>
    </w:div>
    <w:div w:id="1542403024">
      <w:bodyDiv w:val="1"/>
      <w:marLeft w:val="0"/>
      <w:marRight w:val="0"/>
      <w:marTop w:val="0"/>
      <w:marBottom w:val="0"/>
      <w:divBdr>
        <w:top w:val="none" w:sz="0" w:space="0" w:color="auto"/>
        <w:left w:val="none" w:sz="0" w:space="0" w:color="auto"/>
        <w:bottom w:val="none" w:sz="0" w:space="0" w:color="auto"/>
        <w:right w:val="none" w:sz="0" w:space="0" w:color="auto"/>
      </w:divBdr>
    </w:div>
    <w:div w:id="1556967184">
      <w:bodyDiv w:val="1"/>
      <w:marLeft w:val="0"/>
      <w:marRight w:val="0"/>
      <w:marTop w:val="0"/>
      <w:marBottom w:val="0"/>
      <w:divBdr>
        <w:top w:val="none" w:sz="0" w:space="0" w:color="auto"/>
        <w:left w:val="none" w:sz="0" w:space="0" w:color="auto"/>
        <w:bottom w:val="none" w:sz="0" w:space="0" w:color="auto"/>
        <w:right w:val="none" w:sz="0" w:space="0" w:color="auto"/>
      </w:divBdr>
    </w:div>
    <w:div w:id="1584609094">
      <w:bodyDiv w:val="1"/>
      <w:marLeft w:val="0"/>
      <w:marRight w:val="0"/>
      <w:marTop w:val="0"/>
      <w:marBottom w:val="0"/>
      <w:divBdr>
        <w:top w:val="none" w:sz="0" w:space="0" w:color="auto"/>
        <w:left w:val="none" w:sz="0" w:space="0" w:color="auto"/>
        <w:bottom w:val="none" w:sz="0" w:space="0" w:color="auto"/>
        <w:right w:val="none" w:sz="0" w:space="0" w:color="auto"/>
      </w:divBdr>
    </w:div>
    <w:div w:id="1604798761">
      <w:bodyDiv w:val="1"/>
      <w:marLeft w:val="0"/>
      <w:marRight w:val="0"/>
      <w:marTop w:val="0"/>
      <w:marBottom w:val="0"/>
      <w:divBdr>
        <w:top w:val="none" w:sz="0" w:space="0" w:color="auto"/>
        <w:left w:val="none" w:sz="0" w:space="0" w:color="auto"/>
        <w:bottom w:val="none" w:sz="0" w:space="0" w:color="auto"/>
        <w:right w:val="none" w:sz="0" w:space="0" w:color="auto"/>
      </w:divBdr>
    </w:div>
    <w:div w:id="1695888292">
      <w:bodyDiv w:val="1"/>
      <w:marLeft w:val="0"/>
      <w:marRight w:val="0"/>
      <w:marTop w:val="0"/>
      <w:marBottom w:val="0"/>
      <w:divBdr>
        <w:top w:val="none" w:sz="0" w:space="0" w:color="auto"/>
        <w:left w:val="none" w:sz="0" w:space="0" w:color="auto"/>
        <w:bottom w:val="none" w:sz="0" w:space="0" w:color="auto"/>
        <w:right w:val="none" w:sz="0" w:space="0" w:color="auto"/>
      </w:divBdr>
    </w:div>
    <w:div w:id="1700163663">
      <w:bodyDiv w:val="1"/>
      <w:marLeft w:val="0"/>
      <w:marRight w:val="0"/>
      <w:marTop w:val="0"/>
      <w:marBottom w:val="0"/>
      <w:divBdr>
        <w:top w:val="none" w:sz="0" w:space="0" w:color="auto"/>
        <w:left w:val="none" w:sz="0" w:space="0" w:color="auto"/>
        <w:bottom w:val="none" w:sz="0" w:space="0" w:color="auto"/>
        <w:right w:val="none" w:sz="0" w:space="0" w:color="auto"/>
      </w:divBdr>
    </w:div>
    <w:div w:id="1750230121">
      <w:bodyDiv w:val="1"/>
      <w:marLeft w:val="0"/>
      <w:marRight w:val="0"/>
      <w:marTop w:val="0"/>
      <w:marBottom w:val="0"/>
      <w:divBdr>
        <w:top w:val="none" w:sz="0" w:space="0" w:color="auto"/>
        <w:left w:val="none" w:sz="0" w:space="0" w:color="auto"/>
        <w:bottom w:val="none" w:sz="0" w:space="0" w:color="auto"/>
        <w:right w:val="none" w:sz="0" w:space="0" w:color="auto"/>
      </w:divBdr>
    </w:div>
    <w:div w:id="1770078690">
      <w:bodyDiv w:val="1"/>
      <w:marLeft w:val="0"/>
      <w:marRight w:val="0"/>
      <w:marTop w:val="0"/>
      <w:marBottom w:val="0"/>
      <w:divBdr>
        <w:top w:val="none" w:sz="0" w:space="0" w:color="auto"/>
        <w:left w:val="none" w:sz="0" w:space="0" w:color="auto"/>
        <w:bottom w:val="none" w:sz="0" w:space="0" w:color="auto"/>
        <w:right w:val="none" w:sz="0" w:space="0" w:color="auto"/>
      </w:divBdr>
    </w:div>
    <w:div w:id="1775318527">
      <w:bodyDiv w:val="1"/>
      <w:marLeft w:val="0"/>
      <w:marRight w:val="0"/>
      <w:marTop w:val="0"/>
      <w:marBottom w:val="0"/>
      <w:divBdr>
        <w:top w:val="none" w:sz="0" w:space="0" w:color="auto"/>
        <w:left w:val="none" w:sz="0" w:space="0" w:color="auto"/>
        <w:bottom w:val="none" w:sz="0" w:space="0" w:color="auto"/>
        <w:right w:val="none" w:sz="0" w:space="0" w:color="auto"/>
      </w:divBdr>
    </w:div>
    <w:div w:id="1793556312">
      <w:bodyDiv w:val="1"/>
      <w:marLeft w:val="0"/>
      <w:marRight w:val="0"/>
      <w:marTop w:val="0"/>
      <w:marBottom w:val="0"/>
      <w:divBdr>
        <w:top w:val="none" w:sz="0" w:space="0" w:color="auto"/>
        <w:left w:val="none" w:sz="0" w:space="0" w:color="auto"/>
        <w:bottom w:val="none" w:sz="0" w:space="0" w:color="auto"/>
        <w:right w:val="none" w:sz="0" w:space="0" w:color="auto"/>
      </w:divBdr>
    </w:div>
    <w:div w:id="1794208092">
      <w:bodyDiv w:val="1"/>
      <w:marLeft w:val="0"/>
      <w:marRight w:val="0"/>
      <w:marTop w:val="0"/>
      <w:marBottom w:val="0"/>
      <w:divBdr>
        <w:top w:val="none" w:sz="0" w:space="0" w:color="auto"/>
        <w:left w:val="none" w:sz="0" w:space="0" w:color="auto"/>
        <w:bottom w:val="none" w:sz="0" w:space="0" w:color="auto"/>
        <w:right w:val="none" w:sz="0" w:space="0" w:color="auto"/>
      </w:divBdr>
    </w:div>
    <w:div w:id="1799178846">
      <w:bodyDiv w:val="1"/>
      <w:marLeft w:val="0"/>
      <w:marRight w:val="0"/>
      <w:marTop w:val="0"/>
      <w:marBottom w:val="0"/>
      <w:divBdr>
        <w:top w:val="none" w:sz="0" w:space="0" w:color="auto"/>
        <w:left w:val="none" w:sz="0" w:space="0" w:color="auto"/>
        <w:bottom w:val="none" w:sz="0" w:space="0" w:color="auto"/>
        <w:right w:val="none" w:sz="0" w:space="0" w:color="auto"/>
      </w:divBdr>
    </w:div>
    <w:div w:id="1849515690">
      <w:bodyDiv w:val="1"/>
      <w:marLeft w:val="0"/>
      <w:marRight w:val="0"/>
      <w:marTop w:val="0"/>
      <w:marBottom w:val="0"/>
      <w:divBdr>
        <w:top w:val="none" w:sz="0" w:space="0" w:color="auto"/>
        <w:left w:val="none" w:sz="0" w:space="0" w:color="auto"/>
        <w:bottom w:val="none" w:sz="0" w:space="0" w:color="auto"/>
        <w:right w:val="none" w:sz="0" w:space="0" w:color="auto"/>
      </w:divBdr>
      <w:divsChild>
        <w:div w:id="1781409339">
          <w:marLeft w:val="0"/>
          <w:marRight w:val="0"/>
          <w:marTop w:val="0"/>
          <w:marBottom w:val="0"/>
          <w:divBdr>
            <w:top w:val="none" w:sz="0" w:space="0" w:color="auto"/>
            <w:left w:val="none" w:sz="0" w:space="0" w:color="auto"/>
            <w:bottom w:val="none" w:sz="0" w:space="0" w:color="auto"/>
            <w:right w:val="none" w:sz="0" w:space="0" w:color="auto"/>
          </w:divBdr>
          <w:divsChild>
            <w:div w:id="359860804">
              <w:marLeft w:val="0"/>
              <w:marRight w:val="0"/>
              <w:marTop w:val="0"/>
              <w:marBottom w:val="0"/>
              <w:divBdr>
                <w:top w:val="none" w:sz="0" w:space="0" w:color="auto"/>
                <w:left w:val="none" w:sz="0" w:space="0" w:color="auto"/>
                <w:bottom w:val="none" w:sz="0" w:space="0" w:color="auto"/>
                <w:right w:val="none" w:sz="0" w:space="0" w:color="auto"/>
              </w:divBdr>
              <w:divsChild>
                <w:div w:id="547109235">
                  <w:marLeft w:val="0"/>
                  <w:marRight w:val="0"/>
                  <w:marTop w:val="0"/>
                  <w:marBottom w:val="0"/>
                  <w:divBdr>
                    <w:top w:val="none" w:sz="0" w:space="0" w:color="auto"/>
                    <w:left w:val="none" w:sz="0" w:space="0" w:color="auto"/>
                    <w:bottom w:val="none" w:sz="0" w:space="0" w:color="auto"/>
                    <w:right w:val="none" w:sz="0" w:space="0" w:color="auto"/>
                  </w:divBdr>
                  <w:divsChild>
                    <w:div w:id="1619412537">
                      <w:marLeft w:val="0"/>
                      <w:marRight w:val="0"/>
                      <w:marTop w:val="0"/>
                      <w:marBottom w:val="0"/>
                      <w:divBdr>
                        <w:top w:val="none" w:sz="0" w:space="0" w:color="auto"/>
                        <w:left w:val="none" w:sz="0" w:space="0" w:color="auto"/>
                        <w:bottom w:val="none" w:sz="0" w:space="0" w:color="auto"/>
                        <w:right w:val="none" w:sz="0" w:space="0" w:color="auto"/>
                      </w:divBdr>
                      <w:divsChild>
                        <w:div w:id="481431215">
                          <w:marLeft w:val="0"/>
                          <w:marRight w:val="0"/>
                          <w:marTop w:val="0"/>
                          <w:marBottom w:val="0"/>
                          <w:divBdr>
                            <w:top w:val="none" w:sz="0" w:space="0" w:color="auto"/>
                            <w:left w:val="none" w:sz="0" w:space="0" w:color="auto"/>
                            <w:bottom w:val="none" w:sz="0" w:space="0" w:color="auto"/>
                            <w:right w:val="none" w:sz="0" w:space="0" w:color="auto"/>
                          </w:divBdr>
                          <w:divsChild>
                            <w:div w:id="99765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5848136">
          <w:marLeft w:val="0"/>
          <w:marRight w:val="0"/>
          <w:marTop w:val="0"/>
          <w:marBottom w:val="0"/>
          <w:divBdr>
            <w:top w:val="none" w:sz="0" w:space="0" w:color="auto"/>
            <w:left w:val="none" w:sz="0" w:space="0" w:color="auto"/>
            <w:bottom w:val="none" w:sz="0" w:space="0" w:color="auto"/>
            <w:right w:val="none" w:sz="0" w:space="0" w:color="auto"/>
          </w:divBdr>
          <w:divsChild>
            <w:div w:id="12477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315802">
      <w:bodyDiv w:val="1"/>
      <w:marLeft w:val="0"/>
      <w:marRight w:val="0"/>
      <w:marTop w:val="0"/>
      <w:marBottom w:val="0"/>
      <w:divBdr>
        <w:top w:val="none" w:sz="0" w:space="0" w:color="auto"/>
        <w:left w:val="none" w:sz="0" w:space="0" w:color="auto"/>
        <w:bottom w:val="none" w:sz="0" w:space="0" w:color="auto"/>
        <w:right w:val="none" w:sz="0" w:space="0" w:color="auto"/>
      </w:divBdr>
    </w:div>
    <w:div w:id="1925260333">
      <w:bodyDiv w:val="1"/>
      <w:marLeft w:val="0"/>
      <w:marRight w:val="0"/>
      <w:marTop w:val="0"/>
      <w:marBottom w:val="0"/>
      <w:divBdr>
        <w:top w:val="none" w:sz="0" w:space="0" w:color="auto"/>
        <w:left w:val="none" w:sz="0" w:space="0" w:color="auto"/>
        <w:bottom w:val="none" w:sz="0" w:space="0" w:color="auto"/>
        <w:right w:val="none" w:sz="0" w:space="0" w:color="auto"/>
      </w:divBdr>
      <w:divsChild>
        <w:div w:id="671682370">
          <w:marLeft w:val="0"/>
          <w:marRight w:val="0"/>
          <w:marTop w:val="0"/>
          <w:marBottom w:val="0"/>
          <w:divBdr>
            <w:top w:val="none" w:sz="0" w:space="0" w:color="auto"/>
            <w:left w:val="none" w:sz="0" w:space="0" w:color="auto"/>
            <w:bottom w:val="none" w:sz="0" w:space="0" w:color="auto"/>
            <w:right w:val="none" w:sz="0" w:space="0" w:color="auto"/>
          </w:divBdr>
          <w:divsChild>
            <w:div w:id="2135437253">
              <w:marLeft w:val="0"/>
              <w:marRight w:val="0"/>
              <w:marTop w:val="0"/>
              <w:marBottom w:val="0"/>
              <w:divBdr>
                <w:top w:val="none" w:sz="0" w:space="0" w:color="auto"/>
                <w:left w:val="none" w:sz="0" w:space="0" w:color="auto"/>
                <w:bottom w:val="none" w:sz="0" w:space="0" w:color="auto"/>
                <w:right w:val="none" w:sz="0" w:space="0" w:color="auto"/>
              </w:divBdr>
            </w:div>
            <w:div w:id="1058868940">
              <w:marLeft w:val="0"/>
              <w:marRight w:val="0"/>
              <w:marTop w:val="0"/>
              <w:marBottom w:val="0"/>
              <w:divBdr>
                <w:top w:val="none" w:sz="0" w:space="0" w:color="auto"/>
                <w:left w:val="none" w:sz="0" w:space="0" w:color="auto"/>
                <w:bottom w:val="none" w:sz="0" w:space="0" w:color="auto"/>
                <w:right w:val="none" w:sz="0" w:space="0" w:color="auto"/>
              </w:divBdr>
            </w:div>
            <w:div w:id="630987896">
              <w:marLeft w:val="0"/>
              <w:marRight w:val="0"/>
              <w:marTop w:val="0"/>
              <w:marBottom w:val="0"/>
              <w:divBdr>
                <w:top w:val="none" w:sz="0" w:space="0" w:color="auto"/>
                <w:left w:val="none" w:sz="0" w:space="0" w:color="auto"/>
                <w:bottom w:val="none" w:sz="0" w:space="0" w:color="auto"/>
                <w:right w:val="none" w:sz="0" w:space="0" w:color="auto"/>
              </w:divBdr>
            </w:div>
            <w:div w:id="1194878185">
              <w:marLeft w:val="0"/>
              <w:marRight w:val="0"/>
              <w:marTop w:val="0"/>
              <w:marBottom w:val="0"/>
              <w:divBdr>
                <w:top w:val="none" w:sz="0" w:space="0" w:color="auto"/>
                <w:left w:val="none" w:sz="0" w:space="0" w:color="auto"/>
                <w:bottom w:val="none" w:sz="0" w:space="0" w:color="auto"/>
                <w:right w:val="none" w:sz="0" w:space="0" w:color="auto"/>
              </w:divBdr>
            </w:div>
            <w:div w:id="1845437677">
              <w:marLeft w:val="0"/>
              <w:marRight w:val="0"/>
              <w:marTop w:val="0"/>
              <w:marBottom w:val="0"/>
              <w:divBdr>
                <w:top w:val="none" w:sz="0" w:space="0" w:color="auto"/>
                <w:left w:val="none" w:sz="0" w:space="0" w:color="auto"/>
                <w:bottom w:val="none" w:sz="0" w:space="0" w:color="auto"/>
                <w:right w:val="none" w:sz="0" w:space="0" w:color="auto"/>
              </w:divBdr>
            </w:div>
            <w:div w:id="854854334">
              <w:marLeft w:val="0"/>
              <w:marRight w:val="0"/>
              <w:marTop w:val="0"/>
              <w:marBottom w:val="0"/>
              <w:divBdr>
                <w:top w:val="none" w:sz="0" w:space="0" w:color="auto"/>
                <w:left w:val="none" w:sz="0" w:space="0" w:color="auto"/>
                <w:bottom w:val="none" w:sz="0" w:space="0" w:color="auto"/>
                <w:right w:val="none" w:sz="0" w:space="0" w:color="auto"/>
              </w:divBdr>
            </w:div>
            <w:div w:id="923803736">
              <w:marLeft w:val="0"/>
              <w:marRight w:val="0"/>
              <w:marTop w:val="0"/>
              <w:marBottom w:val="0"/>
              <w:divBdr>
                <w:top w:val="none" w:sz="0" w:space="0" w:color="auto"/>
                <w:left w:val="none" w:sz="0" w:space="0" w:color="auto"/>
                <w:bottom w:val="none" w:sz="0" w:space="0" w:color="auto"/>
                <w:right w:val="none" w:sz="0" w:space="0" w:color="auto"/>
              </w:divBdr>
            </w:div>
            <w:div w:id="1502504395">
              <w:marLeft w:val="0"/>
              <w:marRight w:val="0"/>
              <w:marTop w:val="0"/>
              <w:marBottom w:val="0"/>
              <w:divBdr>
                <w:top w:val="none" w:sz="0" w:space="0" w:color="auto"/>
                <w:left w:val="none" w:sz="0" w:space="0" w:color="auto"/>
                <w:bottom w:val="none" w:sz="0" w:space="0" w:color="auto"/>
                <w:right w:val="none" w:sz="0" w:space="0" w:color="auto"/>
              </w:divBdr>
            </w:div>
            <w:div w:id="1232930032">
              <w:marLeft w:val="0"/>
              <w:marRight w:val="0"/>
              <w:marTop w:val="0"/>
              <w:marBottom w:val="0"/>
              <w:divBdr>
                <w:top w:val="none" w:sz="0" w:space="0" w:color="auto"/>
                <w:left w:val="none" w:sz="0" w:space="0" w:color="auto"/>
                <w:bottom w:val="none" w:sz="0" w:space="0" w:color="auto"/>
                <w:right w:val="none" w:sz="0" w:space="0" w:color="auto"/>
              </w:divBdr>
            </w:div>
            <w:div w:id="1907181199">
              <w:marLeft w:val="0"/>
              <w:marRight w:val="0"/>
              <w:marTop w:val="0"/>
              <w:marBottom w:val="0"/>
              <w:divBdr>
                <w:top w:val="none" w:sz="0" w:space="0" w:color="auto"/>
                <w:left w:val="none" w:sz="0" w:space="0" w:color="auto"/>
                <w:bottom w:val="none" w:sz="0" w:space="0" w:color="auto"/>
                <w:right w:val="none" w:sz="0" w:space="0" w:color="auto"/>
              </w:divBdr>
            </w:div>
            <w:div w:id="182324201">
              <w:marLeft w:val="0"/>
              <w:marRight w:val="0"/>
              <w:marTop w:val="0"/>
              <w:marBottom w:val="0"/>
              <w:divBdr>
                <w:top w:val="none" w:sz="0" w:space="0" w:color="auto"/>
                <w:left w:val="none" w:sz="0" w:space="0" w:color="auto"/>
                <w:bottom w:val="none" w:sz="0" w:space="0" w:color="auto"/>
                <w:right w:val="none" w:sz="0" w:space="0" w:color="auto"/>
              </w:divBdr>
            </w:div>
            <w:div w:id="2059671141">
              <w:marLeft w:val="0"/>
              <w:marRight w:val="0"/>
              <w:marTop w:val="0"/>
              <w:marBottom w:val="0"/>
              <w:divBdr>
                <w:top w:val="none" w:sz="0" w:space="0" w:color="auto"/>
                <w:left w:val="none" w:sz="0" w:space="0" w:color="auto"/>
                <w:bottom w:val="none" w:sz="0" w:space="0" w:color="auto"/>
                <w:right w:val="none" w:sz="0" w:space="0" w:color="auto"/>
              </w:divBdr>
            </w:div>
            <w:div w:id="685249195">
              <w:marLeft w:val="0"/>
              <w:marRight w:val="0"/>
              <w:marTop w:val="0"/>
              <w:marBottom w:val="0"/>
              <w:divBdr>
                <w:top w:val="none" w:sz="0" w:space="0" w:color="auto"/>
                <w:left w:val="none" w:sz="0" w:space="0" w:color="auto"/>
                <w:bottom w:val="none" w:sz="0" w:space="0" w:color="auto"/>
                <w:right w:val="none" w:sz="0" w:space="0" w:color="auto"/>
              </w:divBdr>
            </w:div>
            <w:div w:id="971715217">
              <w:marLeft w:val="0"/>
              <w:marRight w:val="0"/>
              <w:marTop w:val="0"/>
              <w:marBottom w:val="0"/>
              <w:divBdr>
                <w:top w:val="none" w:sz="0" w:space="0" w:color="auto"/>
                <w:left w:val="none" w:sz="0" w:space="0" w:color="auto"/>
                <w:bottom w:val="none" w:sz="0" w:space="0" w:color="auto"/>
                <w:right w:val="none" w:sz="0" w:space="0" w:color="auto"/>
              </w:divBdr>
            </w:div>
            <w:div w:id="1830250476">
              <w:marLeft w:val="0"/>
              <w:marRight w:val="0"/>
              <w:marTop w:val="0"/>
              <w:marBottom w:val="0"/>
              <w:divBdr>
                <w:top w:val="none" w:sz="0" w:space="0" w:color="auto"/>
                <w:left w:val="none" w:sz="0" w:space="0" w:color="auto"/>
                <w:bottom w:val="none" w:sz="0" w:space="0" w:color="auto"/>
                <w:right w:val="none" w:sz="0" w:space="0" w:color="auto"/>
              </w:divBdr>
            </w:div>
            <w:div w:id="1924334877">
              <w:marLeft w:val="0"/>
              <w:marRight w:val="0"/>
              <w:marTop w:val="0"/>
              <w:marBottom w:val="0"/>
              <w:divBdr>
                <w:top w:val="none" w:sz="0" w:space="0" w:color="auto"/>
                <w:left w:val="none" w:sz="0" w:space="0" w:color="auto"/>
                <w:bottom w:val="none" w:sz="0" w:space="0" w:color="auto"/>
                <w:right w:val="none" w:sz="0" w:space="0" w:color="auto"/>
              </w:divBdr>
            </w:div>
            <w:div w:id="659388551">
              <w:marLeft w:val="0"/>
              <w:marRight w:val="0"/>
              <w:marTop w:val="0"/>
              <w:marBottom w:val="0"/>
              <w:divBdr>
                <w:top w:val="none" w:sz="0" w:space="0" w:color="auto"/>
                <w:left w:val="none" w:sz="0" w:space="0" w:color="auto"/>
                <w:bottom w:val="none" w:sz="0" w:space="0" w:color="auto"/>
                <w:right w:val="none" w:sz="0" w:space="0" w:color="auto"/>
              </w:divBdr>
            </w:div>
            <w:div w:id="71198915">
              <w:marLeft w:val="0"/>
              <w:marRight w:val="0"/>
              <w:marTop w:val="0"/>
              <w:marBottom w:val="0"/>
              <w:divBdr>
                <w:top w:val="none" w:sz="0" w:space="0" w:color="auto"/>
                <w:left w:val="none" w:sz="0" w:space="0" w:color="auto"/>
                <w:bottom w:val="none" w:sz="0" w:space="0" w:color="auto"/>
                <w:right w:val="none" w:sz="0" w:space="0" w:color="auto"/>
              </w:divBdr>
            </w:div>
            <w:div w:id="652219708">
              <w:marLeft w:val="0"/>
              <w:marRight w:val="0"/>
              <w:marTop w:val="0"/>
              <w:marBottom w:val="0"/>
              <w:divBdr>
                <w:top w:val="none" w:sz="0" w:space="0" w:color="auto"/>
                <w:left w:val="none" w:sz="0" w:space="0" w:color="auto"/>
                <w:bottom w:val="none" w:sz="0" w:space="0" w:color="auto"/>
                <w:right w:val="none" w:sz="0" w:space="0" w:color="auto"/>
              </w:divBdr>
            </w:div>
            <w:div w:id="830826712">
              <w:marLeft w:val="0"/>
              <w:marRight w:val="0"/>
              <w:marTop w:val="0"/>
              <w:marBottom w:val="0"/>
              <w:divBdr>
                <w:top w:val="none" w:sz="0" w:space="0" w:color="auto"/>
                <w:left w:val="none" w:sz="0" w:space="0" w:color="auto"/>
                <w:bottom w:val="none" w:sz="0" w:space="0" w:color="auto"/>
                <w:right w:val="none" w:sz="0" w:space="0" w:color="auto"/>
              </w:divBdr>
            </w:div>
            <w:div w:id="1246303318">
              <w:marLeft w:val="0"/>
              <w:marRight w:val="0"/>
              <w:marTop w:val="0"/>
              <w:marBottom w:val="0"/>
              <w:divBdr>
                <w:top w:val="none" w:sz="0" w:space="0" w:color="auto"/>
                <w:left w:val="none" w:sz="0" w:space="0" w:color="auto"/>
                <w:bottom w:val="none" w:sz="0" w:space="0" w:color="auto"/>
                <w:right w:val="none" w:sz="0" w:space="0" w:color="auto"/>
              </w:divBdr>
            </w:div>
            <w:div w:id="1183130443">
              <w:marLeft w:val="0"/>
              <w:marRight w:val="0"/>
              <w:marTop w:val="0"/>
              <w:marBottom w:val="0"/>
              <w:divBdr>
                <w:top w:val="none" w:sz="0" w:space="0" w:color="auto"/>
                <w:left w:val="none" w:sz="0" w:space="0" w:color="auto"/>
                <w:bottom w:val="none" w:sz="0" w:space="0" w:color="auto"/>
                <w:right w:val="none" w:sz="0" w:space="0" w:color="auto"/>
              </w:divBdr>
            </w:div>
            <w:div w:id="407654204">
              <w:marLeft w:val="0"/>
              <w:marRight w:val="0"/>
              <w:marTop w:val="0"/>
              <w:marBottom w:val="0"/>
              <w:divBdr>
                <w:top w:val="none" w:sz="0" w:space="0" w:color="auto"/>
                <w:left w:val="none" w:sz="0" w:space="0" w:color="auto"/>
                <w:bottom w:val="none" w:sz="0" w:space="0" w:color="auto"/>
                <w:right w:val="none" w:sz="0" w:space="0" w:color="auto"/>
              </w:divBdr>
            </w:div>
            <w:div w:id="1072388210">
              <w:marLeft w:val="0"/>
              <w:marRight w:val="0"/>
              <w:marTop w:val="0"/>
              <w:marBottom w:val="0"/>
              <w:divBdr>
                <w:top w:val="none" w:sz="0" w:space="0" w:color="auto"/>
                <w:left w:val="none" w:sz="0" w:space="0" w:color="auto"/>
                <w:bottom w:val="none" w:sz="0" w:space="0" w:color="auto"/>
                <w:right w:val="none" w:sz="0" w:space="0" w:color="auto"/>
              </w:divBdr>
            </w:div>
            <w:div w:id="583564012">
              <w:marLeft w:val="0"/>
              <w:marRight w:val="0"/>
              <w:marTop w:val="0"/>
              <w:marBottom w:val="0"/>
              <w:divBdr>
                <w:top w:val="none" w:sz="0" w:space="0" w:color="auto"/>
                <w:left w:val="none" w:sz="0" w:space="0" w:color="auto"/>
                <w:bottom w:val="none" w:sz="0" w:space="0" w:color="auto"/>
                <w:right w:val="none" w:sz="0" w:space="0" w:color="auto"/>
              </w:divBdr>
            </w:div>
            <w:div w:id="1715763649">
              <w:marLeft w:val="0"/>
              <w:marRight w:val="0"/>
              <w:marTop w:val="0"/>
              <w:marBottom w:val="0"/>
              <w:divBdr>
                <w:top w:val="none" w:sz="0" w:space="0" w:color="auto"/>
                <w:left w:val="none" w:sz="0" w:space="0" w:color="auto"/>
                <w:bottom w:val="none" w:sz="0" w:space="0" w:color="auto"/>
                <w:right w:val="none" w:sz="0" w:space="0" w:color="auto"/>
              </w:divBdr>
            </w:div>
            <w:div w:id="528760744">
              <w:marLeft w:val="0"/>
              <w:marRight w:val="0"/>
              <w:marTop w:val="0"/>
              <w:marBottom w:val="0"/>
              <w:divBdr>
                <w:top w:val="none" w:sz="0" w:space="0" w:color="auto"/>
                <w:left w:val="none" w:sz="0" w:space="0" w:color="auto"/>
                <w:bottom w:val="none" w:sz="0" w:space="0" w:color="auto"/>
                <w:right w:val="none" w:sz="0" w:space="0" w:color="auto"/>
              </w:divBdr>
            </w:div>
            <w:div w:id="611282967">
              <w:marLeft w:val="0"/>
              <w:marRight w:val="0"/>
              <w:marTop w:val="0"/>
              <w:marBottom w:val="0"/>
              <w:divBdr>
                <w:top w:val="none" w:sz="0" w:space="0" w:color="auto"/>
                <w:left w:val="none" w:sz="0" w:space="0" w:color="auto"/>
                <w:bottom w:val="none" w:sz="0" w:space="0" w:color="auto"/>
                <w:right w:val="none" w:sz="0" w:space="0" w:color="auto"/>
              </w:divBdr>
            </w:div>
            <w:div w:id="1030186933">
              <w:marLeft w:val="0"/>
              <w:marRight w:val="0"/>
              <w:marTop w:val="0"/>
              <w:marBottom w:val="0"/>
              <w:divBdr>
                <w:top w:val="none" w:sz="0" w:space="0" w:color="auto"/>
                <w:left w:val="none" w:sz="0" w:space="0" w:color="auto"/>
                <w:bottom w:val="none" w:sz="0" w:space="0" w:color="auto"/>
                <w:right w:val="none" w:sz="0" w:space="0" w:color="auto"/>
              </w:divBdr>
            </w:div>
            <w:div w:id="546457288">
              <w:marLeft w:val="0"/>
              <w:marRight w:val="0"/>
              <w:marTop w:val="0"/>
              <w:marBottom w:val="0"/>
              <w:divBdr>
                <w:top w:val="none" w:sz="0" w:space="0" w:color="auto"/>
                <w:left w:val="none" w:sz="0" w:space="0" w:color="auto"/>
                <w:bottom w:val="none" w:sz="0" w:space="0" w:color="auto"/>
                <w:right w:val="none" w:sz="0" w:space="0" w:color="auto"/>
              </w:divBdr>
            </w:div>
            <w:div w:id="125706923">
              <w:marLeft w:val="0"/>
              <w:marRight w:val="0"/>
              <w:marTop w:val="0"/>
              <w:marBottom w:val="0"/>
              <w:divBdr>
                <w:top w:val="none" w:sz="0" w:space="0" w:color="auto"/>
                <w:left w:val="none" w:sz="0" w:space="0" w:color="auto"/>
                <w:bottom w:val="none" w:sz="0" w:space="0" w:color="auto"/>
                <w:right w:val="none" w:sz="0" w:space="0" w:color="auto"/>
              </w:divBdr>
            </w:div>
            <w:div w:id="85618696">
              <w:marLeft w:val="0"/>
              <w:marRight w:val="0"/>
              <w:marTop w:val="0"/>
              <w:marBottom w:val="0"/>
              <w:divBdr>
                <w:top w:val="none" w:sz="0" w:space="0" w:color="auto"/>
                <w:left w:val="none" w:sz="0" w:space="0" w:color="auto"/>
                <w:bottom w:val="none" w:sz="0" w:space="0" w:color="auto"/>
                <w:right w:val="none" w:sz="0" w:space="0" w:color="auto"/>
              </w:divBdr>
            </w:div>
            <w:div w:id="35740901">
              <w:marLeft w:val="0"/>
              <w:marRight w:val="0"/>
              <w:marTop w:val="0"/>
              <w:marBottom w:val="0"/>
              <w:divBdr>
                <w:top w:val="none" w:sz="0" w:space="0" w:color="auto"/>
                <w:left w:val="none" w:sz="0" w:space="0" w:color="auto"/>
                <w:bottom w:val="none" w:sz="0" w:space="0" w:color="auto"/>
                <w:right w:val="none" w:sz="0" w:space="0" w:color="auto"/>
              </w:divBdr>
            </w:div>
            <w:div w:id="1571502805">
              <w:marLeft w:val="0"/>
              <w:marRight w:val="0"/>
              <w:marTop w:val="0"/>
              <w:marBottom w:val="0"/>
              <w:divBdr>
                <w:top w:val="none" w:sz="0" w:space="0" w:color="auto"/>
                <w:left w:val="none" w:sz="0" w:space="0" w:color="auto"/>
                <w:bottom w:val="none" w:sz="0" w:space="0" w:color="auto"/>
                <w:right w:val="none" w:sz="0" w:space="0" w:color="auto"/>
              </w:divBdr>
            </w:div>
            <w:div w:id="63063818">
              <w:marLeft w:val="0"/>
              <w:marRight w:val="0"/>
              <w:marTop w:val="0"/>
              <w:marBottom w:val="0"/>
              <w:divBdr>
                <w:top w:val="none" w:sz="0" w:space="0" w:color="auto"/>
                <w:left w:val="none" w:sz="0" w:space="0" w:color="auto"/>
                <w:bottom w:val="none" w:sz="0" w:space="0" w:color="auto"/>
                <w:right w:val="none" w:sz="0" w:space="0" w:color="auto"/>
              </w:divBdr>
            </w:div>
            <w:div w:id="1684741506">
              <w:marLeft w:val="0"/>
              <w:marRight w:val="0"/>
              <w:marTop w:val="0"/>
              <w:marBottom w:val="0"/>
              <w:divBdr>
                <w:top w:val="none" w:sz="0" w:space="0" w:color="auto"/>
                <w:left w:val="none" w:sz="0" w:space="0" w:color="auto"/>
                <w:bottom w:val="none" w:sz="0" w:space="0" w:color="auto"/>
                <w:right w:val="none" w:sz="0" w:space="0" w:color="auto"/>
              </w:divBdr>
            </w:div>
            <w:div w:id="134959013">
              <w:marLeft w:val="0"/>
              <w:marRight w:val="0"/>
              <w:marTop w:val="0"/>
              <w:marBottom w:val="0"/>
              <w:divBdr>
                <w:top w:val="none" w:sz="0" w:space="0" w:color="auto"/>
                <w:left w:val="none" w:sz="0" w:space="0" w:color="auto"/>
                <w:bottom w:val="none" w:sz="0" w:space="0" w:color="auto"/>
                <w:right w:val="none" w:sz="0" w:space="0" w:color="auto"/>
              </w:divBdr>
            </w:div>
            <w:div w:id="196162555">
              <w:marLeft w:val="0"/>
              <w:marRight w:val="0"/>
              <w:marTop w:val="0"/>
              <w:marBottom w:val="0"/>
              <w:divBdr>
                <w:top w:val="none" w:sz="0" w:space="0" w:color="auto"/>
                <w:left w:val="none" w:sz="0" w:space="0" w:color="auto"/>
                <w:bottom w:val="none" w:sz="0" w:space="0" w:color="auto"/>
                <w:right w:val="none" w:sz="0" w:space="0" w:color="auto"/>
              </w:divBdr>
            </w:div>
            <w:div w:id="1036542017">
              <w:marLeft w:val="0"/>
              <w:marRight w:val="0"/>
              <w:marTop w:val="0"/>
              <w:marBottom w:val="0"/>
              <w:divBdr>
                <w:top w:val="none" w:sz="0" w:space="0" w:color="auto"/>
                <w:left w:val="none" w:sz="0" w:space="0" w:color="auto"/>
                <w:bottom w:val="none" w:sz="0" w:space="0" w:color="auto"/>
                <w:right w:val="none" w:sz="0" w:space="0" w:color="auto"/>
              </w:divBdr>
            </w:div>
            <w:div w:id="1326322723">
              <w:marLeft w:val="0"/>
              <w:marRight w:val="0"/>
              <w:marTop w:val="0"/>
              <w:marBottom w:val="0"/>
              <w:divBdr>
                <w:top w:val="none" w:sz="0" w:space="0" w:color="auto"/>
                <w:left w:val="none" w:sz="0" w:space="0" w:color="auto"/>
                <w:bottom w:val="none" w:sz="0" w:space="0" w:color="auto"/>
                <w:right w:val="none" w:sz="0" w:space="0" w:color="auto"/>
              </w:divBdr>
            </w:div>
            <w:div w:id="134572347">
              <w:marLeft w:val="0"/>
              <w:marRight w:val="0"/>
              <w:marTop w:val="0"/>
              <w:marBottom w:val="0"/>
              <w:divBdr>
                <w:top w:val="none" w:sz="0" w:space="0" w:color="auto"/>
                <w:left w:val="none" w:sz="0" w:space="0" w:color="auto"/>
                <w:bottom w:val="none" w:sz="0" w:space="0" w:color="auto"/>
                <w:right w:val="none" w:sz="0" w:space="0" w:color="auto"/>
              </w:divBdr>
            </w:div>
            <w:div w:id="717582545">
              <w:marLeft w:val="0"/>
              <w:marRight w:val="0"/>
              <w:marTop w:val="0"/>
              <w:marBottom w:val="0"/>
              <w:divBdr>
                <w:top w:val="none" w:sz="0" w:space="0" w:color="auto"/>
                <w:left w:val="none" w:sz="0" w:space="0" w:color="auto"/>
                <w:bottom w:val="none" w:sz="0" w:space="0" w:color="auto"/>
                <w:right w:val="none" w:sz="0" w:space="0" w:color="auto"/>
              </w:divBdr>
            </w:div>
            <w:div w:id="798305943">
              <w:marLeft w:val="0"/>
              <w:marRight w:val="0"/>
              <w:marTop w:val="0"/>
              <w:marBottom w:val="0"/>
              <w:divBdr>
                <w:top w:val="none" w:sz="0" w:space="0" w:color="auto"/>
                <w:left w:val="none" w:sz="0" w:space="0" w:color="auto"/>
                <w:bottom w:val="none" w:sz="0" w:space="0" w:color="auto"/>
                <w:right w:val="none" w:sz="0" w:space="0" w:color="auto"/>
              </w:divBdr>
            </w:div>
            <w:div w:id="2039310350">
              <w:marLeft w:val="0"/>
              <w:marRight w:val="0"/>
              <w:marTop w:val="0"/>
              <w:marBottom w:val="0"/>
              <w:divBdr>
                <w:top w:val="none" w:sz="0" w:space="0" w:color="auto"/>
                <w:left w:val="none" w:sz="0" w:space="0" w:color="auto"/>
                <w:bottom w:val="none" w:sz="0" w:space="0" w:color="auto"/>
                <w:right w:val="none" w:sz="0" w:space="0" w:color="auto"/>
              </w:divBdr>
            </w:div>
            <w:div w:id="2082897760">
              <w:marLeft w:val="0"/>
              <w:marRight w:val="0"/>
              <w:marTop w:val="0"/>
              <w:marBottom w:val="0"/>
              <w:divBdr>
                <w:top w:val="none" w:sz="0" w:space="0" w:color="auto"/>
                <w:left w:val="none" w:sz="0" w:space="0" w:color="auto"/>
                <w:bottom w:val="none" w:sz="0" w:space="0" w:color="auto"/>
                <w:right w:val="none" w:sz="0" w:space="0" w:color="auto"/>
              </w:divBdr>
            </w:div>
            <w:div w:id="1164930374">
              <w:marLeft w:val="0"/>
              <w:marRight w:val="0"/>
              <w:marTop w:val="0"/>
              <w:marBottom w:val="0"/>
              <w:divBdr>
                <w:top w:val="none" w:sz="0" w:space="0" w:color="auto"/>
                <w:left w:val="none" w:sz="0" w:space="0" w:color="auto"/>
                <w:bottom w:val="none" w:sz="0" w:space="0" w:color="auto"/>
                <w:right w:val="none" w:sz="0" w:space="0" w:color="auto"/>
              </w:divBdr>
            </w:div>
            <w:div w:id="875629395">
              <w:marLeft w:val="0"/>
              <w:marRight w:val="0"/>
              <w:marTop w:val="0"/>
              <w:marBottom w:val="0"/>
              <w:divBdr>
                <w:top w:val="none" w:sz="0" w:space="0" w:color="auto"/>
                <w:left w:val="none" w:sz="0" w:space="0" w:color="auto"/>
                <w:bottom w:val="none" w:sz="0" w:space="0" w:color="auto"/>
                <w:right w:val="none" w:sz="0" w:space="0" w:color="auto"/>
              </w:divBdr>
            </w:div>
            <w:div w:id="2020615830">
              <w:marLeft w:val="0"/>
              <w:marRight w:val="0"/>
              <w:marTop w:val="0"/>
              <w:marBottom w:val="0"/>
              <w:divBdr>
                <w:top w:val="none" w:sz="0" w:space="0" w:color="auto"/>
                <w:left w:val="none" w:sz="0" w:space="0" w:color="auto"/>
                <w:bottom w:val="none" w:sz="0" w:space="0" w:color="auto"/>
                <w:right w:val="none" w:sz="0" w:space="0" w:color="auto"/>
              </w:divBdr>
            </w:div>
            <w:div w:id="1758020273">
              <w:marLeft w:val="0"/>
              <w:marRight w:val="0"/>
              <w:marTop w:val="0"/>
              <w:marBottom w:val="0"/>
              <w:divBdr>
                <w:top w:val="none" w:sz="0" w:space="0" w:color="auto"/>
                <w:left w:val="none" w:sz="0" w:space="0" w:color="auto"/>
                <w:bottom w:val="none" w:sz="0" w:space="0" w:color="auto"/>
                <w:right w:val="none" w:sz="0" w:space="0" w:color="auto"/>
              </w:divBdr>
            </w:div>
            <w:div w:id="246353360">
              <w:marLeft w:val="0"/>
              <w:marRight w:val="0"/>
              <w:marTop w:val="0"/>
              <w:marBottom w:val="0"/>
              <w:divBdr>
                <w:top w:val="none" w:sz="0" w:space="0" w:color="auto"/>
                <w:left w:val="none" w:sz="0" w:space="0" w:color="auto"/>
                <w:bottom w:val="none" w:sz="0" w:space="0" w:color="auto"/>
                <w:right w:val="none" w:sz="0" w:space="0" w:color="auto"/>
              </w:divBdr>
            </w:div>
            <w:div w:id="1775785522">
              <w:marLeft w:val="0"/>
              <w:marRight w:val="0"/>
              <w:marTop w:val="0"/>
              <w:marBottom w:val="0"/>
              <w:divBdr>
                <w:top w:val="none" w:sz="0" w:space="0" w:color="auto"/>
                <w:left w:val="none" w:sz="0" w:space="0" w:color="auto"/>
                <w:bottom w:val="none" w:sz="0" w:space="0" w:color="auto"/>
                <w:right w:val="none" w:sz="0" w:space="0" w:color="auto"/>
              </w:divBdr>
            </w:div>
            <w:div w:id="1353721011">
              <w:marLeft w:val="0"/>
              <w:marRight w:val="0"/>
              <w:marTop w:val="0"/>
              <w:marBottom w:val="0"/>
              <w:divBdr>
                <w:top w:val="none" w:sz="0" w:space="0" w:color="auto"/>
                <w:left w:val="none" w:sz="0" w:space="0" w:color="auto"/>
                <w:bottom w:val="none" w:sz="0" w:space="0" w:color="auto"/>
                <w:right w:val="none" w:sz="0" w:space="0" w:color="auto"/>
              </w:divBdr>
            </w:div>
            <w:div w:id="95558542">
              <w:marLeft w:val="0"/>
              <w:marRight w:val="0"/>
              <w:marTop w:val="0"/>
              <w:marBottom w:val="0"/>
              <w:divBdr>
                <w:top w:val="none" w:sz="0" w:space="0" w:color="auto"/>
                <w:left w:val="none" w:sz="0" w:space="0" w:color="auto"/>
                <w:bottom w:val="none" w:sz="0" w:space="0" w:color="auto"/>
                <w:right w:val="none" w:sz="0" w:space="0" w:color="auto"/>
              </w:divBdr>
            </w:div>
            <w:div w:id="487478461">
              <w:marLeft w:val="0"/>
              <w:marRight w:val="0"/>
              <w:marTop w:val="0"/>
              <w:marBottom w:val="0"/>
              <w:divBdr>
                <w:top w:val="none" w:sz="0" w:space="0" w:color="auto"/>
                <w:left w:val="none" w:sz="0" w:space="0" w:color="auto"/>
                <w:bottom w:val="none" w:sz="0" w:space="0" w:color="auto"/>
                <w:right w:val="none" w:sz="0" w:space="0" w:color="auto"/>
              </w:divBdr>
            </w:div>
            <w:div w:id="1792088210">
              <w:marLeft w:val="0"/>
              <w:marRight w:val="0"/>
              <w:marTop w:val="0"/>
              <w:marBottom w:val="0"/>
              <w:divBdr>
                <w:top w:val="none" w:sz="0" w:space="0" w:color="auto"/>
                <w:left w:val="none" w:sz="0" w:space="0" w:color="auto"/>
                <w:bottom w:val="none" w:sz="0" w:space="0" w:color="auto"/>
                <w:right w:val="none" w:sz="0" w:space="0" w:color="auto"/>
              </w:divBdr>
            </w:div>
            <w:div w:id="792362530">
              <w:marLeft w:val="0"/>
              <w:marRight w:val="0"/>
              <w:marTop w:val="0"/>
              <w:marBottom w:val="0"/>
              <w:divBdr>
                <w:top w:val="none" w:sz="0" w:space="0" w:color="auto"/>
                <w:left w:val="none" w:sz="0" w:space="0" w:color="auto"/>
                <w:bottom w:val="none" w:sz="0" w:space="0" w:color="auto"/>
                <w:right w:val="none" w:sz="0" w:space="0" w:color="auto"/>
              </w:divBdr>
            </w:div>
            <w:div w:id="263660309">
              <w:marLeft w:val="0"/>
              <w:marRight w:val="0"/>
              <w:marTop w:val="0"/>
              <w:marBottom w:val="0"/>
              <w:divBdr>
                <w:top w:val="none" w:sz="0" w:space="0" w:color="auto"/>
                <w:left w:val="none" w:sz="0" w:space="0" w:color="auto"/>
                <w:bottom w:val="none" w:sz="0" w:space="0" w:color="auto"/>
                <w:right w:val="none" w:sz="0" w:space="0" w:color="auto"/>
              </w:divBdr>
            </w:div>
            <w:div w:id="2106610551">
              <w:marLeft w:val="0"/>
              <w:marRight w:val="0"/>
              <w:marTop w:val="0"/>
              <w:marBottom w:val="0"/>
              <w:divBdr>
                <w:top w:val="none" w:sz="0" w:space="0" w:color="auto"/>
                <w:left w:val="none" w:sz="0" w:space="0" w:color="auto"/>
                <w:bottom w:val="none" w:sz="0" w:space="0" w:color="auto"/>
                <w:right w:val="none" w:sz="0" w:space="0" w:color="auto"/>
              </w:divBdr>
            </w:div>
            <w:div w:id="377631860">
              <w:marLeft w:val="0"/>
              <w:marRight w:val="0"/>
              <w:marTop w:val="0"/>
              <w:marBottom w:val="0"/>
              <w:divBdr>
                <w:top w:val="none" w:sz="0" w:space="0" w:color="auto"/>
                <w:left w:val="none" w:sz="0" w:space="0" w:color="auto"/>
                <w:bottom w:val="none" w:sz="0" w:space="0" w:color="auto"/>
                <w:right w:val="none" w:sz="0" w:space="0" w:color="auto"/>
              </w:divBdr>
            </w:div>
            <w:div w:id="1574123289">
              <w:marLeft w:val="0"/>
              <w:marRight w:val="0"/>
              <w:marTop w:val="0"/>
              <w:marBottom w:val="0"/>
              <w:divBdr>
                <w:top w:val="none" w:sz="0" w:space="0" w:color="auto"/>
                <w:left w:val="none" w:sz="0" w:space="0" w:color="auto"/>
                <w:bottom w:val="none" w:sz="0" w:space="0" w:color="auto"/>
                <w:right w:val="none" w:sz="0" w:space="0" w:color="auto"/>
              </w:divBdr>
            </w:div>
            <w:div w:id="1308247484">
              <w:marLeft w:val="0"/>
              <w:marRight w:val="0"/>
              <w:marTop w:val="0"/>
              <w:marBottom w:val="0"/>
              <w:divBdr>
                <w:top w:val="none" w:sz="0" w:space="0" w:color="auto"/>
                <w:left w:val="none" w:sz="0" w:space="0" w:color="auto"/>
                <w:bottom w:val="none" w:sz="0" w:space="0" w:color="auto"/>
                <w:right w:val="none" w:sz="0" w:space="0" w:color="auto"/>
              </w:divBdr>
            </w:div>
            <w:div w:id="1796211029">
              <w:marLeft w:val="0"/>
              <w:marRight w:val="0"/>
              <w:marTop w:val="0"/>
              <w:marBottom w:val="0"/>
              <w:divBdr>
                <w:top w:val="none" w:sz="0" w:space="0" w:color="auto"/>
                <w:left w:val="none" w:sz="0" w:space="0" w:color="auto"/>
                <w:bottom w:val="none" w:sz="0" w:space="0" w:color="auto"/>
                <w:right w:val="none" w:sz="0" w:space="0" w:color="auto"/>
              </w:divBdr>
            </w:div>
            <w:div w:id="317539228">
              <w:marLeft w:val="0"/>
              <w:marRight w:val="0"/>
              <w:marTop w:val="0"/>
              <w:marBottom w:val="0"/>
              <w:divBdr>
                <w:top w:val="none" w:sz="0" w:space="0" w:color="auto"/>
                <w:left w:val="none" w:sz="0" w:space="0" w:color="auto"/>
                <w:bottom w:val="none" w:sz="0" w:space="0" w:color="auto"/>
                <w:right w:val="none" w:sz="0" w:space="0" w:color="auto"/>
              </w:divBdr>
            </w:div>
            <w:div w:id="1523975713">
              <w:marLeft w:val="0"/>
              <w:marRight w:val="0"/>
              <w:marTop w:val="0"/>
              <w:marBottom w:val="0"/>
              <w:divBdr>
                <w:top w:val="none" w:sz="0" w:space="0" w:color="auto"/>
                <w:left w:val="none" w:sz="0" w:space="0" w:color="auto"/>
                <w:bottom w:val="none" w:sz="0" w:space="0" w:color="auto"/>
                <w:right w:val="none" w:sz="0" w:space="0" w:color="auto"/>
              </w:divBdr>
            </w:div>
            <w:div w:id="999189548">
              <w:marLeft w:val="0"/>
              <w:marRight w:val="0"/>
              <w:marTop w:val="0"/>
              <w:marBottom w:val="0"/>
              <w:divBdr>
                <w:top w:val="none" w:sz="0" w:space="0" w:color="auto"/>
                <w:left w:val="none" w:sz="0" w:space="0" w:color="auto"/>
                <w:bottom w:val="none" w:sz="0" w:space="0" w:color="auto"/>
                <w:right w:val="none" w:sz="0" w:space="0" w:color="auto"/>
              </w:divBdr>
            </w:div>
            <w:div w:id="93521940">
              <w:marLeft w:val="0"/>
              <w:marRight w:val="0"/>
              <w:marTop w:val="0"/>
              <w:marBottom w:val="0"/>
              <w:divBdr>
                <w:top w:val="none" w:sz="0" w:space="0" w:color="auto"/>
                <w:left w:val="none" w:sz="0" w:space="0" w:color="auto"/>
                <w:bottom w:val="none" w:sz="0" w:space="0" w:color="auto"/>
                <w:right w:val="none" w:sz="0" w:space="0" w:color="auto"/>
              </w:divBdr>
            </w:div>
            <w:div w:id="1827359400">
              <w:marLeft w:val="0"/>
              <w:marRight w:val="0"/>
              <w:marTop w:val="0"/>
              <w:marBottom w:val="0"/>
              <w:divBdr>
                <w:top w:val="none" w:sz="0" w:space="0" w:color="auto"/>
                <w:left w:val="none" w:sz="0" w:space="0" w:color="auto"/>
                <w:bottom w:val="none" w:sz="0" w:space="0" w:color="auto"/>
                <w:right w:val="none" w:sz="0" w:space="0" w:color="auto"/>
              </w:divBdr>
            </w:div>
            <w:div w:id="564536389">
              <w:marLeft w:val="0"/>
              <w:marRight w:val="0"/>
              <w:marTop w:val="0"/>
              <w:marBottom w:val="0"/>
              <w:divBdr>
                <w:top w:val="none" w:sz="0" w:space="0" w:color="auto"/>
                <w:left w:val="none" w:sz="0" w:space="0" w:color="auto"/>
                <w:bottom w:val="none" w:sz="0" w:space="0" w:color="auto"/>
                <w:right w:val="none" w:sz="0" w:space="0" w:color="auto"/>
              </w:divBdr>
            </w:div>
            <w:div w:id="1967546543">
              <w:marLeft w:val="0"/>
              <w:marRight w:val="0"/>
              <w:marTop w:val="0"/>
              <w:marBottom w:val="0"/>
              <w:divBdr>
                <w:top w:val="none" w:sz="0" w:space="0" w:color="auto"/>
                <w:left w:val="none" w:sz="0" w:space="0" w:color="auto"/>
                <w:bottom w:val="none" w:sz="0" w:space="0" w:color="auto"/>
                <w:right w:val="none" w:sz="0" w:space="0" w:color="auto"/>
              </w:divBdr>
            </w:div>
            <w:div w:id="980187743">
              <w:marLeft w:val="0"/>
              <w:marRight w:val="0"/>
              <w:marTop w:val="0"/>
              <w:marBottom w:val="0"/>
              <w:divBdr>
                <w:top w:val="none" w:sz="0" w:space="0" w:color="auto"/>
                <w:left w:val="none" w:sz="0" w:space="0" w:color="auto"/>
                <w:bottom w:val="none" w:sz="0" w:space="0" w:color="auto"/>
                <w:right w:val="none" w:sz="0" w:space="0" w:color="auto"/>
              </w:divBdr>
            </w:div>
            <w:div w:id="1264995657">
              <w:marLeft w:val="0"/>
              <w:marRight w:val="0"/>
              <w:marTop w:val="0"/>
              <w:marBottom w:val="0"/>
              <w:divBdr>
                <w:top w:val="none" w:sz="0" w:space="0" w:color="auto"/>
                <w:left w:val="none" w:sz="0" w:space="0" w:color="auto"/>
                <w:bottom w:val="none" w:sz="0" w:space="0" w:color="auto"/>
                <w:right w:val="none" w:sz="0" w:space="0" w:color="auto"/>
              </w:divBdr>
            </w:div>
            <w:div w:id="8457375">
              <w:marLeft w:val="0"/>
              <w:marRight w:val="0"/>
              <w:marTop w:val="0"/>
              <w:marBottom w:val="0"/>
              <w:divBdr>
                <w:top w:val="none" w:sz="0" w:space="0" w:color="auto"/>
                <w:left w:val="none" w:sz="0" w:space="0" w:color="auto"/>
                <w:bottom w:val="none" w:sz="0" w:space="0" w:color="auto"/>
                <w:right w:val="none" w:sz="0" w:space="0" w:color="auto"/>
              </w:divBdr>
            </w:div>
            <w:div w:id="1227690513">
              <w:marLeft w:val="0"/>
              <w:marRight w:val="0"/>
              <w:marTop w:val="0"/>
              <w:marBottom w:val="0"/>
              <w:divBdr>
                <w:top w:val="none" w:sz="0" w:space="0" w:color="auto"/>
                <w:left w:val="none" w:sz="0" w:space="0" w:color="auto"/>
                <w:bottom w:val="none" w:sz="0" w:space="0" w:color="auto"/>
                <w:right w:val="none" w:sz="0" w:space="0" w:color="auto"/>
              </w:divBdr>
            </w:div>
            <w:div w:id="279069009">
              <w:marLeft w:val="0"/>
              <w:marRight w:val="0"/>
              <w:marTop w:val="0"/>
              <w:marBottom w:val="0"/>
              <w:divBdr>
                <w:top w:val="none" w:sz="0" w:space="0" w:color="auto"/>
                <w:left w:val="none" w:sz="0" w:space="0" w:color="auto"/>
                <w:bottom w:val="none" w:sz="0" w:space="0" w:color="auto"/>
                <w:right w:val="none" w:sz="0" w:space="0" w:color="auto"/>
              </w:divBdr>
            </w:div>
            <w:div w:id="1855991944">
              <w:marLeft w:val="0"/>
              <w:marRight w:val="0"/>
              <w:marTop w:val="0"/>
              <w:marBottom w:val="0"/>
              <w:divBdr>
                <w:top w:val="none" w:sz="0" w:space="0" w:color="auto"/>
                <w:left w:val="none" w:sz="0" w:space="0" w:color="auto"/>
                <w:bottom w:val="none" w:sz="0" w:space="0" w:color="auto"/>
                <w:right w:val="none" w:sz="0" w:space="0" w:color="auto"/>
              </w:divBdr>
            </w:div>
            <w:div w:id="1644653898">
              <w:marLeft w:val="0"/>
              <w:marRight w:val="0"/>
              <w:marTop w:val="0"/>
              <w:marBottom w:val="0"/>
              <w:divBdr>
                <w:top w:val="none" w:sz="0" w:space="0" w:color="auto"/>
                <w:left w:val="none" w:sz="0" w:space="0" w:color="auto"/>
                <w:bottom w:val="none" w:sz="0" w:space="0" w:color="auto"/>
                <w:right w:val="none" w:sz="0" w:space="0" w:color="auto"/>
              </w:divBdr>
            </w:div>
            <w:div w:id="1453088582">
              <w:marLeft w:val="0"/>
              <w:marRight w:val="0"/>
              <w:marTop w:val="0"/>
              <w:marBottom w:val="0"/>
              <w:divBdr>
                <w:top w:val="none" w:sz="0" w:space="0" w:color="auto"/>
                <w:left w:val="none" w:sz="0" w:space="0" w:color="auto"/>
                <w:bottom w:val="none" w:sz="0" w:space="0" w:color="auto"/>
                <w:right w:val="none" w:sz="0" w:space="0" w:color="auto"/>
              </w:divBdr>
            </w:div>
            <w:div w:id="411968585">
              <w:marLeft w:val="0"/>
              <w:marRight w:val="0"/>
              <w:marTop w:val="0"/>
              <w:marBottom w:val="0"/>
              <w:divBdr>
                <w:top w:val="none" w:sz="0" w:space="0" w:color="auto"/>
                <w:left w:val="none" w:sz="0" w:space="0" w:color="auto"/>
                <w:bottom w:val="none" w:sz="0" w:space="0" w:color="auto"/>
                <w:right w:val="none" w:sz="0" w:space="0" w:color="auto"/>
              </w:divBdr>
            </w:div>
            <w:div w:id="577442333">
              <w:marLeft w:val="0"/>
              <w:marRight w:val="0"/>
              <w:marTop w:val="0"/>
              <w:marBottom w:val="0"/>
              <w:divBdr>
                <w:top w:val="none" w:sz="0" w:space="0" w:color="auto"/>
                <w:left w:val="none" w:sz="0" w:space="0" w:color="auto"/>
                <w:bottom w:val="none" w:sz="0" w:space="0" w:color="auto"/>
                <w:right w:val="none" w:sz="0" w:space="0" w:color="auto"/>
              </w:divBdr>
            </w:div>
            <w:div w:id="1675064423">
              <w:marLeft w:val="0"/>
              <w:marRight w:val="0"/>
              <w:marTop w:val="0"/>
              <w:marBottom w:val="0"/>
              <w:divBdr>
                <w:top w:val="none" w:sz="0" w:space="0" w:color="auto"/>
                <w:left w:val="none" w:sz="0" w:space="0" w:color="auto"/>
                <w:bottom w:val="none" w:sz="0" w:space="0" w:color="auto"/>
                <w:right w:val="none" w:sz="0" w:space="0" w:color="auto"/>
              </w:divBdr>
            </w:div>
            <w:div w:id="1019162601">
              <w:marLeft w:val="0"/>
              <w:marRight w:val="0"/>
              <w:marTop w:val="0"/>
              <w:marBottom w:val="0"/>
              <w:divBdr>
                <w:top w:val="none" w:sz="0" w:space="0" w:color="auto"/>
                <w:left w:val="none" w:sz="0" w:space="0" w:color="auto"/>
                <w:bottom w:val="none" w:sz="0" w:space="0" w:color="auto"/>
                <w:right w:val="none" w:sz="0" w:space="0" w:color="auto"/>
              </w:divBdr>
            </w:div>
            <w:div w:id="162747755">
              <w:marLeft w:val="0"/>
              <w:marRight w:val="0"/>
              <w:marTop w:val="0"/>
              <w:marBottom w:val="0"/>
              <w:divBdr>
                <w:top w:val="none" w:sz="0" w:space="0" w:color="auto"/>
                <w:left w:val="none" w:sz="0" w:space="0" w:color="auto"/>
                <w:bottom w:val="none" w:sz="0" w:space="0" w:color="auto"/>
                <w:right w:val="none" w:sz="0" w:space="0" w:color="auto"/>
              </w:divBdr>
            </w:div>
            <w:div w:id="268506820">
              <w:marLeft w:val="0"/>
              <w:marRight w:val="0"/>
              <w:marTop w:val="0"/>
              <w:marBottom w:val="0"/>
              <w:divBdr>
                <w:top w:val="none" w:sz="0" w:space="0" w:color="auto"/>
                <w:left w:val="none" w:sz="0" w:space="0" w:color="auto"/>
                <w:bottom w:val="none" w:sz="0" w:space="0" w:color="auto"/>
                <w:right w:val="none" w:sz="0" w:space="0" w:color="auto"/>
              </w:divBdr>
            </w:div>
            <w:div w:id="1758986866">
              <w:marLeft w:val="0"/>
              <w:marRight w:val="0"/>
              <w:marTop w:val="0"/>
              <w:marBottom w:val="0"/>
              <w:divBdr>
                <w:top w:val="none" w:sz="0" w:space="0" w:color="auto"/>
                <w:left w:val="none" w:sz="0" w:space="0" w:color="auto"/>
                <w:bottom w:val="none" w:sz="0" w:space="0" w:color="auto"/>
                <w:right w:val="none" w:sz="0" w:space="0" w:color="auto"/>
              </w:divBdr>
            </w:div>
            <w:div w:id="1379695902">
              <w:marLeft w:val="0"/>
              <w:marRight w:val="0"/>
              <w:marTop w:val="0"/>
              <w:marBottom w:val="0"/>
              <w:divBdr>
                <w:top w:val="none" w:sz="0" w:space="0" w:color="auto"/>
                <w:left w:val="none" w:sz="0" w:space="0" w:color="auto"/>
                <w:bottom w:val="none" w:sz="0" w:space="0" w:color="auto"/>
                <w:right w:val="none" w:sz="0" w:space="0" w:color="auto"/>
              </w:divBdr>
            </w:div>
            <w:div w:id="149177739">
              <w:marLeft w:val="0"/>
              <w:marRight w:val="0"/>
              <w:marTop w:val="0"/>
              <w:marBottom w:val="0"/>
              <w:divBdr>
                <w:top w:val="none" w:sz="0" w:space="0" w:color="auto"/>
                <w:left w:val="none" w:sz="0" w:space="0" w:color="auto"/>
                <w:bottom w:val="none" w:sz="0" w:space="0" w:color="auto"/>
                <w:right w:val="none" w:sz="0" w:space="0" w:color="auto"/>
              </w:divBdr>
            </w:div>
            <w:div w:id="47536775">
              <w:marLeft w:val="0"/>
              <w:marRight w:val="0"/>
              <w:marTop w:val="0"/>
              <w:marBottom w:val="0"/>
              <w:divBdr>
                <w:top w:val="none" w:sz="0" w:space="0" w:color="auto"/>
                <w:left w:val="none" w:sz="0" w:space="0" w:color="auto"/>
                <w:bottom w:val="none" w:sz="0" w:space="0" w:color="auto"/>
                <w:right w:val="none" w:sz="0" w:space="0" w:color="auto"/>
              </w:divBdr>
            </w:div>
            <w:div w:id="525994102">
              <w:marLeft w:val="0"/>
              <w:marRight w:val="0"/>
              <w:marTop w:val="0"/>
              <w:marBottom w:val="0"/>
              <w:divBdr>
                <w:top w:val="none" w:sz="0" w:space="0" w:color="auto"/>
                <w:left w:val="none" w:sz="0" w:space="0" w:color="auto"/>
                <w:bottom w:val="none" w:sz="0" w:space="0" w:color="auto"/>
                <w:right w:val="none" w:sz="0" w:space="0" w:color="auto"/>
              </w:divBdr>
            </w:div>
            <w:div w:id="641085022">
              <w:marLeft w:val="0"/>
              <w:marRight w:val="0"/>
              <w:marTop w:val="0"/>
              <w:marBottom w:val="0"/>
              <w:divBdr>
                <w:top w:val="none" w:sz="0" w:space="0" w:color="auto"/>
                <w:left w:val="none" w:sz="0" w:space="0" w:color="auto"/>
                <w:bottom w:val="none" w:sz="0" w:space="0" w:color="auto"/>
                <w:right w:val="none" w:sz="0" w:space="0" w:color="auto"/>
              </w:divBdr>
            </w:div>
            <w:div w:id="1644313937">
              <w:marLeft w:val="0"/>
              <w:marRight w:val="0"/>
              <w:marTop w:val="0"/>
              <w:marBottom w:val="0"/>
              <w:divBdr>
                <w:top w:val="none" w:sz="0" w:space="0" w:color="auto"/>
                <w:left w:val="none" w:sz="0" w:space="0" w:color="auto"/>
                <w:bottom w:val="none" w:sz="0" w:space="0" w:color="auto"/>
                <w:right w:val="none" w:sz="0" w:space="0" w:color="auto"/>
              </w:divBdr>
            </w:div>
            <w:div w:id="1756517692">
              <w:marLeft w:val="0"/>
              <w:marRight w:val="0"/>
              <w:marTop w:val="0"/>
              <w:marBottom w:val="0"/>
              <w:divBdr>
                <w:top w:val="none" w:sz="0" w:space="0" w:color="auto"/>
                <w:left w:val="none" w:sz="0" w:space="0" w:color="auto"/>
                <w:bottom w:val="none" w:sz="0" w:space="0" w:color="auto"/>
                <w:right w:val="none" w:sz="0" w:space="0" w:color="auto"/>
              </w:divBdr>
            </w:div>
            <w:div w:id="2027829906">
              <w:marLeft w:val="0"/>
              <w:marRight w:val="0"/>
              <w:marTop w:val="0"/>
              <w:marBottom w:val="0"/>
              <w:divBdr>
                <w:top w:val="none" w:sz="0" w:space="0" w:color="auto"/>
                <w:left w:val="none" w:sz="0" w:space="0" w:color="auto"/>
                <w:bottom w:val="none" w:sz="0" w:space="0" w:color="auto"/>
                <w:right w:val="none" w:sz="0" w:space="0" w:color="auto"/>
              </w:divBdr>
            </w:div>
            <w:div w:id="2112968531">
              <w:marLeft w:val="0"/>
              <w:marRight w:val="0"/>
              <w:marTop w:val="0"/>
              <w:marBottom w:val="0"/>
              <w:divBdr>
                <w:top w:val="none" w:sz="0" w:space="0" w:color="auto"/>
                <w:left w:val="none" w:sz="0" w:space="0" w:color="auto"/>
                <w:bottom w:val="none" w:sz="0" w:space="0" w:color="auto"/>
                <w:right w:val="none" w:sz="0" w:space="0" w:color="auto"/>
              </w:divBdr>
            </w:div>
            <w:div w:id="615454309">
              <w:marLeft w:val="0"/>
              <w:marRight w:val="0"/>
              <w:marTop w:val="0"/>
              <w:marBottom w:val="0"/>
              <w:divBdr>
                <w:top w:val="none" w:sz="0" w:space="0" w:color="auto"/>
                <w:left w:val="none" w:sz="0" w:space="0" w:color="auto"/>
                <w:bottom w:val="none" w:sz="0" w:space="0" w:color="auto"/>
                <w:right w:val="none" w:sz="0" w:space="0" w:color="auto"/>
              </w:divBdr>
            </w:div>
            <w:div w:id="980305939">
              <w:marLeft w:val="0"/>
              <w:marRight w:val="0"/>
              <w:marTop w:val="0"/>
              <w:marBottom w:val="0"/>
              <w:divBdr>
                <w:top w:val="none" w:sz="0" w:space="0" w:color="auto"/>
                <w:left w:val="none" w:sz="0" w:space="0" w:color="auto"/>
                <w:bottom w:val="none" w:sz="0" w:space="0" w:color="auto"/>
                <w:right w:val="none" w:sz="0" w:space="0" w:color="auto"/>
              </w:divBdr>
            </w:div>
            <w:div w:id="404424446">
              <w:marLeft w:val="0"/>
              <w:marRight w:val="0"/>
              <w:marTop w:val="0"/>
              <w:marBottom w:val="0"/>
              <w:divBdr>
                <w:top w:val="none" w:sz="0" w:space="0" w:color="auto"/>
                <w:left w:val="none" w:sz="0" w:space="0" w:color="auto"/>
                <w:bottom w:val="none" w:sz="0" w:space="0" w:color="auto"/>
                <w:right w:val="none" w:sz="0" w:space="0" w:color="auto"/>
              </w:divBdr>
            </w:div>
            <w:div w:id="1120608867">
              <w:marLeft w:val="0"/>
              <w:marRight w:val="0"/>
              <w:marTop w:val="0"/>
              <w:marBottom w:val="0"/>
              <w:divBdr>
                <w:top w:val="none" w:sz="0" w:space="0" w:color="auto"/>
                <w:left w:val="none" w:sz="0" w:space="0" w:color="auto"/>
                <w:bottom w:val="none" w:sz="0" w:space="0" w:color="auto"/>
                <w:right w:val="none" w:sz="0" w:space="0" w:color="auto"/>
              </w:divBdr>
            </w:div>
            <w:div w:id="1189444210">
              <w:marLeft w:val="0"/>
              <w:marRight w:val="0"/>
              <w:marTop w:val="0"/>
              <w:marBottom w:val="0"/>
              <w:divBdr>
                <w:top w:val="none" w:sz="0" w:space="0" w:color="auto"/>
                <w:left w:val="none" w:sz="0" w:space="0" w:color="auto"/>
                <w:bottom w:val="none" w:sz="0" w:space="0" w:color="auto"/>
                <w:right w:val="none" w:sz="0" w:space="0" w:color="auto"/>
              </w:divBdr>
            </w:div>
            <w:div w:id="98650454">
              <w:marLeft w:val="0"/>
              <w:marRight w:val="0"/>
              <w:marTop w:val="0"/>
              <w:marBottom w:val="0"/>
              <w:divBdr>
                <w:top w:val="none" w:sz="0" w:space="0" w:color="auto"/>
                <w:left w:val="none" w:sz="0" w:space="0" w:color="auto"/>
                <w:bottom w:val="none" w:sz="0" w:space="0" w:color="auto"/>
                <w:right w:val="none" w:sz="0" w:space="0" w:color="auto"/>
              </w:divBdr>
            </w:div>
            <w:div w:id="154341695">
              <w:marLeft w:val="0"/>
              <w:marRight w:val="0"/>
              <w:marTop w:val="0"/>
              <w:marBottom w:val="0"/>
              <w:divBdr>
                <w:top w:val="none" w:sz="0" w:space="0" w:color="auto"/>
                <w:left w:val="none" w:sz="0" w:space="0" w:color="auto"/>
                <w:bottom w:val="none" w:sz="0" w:space="0" w:color="auto"/>
                <w:right w:val="none" w:sz="0" w:space="0" w:color="auto"/>
              </w:divBdr>
            </w:div>
            <w:div w:id="448817304">
              <w:marLeft w:val="0"/>
              <w:marRight w:val="0"/>
              <w:marTop w:val="0"/>
              <w:marBottom w:val="0"/>
              <w:divBdr>
                <w:top w:val="none" w:sz="0" w:space="0" w:color="auto"/>
                <w:left w:val="none" w:sz="0" w:space="0" w:color="auto"/>
                <w:bottom w:val="none" w:sz="0" w:space="0" w:color="auto"/>
                <w:right w:val="none" w:sz="0" w:space="0" w:color="auto"/>
              </w:divBdr>
            </w:div>
            <w:div w:id="1191258338">
              <w:marLeft w:val="0"/>
              <w:marRight w:val="0"/>
              <w:marTop w:val="0"/>
              <w:marBottom w:val="0"/>
              <w:divBdr>
                <w:top w:val="none" w:sz="0" w:space="0" w:color="auto"/>
                <w:left w:val="none" w:sz="0" w:space="0" w:color="auto"/>
                <w:bottom w:val="none" w:sz="0" w:space="0" w:color="auto"/>
                <w:right w:val="none" w:sz="0" w:space="0" w:color="auto"/>
              </w:divBdr>
            </w:div>
            <w:div w:id="203059768">
              <w:marLeft w:val="0"/>
              <w:marRight w:val="0"/>
              <w:marTop w:val="0"/>
              <w:marBottom w:val="0"/>
              <w:divBdr>
                <w:top w:val="none" w:sz="0" w:space="0" w:color="auto"/>
                <w:left w:val="none" w:sz="0" w:space="0" w:color="auto"/>
                <w:bottom w:val="none" w:sz="0" w:space="0" w:color="auto"/>
                <w:right w:val="none" w:sz="0" w:space="0" w:color="auto"/>
              </w:divBdr>
            </w:div>
            <w:div w:id="132792288">
              <w:marLeft w:val="0"/>
              <w:marRight w:val="0"/>
              <w:marTop w:val="0"/>
              <w:marBottom w:val="0"/>
              <w:divBdr>
                <w:top w:val="none" w:sz="0" w:space="0" w:color="auto"/>
                <w:left w:val="none" w:sz="0" w:space="0" w:color="auto"/>
                <w:bottom w:val="none" w:sz="0" w:space="0" w:color="auto"/>
                <w:right w:val="none" w:sz="0" w:space="0" w:color="auto"/>
              </w:divBdr>
            </w:div>
            <w:div w:id="187910006">
              <w:marLeft w:val="0"/>
              <w:marRight w:val="0"/>
              <w:marTop w:val="0"/>
              <w:marBottom w:val="0"/>
              <w:divBdr>
                <w:top w:val="none" w:sz="0" w:space="0" w:color="auto"/>
                <w:left w:val="none" w:sz="0" w:space="0" w:color="auto"/>
                <w:bottom w:val="none" w:sz="0" w:space="0" w:color="auto"/>
                <w:right w:val="none" w:sz="0" w:space="0" w:color="auto"/>
              </w:divBdr>
            </w:div>
            <w:div w:id="585921079">
              <w:marLeft w:val="0"/>
              <w:marRight w:val="0"/>
              <w:marTop w:val="0"/>
              <w:marBottom w:val="0"/>
              <w:divBdr>
                <w:top w:val="none" w:sz="0" w:space="0" w:color="auto"/>
                <w:left w:val="none" w:sz="0" w:space="0" w:color="auto"/>
                <w:bottom w:val="none" w:sz="0" w:space="0" w:color="auto"/>
                <w:right w:val="none" w:sz="0" w:space="0" w:color="auto"/>
              </w:divBdr>
            </w:div>
            <w:div w:id="1691254082">
              <w:marLeft w:val="0"/>
              <w:marRight w:val="0"/>
              <w:marTop w:val="0"/>
              <w:marBottom w:val="0"/>
              <w:divBdr>
                <w:top w:val="none" w:sz="0" w:space="0" w:color="auto"/>
                <w:left w:val="none" w:sz="0" w:space="0" w:color="auto"/>
                <w:bottom w:val="none" w:sz="0" w:space="0" w:color="auto"/>
                <w:right w:val="none" w:sz="0" w:space="0" w:color="auto"/>
              </w:divBdr>
            </w:div>
            <w:div w:id="17197924">
              <w:marLeft w:val="0"/>
              <w:marRight w:val="0"/>
              <w:marTop w:val="0"/>
              <w:marBottom w:val="0"/>
              <w:divBdr>
                <w:top w:val="none" w:sz="0" w:space="0" w:color="auto"/>
                <w:left w:val="none" w:sz="0" w:space="0" w:color="auto"/>
                <w:bottom w:val="none" w:sz="0" w:space="0" w:color="auto"/>
                <w:right w:val="none" w:sz="0" w:space="0" w:color="auto"/>
              </w:divBdr>
            </w:div>
            <w:div w:id="1987542397">
              <w:marLeft w:val="0"/>
              <w:marRight w:val="0"/>
              <w:marTop w:val="0"/>
              <w:marBottom w:val="0"/>
              <w:divBdr>
                <w:top w:val="none" w:sz="0" w:space="0" w:color="auto"/>
                <w:left w:val="none" w:sz="0" w:space="0" w:color="auto"/>
                <w:bottom w:val="none" w:sz="0" w:space="0" w:color="auto"/>
                <w:right w:val="none" w:sz="0" w:space="0" w:color="auto"/>
              </w:divBdr>
            </w:div>
            <w:div w:id="1506893738">
              <w:marLeft w:val="0"/>
              <w:marRight w:val="0"/>
              <w:marTop w:val="0"/>
              <w:marBottom w:val="0"/>
              <w:divBdr>
                <w:top w:val="none" w:sz="0" w:space="0" w:color="auto"/>
                <w:left w:val="none" w:sz="0" w:space="0" w:color="auto"/>
                <w:bottom w:val="none" w:sz="0" w:space="0" w:color="auto"/>
                <w:right w:val="none" w:sz="0" w:space="0" w:color="auto"/>
              </w:divBdr>
            </w:div>
            <w:div w:id="712853196">
              <w:marLeft w:val="0"/>
              <w:marRight w:val="0"/>
              <w:marTop w:val="0"/>
              <w:marBottom w:val="0"/>
              <w:divBdr>
                <w:top w:val="none" w:sz="0" w:space="0" w:color="auto"/>
                <w:left w:val="none" w:sz="0" w:space="0" w:color="auto"/>
                <w:bottom w:val="none" w:sz="0" w:space="0" w:color="auto"/>
                <w:right w:val="none" w:sz="0" w:space="0" w:color="auto"/>
              </w:divBdr>
            </w:div>
            <w:div w:id="741101388">
              <w:marLeft w:val="0"/>
              <w:marRight w:val="0"/>
              <w:marTop w:val="0"/>
              <w:marBottom w:val="0"/>
              <w:divBdr>
                <w:top w:val="none" w:sz="0" w:space="0" w:color="auto"/>
                <w:left w:val="none" w:sz="0" w:space="0" w:color="auto"/>
                <w:bottom w:val="none" w:sz="0" w:space="0" w:color="auto"/>
                <w:right w:val="none" w:sz="0" w:space="0" w:color="auto"/>
              </w:divBdr>
            </w:div>
            <w:div w:id="721707899">
              <w:marLeft w:val="0"/>
              <w:marRight w:val="0"/>
              <w:marTop w:val="0"/>
              <w:marBottom w:val="0"/>
              <w:divBdr>
                <w:top w:val="none" w:sz="0" w:space="0" w:color="auto"/>
                <w:left w:val="none" w:sz="0" w:space="0" w:color="auto"/>
                <w:bottom w:val="none" w:sz="0" w:space="0" w:color="auto"/>
                <w:right w:val="none" w:sz="0" w:space="0" w:color="auto"/>
              </w:divBdr>
            </w:div>
            <w:div w:id="2119254988">
              <w:marLeft w:val="0"/>
              <w:marRight w:val="0"/>
              <w:marTop w:val="0"/>
              <w:marBottom w:val="0"/>
              <w:divBdr>
                <w:top w:val="none" w:sz="0" w:space="0" w:color="auto"/>
                <w:left w:val="none" w:sz="0" w:space="0" w:color="auto"/>
                <w:bottom w:val="none" w:sz="0" w:space="0" w:color="auto"/>
                <w:right w:val="none" w:sz="0" w:space="0" w:color="auto"/>
              </w:divBdr>
            </w:div>
            <w:div w:id="89200197">
              <w:marLeft w:val="0"/>
              <w:marRight w:val="0"/>
              <w:marTop w:val="0"/>
              <w:marBottom w:val="0"/>
              <w:divBdr>
                <w:top w:val="none" w:sz="0" w:space="0" w:color="auto"/>
                <w:left w:val="none" w:sz="0" w:space="0" w:color="auto"/>
                <w:bottom w:val="none" w:sz="0" w:space="0" w:color="auto"/>
                <w:right w:val="none" w:sz="0" w:space="0" w:color="auto"/>
              </w:divBdr>
            </w:div>
            <w:div w:id="1824736496">
              <w:marLeft w:val="0"/>
              <w:marRight w:val="0"/>
              <w:marTop w:val="0"/>
              <w:marBottom w:val="0"/>
              <w:divBdr>
                <w:top w:val="none" w:sz="0" w:space="0" w:color="auto"/>
                <w:left w:val="none" w:sz="0" w:space="0" w:color="auto"/>
                <w:bottom w:val="none" w:sz="0" w:space="0" w:color="auto"/>
                <w:right w:val="none" w:sz="0" w:space="0" w:color="auto"/>
              </w:divBdr>
            </w:div>
            <w:div w:id="1246692651">
              <w:marLeft w:val="0"/>
              <w:marRight w:val="0"/>
              <w:marTop w:val="0"/>
              <w:marBottom w:val="0"/>
              <w:divBdr>
                <w:top w:val="none" w:sz="0" w:space="0" w:color="auto"/>
                <w:left w:val="none" w:sz="0" w:space="0" w:color="auto"/>
                <w:bottom w:val="none" w:sz="0" w:space="0" w:color="auto"/>
                <w:right w:val="none" w:sz="0" w:space="0" w:color="auto"/>
              </w:divBdr>
            </w:div>
            <w:div w:id="1508709467">
              <w:marLeft w:val="0"/>
              <w:marRight w:val="0"/>
              <w:marTop w:val="0"/>
              <w:marBottom w:val="0"/>
              <w:divBdr>
                <w:top w:val="none" w:sz="0" w:space="0" w:color="auto"/>
                <w:left w:val="none" w:sz="0" w:space="0" w:color="auto"/>
                <w:bottom w:val="none" w:sz="0" w:space="0" w:color="auto"/>
                <w:right w:val="none" w:sz="0" w:space="0" w:color="auto"/>
              </w:divBdr>
            </w:div>
            <w:div w:id="127599421">
              <w:marLeft w:val="0"/>
              <w:marRight w:val="0"/>
              <w:marTop w:val="0"/>
              <w:marBottom w:val="0"/>
              <w:divBdr>
                <w:top w:val="none" w:sz="0" w:space="0" w:color="auto"/>
                <w:left w:val="none" w:sz="0" w:space="0" w:color="auto"/>
                <w:bottom w:val="none" w:sz="0" w:space="0" w:color="auto"/>
                <w:right w:val="none" w:sz="0" w:space="0" w:color="auto"/>
              </w:divBdr>
            </w:div>
            <w:div w:id="846750838">
              <w:marLeft w:val="0"/>
              <w:marRight w:val="0"/>
              <w:marTop w:val="0"/>
              <w:marBottom w:val="0"/>
              <w:divBdr>
                <w:top w:val="none" w:sz="0" w:space="0" w:color="auto"/>
                <w:left w:val="none" w:sz="0" w:space="0" w:color="auto"/>
                <w:bottom w:val="none" w:sz="0" w:space="0" w:color="auto"/>
                <w:right w:val="none" w:sz="0" w:space="0" w:color="auto"/>
              </w:divBdr>
            </w:div>
            <w:div w:id="571815690">
              <w:marLeft w:val="0"/>
              <w:marRight w:val="0"/>
              <w:marTop w:val="0"/>
              <w:marBottom w:val="0"/>
              <w:divBdr>
                <w:top w:val="none" w:sz="0" w:space="0" w:color="auto"/>
                <w:left w:val="none" w:sz="0" w:space="0" w:color="auto"/>
                <w:bottom w:val="none" w:sz="0" w:space="0" w:color="auto"/>
                <w:right w:val="none" w:sz="0" w:space="0" w:color="auto"/>
              </w:divBdr>
            </w:div>
            <w:div w:id="396589139">
              <w:marLeft w:val="0"/>
              <w:marRight w:val="0"/>
              <w:marTop w:val="0"/>
              <w:marBottom w:val="0"/>
              <w:divBdr>
                <w:top w:val="none" w:sz="0" w:space="0" w:color="auto"/>
                <w:left w:val="none" w:sz="0" w:space="0" w:color="auto"/>
                <w:bottom w:val="none" w:sz="0" w:space="0" w:color="auto"/>
                <w:right w:val="none" w:sz="0" w:space="0" w:color="auto"/>
              </w:divBdr>
            </w:div>
            <w:div w:id="618075425">
              <w:marLeft w:val="0"/>
              <w:marRight w:val="0"/>
              <w:marTop w:val="0"/>
              <w:marBottom w:val="0"/>
              <w:divBdr>
                <w:top w:val="none" w:sz="0" w:space="0" w:color="auto"/>
                <w:left w:val="none" w:sz="0" w:space="0" w:color="auto"/>
                <w:bottom w:val="none" w:sz="0" w:space="0" w:color="auto"/>
                <w:right w:val="none" w:sz="0" w:space="0" w:color="auto"/>
              </w:divBdr>
            </w:div>
            <w:div w:id="436557671">
              <w:marLeft w:val="0"/>
              <w:marRight w:val="0"/>
              <w:marTop w:val="0"/>
              <w:marBottom w:val="0"/>
              <w:divBdr>
                <w:top w:val="none" w:sz="0" w:space="0" w:color="auto"/>
                <w:left w:val="none" w:sz="0" w:space="0" w:color="auto"/>
                <w:bottom w:val="none" w:sz="0" w:space="0" w:color="auto"/>
                <w:right w:val="none" w:sz="0" w:space="0" w:color="auto"/>
              </w:divBdr>
            </w:div>
            <w:div w:id="943876741">
              <w:marLeft w:val="0"/>
              <w:marRight w:val="0"/>
              <w:marTop w:val="0"/>
              <w:marBottom w:val="0"/>
              <w:divBdr>
                <w:top w:val="none" w:sz="0" w:space="0" w:color="auto"/>
                <w:left w:val="none" w:sz="0" w:space="0" w:color="auto"/>
                <w:bottom w:val="none" w:sz="0" w:space="0" w:color="auto"/>
                <w:right w:val="none" w:sz="0" w:space="0" w:color="auto"/>
              </w:divBdr>
            </w:div>
            <w:div w:id="237979255">
              <w:marLeft w:val="0"/>
              <w:marRight w:val="0"/>
              <w:marTop w:val="0"/>
              <w:marBottom w:val="0"/>
              <w:divBdr>
                <w:top w:val="none" w:sz="0" w:space="0" w:color="auto"/>
                <w:left w:val="none" w:sz="0" w:space="0" w:color="auto"/>
                <w:bottom w:val="none" w:sz="0" w:space="0" w:color="auto"/>
                <w:right w:val="none" w:sz="0" w:space="0" w:color="auto"/>
              </w:divBdr>
            </w:div>
            <w:div w:id="1472331782">
              <w:marLeft w:val="0"/>
              <w:marRight w:val="0"/>
              <w:marTop w:val="0"/>
              <w:marBottom w:val="0"/>
              <w:divBdr>
                <w:top w:val="none" w:sz="0" w:space="0" w:color="auto"/>
                <w:left w:val="none" w:sz="0" w:space="0" w:color="auto"/>
                <w:bottom w:val="none" w:sz="0" w:space="0" w:color="auto"/>
                <w:right w:val="none" w:sz="0" w:space="0" w:color="auto"/>
              </w:divBdr>
            </w:div>
            <w:div w:id="1784035084">
              <w:marLeft w:val="0"/>
              <w:marRight w:val="0"/>
              <w:marTop w:val="0"/>
              <w:marBottom w:val="0"/>
              <w:divBdr>
                <w:top w:val="none" w:sz="0" w:space="0" w:color="auto"/>
                <w:left w:val="none" w:sz="0" w:space="0" w:color="auto"/>
                <w:bottom w:val="none" w:sz="0" w:space="0" w:color="auto"/>
                <w:right w:val="none" w:sz="0" w:space="0" w:color="auto"/>
              </w:divBdr>
            </w:div>
            <w:div w:id="1543519710">
              <w:marLeft w:val="0"/>
              <w:marRight w:val="0"/>
              <w:marTop w:val="0"/>
              <w:marBottom w:val="0"/>
              <w:divBdr>
                <w:top w:val="none" w:sz="0" w:space="0" w:color="auto"/>
                <w:left w:val="none" w:sz="0" w:space="0" w:color="auto"/>
                <w:bottom w:val="none" w:sz="0" w:space="0" w:color="auto"/>
                <w:right w:val="none" w:sz="0" w:space="0" w:color="auto"/>
              </w:divBdr>
            </w:div>
            <w:div w:id="2135705787">
              <w:marLeft w:val="0"/>
              <w:marRight w:val="0"/>
              <w:marTop w:val="0"/>
              <w:marBottom w:val="0"/>
              <w:divBdr>
                <w:top w:val="none" w:sz="0" w:space="0" w:color="auto"/>
                <w:left w:val="none" w:sz="0" w:space="0" w:color="auto"/>
                <w:bottom w:val="none" w:sz="0" w:space="0" w:color="auto"/>
                <w:right w:val="none" w:sz="0" w:space="0" w:color="auto"/>
              </w:divBdr>
            </w:div>
            <w:div w:id="1434088738">
              <w:marLeft w:val="0"/>
              <w:marRight w:val="0"/>
              <w:marTop w:val="0"/>
              <w:marBottom w:val="0"/>
              <w:divBdr>
                <w:top w:val="none" w:sz="0" w:space="0" w:color="auto"/>
                <w:left w:val="none" w:sz="0" w:space="0" w:color="auto"/>
                <w:bottom w:val="none" w:sz="0" w:space="0" w:color="auto"/>
                <w:right w:val="none" w:sz="0" w:space="0" w:color="auto"/>
              </w:divBdr>
            </w:div>
            <w:div w:id="998846765">
              <w:marLeft w:val="0"/>
              <w:marRight w:val="0"/>
              <w:marTop w:val="0"/>
              <w:marBottom w:val="0"/>
              <w:divBdr>
                <w:top w:val="none" w:sz="0" w:space="0" w:color="auto"/>
                <w:left w:val="none" w:sz="0" w:space="0" w:color="auto"/>
                <w:bottom w:val="none" w:sz="0" w:space="0" w:color="auto"/>
                <w:right w:val="none" w:sz="0" w:space="0" w:color="auto"/>
              </w:divBdr>
            </w:div>
            <w:div w:id="505831352">
              <w:marLeft w:val="0"/>
              <w:marRight w:val="0"/>
              <w:marTop w:val="0"/>
              <w:marBottom w:val="0"/>
              <w:divBdr>
                <w:top w:val="none" w:sz="0" w:space="0" w:color="auto"/>
                <w:left w:val="none" w:sz="0" w:space="0" w:color="auto"/>
                <w:bottom w:val="none" w:sz="0" w:space="0" w:color="auto"/>
                <w:right w:val="none" w:sz="0" w:space="0" w:color="auto"/>
              </w:divBdr>
            </w:div>
            <w:div w:id="995063631">
              <w:marLeft w:val="0"/>
              <w:marRight w:val="0"/>
              <w:marTop w:val="0"/>
              <w:marBottom w:val="0"/>
              <w:divBdr>
                <w:top w:val="none" w:sz="0" w:space="0" w:color="auto"/>
                <w:left w:val="none" w:sz="0" w:space="0" w:color="auto"/>
                <w:bottom w:val="none" w:sz="0" w:space="0" w:color="auto"/>
                <w:right w:val="none" w:sz="0" w:space="0" w:color="auto"/>
              </w:divBdr>
            </w:div>
            <w:div w:id="891963481">
              <w:marLeft w:val="0"/>
              <w:marRight w:val="0"/>
              <w:marTop w:val="0"/>
              <w:marBottom w:val="0"/>
              <w:divBdr>
                <w:top w:val="none" w:sz="0" w:space="0" w:color="auto"/>
                <w:left w:val="none" w:sz="0" w:space="0" w:color="auto"/>
                <w:bottom w:val="none" w:sz="0" w:space="0" w:color="auto"/>
                <w:right w:val="none" w:sz="0" w:space="0" w:color="auto"/>
              </w:divBdr>
            </w:div>
            <w:div w:id="559366099">
              <w:marLeft w:val="0"/>
              <w:marRight w:val="0"/>
              <w:marTop w:val="0"/>
              <w:marBottom w:val="0"/>
              <w:divBdr>
                <w:top w:val="none" w:sz="0" w:space="0" w:color="auto"/>
                <w:left w:val="none" w:sz="0" w:space="0" w:color="auto"/>
                <w:bottom w:val="none" w:sz="0" w:space="0" w:color="auto"/>
                <w:right w:val="none" w:sz="0" w:space="0" w:color="auto"/>
              </w:divBdr>
            </w:div>
            <w:div w:id="499658257">
              <w:marLeft w:val="0"/>
              <w:marRight w:val="0"/>
              <w:marTop w:val="0"/>
              <w:marBottom w:val="0"/>
              <w:divBdr>
                <w:top w:val="none" w:sz="0" w:space="0" w:color="auto"/>
                <w:left w:val="none" w:sz="0" w:space="0" w:color="auto"/>
                <w:bottom w:val="none" w:sz="0" w:space="0" w:color="auto"/>
                <w:right w:val="none" w:sz="0" w:space="0" w:color="auto"/>
              </w:divBdr>
            </w:div>
            <w:div w:id="1456021882">
              <w:marLeft w:val="0"/>
              <w:marRight w:val="0"/>
              <w:marTop w:val="0"/>
              <w:marBottom w:val="0"/>
              <w:divBdr>
                <w:top w:val="none" w:sz="0" w:space="0" w:color="auto"/>
                <w:left w:val="none" w:sz="0" w:space="0" w:color="auto"/>
                <w:bottom w:val="none" w:sz="0" w:space="0" w:color="auto"/>
                <w:right w:val="none" w:sz="0" w:space="0" w:color="auto"/>
              </w:divBdr>
            </w:div>
            <w:div w:id="1643344371">
              <w:marLeft w:val="0"/>
              <w:marRight w:val="0"/>
              <w:marTop w:val="0"/>
              <w:marBottom w:val="0"/>
              <w:divBdr>
                <w:top w:val="none" w:sz="0" w:space="0" w:color="auto"/>
                <w:left w:val="none" w:sz="0" w:space="0" w:color="auto"/>
                <w:bottom w:val="none" w:sz="0" w:space="0" w:color="auto"/>
                <w:right w:val="none" w:sz="0" w:space="0" w:color="auto"/>
              </w:divBdr>
            </w:div>
            <w:div w:id="335309119">
              <w:marLeft w:val="0"/>
              <w:marRight w:val="0"/>
              <w:marTop w:val="0"/>
              <w:marBottom w:val="0"/>
              <w:divBdr>
                <w:top w:val="none" w:sz="0" w:space="0" w:color="auto"/>
                <w:left w:val="none" w:sz="0" w:space="0" w:color="auto"/>
                <w:bottom w:val="none" w:sz="0" w:space="0" w:color="auto"/>
                <w:right w:val="none" w:sz="0" w:space="0" w:color="auto"/>
              </w:divBdr>
            </w:div>
            <w:div w:id="1343897984">
              <w:marLeft w:val="0"/>
              <w:marRight w:val="0"/>
              <w:marTop w:val="0"/>
              <w:marBottom w:val="0"/>
              <w:divBdr>
                <w:top w:val="none" w:sz="0" w:space="0" w:color="auto"/>
                <w:left w:val="none" w:sz="0" w:space="0" w:color="auto"/>
                <w:bottom w:val="none" w:sz="0" w:space="0" w:color="auto"/>
                <w:right w:val="none" w:sz="0" w:space="0" w:color="auto"/>
              </w:divBdr>
            </w:div>
            <w:div w:id="1426072574">
              <w:marLeft w:val="0"/>
              <w:marRight w:val="0"/>
              <w:marTop w:val="0"/>
              <w:marBottom w:val="0"/>
              <w:divBdr>
                <w:top w:val="none" w:sz="0" w:space="0" w:color="auto"/>
                <w:left w:val="none" w:sz="0" w:space="0" w:color="auto"/>
                <w:bottom w:val="none" w:sz="0" w:space="0" w:color="auto"/>
                <w:right w:val="none" w:sz="0" w:space="0" w:color="auto"/>
              </w:divBdr>
            </w:div>
            <w:div w:id="1384328665">
              <w:marLeft w:val="0"/>
              <w:marRight w:val="0"/>
              <w:marTop w:val="0"/>
              <w:marBottom w:val="0"/>
              <w:divBdr>
                <w:top w:val="none" w:sz="0" w:space="0" w:color="auto"/>
                <w:left w:val="none" w:sz="0" w:space="0" w:color="auto"/>
                <w:bottom w:val="none" w:sz="0" w:space="0" w:color="auto"/>
                <w:right w:val="none" w:sz="0" w:space="0" w:color="auto"/>
              </w:divBdr>
            </w:div>
            <w:div w:id="75523296">
              <w:marLeft w:val="0"/>
              <w:marRight w:val="0"/>
              <w:marTop w:val="0"/>
              <w:marBottom w:val="0"/>
              <w:divBdr>
                <w:top w:val="none" w:sz="0" w:space="0" w:color="auto"/>
                <w:left w:val="none" w:sz="0" w:space="0" w:color="auto"/>
                <w:bottom w:val="none" w:sz="0" w:space="0" w:color="auto"/>
                <w:right w:val="none" w:sz="0" w:space="0" w:color="auto"/>
              </w:divBdr>
            </w:div>
            <w:div w:id="77020311">
              <w:marLeft w:val="0"/>
              <w:marRight w:val="0"/>
              <w:marTop w:val="0"/>
              <w:marBottom w:val="0"/>
              <w:divBdr>
                <w:top w:val="none" w:sz="0" w:space="0" w:color="auto"/>
                <w:left w:val="none" w:sz="0" w:space="0" w:color="auto"/>
                <w:bottom w:val="none" w:sz="0" w:space="0" w:color="auto"/>
                <w:right w:val="none" w:sz="0" w:space="0" w:color="auto"/>
              </w:divBdr>
            </w:div>
            <w:div w:id="297498807">
              <w:marLeft w:val="0"/>
              <w:marRight w:val="0"/>
              <w:marTop w:val="0"/>
              <w:marBottom w:val="0"/>
              <w:divBdr>
                <w:top w:val="none" w:sz="0" w:space="0" w:color="auto"/>
                <w:left w:val="none" w:sz="0" w:space="0" w:color="auto"/>
                <w:bottom w:val="none" w:sz="0" w:space="0" w:color="auto"/>
                <w:right w:val="none" w:sz="0" w:space="0" w:color="auto"/>
              </w:divBdr>
            </w:div>
            <w:div w:id="971207125">
              <w:marLeft w:val="0"/>
              <w:marRight w:val="0"/>
              <w:marTop w:val="0"/>
              <w:marBottom w:val="0"/>
              <w:divBdr>
                <w:top w:val="none" w:sz="0" w:space="0" w:color="auto"/>
                <w:left w:val="none" w:sz="0" w:space="0" w:color="auto"/>
                <w:bottom w:val="none" w:sz="0" w:space="0" w:color="auto"/>
                <w:right w:val="none" w:sz="0" w:space="0" w:color="auto"/>
              </w:divBdr>
            </w:div>
            <w:div w:id="730806423">
              <w:marLeft w:val="0"/>
              <w:marRight w:val="0"/>
              <w:marTop w:val="0"/>
              <w:marBottom w:val="0"/>
              <w:divBdr>
                <w:top w:val="none" w:sz="0" w:space="0" w:color="auto"/>
                <w:left w:val="none" w:sz="0" w:space="0" w:color="auto"/>
                <w:bottom w:val="none" w:sz="0" w:space="0" w:color="auto"/>
                <w:right w:val="none" w:sz="0" w:space="0" w:color="auto"/>
              </w:divBdr>
            </w:div>
            <w:div w:id="24446453">
              <w:marLeft w:val="0"/>
              <w:marRight w:val="0"/>
              <w:marTop w:val="0"/>
              <w:marBottom w:val="0"/>
              <w:divBdr>
                <w:top w:val="none" w:sz="0" w:space="0" w:color="auto"/>
                <w:left w:val="none" w:sz="0" w:space="0" w:color="auto"/>
                <w:bottom w:val="none" w:sz="0" w:space="0" w:color="auto"/>
                <w:right w:val="none" w:sz="0" w:space="0" w:color="auto"/>
              </w:divBdr>
            </w:div>
            <w:div w:id="504901190">
              <w:marLeft w:val="0"/>
              <w:marRight w:val="0"/>
              <w:marTop w:val="0"/>
              <w:marBottom w:val="0"/>
              <w:divBdr>
                <w:top w:val="none" w:sz="0" w:space="0" w:color="auto"/>
                <w:left w:val="none" w:sz="0" w:space="0" w:color="auto"/>
                <w:bottom w:val="none" w:sz="0" w:space="0" w:color="auto"/>
                <w:right w:val="none" w:sz="0" w:space="0" w:color="auto"/>
              </w:divBdr>
            </w:div>
            <w:div w:id="1396663322">
              <w:marLeft w:val="0"/>
              <w:marRight w:val="0"/>
              <w:marTop w:val="0"/>
              <w:marBottom w:val="0"/>
              <w:divBdr>
                <w:top w:val="none" w:sz="0" w:space="0" w:color="auto"/>
                <w:left w:val="none" w:sz="0" w:space="0" w:color="auto"/>
                <w:bottom w:val="none" w:sz="0" w:space="0" w:color="auto"/>
                <w:right w:val="none" w:sz="0" w:space="0" w:color="auto"/>
              </w:divBdr>
            </w:div>
            <w:div w:id="1819221668">
              <w:marLeft w:val="0"/>
              <w:marRight w:val="0"/>
              <w:marTop w:val="0"/>
              <w:marBottom w:val="0"/>
              <w:divBdr>
                <w:top w:val="none" w:sz="0" w:space="0" w:color="auto"/>
                <w:left w:val="none" w:sz="0" w:space="0" w:color="auto"/>
                <w:bottom w:val="none" w:sz="0" w:space="0" w:color="auto"/>
                <w:right w:val="none" w:sz="0" w:space="0" w:color="auto"/>
              </w:divBdr>
            </w:div>
            <w:div w:id="128523760">
              <w:marLeft w:val="0"/>
              <w:marRight w:val="0"/>
              <w:marTop w:val="0"/>
              <w:marBottom w:val="0"/>
              <w:divBdr>
                <w:top w:val="none" w:sz="0" w:space="0" w:color="auto"/>
                <w:left w:val="none" w:sz="0" w:space="0" w:color="auto"/>
                <w:bottom w:val="none" w:sz="0" w:space="0" w:color="auto"/>
                <w:right w:val="none" w:sz="0" w:space="0" w:color="auto"/>
              </w:divBdr>
            </w:div>
            <w:div w:id="151609837">
              <w:marLeft w:val="0"/>
              <w:marRight w:val="0"/>
              <w:marTop w:val="0"/>
              <w:marBottom w:val="0"/>
              <w:divBdr>
                <w:top w:val="none" w:sz="0" w:space="0" w:color="auto"/>
                <w:left w:val="none" w:sz="0" w:space="0" w:color="auto"/>
                <w:bottom w:val="none" w:sz="0" w:space="0" w:color="auto"/>
                <w:right w:val="none" w:sz="0" w:space="0" w:color="auto"/>
              </w:divBdr>
            </w:div>
            <w:div w:id="1497115916">
              <w:marLeft w:val="0"/>
              <w:marRight w:val="0"/>
              <w:marTop w:val="0"/>
              <w:marBottom w:val="0"/>
              <w:divBdr>
                <w:top w:val="none" w:sz="0" w:space="0" w:color="auto"/>
                <w:left w:val="none" w:sz="0" w:space="0" w:color="auto"/>
                <w:bottom w:val="none" w:sz="0" w:space="0" w:color="auto"/>
                <w:right w:val="none" w:sz="0" w:space="0" w:color="auto"/>
              </w:divBdr>
            </w:div>
            <w:div w:id="1152674712">
              <w:marLeft w:val="0"/>
              <w:marRight w:val="0"/>
              <w:marTop w:val="0"/>
              <w:marBottom w:val="0"/>
              <w:divBdr>
                <w:top w:val="none" w:sz="0" w:space="0" w:color="auto"/>
                <w:left w:val="none" w:sz="0" w:space="0" w:color="auto"/>
                <w:bottom w:val="none" w:sz="0" w:space="0" w:color="auto"/>
                <w:right w:val="none" w:sz="0" w:space="0" w:color="auto"/>
              </w:divBdr>
            </w:div>
            <w:div w:id="1521315373">
              <w:marLeft w:val="0"/>
              <w:marRight w:val="0"/>
              <w:marTop w:val="0"/>
              <w:marBottom w:val="0"/>
              <w:divBdr>
                <w:top w:val="none" w:sz="0" w:space="0" w:color="auto"/>
                <w:left w:val="none" w:sz="0" w:space="0" w:color="auto"/>
                <w:bottom w:val="none" w:sz="0" w:space="0" w:color="auto"/>
                <w:right w:val="none" w:sz="0" w:space="0" w:color="auto"/>
              </w:divBdr>
            </w:div>
            <w:div w:id="1742365148">
              <w:marLeft w:val="0"/>
              <w:marRight w:val="0"/>
              <w:marTop w:val="0"/>
              <w:marBottom w:val="0"/>
              <w:divBdr>
                <w:top w:val="none" w:sz="0" w:space="0" w:color="auto"/>
                <w:left w:val="none" w:sz="0" w:space="0" w:color="auto"/>
                <w:bottom w:val="none" w:sz="0" w:space="0" w:color="auto"/>
                <w:right w:val="none" w:sz="0" w:space="0" w:color="auto"/>
              </w:divBdr>
            </w:div>
            <w:div w:id="1386756016">
              <w:marLeft w:val="0"/>
              <w:marRight w:val="0"/>
              <w:marTop w:val="0"/>
              <w:marBottom w:val="0"/>
              <w:divBdr>
                <w:top w:val="none" w:sz="0" w:space="0" w:color="auto"/>
                <w:left w:val="none" w:sz="0" w:space="0" w:color="auto"/>
                <w:bottom w:val="none" w:sz="0" w:space="0" w:color="auto"/>
                <w:right w:val="none" w:sz="0" w:space="0" w:color="auto"/>
              </w:divBdr>
            </w:div>
            <w:div w:id="16852604">
              <w:marLeft w:val="0"/>
              <w:marRight w:val="0"/>
              <w:marTop w:val="0"/>
              <w:marBottom w:val="0"/>
              <w:divBdr>
                <w:top w:val="none" w:sz="0" w:space="0" w:color="auto"/>
                <w:left w:val="none" w:sz="0" w:space="0" w:color="auto"/>
                <w:bottom w:val="none" w:sz="0" w:space="0" w:color="auto"/>
                <w:right w:val="none" w:sz="0" w:space="0" w:color="auto"/>
              </w:divBdr>
            </w:div>
            <w:div w:id="1998411197">
              <w:marLeft w:val="0"/>
              <w:marRight w:val="0"/>
              <w:marTop w:val="0"/>
              <w:marBottom w:val="0"/>
              <w:divBdr>
                <w:top w:val="none" w:sz="0" w:space="0" w:color="auto"/>
                <w:left w:val="none" w:sz="0" w:space="0" w:color="auto"/>
                <w:bottom w:val="none" w:sz="0" w:space="0" w:color="auto"/>
                <w:right w:val="none" w:sz="0" w:space="0" w:color="auto"/>
              </w:divBdr>
            </w:div>
            <w:div w:id="1707213932">
              <w:marLeft w:val="0"/>
              <w:marRight w:val="0"/>
              <w:marTop w:val="0"/>
              <w:marBottom w:val="0"/>
              <w:divBdr>
                <w:top w:val="none" w:sz="0" w:space="0" w:color="auto"/>
                <w:left w:val="none" w:sz="0" w:space="0" w:color="auto"/>
                <w:bottom w:val="none" w:sz="0" w:space="0" w:color="auto"/>
                <w:right w:val="none" w:sz="0" w:space="0" w:color="auto"/>
              </w:divBdr>
            </w:div>
            <w:div w:id="585261107">
              <w:marLeft w:val="0"/>
              <w:marRight w:val="0"/>
              <w:marTop w:val="0"/>
              <w:marBottom w:val="0"/>
              <w:divBdr>
                <w:top w:val="none" w:sz="0" w:space="0" w:color="auto"/>
                <w:left w:val="none" w:sz="0" w:space="0" w:color="auto"/>
                <w:bottom w:val="none" w:sz="0" w:space="0" w:color="auto"/>
                <w:right w:val="none" w:sz="0" w:space="0" w:color="auto"/>
              </w:divBdr>
            </w:div>
            <w:div w:id="776221134">
              <w:marLeft w:val="0"/>
              <w:marRight w:val="0"/>
              <w:marTop w:val="0"/>
              <w:marBottom w:val="0"/>
              <w:divBdr>
                <w:top w:val="none" w:sz="0" w:space="0" w:color="auto"/>
                <w:left w:val="none" w:sz="0" w:space="0" w:color="auto"/>
                <w:bottom w:val="none" w:sz="0" w:space="0" w:color="auto"/>
                <w:right w:val="none" w:sz="0" w:space="0" w:color="auto"/>
              </w:divBdr>
            </w:div>
            <w:div w:id="1162623362">
              <w:marLeft w:val="0"/>
              <w:marRight w:val="0"/>
              <w:marTop w:val="0"/>
              <w:marBottom w:val="0"/>
              <w:divBdr>
                <w:top w:val="none" w:sz="0" w:space="0" w:color="auto"/>
                <w:left w:val="none" w:sz="0" w:space="0" w:color="auto"/>
                <w:bottom w:val="none" w:sz="0" w:space="0" w:color="auto"/>
                <w:right w:val="none" w:sz="0" w:space="0" w:color="auto"/>
              </w:divBdr>
            </w:div>
            <w:div w:id="1398167213">
              <w:marLeft w:val="0"/>
              <w:marRight w:val="0"/>
              <w:marTop w:val="0"/>
              <w:marBottom w:val="0"/>
              <w:divBdr>
                <w:top w:val="none" w:sz="0" w:space="0" w:color="auto"/>
                <w:left w:val="none" w:sz="0" w:space="0" w:color="auto"/>
                <w:bottom w:val="none" w:sz="0" w:space="0" w:color="auto"/>
                <w:right w:val="none" w:sz="0" w:space="0" w:color="auto"/>
              </w:divBdr>
            </w:div>
            <w:div w:id="1438255949">
              <w:marLeft w:val="0"/>
              <w:marRight w:val="0"/>
              <w:marTop w:val="0"/>
              <w:marBottom w:val="0"/>
              <w:divBdr>
                <w:top w:val="none" w:sz="0" w:space="0" w:color="auto"/>
                <w:left w:val="none" w:sz="0" w:space="0" w:color="auto"/>
                <w:bottom w:val="none" w:sz="0" w:space="0" w:color="auto"/>
                <w:right w:val="none" w:sz="0" w:space="0" w:color="auto"/>
              </w:divBdr>
            </w:div>
            <w:div w:id="111902372">
              <w:marLeft w:val="0"/>
              <w:marRight w:val="0"/>
              <w:marTop w:val="0"/>
              <w:marBottom w:val="0"/>
              <w:divBdr>
                <w:top w:val="none" w:sz="0" w:space="0" w:color="auto"/>
                <w:left w:val="none" w:sz="0" w:space="0" w:color="auto"/>
                <w:bottom w:val="none" w:sz="0" w:space="0" w:color="auto"/>
                <w:right w:val="none" w:sz="0" w:space="0" w:color="auto"/>
              </w:divBdr>
            </w:div>
            <w:div w:id="292954597">
              <w:marLeft w:val="0"/>
              <w:marRight w:val="0"/>
              <w:marTop w:val="0"/>
              <w:marBottom w:val="0"/>
              <w:divBdr>
                <w:top w:val="none" w:sz="0" w:space="0" w:color="auto"/>
                <w:left w:val="none" w:sz="0" w:space="0" w:color="auto"/>
                <w:bottom w:val="none" w:sz="0" w:space="0" w:color="auto"/>
                <w:right w:val="none" w:sz="0" w:space="0" w:color="auto"/>
              </w:divBdr>
            </w:div>
            <w:div w:id="1835222156">
              <w:marLeft w:val="0"/>
              <w:marRight w:val="0"/>
              <w:marTop w:val="0"/>
              <w:marBottom w:val="0"/>
              <w:divBdr>
                <w:top w:val="none" w:sz="0" w:space="0" w:color="auto"/>
                <w:left w:val="none" w:sz="0" w:space="0" w:color="auto"/>
                <w:bottom w:val="none" w:sz="0" w:space="0" w:color="auto"/>
                <w:right w:val="none" w:sz="0" w:space="0" w:color="auto"/>
              </w:divBdr>
            </w:div>
            <w:div w:id="1126388103">
              <w:marLeft w:val="0"/>
              <w:marRight w:val="0"/>
              <w:marTop w:val="0"/>
              <w:marBottom w:val="0"/>
              <w:divBdr>
                <w:top w:val="none" w:sz="0" w:space="0" w:color="auto"/>
                <w:left w:val="none" w:sz="0" w:space="0" w:color="auto"/>
                <w:bottom w:val="none" w:sz="0" w:space="0" w:color="auto"/>
                <w:right w:val="none" w:sz="0" w:space="0" w:color="auto"/>
              </w:divBdr>
            </w:div>
            <w:div w:id="974287273">
              <w:marLeft w:val="0"/>
              <w:marRight w:val="0"/>
              <w:marTop w:val="0"/>
              <w:marBottom w:val="0"/>
              <w:divBdr>
                <w:top w:val="none" w:sz="0" w:space="0" w:color="auto"/>
                <w:left w:val="none" w:sz="0" w:space="0" w:color="auto"/>
                <w:bottom w:val="none" w:sz="0" w:space="0" w:color="auto"/>
                <w:right w:val="none" w:sz="0" w:space="0" w:color="auto"/>
              </w:divBdr>
            </w:div>
            <w:div w:id="148179088">
              <w:marLeft w:val="0"/>
              <w:marRight w:val="0"/>
              <w:marTop w:val="0"/>
              <w:marBottom w:val="0"/>
              <w:divBdr>
                <w:top w:val="none" w:sz="0" w:space="0" w:color="auto"/>
                <w:left w:val="none" w:sz="0" w:space="0" w:color="auto"/>
                <w:bottom w:val="none" w:sz="0" w:space="0" w:color="auto"/>
                <w:right w:val="none" w:sz="0" w:space="0" w:color="auto"/>
              </w:divBdr>
            </w:div>
            <w:div w:id="199829986">
              <w:marLeft w:val="0"/>
              <w:marRight w:val="0"/>
              <w:marTop w:val="0"/>
              <w:marBottom w:val="0"/>
              <w:divBdr>
                <w:top w:val="none" w:sz="0" w:space="0" w:color="auto"/>
                <w:left w:val="none" w:sz="0" w:space="0" w:color="auto"/>
                <w:bottom w:val="none" w:sz="0" w:space="0" w:color="auto"/>
                <w:right w:val="none" w:sz="0" w:space="0" w:color="auto"/>
              </w:divBdr>
            </w:div>
            <w:div w:id="1536498449">
              <w:marLeft w:val="0"/>
              <w:marRight w:val="0"/>
              <w:marTop w:val="0"/>
              <w:marBottom w:val="0"/>
              <w:divBdr>
                <w:top w:val="none" w:sz="0" w:space="0" w:color="auto"/>
                <w:left w:val="none" w:sz="0" w:space="0" w:color="auto"/>
                <w:bottom w:val="none" w:sz="0" w:space="0" w:color="auto"/>
                <w:right w:val="none" w:sz="0" w:space="0" w:color="auto"/>
              </w:divBdr>
            </w:div>
            <w:div w:id="2075547727">
              <w:marLeft w:val="0"/>
              <w:marRight w:val="0"/>
              <w:marTop w:val="0"/>
              <w:marBottom w:val="0"/>
              <w:divBdr>
                <w:top w:val="none" w:sz="0" w:space="0" w:color="auto"/>
                <w:left w:val="none" w:sz="0" w:space="0" w:color="auto"/>
                <w:bottom w:val="none" w:sz="0" w:space="0" w:color="auto"/>
                <w:right w:val="none" w:sz="0" w:space="0" w:color="auto"/>
              </w:divBdr>
            </w:div>
            <w:div w:id="1738624495">
              <w:marLeft w:val="0"/>
              <w:marRight w:val="0"/>
              <w:marTop w:val="0"/>
              <w:marBottom w:val="0"/>
              <w:divBdr>
                <w:top w:val="none" w:sz="0" w:space="0" w:color="auto"/>
                <w:left w:val="none" w:sz="0" w:space="0" w:color="auto"/>
                <w:bottom w:val="none" w:sz="0" w:space="0" w:color="auto"/>
                <w:right w:val="none" w:sz="0" w:space="0" w:color="auto"/>
              </w:divBdr>
            </w:div>
            <w:div w:id="2050102789">
              <w:marLeft w:val="0"/>
              <w:marRight w:val="0"/>
              <w:marTop w:val="0"/>
              <w:marBottom w:val="0"/>
              <w:divBdr>
                <w:top w:val="none" w:sz="0" w:space="0" w:color="auto"/>
                <w:left w:val="none" w:sz="0" w:space="0" w:color="auto"/>
                <w:bottom w:val="none" w:sz="0" w:space="0" w:color="auto"/>
                <w:right w:val="none" w:sz="0" w:space="0" w:color="auto"/>
              </w:divBdr>
            </w:div>
            <w:div w:id="1139956548">
              <w:marLeft w:val="0"/>
              <w:marRight w:val="0"/>
              <w:marTop w:val="0"/>
              <w:marBottom w:val="0"/>
              <w:divBdr>
                <w:top w:val="none" w:sz="0" w:space="0" w:color="auto"/>
                <w:left w:val="none" w:sz="0" w:space="0" w:color="auto"/>
                <w:bottom w:val="none" w:sz="0" w:space="0" w:color="auto"/>
                <w:right w:val="none" w:sz="0" w:space="0" w:color="auto"/>
              </w:divBdr>
            </w:div>
            <w:div w:id="1757821011">
              <w:marLeft w:val="0"/>
              <w:marRight w:val="0"/>
              <w:marTop w:val="0"/>
              <w:marBottom w:val="0"/>
              <w:divBdr>
                <w:top w:val="none" w:sz="0" w:space="0" w:color="auto"/>
                <w:left w:val="none" w:sz="0" w:space="0" w:color="auto"/>
                <w:bottom w:val="none" w:sz="0" w:space="0" w:color="auto"/>
                <w:right w:val="none" w:sz="0" w:space="0" w:color="auto"/>
              </w:divBdr>
            </w:div>
            <w:div w:id="1603566202">
              <w:marLeft w:val="0"/>
              <w:marRight w:val="0"/>
              <w:marTop w:val="0"/>
              <w:marBottom w:val="0"/>
              <w:divBdr>
                <w:top w:val="none" w:sz="0" w:space="0" w:color="auto"/>
                <w:left w:val="none" w:sz="0" w:space="0" w:color="auto"/>
                <w:bottom w:val="none" w:sz="0" w:space="0" w:color="auto"/>
                <w:right w:val="none" w:sz="0" w:space="0" w:color="auto"/>
              </w:divBdr>
            </w:div>
            <w:div w:id="1369799085">
              <w:marLeft w:val="0"/>
              <w:marRight w:val="0"/>
              <w:marTop w:val="0"/>
              <w:marBottom w:val="0"/>
              <w:divBdr>
                <w:top w:val="none" w:sz="0" w:space="0" w:color="auto"/>
                <w:left w:val="none" w:sz="0" w:space="0" w:color="auto"/>
                <w:bottom w:val="none" w:sz="0" w:space="0" w:color="auto"/>
                <w:right w:val="none" w:sz="0" w:space="0" w:color="auto"/>
              </w:divBdr>
            </w:div>
            <w:div w:id="336537698">
              <w:marLeft w:val="0"/>
              <w:marRight w:val="0"/>
              <w:marTop w:val="0"/>
              <w:marBottom w:val="0"/>
              <w:divBdr>
                <w:top w:val="none" w:sz="0" w:space="0" w:color="auto"/>
                <w:left w:val="none" w:sz="0" w:space="0" w:color="auto"/>
                <w:bottom w:val="none" w:sz="0" w:space="0" w:color="auto"/>
                <w:right w:val="none" w:sz="0" w:space="0" w:color="auto"/>
              </w:divBdr>
            </w:div>
            <w:div w:id="1461919900">
              <w:marLeft w:val="0"/>
              <w:marRight w:val="0"/>
              <w:marTop w:val="0"/>
              <w:marBottom w:val="0"/>
              <w:divBdr>
                <w:top w:val="none" w:sz="0" w:space="0" w:color="auto"/>
                <w:left w:val="none" w:sz="0" w:space="0" w:color="auto"/>
                <w:bottom w:val="none" w:sz="0" w:space="0" w:color="auto"/>
                <w:right w:val="none" w:sz="0" w:space="0" w:color="auto"/>
              </w:divBdr>
            </w:div>
            <w:div w:id="29229756">
              <w:marLeft w:val="0"/>
              <w:marRight w:val="0"/>
              <w:marTop w:val="0"/>
              <w:marBottom w:val="0"/>
              <w:divBdr>
                <w:top w:val="none" w:sz="0" w:space="0" w:color="auto"/>
                <w:left w:val="none" w:sz="0" w:space="0" w:color="auto"/>
                <w:bottom w:val="none" w:sz="0" w:space="0" w:color="auto"/>
                <w:right w:val="none" w:sz="0" w:space="0" w:color="auto"/>
              </w:divBdr>
            </w:div>
            <w:div w:id="1711957682">
              <w:marLeft w:val="0"/>
              <w:marRight w:val="0"/>
              <w:marTop w:val="0"/>
              <w:marBottom w:val="0"/>
              <w:divBdr>
                <w:top w:val="none" w:sz="0" w:space="0" w:color="auto"/>
                <w:left w:val="none" w:sz="0" w:space="0" w:color="auto"/>
                <w:bottom w:val="none" w:sz="0" w:space="0" w:color="auto"/>
                <w:right w:val="none" w:sz="0" w:space="0" w:color="auto"/>
              </w:divBdr>
            </w:div>
            <w:div w:id="1419398445">
              <w:marLeft w:val="0"/>
              <w:marRight w:val="0"/>
              <w:marTop w:val="0"/>
              <w:marBottom w:val="0"/>
              <w:divBdr>
                <w:top w:val="none" w:sz="0" w:space="0" w:color="auto"/>
                <w:left w:val="none" w:sz="0" w:space="0" w:color="auto"/>
                <w:bottom w:val="none" w:sz="0" w:space="0" w:color="auto"/>
                <w:right w:val="none" w:sz="0" w:space="0" w:color="auto"/>
              </w:divBdr>
            </w:div>
            <w:div w:id="1764446720">
              <w:marLeft w:val="0"/>
              <w:marRight w:val="0"/>
              <w:marTop w:val="0"/>
              <w:marBottom w:val="0"/>
              <w:divBdr>
                <w:top w:val="none" w:sz="0" w:space="0" w:color="auto"/>
                <w:left w:val="none" w:sz="0" w:space="0" w:color="auto"/>
                <w:bottom w:val="none" w:sz="0" w:space="0" w:color="auto"/>
                <w:right w:val="none" w:sz="0" w:space="0" w:color="auto"/>
              </w:divBdr>
            </w:div>
            <w:div w:id="1908760722">
              <w:marLeft w:val="0"/>
              <w:marRight w:val="0"/>
              <w:marTop w:val="0"/>
              <w:marBottom w:val="0"/>
              <w:divBdr>
                <w:top w:val="none" w:sz="0" w:space="0" w:color="auto"/>
                <w:left w:val="none" w:sz="0" w:space="0" w:color="auto"/>
                <w:bottom w:val="none" w:sz="0" w:space="0" w:color="auto"/>
                <w:right w:val="none" w:sz="0" w:space="0" w:color="auto"/>
              </w:divBdr>
            </w:div>
            <w:div w:id="1692729802">
              <w:marLeft w:val="0"/>
              <w:marRight w:val="0"/>
              <w:marTop w:val="0"/>
              <w:marBottom w:val="0"/>
              <w:divBdr>
                <w:top w:val="none" w:sz="0" w:space="0" w:color="auto"/>
                <w:left w:val="none" w:sz="0" w:space="0" w:color="auto"/>
                <w:bottom w:val="none" w:sz="0" w:space="0" w:color="auto"/>
                <w:right w:val="none" w:sz="0" w:space="0" w:color="auto"/>
              </w:divBdr>
            </w:div>
            <w:div w:id="882908405">
              <w:marLeft w:val="0"/>
              <w:marRight w:val="0"/>
              <w:marTop w:val="0"/>
              <w:marBottom w:val="0"/>
              <w:divBdr>
                <w:top w:val="none" w:sz="0" w:space="0" w:color="auto"/>
                <w:left w:val="none" w:sz="0" w:space="0" w:color="auto"/>
                <w:bottom w:val="none" w:sz="0" w:space="0" w:color="auto"/>
                <w:right w:val="none" w:sz="0" w:space="0" w:color="auto"/>
              </w:divBdr>
            </w:div>
            <w:div w:id="1710957683">
              <w:marLeft w:val="0"/>
              <w:marRight w:val="0"/>
              <w:marTop w:val="0"/>
              <w:marBottom w:val="0"/>
              <w:divBdr>
                <w:top w:val="none" w:sz="0" w:space="0" w:color="auto"/>
                <w:left w:val="none" w:sz="0" w:space="0" w:color="auto"/>
                <w:bottom w:val="none" w:sz="0" w:space="0" w:color="auto"/>
                <w:right w:val="none" w:sz="0" w:space="0" w:color="auto"/>
              </w:divBdr>
            </w:div>
            <w:div w:id="1716851723">
              <w:marLeft w:val="0"/>
              <w:marRight w:val="0"/>
              <w:marTop w:val="0"/>
              <w:marBottom w:val="0"/>
              <w:divBdr>
                <w:top w:val="none" w:sz="0" w:space="0" w:color="auto"/>
                <w:left w:val="none" w:sz="0" w:space="0" w:color="auto"/>
                <w:bottom w:val="none" w:sz="0" w:space="0" w:color="auto"/>
                <w:right w:val="none" w:sz="0" w:space="0" w:color="auto"/>
              </w:divBdr>
            </w:div>
            <w:div w:id="1932083744">
              <w:marLeft w:val="0"/>
              <w:marRight w:val="0"/>
              <w:marTop w:val="0"/>
              <w:marBottom w:val="0"/>
              <w:divBdr>
                <w:top w:val="none" w:sz="0" w:space="0" w:color="auto"/>
                <w:left w:val="none" w:sz="0" w:space="0" w:color="auto"/>
                <w:bottom w:val="none" w:sz="0" w:space="0" w:color="auto"/>
                <w:right w:val="none" w:sz="0" w:space="0" w:color="auto"/>
              </w:divBdr>
            </w:div>
            <w:div w:id="1884365186">
              <w:marLeft w:val="0"/>
              <w:marRight w:val="0"/>
              <w:marTop w:val="0"/>
              <w:marBottom w:val="0"/>
              <w:divBdr>
                <w:top w:val="none" w:sz="0" w:space="0" w:color="auto"/>
                <w:left w:val="none" w:sz="0" w:space="0" w:color="auto"/>
                <w:bottom w:val="none" w:sz="0" w:space="0" w:color="auto"/>
                <w:right w:val="none" w:sz="0" w:space="0" w:color="auto"/>
              </w:divBdr>
            </w:div>
            <w:div w:id="440338523">
              <w:marLeft w:val="0"/>
              <w:marRight w:val="0"/>
              <w:marTop w:val="0"/>
              <w:marBottom w:val="0"/>
              <w:divBdr>
                <w:top w:val="none" w:sz="0" w:space="0" w:color="auto"/>
                <w:left w:val="none" w:sz="0" w:space="0" w:color="auto"/>
                <w:bottom w:val="none" w:sz="0" w:space="0" w:color="auto"/>
                <w:right w:val="none" w:sz="0" w:space="0" w:color="auto"/>
              </w:divBdr>
            </w:div>
            <w:div w:id="297341333">
              <w:marLeft w:val="0"/>
              <w:marRight w:val="0"/>
              <w:marTop w:val="0"/>
              <w:marBottom w:val="0"/>
              <w:divBdr>
                <w:top w:val="none" w:sz="0" w:space="0" w:color="auto"/>
                <w:left w:val="none" w:sz="0" w:space="0" w:color="auto"/>
                <w:bottom w:val="none" w:sz="0" w:space="0" w:color="auto"/>
                <w:right w:val="none" w:sz="0" w:space="0" w:color="auto"/>
              </w:divBdr>
            </w:div>
            <w:div w:id="535847931">
              <w:marLeft w:val="0"/>
              <w:marRight w:val="0"/>
              <w:marTop w:val="0"/>
              <w:marBottom w:val="0"/>
              <w:divBdr>
                <w:top w:val="none" w:sz="0" w:space="0" w:color="auto"/>
                <w:left w:val="none" w:sz="0" w:space="0" w:color="auto"/>
                <w:bottom w:val="none" w:sz="0" w:space="0" w:color="auto"/>
                <w:right w:val="none" w:sz="0" w:space="0" w:color="auto"/>
              </w:divBdr>
            </w:div>
            <w:div w:id="1141271241">
              <w:marLeft w:val="0"/>
              <w:marRight w:val="0"/>
              <w:marTop w:val="0"/>
              <w:marBottom w:val="0"/>
              <w:divBdr>
                <w:top w:val="none" w:sz="0" w:space="0" w:color="auto"/>
                <w:left w:val="none" w:sz="0" w:space="0" w:color="auto"/>
                <w:bottom w:val="none" w:sz="0" w:space="0" w:color="auto"/>
                <w:right w:val="none" w:sz="0" w:space="0" w:color="auto"/>
              </w:divBdr>
            </w:div>
            <w:div w:id="1140539047">
              <w:marLeft w:val="0"/>
              <w:marRight w:val="0"/>
              <w:marTop w:val="0"/>
              <w:marBottom w:val="0"/>
              <w:divBdr>
                <w:top w:val="none" w:sz="0" w:space="0" w:color="auto"/>
                <w:left w:val="none" w:sz="0" w:space="0" w:color="auto"/>
                <w:bottom w:val="none" w:sz="0" w:space="0" w:color="auto"/>
                <w:right w:val="none" w:sz="0" w:space="0" w:color="auto"/>
              </w:divBdr>
            </w:div>
            <w:div w:id="562913512">
              <w:marLeft w:val="0"/>
              <w:marRight w:val="0"/>
              <w:marTop w:val="0"/>
              <w:marBottom w:val="0"/>
              <w:divBdr>
                <w:top w:val="none" w:sz="0" w:space="0" w:color="auto"/>
                <w:left w:val="none" w:sz="0" w:space="0" w:color="auto"/>
                <w:bottom w:val="none" w:sz="0" w:space="0" w:color="auto"/>
                <w:right w:val="none" w:sz="0" w:space="0" w:color="auto"/>
              </w:divBdr>
            </w:div>
            <w:div w:id="934705463">
              <w:marLeft w:val="0"/>
              <w:marRight w:val="0"/>
              <w:marTop w:val="0"/>
              <w:marBottom w:val="0"/>
              <w:divBdr>
                <w:top w:val="none" w:sz="0" w:space="0" w:color="auto"/>
                <w:left w:val="none" w:sz="0" w:space="0" w:color="auto"/>
                <w:bottom w:val="none" w:sz="0" w:space="0" w:color="auto"/>
                <w:right w:val="none" w:sz="0" w:space="0" w:color="auto"/>
              </w:divBdr>
            </w:div>
            <w:div w:id="1372076046">
              <w:marLeft w:val="0"/>
              <w:marRight w:val="0"/>
              <w:marTop w:val="0"/>
              <w:marBottom w:val="0"/>
              <w:divBdr>
                <w:top w:val="none" w:sz="0" w:space="0" w:color="auto"/>
                <w:left w:val="none" w:sz="0" w:space="0" w:color="auto"/>
                <w:bottom w:val="none" w:sz="0" w:space="0" w:color="auto"/>
                <w:right w:val="none" w:sz="0" w:space="0" w:color="auto"/>
              </w:divBdr>
            </w:div>
            <w:div w:id="392044188">
              <w:marLeft w:val="0"/>
              <w:marRight w:val="0"/>
              <w:marTop w:val="0"/>
              <w:marBottom w:val="0"/>
              <w:divBdr>
                <w:top w:val="none" w:sz="0" w:space="0" w:color="auto"/>
                <w:left w:val="none" w:sz="0" w:space="0" w:color="auto"/>
                <w:bottom w:val="none" w:sz="0" w:space="0" w:color="auto"/>
                <w:right w:val="none" w:sz="0" w:space="0" w:color="auto"/>
              </w:divBdr>
            </w:div>
            <w:div w:id="1750810028">
              <w:marLeft w:val="0"/>
              <w:marRight w:val="0"/>
              <w:marTop w:val="0"/>
              <w:marBottom w:val="0"/>
              <w:divBdr>
                <w:top w:val="none" w:sz="0" w:space="0" w:color="auto"/>
                <w:left w:val="none" w:sz="0" w:space="0" w:color="auto"/>
                <w:bottom w:val="none" w:sz="0" w:space="0" w:color="auto"/>
                <w:right w:val="none" w:sz="0" w:space="0" w:color="auto"/>
              </w:divBdr>
            </w:div>
            <w:div w:id="14550449">
              <w:marLeft w:val="0"/>
              <w:marRight w:val="0"/>
              <w:marTop w:val="0"/>
              <w:marBottom w:val="0"/>
              <w:divBdr>
                <w:top w:val="none" w:sz="0" w:space="0" w:color="auto"/>
                <w:left w:val="none" w:sz="0" w:space="0" w:color="auto"/>
                <w:bottom w:val="none" w:sz="0" w:space="0" w:color="auto"/>
                <w:right w:val="none" w:sz="0" w:space="0" w:color="auto"/>
              </w:divBdr>
            </w:div>
            <w:div w:id="1832865197">
              <w:marLeft w:val="0"/>
              <w:marRight w:val="0"/>
              <w:marTop w:val="0"/>
              <w:marBottom w:val="0"/>
              <w:divBdr>
                <w:top w:val="none" w:sz="0" w:space="0" w:color="auto"/>
                <w:left w:val="none" w:sz="0" w:space="0" w:color="auto"/>
                <w:bottom w:val="none" w:sz="0" w:space="0" w:color="auto"/>
                <w:right w:val="none" w:sz="0" w:space="0" w:color="auto"/>
              </w:divBdr>
            </w:div>
            <w:div w:id="385640939">
              <w:marLeft w:val="0"/>
              <w:marRight w:val="0"/>
              <w:marTop w:val="0"/>
              <w:marBottom w:val="0"/>
              <w:divBdr>
                <w:top w:val="none" w:sz="0" w:space="0" w:color="auto"/>
                <w:left w:val="none" w:sz="0" w:space="0" w:color="auto"/>
                <w:bottom w:val="none" w:sz="0" w:space="0" w:color="auto"/>
                <w:right w:val="none" w:sz="0" w:space="0" w:color="auto"/>
              </w:divBdr>
            </w:div>
            <w:div w:id="1994525601">
              <w:marLeft w:val="0"/>
              <w:marRight w:val="0"/>
              <w:marTop w:val="0"/>
              <w:marBottom w:val="0"/>
              <w:divBdr>
                <w:top w:val="none" w:sz="0" w:space="0" w:color="auto"/>
                <w:left w:val="none" w:sz="0" w:space="0" w:color="auto"/>
                <w:bottom w:val="none" w:sz="0" w:space="0" w:color="auto"/>
                <w:right w:val="none" w:sz="0" w:space="0" w:color="auto"/>
              </w:divBdr>
            </w:div>
            <w:div w:id="94299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741137">
      <w:bodyDiv w:val="1"/>
      <w:marLeft w:val="0"/>
      <w:marRight w:val="0"/>
      <w:marTop w:val="0"/>
      <w:marBottom w:val="0"/>
      <w:divBdr>
        <w:top w:val="none" w:sz="0" w:space="0" w:color="auto"/>
        <w:left w:val="none" w:sz="0" w:space="0" w:color="auto"/>
        <w:bottom w:val="none" w:sz="0" w:space="0" w:color="auto"/>
        <w:right w:val="none" w:sz="0" w:space="0" w:color="auto"/>
      </w:divBdr>
    </w:div>
    <w:div w:id="1933976895">
      <w:bodyDiv w:val="1"/>
      <w:marLeft w:val="0"/>
      <w:marRight w:val="0"/>
      <w:marTop w:val="0"/>
      <w:marBottom w:val="0"/>
      <w:divBdr>
        <w:top w:val="none" w:sz="0" w:space="0" w:color="auto"/>
        <w:left w:val="none" w:sz="0" w:space="0" w:color="auto"/>
        <w:bottom w:val="none" w:sz="0" w:space="0" w:color="auto"/>
        <w:right w:val="none" w:sz="0" w:space="0" w:color="auto"/>
      </w:divBdr>
    </w:div>
    <w:div w:id="1949123516">
      <w:bodyDiv w:val="1"/>
      <w:marLeft w:val="0"/>
      <w:marRight w:val="0"/>
      <w:marTop w:val="0"/>
      <w:marBottom w:val="0"/>
      <w:divBdr>
        <w:top w:val="none" w:sz="0" w:space="0" w:color="auto"/>
        <w:left w:val="none" w:sz="0" w:space="0" w:color="auto"/>
        <w:bottom w:val="none" w:sz="0" w:space="0" w:color="auto"/>
        <w:right w:val="none" w:sz="0" w:space="0" w:color="auto"/>
      </w:divBdr>
    </w:div>
    <w:div w:id="1968078634">
      <w:bodyDiv w:val="1"/>
      <w:marLeft w:val="0"/>
      <w:marRight w:val="0"/>
      <w:marTop w:val="0"/>
      <w:marBottom w:val="0"/>
      <w:divBdr>
        <w:top w:val="none" w:sz="0" w:space="0" w:color="auto"/>
        <w:left w:val="none" w:sz="0" w:space="0" w:color="auto"/>
        <w:bottom w:val="none" w:sz="0" w:space="0" w:color="auto"/>
        <w:right w:val="none" w:sz="0" w:space="0" w:color="auto"/>
      </w:divBdr>
    </w:div>
    <w:div w:id="1972128656">
      <w:bodyDiv w:val="1"/>
      <w:marLeft w:val="0"/>
      <w:marRight w:val="0"/>
      <w:marTop w:val="0"/>
      <w:marBottom w:val="0"/>
      <w:divBdr>
        <w:top w:val="none" w:sz="0" w:space="0" w:color="auto"/>
        <w:left w:val="none" w:sz="0" w:space="0" w:color="auto"/>
        <w:bottom w:val="none" w:sz="0" w:space="0" w:color="auto"/>
        <w:right w:val="none" w:sz="0" w:space="0" w:color="auto"/>
      </w:divBdr>
    </w:div>
    <w:div w:id="1979526680">
      <w:bodyDiv w:val="1"/>
      <w:marLeft w:val="0"/>
      <w:marRight w:val="0"/>
      <w:marTop w:val="0"/>
      <w:marBottom w:val="0"/>
      <w:divBdr>
        <w:top w:val="none" w:sz="0" w:space="0" w:color="auto"/>
        <w:left w:val="none" w:sz="0" w:space="0" w:color="auto"/>
        <w:bottom w:val="none" w:sz="0" w:space="0" w:color="auto"/>
        <w:right w:val="none" w:sz="0" w:space="0" w:color="auto"/>
      </w:divBdr>
    </w:div>
    <w:div w:id="1987783620">
      <w:bodyDiv w:val="1"/>
      <w:marLeft w:val="0"/>
      <w:marRight w:val="0"/>
      <w:marTop w:val="0"/>
      <w:marBottom w:val="0"/>
      <w:divBdr>
        <w:top w:val="none" w:sz="0" w:space="0" w:color="auto"/>
        <w:left w:val="none" w:sz="0" w:space="0" w:color="auto"/>
        <w:bottom w:val="none" w:sz="0" w:space="0" w:color="auto"/>
        <w:right w:val="none" w:sz="0" w:space="0" w:color="auto"/>
      </w:divBdr>
    </w:div>
    <w:div w:id="2003577122">
      <w:bodyDiv w:val="1"/>
      <w:marLeft w:val="0"/>
      <w:marRight w:val="0"/>
      <w:marTop w:val="0"/>
      <w:marBottom w:val="0"/>
      <w:divBdr>
        <w:top w:val="none" w:sz="0" w:space="0" w:color="auto"/>
        <w:left w:val="none" w:sz="0" w:space="0" w:color="auto"/>
        <w:bottom w:val="none" w:sz="0" w:space="0" w:color="auto"/>
        <w:right w:val="none" w:sz="0" w:space="0" w:color="auto"/>
      </w:divBdr>
    </w:div>
    <w:div w:id="2025983301">
      <w:bodyDiv w:val="1"/>
      <w:marLeft w:val="0"/>
      <w:marRight w:val="0"/>
      <w:marTop w:val="0"/>
      <w:marBottom w:val="0"/>
      <w:divBdr>
        <w:top w:val="none" w:sz="0" w:space="0" w:color="auto"/>
        <w:left w:val="none" w:sz="0" w:space="0" w:color="auto"/>
        <w:bottom w:val="none" w:sz="0" w:space="0" w:color="auto"/>
        <w:right w:val="none" w:sz="0" w:space="0" w:color="auto"/>
      </w:divBdr>
      <w:divsChild>
        <w:div w:id="748699989">
          <w:marLeft w:val="0"/>
          <w:marRight w:val="0"/>
          <w:marTop w:val="0"/>
          <w:marBottom w:val="0"/>
          <w:divBdr>
            <w:top w:val="none" w:sz="0" w:space="0" w:color="auto"/>
            <w:left w:val="none" w:sz="0" w:space="0" w:color="auto"/>
            <w:bottom w:val="none" w:sz="0" w:space="0" w:color="auto"/>
            <w:right w:val="none" w:sz="0" w:space="0" w:color="auto"/>
          </w:divBdr>
          <w:divsChild>
            <w:div w:id="29105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480422">
      <w:bodyDiv w:val="1"/>
      <w:marLeft w:val="0"/>
      <w:marRight w:val="0"/>
      <w:marTop w:val="0"/>
      <w:marBottom w:val="0"/>
      <w:divBdr>
        <w:top w:val="none" w:sz="0" w:space="0" w:color="auto"/>
        <w:left w:val="none" w:sz="0" w:space="0" w:color="auto"/>
        <w:bottom w:val="none" w:sz="0" w:space="0" w:color="auto"/>
        <w:right w:val="none" w:sz="0" w:space="0" w:color="auto"/>
      </w:divBdr>
    </w:div>
    <w:div w:id="2037729662">
      <w:bodyDiv w:val="1"/>
      <w:marLeft w:val="0"/>
      <w:marRight w:val="0"/>
      <w:marTop w:val="0"/>
      <w:marBottom w:val="0"/>
      <w:divBdr>
        <w:top w:val="none" w:sz="0" w:space="0" w:color="auto"/>
        <w:left w:val="none" w:sz="0" w:space="0" w:color="auto"/>
        <w:bottom w:val="none" w:sz="0" w:space="0" w:color="auto"/>
        <w:right w:val="none" w:sz="0" w:space="0" w:color="auto"/>
      </w:divBdr>
    </w:div>
    <w:div w:id="2043481329">
      <w:bodyDiv w:val="1"/>
      <w:marLeft w:val="0"/>
      <w:marRight w:val="0"/>
      <w:marTop w:val="0"/>
      <w:marBottom w:val="0"/>
      <w:divBdr>
        <w:top w:val="none" w:sz="0" w:space="0" w:color="auto"/>
        <w:left w:val="none" w:sz="0" w:space="0" w:color="auto"/>
        <w:bottom w:val="none" w:sz="0" w:space="0" w:color="auto"/>
        <w:right w:val="none" w:sz="0" w:space="0" w:color="auto"/>
      </w:divBdr>
    </w:div>
    <w:div w:id="2047681303">
      <w:bodyDiv w:val="1"/>
      <w:marLeft w:val="0"/>
      <w:marRight w:val="0"/>
      <w:marTop w:val="0"/>
      <w:marBottom w:val="0"/>
      <w:divBdr>
        <w:top w:val="none" w:sz="0" w:space="0" w:color="auto"/>
        <w:left w:val="none" w:sz="0" w:space="0" w:color="auto"/>
        <w:bottom w:val="none" w:sz="0" w:space="0" w:color="auto"/>
        <w:right w:val="none" w:sz="0" w:space="0" w:color="auto"/>
      </w:divBdr>
    </w:div>
    <w:div w:id="2051610025">
      <w:bodyDiv w:val="1"/>
      <w:marLeft w:val="0"/>
      <w:marRight w:val="0"/>
      <w:marTop w:val="0"/>
      <w:marBottom w:val="0"/>
      <w:divBdr>
        <w:top w:val="none" w:sz="0" w:space="0" w:color="auto"/>
        <w:left w:val="none" w:sz="0" w:space="0" w:color="auto"/>
        <w:bottom w:val="none" w:sz="0" w:space="0" w:color="auto"/>
        <w:right w:val="none" w:sz="0" w:space="0" w:color="auto"/>
      </w:divBdr>
    </w:div>
    <w:div w:id="2055233494">
      <w:bodyDiv w:val="1"/>
      <w:marLeft w:val="0"/>
      <w:marRight w:val="0"/>
      <w:marTop w:val="0"/>
      <w:marBottom w:val="0"/>
      <w:divBdr>
        <w:top w:val="none" w:sz="0" w:space="0" w:color="auto"/>
        <w:left w:val="none" w:sz="0" w:space="0" w:color="auto"/>
        <w:bottom w:val="none" w:sz="0" w:space="0" w:color="auto"/>
        <w:right w:val="none" w:sz="0" w:space="0" w:color="auto"/>
      </w:divBdr>
      <w:divsChild>
        <w:div w:id="2016225617">
          <w:marLeft w:val="0"/>
          <w:marRight w:val="0"/>
          <w:marTop w:val="0"/>
          <w:marBottom w:val="0"/>
          <w:divBdr>
            <w:top w:val="none" w:sz="0" w:space="0" w:color="auto"/>
            <w:left w:val="none" w:sz="0" w:space="0" w:color="auto"/>
            <w:bottom w:val="none" w:sz="0" w:space="0" w:color="auto"/>
            <w:right w:val="none" w:sz="0" w:space="0" w:color="auto"/>
          </w:divBdr>
          <w:divsChild>
            <w:div w:id="90400084">
              <w:marLeft w:val="0"/>
              <w:marRight w:val="0"/>
              <w:marTop w:val="0"/>
              <w:marBottom w:val="0"/>
              <w:divBdr>
                <w:top w:val="none" w:sz="0" w:space="0" w:color="auto"/>
                <w:left w:val="none" w:sz="0" w:space="0" w:color="auto"/>
                <w:bottom w:val="none" w:sz="0" w:space="0" w:color="auto"/>
                <w:right w:val="none" w:sz="0" w:space="0" w:color="auto"/>
              </w:divBdr>
            </w:div>
            <w:div w:id="171916646">
              <w:marLeft w:val="0"/>
              <w:marRight w:val="0"/>
              <w:marTop w:val="0"/>
              <w:marBottom w:val="0"/>
              <w:divBdr>
                <w:top w:val="none" w:sz="0" w:space="0" w:color="auto"/>
                <w:left w:val="none" w:sz="0" w:space="0" w:color="auto"/>
                <w:bottom w:val="none" w:sz="0" w:space="0" w:color="auto"/>
                <w:right w:val="none" w:sz="0" w:space="0" w:color="auto"/>
              </w:divBdr>
              <w:divsChild>
                <w:div w:id="1502427524">
                  <w:marLeft w:val="0"/>
                  <w:marRight w:val="0"/>
                  <w:marTop w:val="0"/>
                  <w:marBottom w:val="0"/>
                  <w:divBdr>
                    <w:top w:val="none" w:sz="0" w:space="0" w:color="auto"/>
                    <w:left w:val="none" w:sz="0" w:space="0" w:color="auto"/>
                    <w:bottom w:val="none" w:sz="0" w:space="0" w:color="auto"/>
                    <w:right w:val="none" w:sz="0" w:space="0" w:color="auto"/>
                  </w:divBdr>
                  <w:divsChild>
                    <w:div w:id="187577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3886">
              <w:marLeft w:val="0"/>
              <w:marRight w:val="0"/>
              <w:marTop w:val="0"/>
              <w:marBottom w:val="0"/>
              <w:divBdr>
                <w:top w:val="none" w:sz="0" w:space="0" w:color="auto"/>
                <w:left w:val="none" w:sz="0" w:space="0" w:color="auto"/>
                <w:bottom w:val="none" w:sz="0" w:space="0" w:color="auto"/>
                <w:right w:val="none" w:sz="0" w:space="0" w:color="auto"/>
              </w:divBdr>
            </w:div>
          </w:divsChild>
        </w:div>
        <w:div w:id="761992005">
          <w:marLeft w:val="0"/>
          <w:marRight w:val="0"/>
          <w:marTop w:val="0"/>
          <w:marBottom w:val="0"/>
          <w:divBdr>
            <w:top w:val="none" w:sz="0" w:space="0" w:color="auto"/>
            <w:left w:val="none" w:sz="0" w:space="0" w:color="auto"/>
            <w:bottom w:val="none" w:sz="0" w:space="0" w:color="auto"/>
            <w:right w:val="none" w:sz="0" w:space="0" w:color="auto"/>
          </w:divBdr>
          <w:divsChild>
            <w:div w:id="495074402">
              <w:marLeft w:val="0"/>
              <w:marRight w:val="0"/>
              <w:marTop w:val="0"/>
              <w:marBottom w:val="0"/>
              <w:divBdr>
                <w:top w:val="none" w:sz="0" w:space="0" w:color="auto"/>
                <w:left w:val="none" w:sz="0" w:space="0" w:color="auto"/>
                <w:bottom w:val="none" w:sz="0" w:space="0" w:color="auto"/>
                <w:right w:val="none" w:sz="0" w:space="0" w:color="auto"/>
              </w:divBdr>
            </w:div>
            <w:div w:id="1010063895">
              <w:marLeft w:val="0"/>
              <w:marRight w:val="0"/>
              <w:marTop w:val="0"/>
              <w:marBottom w:val="0"/>
              <w:divBdr>
                <w:top w:val="none" w:sz="0" w:space="0" w:color="auto"/>
                <w:left w:val="none" w:sz="0" w:space="0" w:color="auto"/>
                <w:bottom w:val="none" w:sz="0" w:space="0" w:color="auto"/>
                <w:right w:val="none" w:sz="0" w:space="0" w:color="auto"/>
              </w:divBdr>
              <w:divsChild>
                <w:div w:id="785733733">
                  <w:marLeft w:val="0"/>
                  <w:marRight w:val="0"/>
                  <w:marTop w:val="0"/>
                  <w:marBottom w:val="0"/>
                  <w:divBdr>
                    <w:top w:val="none" w:sz="0" w:space="0" w:color="auto"/>
                    <w:left w:val="none" w:sz="0" w:space="0" w:color="auto"/>
                    <w:bottom w:val="none" w:sz="0" w:space="0" w:color="auto"/>
                    <w:right w:val="none" w:sz="0" w:space="0" w:color="auto"/>
                  </w:divBdr>
                  <w:divsChild>
                    <w:div w:id="13823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234639">
              <w:marLeft w:val="0"/>
              <w:marRight w:val="0"/>
              <w:marTop w:val="0"/>
              <w:marBottom w:val="0"/>
              <w:divBdr>
                <w:top w:val="none" w:sz="0" w:space="0" w:color="auto"/>
                <w:left w:val="none" w:sz="0" w:space="0" w:color="auto"/>
                <w:bottom w:val="none" w:sz="0" w:space="0" w:color="auto"/>
                <w:right w:val="none" w:sz="0" w:space="0" w:color="auto"/>
              </w:divBdr>
            </w:div>
          </w:divsChild>
        </w:div>
        <w:div w:id="1221674150">
          <w:marLeft w:val="0"/>
          <w:marRight w:val="0"/>
          <w:marTop w:val="0"/>
          <w:marBottom w:val="0"/>
          <w:divBdr>
            <w:top w:val="none" w:sz="0" w:space="0" w:color="auto"/>
            <w:left w:val="none" w:sz="0" w:space="0" w:color="auto"/>
            <w:bottom w:val="none" w:sz="0" w:space="0" w:color="auto"/>
            <w:right w:val="none" w:sz="0" w:space="0" w:color="auto"/>
          </w:divBdr>
          <w:divsChild>
            <w:div w:id="1143356123">
              <w:marLeft w:val="0"/>
              <w:marRight w:val="0"/>
              <w:marTop w:val="0"/>
              <w:marBottom w:val="0"/>
              <w:divBdr>
                <w:top w:val="none" w:sz="0" w:space="0" w:color="auto"/>
                <w:left w:val="none" w:sz="0" w:space="0" w:color="auto"/>
                <w:bottom w:val="none" w:sz="0" w:space="0" w:color="auto"/>
                <w:right w:val="none" w:sz="0" w:space="0" w:color="auto"/>
              </w:divBdr>
            </w:div>
            <w:div w:id="906454352">
              <w:marLeft w:val="0"/>
              <w:marRight w:val="0"/>
              <w:marTop w:val="0"/>
              <w:marBottom w:val="0"/>
              <w:divBdr>
                <w:top w:val="none" w:sz="0" w:space="0" w:color="auto"/>
                <w:left w:val="none" w:sz="0" w:space="0" w:color="auto"/>
                <w:bottom w:val="none" w:sz="0" w:space="0" w:color="auto"/>
                <w:right w:val="none" w:sz="0" w:space="0" w:color="auto"/>
              </w:divBdr>
              <w:divsChild>
                <w:div w:id="44530825">
                  <w:marLeft w:val="0"/>
                  <w:marRight w:val="0"/>
                  <w:marTop w:val="0"/>
                  <w:marBottom w:val="0"/>
                  <w:divBdr>
                    <w:top w:val="none" w:sz="0" w:space="0" w:color="auto"/>
                    <w:left w:val="none" w:sz="0" w:space="0" w:color="auto"/>
                    <w:bottom w:val="none" w:sz="0" w:space="0" w:color="auto"/>
                    <w:right w:val="none" w:sz="0" w:space="0" w:color="auto"/>
                  </w:divBdr>
                  <w:divsChild>
                    <w:div w:id="189643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3605">
              <w:marLeft w:val="0"/>
              <w:marRight w:val="0"/>
              <w:marTop w:val="0"/>
              <w:marBottom w:val="0"/>
              <w:divBdr>
                <w:top w:val="none" w:sz="0" w:space="0" w:color="auto"/>
                <w:left w:val="none" w:sz="0" w:space="0" w:color="auto"/>
                <w:bottom w:val="none" w:sz="0" w:space="0" w:color="auto"/>
                <w:right w:val="none" w:sz="0" w:space="0" w:color="auto"/>
              </w:divBdr>
            </w:div>
          </w:divsChild>
        </w:div>
        <w:div w:id="116142769">
          <w:marLeft w:val="0"/>
          <w:marRight w:val="0"/>
          <w:marTop w:val="0"/>
          <w:marBottom w:val="0"/>
          <w:divBdr>
            <w:top w:val="none" w:sz="0" w:space="0" w:color="auto"/>
            <w:left w:val="none" w:sz="0" w:space="0" w:color="auto"/>
            <w:bottom w:val="none" w:sz="0" w:space="0" w:color="auto"/>
            <w:right w:val="none" w:sz="0" w:space="0" w:color="auto"/>
          </w:divBdr>
          <w:divsChild>
            <w:div w:id="811023321">
              <w:marLeft w:val="0"/>
              <w:marRight w:val="0"/>
              <w:marTop w:val="0"/>
              <w:marBottom w:val="0"/>
              <w:divBdr>
                <w:top w:val="none" w:sz="0" w:space="0" w:color="auto"/>
                <w:left w:val="none" w:sz="0" w:space="0" w:color="auto"/>
                <w:bottom w:val="none" w:sz="0" w:space="0" w:color="auto"/>
                <w:right w:val="none" w:sz="0" w:space="0" w:color="auto"/>
              </w:divBdr>
            </w:div>
            <w:div w:id="1264189966">
              <w:marLeft w:val="0"/>
              <w:marRight w:val="0"/>
              <w:marTop w:val="0"/>
              <w:marBottom w:val="0"/>
              <w:divBdr>
                <w:top w:val="none" w:sz="0" w:space="0" w:color="auto"/>
                <w:left w:val="none" w:sz="0" w:space="0" w:color="auto"/>
                <w:bottom w:val="none" w:sz="0" w:space="0" w:color="auto"/>
                <w:right w:val="none" w:sz="0" w:space="0" w:color="auto"/>
              </w:divBdr>
              <w:divsChild>
                <w:div w:id="276185168">
                  <w:marLeft w:val="0"/>
                  <w:marRight w:val="0"/>
                  <w:marTop w:val="0"/>
                  <w:marBottom w:val="0"/>
                  <w:divBdr>
                    <w:top w:val="none" w:sz="0" w:space="0" w:color="auto"/>
                    <w:left w:val="none" w:sz="0" w:space="0" w:color="auto"/>
                    <w:bottom w:val="none" w:sz="0" w:space="0" w:color="auto"/>
                    <w:right w:val="none" w:sz="0" w:space="0" w:color="auto"/>
                  </w:divBdr>
                  <w:divsChild>
                    <w:div w:id="26496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560838">
              <w:marLeft w:val="0"/>
              <w:marRight w:val="0"/>
              <w:marTop w:val="0"/>
              <w:marBottom w:val="0"/>
              <w:divBdr>
                <w:top w:val="none" w:sz="0" w:space="0" w:color="auto"/>
                <w:left w:val="none" w:sz="0" w:space="0" w:color="auto"/>
                <w:bottom w:val="none" w:sz="0" w:space="0" w:color="auto"/>
                <w:right w:val="none" w:sz="0" w:space="0" w:color="auto"/>
              </w:divBdr>
            </w:div>
          </w:divsChild>
        </w:div>
        <w:div w:id="1004666914">
          <w:marLeft w:val="0"/>
          <w:marRight w:val="0"/>
          <w:marTop w:val="0"/>
          <w:marBottom w:val="0"/>
          <w:divBdr>
            <w:top w:val="none" w:sz="0" w:space="0" w:color="auto"/>
            <w:left w:val="none" w:sz="0" w:space="0" w:color="auto"/>
            <w:bottom w:val="none" w:sz="0" w:space="0" w:color="auto"/>
            <w:right w:val="none" w:sz="0" w:space="0" w:color="auto"/>
          </w:divBdr>
          <w:divsChild>
            <w:div w:id="1313095528">
              <w:marLeft w:val="0"/>
              <w:marRight w:val="0"/>
              <w:marTop w:val="0"/>
              <w:marBottom w:val="0"/>
              <w:divBdr>
                <w:top w:val="none" w:sz="0" w:space="0" w:color="auto"/>
                <w:left w:val="none" w:sz="0" w:space="0" w:color="auto"/>
                <w:bottom w:val="none" w:sz="0" w:space="0" w:color="auto"/>
                <w:right w:val="none" w:sz="0" w:space="0" w:color="auto"/>
              </w:divBdr>
            </w:div>
            <w:div w:id="394619889">
              <w:marLeft w:val="0"/>
              <w:marRight w:val="0"/>
              <w:marTop w:val="0"/>
              <w:marBottom w:val="0"/>
              <w:divBdr>
                <w:top w:val="none" w:sz="0" w:space="0" w:color="auto"/>
                <w:left w:val="none" w:sz="0" w:space="0" w:color="auto"/>
                <w:bottom w:val="none" w:sz="0" w:space="0" w:color="auto"/>
                <w:right w:val="none" w:sz="0" w:space="0" w:color="auto"/>
              </w:divBdr>
              <w:divsChild>
                <w:div w:id="516698663">
                  <w:marLeft w:val="0"/>
                  <w:marRight w:val="0"/>
                  <w:marTop w:val="0"/>
                  <w:marBottom w:val="0"/>
                  <w:divBdr>
                    <w:top w:val="none" w:sz="0" w:space="0" w:color="auto"/>
                    <w:left w:val="none" w:sz="0" w:space="0" w:color="auto"/>
                    <w:bottom w:val="none" w:sz="0" w:space="0" w:color="auto"/>
                    <w:right w:val="none" w:sz="0" w:space="0" w:color="auto"/>
                  </w:divBdr>
                  <w:divsChild>
                    <w:div w:id="29171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76675">
              <w:marLeft w:val="0"/>
              <w:marRight w:val="0"/>
              <w:marTop w:val="0"/>
              <w:marBottom w:val="0"/>
              <w:divBdr>
                <w:top w:val="none" w:sz="0" w:space="0" w:color="auto"/>
                <w:left w:val="none" w:sz="0" w:space="0" w:color="auto"/>
                <w:bottom w:val="none" w:sz="0" w:space="0" w:color="auto"/>
                <w:right w:val="none" w:sz="0" w:space="0" w:color="auto"/>
              </w:divBdr>
            </w:div>
          </w:divsChild>
        </w:div>
        <w:div w:id="291594810">
          <w:marLeft w:val="0"/>
          <w:marRight w:val="0"/>
          <w:marTop w:val="0"/>
          <w:marBottom w:val="0"/>
          <w:divBdr>
            <w:top w:val="none" w:sz="0" w:space="0" w:color="auto"/>
            <w:left w:val="none" w:sz="0" w:space="0" w:color="auto"/>
            <w:bottom w:val="none" w:sz="0" w:space="0" w:color="auto"/>
            <w:right w:val="none" w:sz="0" w:space="0" w:color="auto"/>
          </w:divBdr>
          <w:divsChild>
            <w:div w:id="1130636737">
              <w:marLeft w:val="0"/>
              <w:marRight w:val="0"/>
              <w:marTop w:val="0"/>
              <w:marBottom w:val="0"/>
              <w:divBdr>
                <w:top w:val="none" w:sz="0" w:space="0" w:color="auto"/>
                <w:left w:val="none" w:sz="0" w:space="0" w:color="auto"/>
                <w:bottom w:val="none" w:sz="0" w:space="0" w:color="auto"/>
                <w:right w:val="none" w:sz="0" w:space="0" w:color="auto"/>
              </w:divBdr>
            </w:div>
            <w:div w:id="1395003075">
              <w:marLeft w:val="0"/>
              <w:marRight w:val="0"/>
              <w:marTop w:val="0"/>
              <w:marBottom w:val="0"/>
              <w:divBdr>
                <w:top w:val="none" w:sz="0" w:space="0" w:color="auto"/>
                <w:left w:val="none" w:sz="0" w:space="0" w:color="auto"/>
                <w:bottom w:val="none" w:sz="0" w:space="0" w:color="auto"/>
                <w:right w:val="none" w:sz="0" w:space="0" w:color="auto"/>
              </w:divBdr>
              <w:divsChild>
                <w:div w:id="1180392180">
                  <w:marLeft w:val="0"/>
                  <w:marRight w:val="0"/>
                  <w:marTop w:val="0"/>
                  <w:marBottom w:val="0"/>
                  <w:divBdr>
                    <w:top w:val="none" w:sz="0" w:space="0" w:color="auto"/>
                    <w:left w:val="none" w:sz="0" w:space="0" w:color="auto"/>
                    <w:bottom w:val="none" w:sz="0" w:space="0" w:color="auto"/>
                    <w:right w:val="none" w:sz="0" w:space="0" w:color="auto"/>
                  </w:divBdr>
                  <w:divsChild>
                    <w:div w:id="171796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1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131278">
      <w:bodyDiv w:val="1"/>
      <w:marLeft w:val="0"/>
      <w:marRight w:val="0"/>
      <w:marTop w:val="0"/>
      <w:marBottom w:val="0"/>
      <w:divBdr>
        <w:top w:val="none" w:sz="0" w:space="0" w:color="auto"/>
        <w:left w:val="none" w:sz="0" w:space="0" w:color="auto"/>
        <w:bottom w:val="none" w:sz="0" w:space="0" w:color="auto"/>
        <w:right w:val="none" w:sz="0" w:space="0" w:color="auto"/>
      </w:divBdr>
      <w:divsChild>
        <w:div w:id="1387950941">
          <w:blockQuote w:val="1"/>
          <w:marLeft w:val="0"/>
          <w:marRight w:val="0"/>
          <w:marTop w:val="0"/>
          <w:marBottom w:val="100"/>
          <w:divBdr>
            <w:top w:val="none" w:sz="0" w:space="0" w:color="auto"/>
            <w:left w:val="none" w:sz="0" w:space="0" w:color="auto"/>
            <w:bottom w:val="none" w:sz="0" w:space="0" w:color="auto"/>
            <w:right w:val="none" w:sz="0" w:space="0" w:color="auto"/>
          </w:divBdr>
        </w:div>
        <w:div w:id="316571527">
          <w:marLeft w:val="0"/>
          <w:marRight w:val="0"/>
          <w:marTop w:val="0"/>
          <w:marBottom w:val="0"/>
          <w:divBdr>
            <w:top w:val="none" w:sz="0" w:space="0" w:color="auto"/>
            <w:left w:val="none" w:sz="0" w:space="0" w:color="auto"/>
            <w:bottom w:val="none" w:sz="0" w:space="0" w:color="auto"/>
            <w:right w:val="none" w:sz="0" w:space="0" w:color="auto"/>
          </w:divBdr>
          <w:divsChild>
            <w:div w:id="1785617408">
              <w:marLeft w:val="0"/>
              <w:marRight w:val="0"/>
              <w:marTop w:val="0"/>
              <w:marBottom w:val="0"/>
              <w:divBdr>
                <w:top w:val="none" w:sz="0" w:space="0" w:color="auto"/>
                <w:left w:val="none" w:sz="0" w:space="0" w:color="auto"/>
                <w:bottom w:val="none" w:sz="0" w:space="0" w:color="auto"/>
                <w:right w:val="none" w:sz="0" w:space="0" w:color="auto"/>
              </w:divBdr>
            </w:div>
            <w:div w:id="2695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413812">
      <w:bodyDiv w:val="1"/>
      <w:marLeft w:val="0"/>
      <w:marRight w:val="0"/>
      <w:marTop w:val="0"/>
      <w:marBottom w:val="0"/>
      <w:divBdr>
        <w:top w:val="none" w:sz="0" w:space="0" w:color="auto"/>
        <w:left w:val="none" w:sz="0" w:space="0" w:color="auto"/>
        <w:bottom w:val="none" w:sz="0" w:space="0" w:color="auto"/>
        <w:right w:val="none" w:sz="0" w:space="0" w:color="auto"/>
      </w:divBdr>
    </w:div>
    <w:div w:id="2091192652">
      <w:bodyDiv w:val="1"/>
      <w:marLeft w:val="0"/>
      <w:marRight w:val="0"/>
      <w:marTop w:val="0"/>
      <w:marBottom w:val="0"/>
      <w:divBdr>
        <w:top w:val="none" w:sz="0" w:space="0" w:color="auto"/>
        <w:left w:val="none" w:sz="0" w:space="0" w:color="auto"/>
        <w:bottom w:val="none" w:sz="0" w:space="0" w:color="auto"/>
        <w:right w:val="none" w:sz="0" w:space="0" w:color="auto"/>
      </w:divBdr>
      <w:divsChild>
        <w:div w:id="1152521100">
          <w:marLeft w:val="0"/>
          <w:marRight w:val="0"/>
          <w:marTop w:val="0"/>
          <w:marBottom w:val="0"/>
          <w:divBdr>
            <w:top w:val="none" w:sz="0" w:space="0" w:color="auto"/>
            <w:left w:val="none" w:sz="0" w:space="0" w:color="auto"/>
            <w:bottom w:val="none" w:sz="0" w:space="0" w:color="auto"/>
            <w:right w:val="none" w:sz="0" w:space="0" w:color="auto"/>
          </w:divBdr>
          <w:divsChild>
            <w:div w:id="737173993">
              <w:marLeft w:val="0"/>
              <w:marRight w:val="0"/>
              <w:marTop w:val="75"/>
              <w:marBottom w:val="0"/>
              <w:divBdr>
                <w:top w:val="none" w:sz="0" w:space="0" w:color="auto"/>
                <w:left w:val="none" w:sz="0" w:space="0" w:color="auto"/>
                <w:bottom w:val="none" w:sz="0" w:space="0" w:color="auto"/>
                <w:right w:val="none" w:sz="0" w:space="0" w:color="auto"/>
              </w:divBdr>
              <w:divsChild>
                <w:div w:id="1109814571">
                  <w:marLeft w:val="0"/>
                  <w:marRight w:val="0"/>
                  <w:marTop w:val="0"/>
                  <w:marBottom w:val="0"/>
                  <w:divBdr>
                    <w:top w:val="none" w:sz="0" w:space="0" w:color="auto"/>
                    <w:left w:val="none" w:sz="0" w:space="0" w:color="auto"/>
                    <w:bottom w:val="none" w:sz="0" w:space="0" w:color="auto"/>
                    <w:right w:val="none" w:sz="0" w:space="0" w:color="auto"/>
                  </w:divBdr>
                  <w:divsChild>
                    <w:div w:id="284044896">
                      <w:marLeft w:val="0"/>
                      <w:marRight w:val="0"/>
                      <w:marTop w:val="0"/>
                      <w:marBottom w:val="0"/>
                      <w:divBdr>
                        <w:top w:val="none" w:sz="0" w:space="0" w:color="auto"/>
                        <w:left w:val="none" w:sz="0" w:space="0" w:color="auto"/>
                        <w:bottom w:val="none" w:sz="0" w:space="0" w:color="auto"/>
                        <w:right w:val="none" w:sz="0" w:space="0" w:color="auto"/>
                      </w:divBdr>
                    </w:div>
                    <w:div w:id="95941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87116">
          <w:marLeft w:val="0"/>
          <w:marRight w:val="0"/>
          <w:marTop w:val="0"/>
          <w:marBottom w:val="0"/>
          <w:divBdr>
            <w:top w:val="none" w:sz="0" w:space="0" w:color="auto"/>
            <w:left w:val="none" w:sz="0" w:space="0" w:color="auto"/>
            <w:bottom w:val="none" w:sz="0" w:space="0" w:color="auto"/>
            <w:right w:val="none" w:sz="0" w:space="0" w:color="auto"/>
          </w:divBdr>
          <w:divsChild>
            <w:div w:id="3941148">
              <w:marLeft w:val="0"/>
              <w:marRight w:val="0"/>
              <w:marTop w:val="0"/>
              <w:marBottom w:val="0"/>
              <w:divBdr>
                <w:top w:val="none" w:sz="0" w:space="0" w:color="auto"/>
                <w:left w:val="none" w:sz="0" w:space="0" w:color="auto"/>
                <w:bottom w:val="none" w:sz="0" w:space="0" w:color="auto"/>
                <w:right w:val="none" w:sz="0" w:space="0" w:color="auto"/>
              </w:divBdr>
              <w:divsChild>
                <w:div w:id="2092770994">
                  <w:marLeft w:val="0"/>
                  <w:marRight w:val="0"/>
                  <w:marTop w:val="0"/>
                  <w:marBottom w:val="0"/>
                  <w:divBdr>
                    <w:top w:val="none" w:sz="0" w:space="0" w:color="auto"/>
                    <w:left w:val="none" w:sz="0" w:space="0" w:color="auto"/>
                    <w:bottom w:val="none" w:sz="0" w:space="0" w:color="auto"/>
                    <w:right w:val="none" w:sz="0" w:space="0" w:color="auto"/>
                  </w:divBdr>
                  <w:divsChild>
                    <w:div w:id="174556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897792">
      <w:bodyDiv w:val="1"/>
      <w:marLeft w:val="0"/>
      <w:marRight w:val="0"/>
      <w:marTop w:val="0"/>
      <w:marBottom w:val="0"/>
      <w:divBdr>
        <w:top w:val="none" w:sz="0" w:space="0" w:color="auto"/>
        <w:left w:val="none" w:sz="0" w:space="0" w:color="auto"/>
        <w:bottom w:val="none" w:sz="0" w:space="0" w:color="auto"/>
        <w:right w:val="none" w:sz="0" w:space="0" w:color="auto"/>
      </w:divBdr>
    </w:div>
    <w:div w:id="2132437860">
      <w:bodyDiv w:val="1"/>
      <w:marLeft w:val="0"/>
      <w:marRight w:val="0"/>
      <w:marTop w:val="0"/>
      <w:marBottom w:val="0"/>
      <w:divBdr>
        <w:top w:val="none" w:sz="0" w:space="0" w:color="auto"/>
        <w:left w:val="none" w:sz="0" w:space="0" w:color="auto"/>
        <w:bottom w:val="none" w:sz="0" w:space="0" w:color="auto"/>
        <w:right w:val="none" w:sz="0" w:space="0" w:color="auto"/>
      </w:divBdr>
    </w:div>
    <w:div w:id="2133353936">
      <w:bodyDiv w:val="1"/>
      <w:marLeft w:val="0"/>
      <w:marRight w:val="0"/>
      <w:marTop w:val="0"/>
      <w:marBottom w:val="0"/>
      <w:divBdr>
        <w:top w:val="none" w:sz="0" w:space="0" w:color="auto"/>
        <w:left w:val="none" w:sz="0" w:space="0" w:color="auto"/>
        <w:bottom w:val="none" w:sz="0" w:space="0" w:color="auto"/>
        <w:right w:val="none" w:sz="0" w:space="0" w:color="auto"/>
      </w:divBdr>
    </w:div>
    <w:div w:id="2143768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21" Type="http://schemas.openxmlformats.org/officeDocument/2006/relationships/hyperlink" Target="http://msdn.microsoft.com/en-us/library/ms143219.aspx" TargetMode="External"/><Relationship Id="rId42" Type="http://schemas.openxmlformats.org/officeDocument/2006/relationships/hyperlink" Target="raspberrypi.com/software/operating-systems/" TargetMode="External"/><Relationship Id="rId47" Type="http://schemas.openxmlformats.org/officeDocument/2006/relationships/image" Target="media/image13.png"/><Relationship Id="rId63" Type="http://schemas.openxmlformats.org/officeDocument/2006/relationships/hyperlink" Target="https://github.com/hailo-ai/hailo_model_zoo/blob/master/docs/public_models/HAILO15M/HAILO15M_classification.rst" TargetMode="External"/><Relationship Id="rId68" Type="http://schemas.openxmlformats.org/officeDocument/2006/relationships/hyperlink" Target="https://github.com/hailo-ai/hailo_model_zoo/blob/master/docs/public_models/HAILO10/HAILO10_object_detection.rst" TargetMode="External"/><Relationship Id="rId84" Type="http://schemas.openxmlformats.org/officeDocument/2006/relationships/image" Target="media/image22.png"/><Relationship Id="rId89" Type="http://schemas.openxmlformats.org/officeDocument/2006/relationships/hyperlink" Target="https://github.com/hailo-ai/hailo-rpi5-examples/blob/main/README.md" TargetMode="External"/><Relationship Id="rId16" Type="http://schemas.openxmlformats.org/officeDocument/2006/relationships/footer" Target="footer1.xml"/><Relationship Id="rId11" Type="http://schemas.openxmlformats.org/officeDocument/2006/relationships/image" Target="media/image1.png"/><Relationship Id="rId32" Type="http://schemas.openxmlformats.org/officeDocument/2006/relationships/image" Target="media/image4.png"/><Relationship Id="rId37" Type="http://schemas.microsoft.com/office/2007/relationships/hdphoto" Target="media/hdphoto3.wdp"/><Relationship Id="rId53" Type="http://schemas.openxmlformats.org/officeDocument/2006/relationships/hyperlink" Target="https://github.com/hailo-ai/hailo_model_zoo/blob/master/docs/public_models/HAILO8/HAILO8_semantic_segmentation.rst" TargetMode="External"/><Relationship Id="rId58" Type="http://schemas.openxmlformats.org/officeDocument/2006/relationships/hyperlink" Target="https://github.com/hailo-ai/hailo_model_zoo/blob/master/docs/PUBLIC_MODELS.rst" TargetMode="External"/><Relationship Id="rId74" Type="http://schemas.openxmlformats.org/officeDocument/2006/relationships/image" Target="media/image15.png"/><Relationship Id="rId79" Type="http://schemas.openxmlformats.org/officeDocument/2006/relationships/image" Target="media/image18.jpeg"/><Relationship Id="rId5" Type="http://schemas.openxmlformats.org/officeDocument/2006/relationships/numbering" Target="numbering.xml"/><Relationship Id="rId90" Type="http://schemas.openxmlformats.org/officeDocument/2006/relationships/hyperlink" Target="https://github.com/hailo-ai/hailo-rpi5-examples/blob/main/doc/basic-pipelines.md" TargetMode="External"/><Relationship Id="rId14" Type="http://schemas.openxmlformats.org/officeDocument/2006/relationships/header" Target="header1.xml"/><Relationship Id="rId22" Type="http://schemas.openxmlformats.org/officeDocument/2006/relationships/hyperlink" Target="http://www.microsoft.com/download/en/details.aspx?displaylang=en&amp;id=17718" TargetMode="External"/><Relationship Id="rId27" Type="http://schemas.openxmlformats.org/officeDocument/2006/relationships/header" Target="header6.xml"/><Relationship Id="rId30" Type="http://schemas.openxmlformats.org/officeDocument/2006/relationships/image" Target="media/image2.png"/><Relationship Id="rId35" Type="http://schemas.microsoft.com/office/2007/relationships/hdphoto" Target="media/hdphoto2.wdp"/><Relationship Id="rId43" Type="http://schemas.openxmlformats.org/officeDocument/2006/relationships/image" Target="media/image11.png"/><Relationship Id="rId48" Type="http://schemas.openxmlformats.org/officeDocument/2006/relationships/hyperlink" Target="https://github.com/hailo-ai/hailort" TargetMode="External"/><Relationship Id="rId56" Type="http://schemas.openxmlformats.org/officeDocument/2006/relationships/hyperlink" Target="https://github.com/hailo-ai/hailo_model_zoo/blob/master/docs/public_models/HAILO8L/HAILO8L_object_detection.rst" TargetMode="External"/><Relationship Id="rId64" Type="http://schemas.openxmlformats.org/officeDocument/2006/relationships/hyperlink" Target="https://github.com/hailo-ai/hailo_model_zoo/blob/master/docs/public_models/HAILO15M/HAILO15M_object_detection.rst" TargetMode="External"/><Relationship Id="rId69" Type="http://schemas.openxmlformats.org/officeDocument/2006/relationships/hyperlink" Target="https://github.com/hailo-ai/hailo_model_zoo/blob/master/docs/public_models/HAILO10/HAILO10_semantic_segmentation.rst" TargetMode="External"/><Relationship Id="rId77" Type="http://schemas.openxmlformats.org/officeDocument/2006/relationships/hyperlink" Target="https://docs.ultralytics.com/modes/predict" TargetMode="External"/><Relationship Id="rId8" Type="http://schemas.openxmlformats.org/officeDocument/2006/relationships/webSettings" Target="webSettings.xml"/><Relationship Id="rId51" Type="http://schemas.openxmlformats.org/officeDocument/2006/relationships/hyperlink" Target="https://github.com/hailo-ai/hailo_model_zoo/blob/master/docs/public_models/HAILO8/HAILO8_classification.rst" TargetMode="External"/><Relationship Id="rId72" Type="http://schemas.openxmlformats.org/officeDocument/2006/relationships/hyperlink" Target="https://www.google.com/url?q=https%3A%2F%2Fapp.roboflow.com%2Fsettings%2Fapi" TargetMode="External"/><Relationship Id="rId80" Type="http://schemas.openxmlformats.org/officeDocument/2006/relationships/image" Target="media/image19.jpeg"/><Relationship Id="rId85" Type="http://schemas.microsoft.com/office/2007/relationships/hdphoto" Target="media/hdphoto7.wdp"/><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footer" Target="footer2.xml"/><Relationship Id="rId25" Type="http://schemas.openxmlformats.org/officeDocument/2006/relationships/footer" Target="footer4.xml"/><Relationship Id="rId33" Type="http://schemas.openxmlformats.org/officeDocument/2006/relationships/image" Target="media/image5.png"/><Relationship Id="rId38" Type="http://schemas.openxmlformats.org/officeDocument/2006/relationships/image" Target="media/image8.png"/><Relationship Id="rId46" Type="http://schemas.microsoft.com/office/2007/relationships/hdphoto" Target="media/hdphoto5.wdp"/><Relationship Id="rId59" Type="http://schemas.openxmlformats.org/officeDocument/2006/relationships/hyperlink" Target="https://github.com/hailo-ai/hailo_model_zoo/blob/master/docs/public_models/HAILO15H/HAILO15H_classification.rst" TargetMode="External"/><Relationship Id="rId67" Type="http://schemas.openxmlformats.org/officeDocument/2006/relationships/hyperlink" Target="https://github.com/hailo-ai/hailo_model_zoo/blob/master/docs/public_models/HAILO10/HAILO10_classification.rst" TargetMode="External"/><Relationship Id="rId20" Type="http://schemas.openxmlformats.org/officeDocument/2006/relationships/hyperlink" Target="http://www.microsoft.com/download/en/details.aspx?displaylang=en&amp;id=19663" TargetMode="External"/><Relationship Id="rId41" Type="http://schemas.openxmlformats.org/officeDocument/2006/relationships/hyperlink" Target="http://msdn.microsoft.com/en-us/library/ms143219.aspx" TargetMode="External"/><Relationship Id="rId54" Type="http://schemas.openxmlformats.org/officeDocument/2006/relationships/hyperlink" Target="https://github.com/hailo-ai/hailo_model_zoo/blob/master/docs/PUBLIC_MODELS.rst" TargetMode="External"/><Relationship Id="rId62" Type="http://schemas.openxmlformats.org/officeDocument/2006/relationships/hyperlink" Target="https://github.com/hailo-ai/hailo_model_zoo/blob/master/docs/PUBLIC_MODELS.rst" TargetMode="External"/><Relationship Id="rId70" Type="http://schemas.openxmlformats.org/officeDocument/2006/relationships/hyperlink" Target="https://github.com/hailo-ai/hailo_model_zoo/blob/master/docs/PUBLIC_MODELS.rst" TargetMode="External"/><Relationship Id="rId75" Type="http://schemas.openxmlformats.org/officeDocument/2006/relationships/image" Target="media/image16.png"/><Relationship Id="rId83" Type="http://schemas.openxmlformats.org/officeDocument/2006/relationships/image" Target="media/image21.png"/><Relationship Id="rId88" Type="http://schemas.openxmlformats.org/officeDocument/2006/relationships/image" Target="media/image25.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header" Target="header4.xml"/><Relationship Id="rId28" Type="http://schemas.openxmlformats.org/officeDocument/2006/relationships/footer" Target="footer6.xml"/><Relationship Id="rId36" Type="http://schemas.openxmlformats.org/officeDocument/2006/relationships/image" Target="media/image7.png"/><Relationship Id="rId49" Type="http://schemas.openxmlformats.org/officeDocument/2006/relationships/hyperlink" Target="https://github.com/hailo-ai/tappas" TargetMode="External"/><Relationship Id="rId57" Type="http://schemas.openxmlformats.org/officeDocument/2006/relationships/hyperlink" Target="https://github.com/hailo-ai/hailo_model_zoo/blob/master/docs/public_models/HAILO8L/HAILO8L_semantic_segmentation.rst" TargetMode="External"/><Relationship Id="rId10" Type="http://schemas.openxmlformats.org/officeDocument/2006/relationships/endnotes" Target="endnotes.xml"/><Relationship Id="rId31" Type="http://schemas.openxmlformats.org/officeDocument/2006/relationships/image" Target="media/image3.png"/><Relationship Id="rId44" Type="http://schemas.microsoft.com/office/2007/relationships/hdphoto" Target="media/hdphoto4.wdp"/><Relationship Id="rId52" Type="http://schemas.openxmlformats.org/officeDocument/2006/relationships/hyperlink" Target="https://github.com/hailo-ai/hailo_model_zoo/blob/master/docs/public_models/HAILO8/HAILO8_object_detection.rst" TargetMode="External"/><Relationship Id="rId60" Type="http://schemas.openxmlformats.org/officeDocument/2006/relationships/hyperlink" Target="https://github.com/hailo-ai/hailo_model_zoo/blob/master/docs/public_models/HAILO15H/HAILO15H_object_detection.rst" TargetMode="External"/><Relationship Id="rId65" Type="http://schemas.openxmlformats.org/officeDocument/2006/relationships/hyperlink" Target="https://github.com/hailo-ai/hailo_model_zoo/blob/master/docs/public_models/HAILO15M/HAILO15M_semantic_segmentation.rst" TargetMode="External"/><Relationship Id="rId73" Type="http://schemas.openxmlformats.org/officeDocument/2006/relationships/image" Target="media/image14.png"/><Relationship Id="rId78" Type="http://schemas.openxmlformats.org/officeDocument/2006/relationships/image" Target="media/image17.jfif"/><Relationship Id="rId81" Type="http://schemas.openxmlformats.org/officeDocument/2006/relationships/image" Target="media/image20.png"/><Relationship Id="rId86" Type="http://schemas.openxmlformats.org/officeDocument/2006/relationships/image" Target="media/image2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www.microsoft.com/download/en/details.aspx?displaylang=en&amp;id=19663" TargetMode="External"/><Relationship Id="rId18" Type="http://schemas.openxmlformats.org/officeDocument/2006/relationships/header" Target="header3.xml"/><Relationship Id="rId39" Type="http://schemas.openxmlformats.org/officeDocument/2006/relationships/image" Target="media/image9.png"/><Relationship Id="rId34" Type="http://schemas.openxmlformats.org/officeDocument/2006/relationships/image" Target="media/image6.png"/><Relationship Id="rId50" Type="http://schemas.openxmlformats.org/officeDocument/2006/relationships/hyperlink" Target="https://github.com/raspberrypi/rpicam-apps" TargetMode="External"/><Relationship Id="rId55" Type="http://schemas.openxmlformats.org/officeDocument/2006/relationships/hyperlink" Target="https://github.com/hailo-ai/hailo_model_zoo/blob/master/docs/public_models/HAILO8L/HAILO8L_classification.rst" TargetMode="External"/><Relationship Id="rId76" Type="http://schemas.openxmlformats.org/officeDocument/2006/relationships/hyperlink" Target="https://docs.ultralytics.com/modes/val" TargetMode="External"/><Relationship Id="rId7" Type="http://schemas.openxmlformats.org/officeDocument/2006/relationships/settings" Target="settings.xml"/><Relationship Id="rId71" Type="http://schemas.openxmlformats.org/officeDocument/2006/relationships/hyperlink" Target="https://www.youtube.com/watch?v=inN8seMm7UI" TargetMode="External"/><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hyperlink" Target="https://www.raspberrypi.com/documentation/" TargetMode="External"/><Relationship Id="rId24" Type="http://schemas.openxmlformats.org/officeDocument/2006/relationships/header" Target="header5.xml"/><Relationship Id="rId40" Type="http://schemas.openxmlformats.org/officeDocument/2006/relationships/image" Target="media/image10.png"/><Relationship Id="rId45" Type="http://schemas.openxmlformats.org/officeDocument/2006/relationships/image" Target="media/image12.png"/><Relationship Id="rId66" Type="http://schemas.openxmlformats.org/officeDocument/2006/relationships/hyperlink" Target="https://github.com/hailo-ai/hailo_model_zoo/blob/master/docs/PUBLIC_MODELS.rst" TargetMode="External"/><Relationship Id="rId87" Type="http://schemas.openxmlformats.org/officeDocument/2006/relationships/image" Target="media/image24.png"/><Relationship Id="rId61" Type="http://schemas.openxmlformats.org/officeDocument/2006/relationships/hyperlink" Target="https://github.com/hailo-ai/hailo_model_zoo/blob/master/docs/public_models/HAILO15H/HAILO15H_semantic_segmentation.rst" TargetMode="External"/><Relationship Id="rId82" Type="http://schemas.microsoft.com/office/2007/relationships/hdphoto" Target="media/hdphoto6.wdp"/><Relationship Id="rId19" Type="http://schemas.openxmlformats.org/officeDocument/2006/relationships/footer" Target="foot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D:\D5\ICM%20ITN%20Reference%20Documents\Installation%20and%20Deployment%20Guide%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Description0 xmlns="09816e1d-b35a-48d7-8dbd-2de1fa644b7f"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42E31FDC073124F800B1306E78455AF" ma:contentTypeVersion="1" ma:contentTypeDescription="Create a new document." ma:contentTypeScope="" ma:versionID="faceca5a1797f112e89959b07b7585b6">
  <xsd:schema xmlns:xsd="http://www.w3.org/2001/XMLSchema" xmlns:xs="http://www.w3.org/2001/XMLSchema" xmlns:p="http://schemas.microsoft.com/office/2006/metadata/properties" xmlns:ns2="09816e1d-b35a-48d7-8dbd-2de1fa644b7f" targetNamespace="http://schemas.microsoft.com/office/2006/metadata/properties" ma:root="true" ma:fieldsID="b43c03df4bfa984e18e139389c21aa12" ns2:_="">
    <xsd:import namespace="09816e1d-b35a-48d7-8dbd-2de1fa644b7f"/>
    <xsd:element name="properties">
      <xsd:complexType>
        <xsd:sequence>
          <xsd:element name="documentManagement">
            <xsd:complexType>
              <xsd:all>
                <xsd:element ref="ns2:Description0"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9816e1d-b35a-48d7-8dbd-2de1fa644b7f" elementFormDefault="qualified">
    <xsd:import namespace="http://schemas.microsoft.com/office/2006/documentManagement/types"/>
    <xsd:import namespace="http://schemas.microsoft.com/office/infopath/2007/PartnerControls"/>
    <xsd:element name="Description0" ma:index="10" nillable="true" ma:displayName="Description" ma:internalName="Description0">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2DB051-30C6-4437-8499-BE259604D423}">
  <ds:schemaRefs>
    <ds:schemaRef ds:uri="http://schemas.microsoft.com/office/2006/metadata/properties"/>
    <ds:schemaRef ds:uri="09816e1d-b35a-48d7-8dbd-2de1fa644b7f"/>
  </ds:schemaRefs>
</ds:datastoreItem>
</file>

<file path=customXml/itemProps2.xml><?xml version="1.0" encoding="utf-8"?>
<ds:datastoreItem xmlns:ds="http://schemas.openxmlformats.org/officeDocument/2006/customXml" ds:itemID="{4CC8F405-DDC8-43FA-8667-A5B2B6DAE2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9816e1d-b35a-48d7-8dbd-2de1fa644b7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F5CCB48-283C-4A2C-8E7F-1277EC7124F1}">
  <ds:schemaRefs>
    <ds:schemaRef ds:uri="http://schemas.microsoft.com/sharepoint/v3/contenttype/forms"/>
  </ds:schemaRefs>
</ds:datastoreItem>
</file>

<file path=customXml/itemProps4.xml><?xml version="1.0" encoding="utf-8"?>
<ds:datastoreItem xmlns:ds="http://schemas.openxmlformats.org/officeDocument/2006/customXml" ds:itemID="{A33D2C78-5BA7-4BF0-B75E-BE7EB7E11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Installation and Deployment Guide Template</Template>
  <TotalTime>0</TotalTime>
  <Pages>83</Pages>
  <Words>16758</Words>
  <Characters>98878</Characters>
  <Application>Microsoft Office Word</Application>
  <DocSecurity>0</DocSecurity>
  <Lines>823</Lines>
  <Paragraphs>230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Průvodce instalací a nasazením</vt:lpstr>
      <vt:lpstr>Installation and Deployment Guide</vt:lpstr>
    </vt:vector>
  </TitlesOfParts>
  <Company>Atkins</Company>
  <LinksUpToDate>false</LinksUpToDate>
  <CharactersWithSpaces>115406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Průvodce instalací a nasazením</dc:title>
  <dc:subject/>
  <dc:creator>ATG Config Mgmt Team</dc:creator>
  <cp:keywords/>
  <cp:lastModifiedBy>Sokola David JNN COUJT31</cp:lastModifiedBy>
  <cp:revision>2</cp:revision>
  <cp:lastPrinted>2025-02-10T12:52:00Z</cp:lastPrinted>
  <dcterms:created xsi:type="dcterms:W3CDTF">2025-03-02T10:35:00Z</dcterms:created>
  <dcterms:modified xsi:type="dcterms:W3CDTF">2025-03-02T10:35:00Z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0x010100342E31FDC073124F800B1306E78455AF</vt:lpwstr>
  </property>
  <property fmtid="{D5CDD505-2E9C-101B-9397-08002B2CF9AE}" pid="3" name="ClassificationContentMarkingHeaderShapeIds">
    <vt:lpwstr>132de26a,b223c6e,4156563c,18d22739,65e1f0ab,ffd3c4f</vt:lpwstr>
  </property>
  <property fmtid="{D5CDD505-2E9C-101B-9397-08002B2CF9AE}" pid="4" name="ClassificationContentMarkingHeaderFontProps">
    <vt:lpwstr>#000000,10,Calibri</vt:lpwstr>
  </property>
  <property fmtid="{D5CDD505-2E9C-101B-9397-08002B2CF9AE}" pid="5" name="ClassificationContentMarkingHeaderText">
    <vt:lpwstr>Internal</vt:lpwstr>
  </property>
  <property fmtid="{D5CDD505-2E9C-101B-9397-08002B2CF9AE}" pid="6" name="MSIP_Label_134277c1-31d4-4dba-9248-3ba93a3f3112_Enabled">
    <vt:lpwstr>true</vt:lpwstr>
  </property>
  <property fmtid="{D5CDD505-2E9C-101B-9397-08002B2CF9AE}" pid="7" name="MSIP_Label_134277c1-31d4-4dba-9248-3ba93a3f3112_SetDate">
    <vt:lpwstr>2025-02-08T11:32:38Z</vt:lpwstr>
  </property>
  <property fmtid="{D5CDD505-2E9C-101B-9397-08002B2CF9AE}" pid="8" name="MSIP_Label_134277c1-31d4-4dba-9248-3ba93a3f3112_Method">
    <vt:lpwstr>Privileged</vt:lpwstr>
  </property>
  <property fmtid="{D5CDD505-2E9C-101B-9397-08002B2CF9AE}" pid="9" name="MSIP_Label_134277c1-31d4-4dba-9248-3ba93a3f3112_Name">
    <vt:lpwstr>Internal sub1</vt:lpwstr>
  </property>
  <property fmtid="{D5CDD505-2E9C-101B-9397-08002B2CF9AE}" pid="10" name="MSIP_Label_134277c1-31d4-4dba-9248-3ba93a3f3112_SiteId">
    <vt:lpwstr>eb70b763-b6d7-4486-8555-8831709a784e</vt:lpwstr>
  </property>
  <property fmtid="{D5CDD505-2E9C-101B-9397-08002B2CF9AE}" pid="11" name="MSIP_Label_134277c1-31d4-4dba-9248-3ba93a3f3112_ActionId">
    <vt:lpwstr>51979ccf-2430-4247-b9c8-786ed182c6e9</vt:lpwstr>
  </property>
  <property fmtid="{D5CDD505-2E9C-101B-9397-08002B2CF9AE}" pid="12" name="MSIP_Label_134277c1-31d4-4dba-9248-3ba93a3f3112_ContentBits">
    <vt:lpwstr>1</vt:lpwstr>
  </property>
</Properties>
</file>